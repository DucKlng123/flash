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4EA1" w:rsidRPr="00B66B75" w:rsidRDefault="0031111A" w:rsidP="00E74EA1">
      <w:pPr>
        <w:pStyle w:val="1"/>
        <w:rPr>
          <w:sz w:val="24"/>
          <w:szCs w:val="24"/>
        </w:rPr>
      </w:pPr>
      <w:r w:rsidRPr="0031111A">
        <w:rPr>
          <w:rFonts w:hAnsi="Calibri"/>
          <w:sz w:val="24"/>
          <w:szCs w:val="24"/>
        </w:rPr>
        <w:pict>
          <v:shapetype id="_x0000_t202" coordsize="21600,21600" o:spt="202" path="m,l,21600r21600,l21600,xe">
            <v:stroke joinstyle="miter"/>
            <v:path gradientshapeok="t" o:connecttype="rect"/>
          </v:shapetype>
          <v:shape id="DeepLBoxSPIDType" o:spid="_x0000_s1046" type="#_x0000_t202" alt="" style="position:absolute;left:0;text-align:left;margin-left:0;margin-top:0;width:50pt;height:50pt;z-index:251656704;visibility:hidden;mso-wrap-edited:f">
            <o:lock v:ext="edit" selection="t"/>
          </v:shape>
        </w:pict>
      </w:r>
      <w:r w:rsidR="00E74EA1" w:rsidRPr="00B66B75">
        <w:rPr>
          <w:sz w:val="24"/>
          <w:szCs w:val="24"/>
        </w:rPr>
        <w:t>嵌入式闪存</w:t>
      </w:r>
      <w:r w:rsidR="006417E4" w:rsidRPr="00B66B75">
        <w:rPr>
          <w:rFonts w:hint="eastAsia"/>
          <w:sz w:val="24"/>
          <w:szCs w:val="24"/>
        </w:rPr>
        <w:t>（</w:t>
      </w:r>
      <w:r w:rsidR="001C50F8">
        <w:rPr>
          <w:rFonts w:hint="eastAsia"/>
          <w:sz w:val="24"/>
          <w:szCs w:val="24"/>
        </w:rPr>
        <w:t>e</w:t>
      </w:r>
      <w:r w:rsidR="006417E4" w:rsidRPr="00B66B75">
        <w:rPr>
          <w:rFonts w:hint="eastAsia"/>
          <w:sz w:val="24"/>
          <w:szCs w:val="24"/>
        </w:rPr>
        <w:t>mbedded Flash</w:t>
      </w:r>
      <w:r w:rsidR="006417E4" w:rsidRPr="00B66B75">
        <w:rPr>
          <w:rFonts w:hint="eastAsia"/>
          <w:sz w:val="24"/>
          <w:szCs w:val="24"/>
        </w:rPr>
        <w:t>或</w:t>
      </w:r>
      <w:r w:rsidR="006417E4" w:rsidRPr="00B66B75">
        <w:rPr>
          <w:rFonts w:hint="eastAsia"/>
          <w:sz w:val="24"/>
          <w:szCs w:val="24"/>
        </w:rPr>
        <w:t>eFlash</w:t>
      </w:r>
      <w:r w:rsidR="006417E4" w:rsidRPr="00B66B75">
        <w:rPr>
          <w:rFonts w:hint="eastAsia"/>
          <w:sz w:val="24"/>
          <w:szCs w:val="24"/>
        </w:rPr>
        <w:t>）</w:t>
      </w:r>
    </w:p>
    <w:p w:rsidR="00E74EA1" w:rsidRPr="00B66B75" w:rsidRDefault="006417E4" w:rsidP="006417E4">
      <w:pPr>
        <w:pStyle w:val="20"/>
        <w:rPr>
          <w:sz w:val="24"/>
          <w:szCs w:val="24"/>
        </w:rPr>
      </w:pPr>
      <w:r w:rsidRPr="00B66B75">
        <w:rPr>
          <w:rFonts w:ascii="Calibri" w:hAnsi="宋体" w:hint="eastAsia"/>
          <w:sz w:val="24"/>
          <w:szCs w:val="24"/>
        </w:rPr>
        <w:t>介绍</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将</w:t>
      </w:r>
      <w:r w:rsidRPr="00B66B75">
        <w:rPr>
          <w:rFonts w:ascii="Calibri" w:hAnsi="Calibri"/>
        </w:rPr>
        <w:t>EPROM</w:t>
      </w:r>
      <w:r w:rsidRPr="00B66B75">
        <w:rPr>
          <w:rFonts w:ascii="Calibri" w:hAnsi="宋体"/>
        </w:rPr>
        <w:t>的高密度、低成本和电可编程性与</w:t>
      </w:r>
      <w:r w:rsidRPr="00B66B75">
        <w:rPr>
          <w:rFonts w:ascii="Calibri" w:hAnsi="Calibri"/>
        </w:rPr>
        <w:t>EEPROM</w:t>
      </w:r>
      <w:r w:rsidRPr="00B66B75">
        <w:rPr>
          <w:rFonts w:ascii="Calibri" w:hAnsi="宋体"/>
        </w:rPr>
        <w:t>的电可擦除性相结合，</w:t>
      </w:r>
      <w:r w:rsidR="006417E4" w:rsidRPr="00B66B75">
        <w:rPr>
          <w:rFonts w:ascii="Calibri" w:hAnsi="宋体" w:hint="eastAsia"/>
        </w:rPr>
        <w:t xml:space="preserve">Flash </w:t>
      </w:r>
      <w:r w:rsidRPr="00B66B75">
        <w:rPr>
          <w:rFonts w:ascii="Calibri" w:hAnsi="Calibri"/>
        </w:rPr>
        <w:t>EEPROM</w:t>
      </w:r>
      <w:r w:rsidR="00CA2BAD">
        <w:rPr>
          <w:rFonts w:ascii="Calibri" w:hAnsi="Calibri" w:hint="eastAsia"/>
        </w:rPr>
        <w:t>（</w:t>
      </w:r>
      <w:r w:rsidRPr="00B66B75">
        <w:rPr>
          <w:rFonts w:ascii="Calibri" w:hAnsi="宋体"/>
        </w:rPr>
        <w:t>或</w:t>
      </w:r>
      <w:r w:rsidR="006417E4" w:rsidRPr="00B66B75">
        <w:rPr>
          <w:rFonts w:ascii="Calibri" w:hAnsi="宋体" w:hint="eastAsia"/>
        </w:rPr>
        <w:t>Flash</w:t>
      </w:r>
      <w:r w:rsidR="00CA2BAD">
        <w:rPr>
          <w:rFonts w:ascii="Calibri" w:hAnsi="宋体" w:hint="eastAsia"/>
        </w:rPr>
        <w:t>）</w:t>
      </w:r>
      <w:r w:rsidRPr="00B66B75">
        <w:rPr>
          <w:rFonts w:ascii="Calibri" w:hAnsi="宋体"/>
        </w:rPr>
        <w:t>已被广泛接受为许多应用的首选非易失性存储器。闪存已被广泛用于取代</w:t>
      </w:r>
      <w:r w:rsidRPr="00B66B75">
        <w:rPr>
          <w:rFonts w:ascii="Calibri" w:hAnsi="Calibri"/>
        </w:rPr>
        <w:t>EPROM</w:t>
      </w:r>
      <w:r w:rsidRPr="00B66B75">
        <w:rPr>
          <w:rFonts w:ascii="Calibri" w:hAnsi="宋体"/>
        </w:rPr>
        <w:t>的程序存储，以实现电可擦除的额外优势。由于闪存是块状或阵列式可擦除的，因此也被用来取代字节可擦除的</w:t>
      </w:r>
      <w:r w:rsidRPr="00B66B75">
        <w:rPr>
          <w:rFonts w:ascii="Calibri" w:hAnsi="Calibri"/>
        </w:rPr>
        <w:t>EEPROM</w:t>
      </w:r>
      <w:r w:rsidRPr="00B66B75">
        <w:rPr>
          <w:rFonts w:ascii="Calibri" w:hAnsi="宋体"/>
        </w:rPr>
        <w:t>进行数据存储，以实现显著的成本降低。虽然最初的闪存的开发和应用是致力于独立的闪存产品，但人们很早就认识到，嵌入式闪存可以提供比独立闪存更多的优势。因此，嵌入式闪存产品的开发和引进紧跟独立式闪存。在本章中，嵌入式闪存被定义为在物理上和电气上集成到单片硅</w:t>
      </w:r>
      <w:r w:rsidR="006417E4" w:rsidRPr="00B66B75">
        <w:rPr>
          <w:rFonts w:ascii="Calibri" w:hAnsi="宋体" w:hint="eastAsia"/>
        </w:rPr>
        <w:t>衬底</w:t>
      </w:r>
      <w:r w:rsidRPr="00B66B75">
        <w:rPr>
          <w:rFonts w:ascii="Calibri" w:hAnsi="宋体"/>
        </w:rPr>
        <w:t>上的主逻辑器件的闪存。主逻辑器件本身可以是微控制器（</w:t>
      </w:r>
      <w:r w:rsidRPr="00B66B75">
        <w:rPr>
          <w:rFonts w:ascii="Calibri" w:hAnsi="Calibri"/>
        </w:rPr>
        <w:t>MCU</w:t>
      </w:r>
      <w:r w:rsidRPr="00B66B75">
        <w:rPr>
          <w:rFonts w:ascii="Calibri" w:hAnsi="宋体"/>
        </w:rPr>
        <w:t>）、数字信号处理器（</w:t>
      </w:r>
      <w:r w:rsidRPr="00B66B75">
        <w:rPr>
          <w:rFonts w:ascii="Calibri" w:hAnsi="Calibri"/>
        </w:rPr>
        <w:t>DSP</w:t>
      </w:r>
      <w:r w:rsidRPr="00B66B75">
        <w:rPr>
          <w:rFonts w:ascii="Calibri" w:hAnsi="宋体"/>
        </w:rPr>
        <w:t>）、特定应用集成电路（</w:t>
      </w:r>
      <w:r w:rsidRPr="00B66B75">
        <w:rPr>
          <w:rFonts w:ascii="Calibri" w:hAnsi="Calibri"/>
        </w:rPr>
        <w:t>ASIC</w:t>
      </w:r>
      <w:r w:rsidRPr="00B66B75">
        <w:rPr>
          <w:rFonts w:ascii="Calibri" w:hAnsi="宋体"/>
        </w:rPr>
        <w:t>）、特定应用标准产品（</w:t>
      </w:r>
      <w:r w:rsidRPr="00B66B75">
        <w:rPr>
          <w:rFonts w:ascii="Calibri" w:hAnsi="Calibri"/>
        </w:rPr>
        <w:t>ASSP</w:t>
      </w:r>
      <w:r w:rsidRPr="00B66B75">
        <w:rPr>
          <w:rFonts w:ascii="Calibri" w:hAnsi="宋体"/>
        </w:rPr>
        <w:t>）和</w:t>
      </w:r>
      <w:r w:rsidRPr="00B66B75">
        <w:rPr>
          <w:rFonts w:ascii="Calibri" w:hAnsi="Calibri"/>
        </w:rPr>
        <w:t>/</w:t>
      </w:r>
      <w:r w:rsidRPr="00B66B75">
        <w:rPr>
          <w:rFonts w:ascii="Calibri" w:hAnsi="宋体"/>
        </w:rPr>
        <w:t>或可编程逻辑器件（</w:t>
      </w:r>
      <w:r w:rsidRPr="00B66B75">
        <w:rPr>
          <w:rFonts w:ascii="Calibri" w:hAnsi="Calibri"/>
        </w:rPr>
        <w:t>PLD</w:t>
      </w:r>
      <w:r w:rsidRPr="00B66B75">
        <w:rPr>
          <w:rFonts w:ascii="Calibri" w:hAnsi="宋体"/>
        </w:rPr>
        <w:t>）</w:t>
      </w:r>
      <w:r w:rsidR="00E30110">
        <w:rPr>
          <w:rFonts w:ascii="Calibri" w:hAnsi="宋体" w:hint="eastAsia"/>
        </w:rPr>
        <w:t>，</w:t>
      </w:r>
      <w:r w:rsidR="00E30110" w:rsidRPr="00B66B75">
        <w:rPr>
          <w:rFonts w:ascii="Calibri" w:hAnsi="宋体"/>
        </w:rPr>
        <w:t>或</w:t>
      </w:r>
      <w:r w:rsidR="00E30110">
        <w:rPr>
          <w:rFonts w:ascii="Calibri" w:hAnsi="宋体" w:hint="eastAsia"/>
        </w:rPr>
        <w:t>者是</w:t>
      </w:r>
      <w:r w:rsidR="00E30110" w:rsidRPr="00B66B75">
        <w:rPr>
          <w:rFonts w:ascii="Calibri" w:hAnsi="宋体"/>
        </w:rPr>
        <w:t>包含</w:t>
      </w:r>
      <w:r w:rsidR="00E30110">
        <w:rPr>
          <w:rFonts w:ascii="Calibri" w:hAnsi="宋体" w:hint="eastAsia"/>
        </w:rPr>
        <w:t>上述电路内核的芯片</w:t>
      </w:r>
      <w:r w:rsidRPr="00B66B75">
        <w:rPr>
          <w:rFonts w:ascii="Calibri" w:hAnsi="宋体"/>
        </w:rPr>
        <w:t>。</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嵌入式闪存的应用范围非常广泛。一般来说</w:t>
      </w:r>
      <w:r w:rsidR="00C854DC" w:rsidRPr="00B66B75">
        <w:rPr>
          <w:rFonts w:ascii="Calibri" w:hAnsi="宋体"/>
        </w:rPr>
        <w:t>，除了那些需要非常大或非常小的阵列尺寸以实现成本效益的应用</w:t>
      </w:r>
      <w:r w:rsidRPr="00B66B75">
        <w:rPr>
          <w:rFonts w:ascii="Calibri" w:hAnsi="宋体"/>
        </w:rPr>
        <w:t>，所有适用于独立闪存的应用也适用于嵌入式闪存。通过将闪存集成到主逻辑器件中，形成嵌入式闪存，可以实现许多额外的优势，并创造出新的应用。在本章中，嵌入式闪存的应用被分为几个不同的类别，包括嵌入闪存的主逻辑器件的类型和应用嵌入式闪存的主逻辑器件的最终产品。</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虽然独立的闪存产品的开发通常是为了以最低的成本实现最大的密度，但嵌入式闪存产品必须满足</w:t>
      </w:r>
      <w:r w:rsidR="00434A34">
        <w:rPr>
          <w:rFonts w:ascii="Calibri" w:hAnsi="宋体"/>
        </w:rPr>
        <w:t>主逻辑器件</w:t>
      </w:r>
      <w:r w:rsidRPr="00B66B75">
        <w:rPr>
          <w:rFonts w:ascii="Calibri" w:hAnsi="宋体"/>
        </w:rPr>
        <w:t>的特殊性能和功能要求。特殊的功能和性能要求可以包括特殊的阵列大小和</w:t>
      </w:r>
      <w:r w:rsidR="00434A34">
        <w:rPr>
          <w:rFonts w:ascii="Calibri" w:hAnsi="宋体" w:hint="eastAsia"/>
        </w:rPr>
        <w:t>存储</w:t>
      </w:r>
      <w:r w:rsidRPr="00B66B75">
        <w:rPr>
          <w:rFonts w:ascii="Calibri" w:hAnsi="宋体"/>
        </w:rPr>
        <w:t>组织，非常高的数据吞吐量，非常快的访问时间，非常低的电压，和</w:t>
      </w:r>
      <w:r w:rsidRPr="00B66B75">
        <w:rPr>
          <w:rFonts w:ascii="Calibri" w:hAnsi="Calibri"/>
        </w:rPr>
        <w:t>/</w:t>
      </w:r>
      <w:r w:rsidRPr="00B66B75">
        <w:rPr>
          <w:rFonts w:ascii="Calibri" w:hAnsi="宋体"/>
        </w:rPr>
        <w:t>或</w:t>
      </w:r>
      <w:r w:rsidR="00434A34">
        <w:rPr>
          <w:rFonts w:ascii="Calibri" w:hAnsi="宋体"/>
        </w:rPr>
        <w:t>低功耗</w:t>
      </w:r>
      <w:r w:rsidRPr="00B66B75">
        <w:rPr>
          <w:rFonts w:ascii="Calibri" w:hAnsi="宋体"/>
        </w:rPr>
        <w:t>操作。由于这个原因，从存储器设计或单元选择方面来看，嵌入式闪存可被视为定制或半定制</w:t>
      </w:r>
      <w:r w:rsidR="00434A34">
        <w:rPr>
          <w:rFonts w:ascii="Calibri" w:hAnsi="宋体" w:hint="eastAsia"/>
        </w:rPr>
        <w:t>式开发的产品</w:t>
      </w:r>
      <w:r w:rsidRPr="00B66B75">
        <w:rPr>
          <w:rFonts w:ascii="Calibri" w:hAnsi="宋体"/>
        </w:rPr>
        <w:t>。</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为嵌入式应用选择闪存单元的标准可能与独立</w:t>
      </w:r>
      <w:r w:rsidR="00434A34">
        <w:rPr>
          <w:rFonts w:ascii="Calibri" w:hAnsi="宋体" w:hint="eastAsia"/>
        </w:rPr>
        <w:t>式</w:t>
      </w:r>
      <w:r w:rsidRPr="00B66B75">
        <w:rPr>
          <w:rFonts w:ascii="Calibri" w:hAnsi="宋体"/>
        </w:rPr>
        <w:t>闪存的标准不同。除了需要满足特定的性能和有竞争力的成本要求外，</w:t>
      </w:r>
      <w:r w:rsidR="00434A34" w:rsidRPr="00B66B75">
        <w:rPr>
          <w:rFonts w:ascii="Calibri" w:hAnsi="宋体"/>
        </w:rPr>
        <w:t>嵌入式闪存</w:t>
      </w:r>
      <w:r w:rsidRPr="00B66B75">
        <w:rPr>
          <w:rFonts w:ascii="Calibri" w:hAnsi="宋体"/>
        </w:rPr>
        <w:t>单元和为</w:t>
      </w:r>
      <w:r w:rsidR="00434A34">
        <w:rPr>
          <w:rFonts w:ascii="Calibri" w:hAnsi="宋体" w:hint="eastAsia"/>
        </w:rPr>
        <w:t>其</w:t>
      </w:r>
      <w:r w:rsidRPr="00B66B75">
        <w:rPr>
          <w:rFonts w:ascii="Calibri" w:hAnsi="宋体"/>
        </w:rPr>
        <w:t>选择的工艺还需要易于设计和易于制造，以便为更多的嵌入式闪存产品供应商服务。</w:t>
      </w:r>
    </w:p>
    <w:p w:rsidR="00E74EA1" w:rsidRDefault="00E74EA1" w:rsidP="00CA2BAD">
      <w:pPr>
        <w:spacing w:beforeLines="50" w:afterLines="50"/>
        <w:ind w:firstLineChars="200" w:firstLine="480"/>
        <w:rPr>
          <w:rFonts w:ascii="Calibri" w:hAnsi="宋体"/>
        </w:rPr>
      </w:pPr>
      <w:r w:rsidRPr="00B66B75">
        <w:rPr>
          <w:rFonts w:ascii="Calibri" w:hAnsi="宋体"/>
        </w:rPr>
        <w:t>单元尺寸虽然很重要，但对嵌入式应用来说，其关键性不如独立</w:t>
      </w:r>
      <w:r w:rsidR="00434A34">
        <w:rPr>
          <w:rFonts w:ascii="Calibri" w:hAnsi="宋体" w:hint="eastAsia"/>
        </w:rPr>
        <w:t>式</w:t>
      </w:r>
      <w:r w:rsidRPr="00B66B75">
        <w:rPr>
          <w:rFonts w:ascii="Calibri" w:hAnsi="宋体"/>
        </w:rPr>
        <w:t>闪存，这是因为嵌入式闪存只占芯片</w:t>
      </w:r>
      <w:r w:rsidR="00434A34" w:rsidRPr="00B66B75">
        <w:rPr>
          <w:rFonts w:ascii="Calibri" w:hAnsi="宋体"/>
        </w:rPr>
        <w:t>总</w:t>
      </w:r>
      <w:r w:rsidRPr="00B66B75">
        <w:rPr>
          <w:rFonts w:ascii="Calibri" w:hAnsi="宋体"/>
        </w:rPr>
        <w:t>面积的一小部分，因此单元尺寸对芯片尺寸的直接影响较小。由于这些原因，尽管</w:t>
      </w:r>
      <w:r w:rsidRPr="00B66B75">
        <w:rPr>
          <w:rFonts w:ascii="Calibri" w:hAnsi="Calibri"/>
        </w:rPr>
        <w:t>"</w:t>
      </w:r>
      <w:r w:rsidRPr="00B66B75">
        <w:rPr>
          <w:rFonts w:ascii="Calibri" w:hAnsi="宋体"/>
        </w:rPr>
        <w:t>一刀切</w:t>
      </w:r>
      <w:r w:rsidRPr="00B66B75">
        <w:rPr>
          <w:rFonts w:ascii="Calibri" w:hAnsi="Calibri"/>
        </w:rPr>
        <w:t>"</w:t>
      </w:r>
      <w:r w:rsidRPr="00B66B75">
        <w:rPr>
          <w:rFonts w:ascii="Calibri" w:hAnsi="宋体"/>
        </w:rPr>
        <w:t>的单</w:t>
      </w:r>
      <w:r w:rsidR="00B5663D">
        <w:rPr>
          <w:rFonts w:ascii="Calibri" w:hAnsi="宋体" w:hint="eastAsia"/>
        </w:rPr>
        <w:t>一</w:t>
      </w:r>
      <w:r w:rsidRPr="00B66B75">
        <w:rPr>
          <w:rFonts w:ascii="Calibri" w:hAnsi="宋体"/>
        </w:rPr>
        <w:t>单元方法是可取的，但应用优化的多单元方法可以适用于嵌入式闪存的单元选择。</w:t>
      </w:r>
      <w:r w:rsidRPr="00B66B75">
        <w:rPr>
          <w:rFonts w:ascii="Calibri" w:hAnsi="Calibri"/>
        </w:rPr>
        <w:t>1.5T</w:t>
      </w:r>
      <w:r w:rsidRPr="00B66B75">
        <w:rPr>
          <w:rFonts w:ascii="Calibri" w:hAnsi="宋体"/>
        </w:rPr>
        <w:t>（</w:t>
      </w:r>
      <w:r w:rsidRPr="00B66B75">
        <w:rPr>
          <w:rFonts w:ascii="Calibri" w:hAnsi="Calibri"/>
        </w:rPr>
        <w:t>1.5</w:t>
      </w:r>
      <w:r w:rsidR="00B5663D">
        <w:rPr>
          <w:rFonts w:ascii="Calibri" w:hAnsi="Calibri" w:hint="eastAsia"/>
        </w:rPr>
        <w:t>个</w:t>
      </w:r>
      <w:r w:rsidRPr="00B66B75">
        <w:rPr>
          <w:rFonts w:ascii="Calibri" w:hAnsi="宋体"/>
        </w:rPr>
        <w:t>晶体管或</w:t>
      </w:r>
      <w:r w:rsidR="00363487">
        <w:rPr>
          <w:rFonts w:ascii="Calibri" w:hAnsi="宋体"/>
        </w:rPr>
        <w:t>分裂栅</w:t>
      </w:r>
      <w:r w:rsidRPr="00B66B75">
        <w:rPr>
          <w:rFonts w:ascii="Calibri" w:hAnsi="宋体"/>
        </w:rPr>
        <w:t>单元）和</w:t>
      </w:r>
      <w:r w:rsidRPr="00B66B75">
        <w:rPr>
          <w:rFonts w:ascii="Calibri" w:hAnsi="Calibri"/>
        </w:rPr>
        <w:t>2T</w:t>
      </w:r>
      <w:r w:rsidRPr="00B66B75">
        <w:rPr>
          <w:rFonts w:ascii="Calibri" w:hAnsi="宋体"/>
        </w:rPr>
        <w:t>（</w:t>
      </w:r>
      <w:r w:rsidRPr="00B66B75">
        <w:rPr>
          <w:rFonts w:ascii="Calibri" w:hAnsi="Calibri"/>
        </w:rPr>
        <w:t>2</w:t>
      </w:r>
      <w:r w:rsidR="00B5663D">
        <w:rPr>
          <w:rFonts w:ascii="Calibri" w:hAnsi="Calibri" w:hint="eastAsia"/>
        </w:rPr>
        <w:t>个</w:t>
      </w:r>
      <w:r w:rsidRPr="00B66B75">
        <w:rPr>
          <w:rFonts w:ascii="Calibri" w:hAnsi="宋体"/>
        </w:rPr>
        <w:t>晶体管）闪存单元，尽管与</w:t>
      </w:r>
      <w:r w:rsidRPr="00B66B75">
        <w:rPr>
          <w:rFonts w:ascii="Calibri" w:hAnsi="Calibri"/>
        </w:rPr>
        <w:t>1T</w:t>
      </w:r>
      <w:r w:rsidRPr="00B66B75">
        <w:rPr>
          <w:rFonts w:ascii="Calibri" w:hAnsi="宋体"/>
        </w:rPr>
        <w:t>单元（单</w:t>
      </w:r>
      <w:r w:rsidR="00B5663D">
        <w:rPr>
          <w:rFonts w:ascii="Calibri" w:hAnsi="宋体" w:hint="eastAsia"/>
        </w:rPr>
        <w:t>个</w:t>
      </w:r>
      <w:r w:rsidRPr="00B66B75">
        <w:rPr>
          <w:rFonts w:ascii="Calibri" w:hAnsi="宋体"/>
        </w:rPr>
        <w:t>晶体管）相比，其单元面积更大，但可以适合嵌入式应用，以利用其特殊属性。</w:t>
      </w:r>
      <w:r w:rsidR="0031111A">
        <w:rPr>
          <w:rFonts w:ascii="Calibri" w:hAnsi="宋体"/>
        </w:rPr>
        <w:fldChar w:fldCharType="begin"/>
      </w:r>
      <w:r w:rsidR="00A0767D">
        <w:rPr>
          <w:rFonts w:ascii="Calibri" w:hAnsi="宋体"/>
        </w:rPr>
        <w:instrText xml:space="preserve"> REF _Ref104888280 \h </w:instrText>
      </w:r>
      <w:r w:rsidR="0031111A">
        <w:rPr>
          <w:rFonts w:ascii="Calibri" w:hAnsi="宋体"/>
        </w:rPr>
      </w:r>
      <w:r w:rsidR="0031111A">
        <w:rPr>
          <w:rFonts w:ascii="Calibri" w:hAnsi="宋体"/>
        </w:rPr>
        <w:fldChar w:fldCharType="separate"/>
      </w:r>
      <w:r w:rsidR="00961080">
        <w:rPr>
          <w:rFonts w:hint="eastAsia"/>
        </w:rPr>
        <w:t>图</w:t>
      </w:r>
      <w:r w:rsidR="00961080">
        <w:rPr>
          <w:noProof/>
        </w:rPr>
        <w:t>1</w:t>
      </w:r>
      <w:r w:rsidR="00961080">
        <w:noBreakHyphen/>
      </w:r>
      <w:r w:rsidR="00961080">
        <w:rPr>
          <w:noProof/>
        </w:rPr>
        <w:t>1</w:t>
      </w:r>
      <w:r w:rsidR="0031111A">
        <w:rPr>
          <w:rFonts w:ascii="Calibri" w:hAnsi="宋体"/>
        </w:rPr>
        <w:fldChar w:fldCharType="end"/>
      </w:r>
      <w:r w:rsidRPr="00B66B75">
        <w:rPr>
          <w:rFonts w:ascii="Calibri" w:hAnsi="宋体"/>
        </w:rPr>
        <w:t>显示了</w:t>
      </w:r>
      <w:r w:rsidRPr="00B66B75">
        <w:rPr>
          <w:rFonts w:ascii="Calibri" w:hAnsi="Calibri"/>
        </w:rPr>
        <w:t>1T</w:t>
      </w:r>
      <w:r w:rsidRPr="00B66B75">
        <w:rPr>
          <w:rFonts w:ascii="Calibri" w:hAnsi="宋体"/>
        </w:rPr>
        <w:t>、</w:t>
      </w:r>
      <w:r w:rsidRPr="00B66B75">
        <w:rPr>
          <w:rFonts w:ascii="Calibri" w:hAnsi="Calibri"/>
        </w:rPr>
        <w:t>1.5T</w:t>
      </w:r>
      <w:r w:rsidRPr="00B66B75">
        <w:rPr>
          <w:rFonts w:ascii="Calibri" w:hAnsi="宋体"/>
        </w:rPr>
        <w:t>和</w:t>
      </w:r>
      <w:r w:rsidRPr="00B66B75">
        <w:rPr>
          <w:rFonts w:ascii="Calibri" w:hAnsi="Calibri"/>
        </w:rPr>
        <w:t>2T</w:t>
      </w:r>
      <w:r w:rsidRPr="00B66B75">
        <w:rPr>
          <w:rFonts w:ascii="Calibri" w:hAnsi="宋体"/>
        </w:rPr>
        <w:t>单元的基本结构。</w:t>
      </w:r>
      <w:r w:rsidRPr="00B66B75">
        <w:rPr>
          <w:rFonts w:ascii="Calibri" w:hAnsi="Calibri"/>
        </w:rPr>
        <w:t>1T</w:t>
      </w:r>
      <w:r w:rsidRPr="00B66B75">
        <w:rPr>
          <w:rFonts w:ascii="Calibri" w:hAnsi="宋体"/>
        </w:rPr>
        <w:t>单元提供了可能的最高密度，</w:t>
      </w:r>
      <w:r w:rsidRPr="00B66B75">
        <w:rPr>
          <w:rFonts w:ascii="Calibri" w:hAnsi="Calibri"/>
        </w:rPr>
        <w:t>1.5T</w:t>
      </w:r>
      <w:r w:rsidRPr="00B66B75">
        <w:rPr>
          <w:rFonts w:ascii="Calibri" w:hAnsi="宋体"/>
        </w:rPr>
        <w:t>单元消除了过编程或过擦除的问题，并提供了良好的可制造性，而</w:t>
      </w:r>
      <w:r w:rsidRPr="00B66B75">
        <w:rPr>
          <w:rFonts w:ascii="Calibri" w:hAnsi="Calibri"/>
        </w:rPr>
        <w:t>2T</w:t>
      </w:r>
      <w:r w:rsidRPr="00B66B75">
        <w:rPr>
          <w:rFonts w:ascii="Calibri" w:hAnsi="宋体"/>
        </w:rPr>
        <w:t>单元则提供了</w:t>
      </w:r>
      <w:r w:rsidR="006F2737">
        <w:rPr>
          <w:rFonts w:ascii="Calibri" w:hAnsi="宋体" w:hint="eastAsia"/>
        </w:rPr>
        <w:t>超低</w:t>
      </w:r>
      <w:r w:rsidRPr="00B66B75">
        <w:rPr>
          <w:rFonts w:ascii="Calibri" w:hAnsi="宋体"/>
        </w:rPr>
        <w:t>电压操作能力。在本章中，给出了嵌入式闪存的例子，显示了为特定应用空间而优化的</w:t>
      </w:r>
      <w:r w:rsidRPr="00B66B75">
        <w:rPr>
          <w:rFonts w:ascii="Calibri" w:hAnsi="Calibri"/>
        </w:rPr>
        <w:t>1T</w:t>
      </w:r>
      <w:r w:rsidRPr="00B66B75">
        <w:rPr>
          <w:rFonts w:ascii="Calibri" w:hAnsi="宋体"/>
        </w:rPr>
        <w:t>、</w:t>
      </w:r>
      <w:r w:rsidRPr="00B66B75">
        <w:rPr>
          <w:rFonts w:ascii="Calibri" w:hAnsi="Calibri"/>
        </w:rPr>
        <w:t>1.5T</w:t>
      </w:r>
      <w:r w:rsidRPr="00B66B75">
        <w:rPr>
          <w:rFonts w:ascii="Calibri" w:hAnsi="宋体"/>
        </w:rPr>
        <w:t>和</w:t>
      </w:r>
      <w:r w:rsidRPr="00B66B75">
        <w:rPr>
          <w:rFonts w:ascii="Calibri" w:hAnsi="Calibri"/>
        </w:rPr>
        <w:t>2T</w:t>
      </w:r>
      <w:r w:rsidRPr="00B66B75">
        <w:rPr>
          <w:rFonts w:ascii="Calibri" w:hAnsi="宋体"/>
        </w:rPr>
        <w:t>闪存单元。</w:t>
      </w:r>
    </w:p>
    <w:p w:rsidR="00831303" w:rsidRDefault="001A6DDA" w:rsidP="00CA2BAD">
      <w:pPr>
        <w:spacing w:beforeLines="50" w:afterLines="50"/>
        <w:ind w:firstLineChars="200" w:firstLine="480"/>
        <w:rPr>
          <w:rFonts w:ascii="Calibri" w:hAnsi="Calibri"/>
        </w:rPr>
      </w:pPr>
      <w:r>
        <w:rPr>
          <w:rFonts w:ascii="Calibri" w:hAnsi="Calibri"/>
          <w:noProof/>
          <w:snapToGrid/>
        </w:rPr>
        <w:lastRenderedPageBreak/>
        <w:drawing>
          <wp:inline distT="0" distB="0" distL="0" distR="0">
            <wp:extent cx="4629150" cy="119062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29150" cy="1190625"/>
                    </a:xfrm>
                    <a:prstGeom prst="rect">
                      <a:avLst/>
                    </a:prstGeom>
                    <a:noFill/>
                    <a:ln w="9525">
                      <a:noFill/>
                      <a:miter lim="800000"/>
                      <a:headEnd/>
                      <a:tailEnd/>
                    </a:ln>
                  </pic:spPr>
                </pic:pic>
              </a:graphicData>
            </a:graphic>
          </wp:inline>
        </w:drawing>
      </w:r>
    </w:p>
    <w:p w:rsidR="00831303" w:rsidRPr="00B66B75" w:rsidRDefault="00831303" w:rsidP="00831303">
      <w:pPr>
        <w:pStyle w:val="af5"/>
        <w:jc w:val="center"/>
        <w:rPr>
          <w:rFonts w:ascii="Calibri" w:eastAsia="宋体" w:hAnsi="Calibri"/>
          <w:sz w:val="24"/>
          <w:szCs w:val="24"/>
        </w:rPr>
      </w:pPr>
      <w:bookmarkStart w:id="0" w:name="_Ref104888280"/>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1</w:t>
      </w:r>
      <w:r w:rsidR="0031111A">
        <w:fldChar w:fldCharType="end"/>
      </w:r>
      <w:bookmarkEnd w:id="0"/>
      <w:r w:rsidR="009159AE">
        <w:rPr>
          <w:rFonts w:hint="eastAsia"/>
        </w:rPr>
        <w:t xml:space="preserve"> </w:t>
      </w:r>
      <w:r w:rsidR="00AC6A88" w:rsidRPr="00AC6A88">
        <w:rPr>
          <w:rFonts w:hint="eastAsia"/>
        </w:rPr>
        <w:t>用于优化嵌入式应用的三种基本闪存单元结构：（</w:t>
      </w:r>
      <w:r w:rsidR="00AC6A88" w:rsidRPr="00AC6A88">
        <w:rPr>
          <w:rFonts w:hint="eastAsia"/>
        </w:rPr>
        <w:t>a</w:t>
      </w:r>
      <w:r w:rsidR="00AC6A88" w:rsidRPr="00AC6A88">
        <w:rPr>
          <w:rFonts w:hint="eastAsia"/>
        </w:rPr>
        <w:t>）用于高密度的</w:t>
      </w:r>
      <w:r w:rsidR="00AC6A88" w:rsidRPr="00AC6A88">
        <w:rPr>
          <w:rFonts w:hint="eastAsia"/>
        </w:rPr>
        <w:t>1T</w:t>
      </w:r>
      <w:r w:rsidR="00AC6A88" w:rsidRPr="00AC6A88">
        <w:rPr>
          <w:rFonts w:hint="eastAsia"/>
        </w:rPr>
        <w:t>（单晶体管），（</w:t>
      </w:r>
      <w:r w:rsidR="00AC6A88" w:rsidRPr="00AC6A88">
        <w:rPr>
          <w:rFonts w:hint="eastAsia"/>
        </w:rPr>
        <w:t>b</w:t>
      </w:r>
      <w:r w:rsidR="00AC6A88" w:rsidRPr="00AC6A88">
        <w:rPr>
          <w:rFonts w:hint="eastAsia"/>
        </w:rPr>
        <w:t>）用于可制造性的</w:t>
      </w:r>
      <w:r w:rsidR="00AC6A88" w:rsidRPr="00AC6A88">
        <w:rPr>
          <w:rFonts w:hint="eastAsia"/>
        </w:rPr>
        <w:t>1.5T</w:t>
      </w:r>
      <w:r w:rsidR="00AC6A88">
        <w:rPr>
          <w:rFonts w:hint="eastAsia"/>
        </w:rPr>
        <w:t>（分裂栅</w:t>
      </w:r>
      <w:r w:rsidR="00AC6A88" w:rsidRPr="00AC6A88">
        <w:rPr>
          <w:rFonts w:hint="eastAsia"/>
        </w:rPr>
        <w:t>）结构，以及（</w:t>
      </w:r>
      <w:r w:rsidR="00AC6A88" w:rsidRPr="00AC6A88">
        <w:rPr>
          <w:rFonts w:hint="eastAsia"/>
        </w:rPr>
        <w:t>c</w:t>
      </w:r>
      <w:r w:rsidR="00AC6A88" w:rsidRPr="00AC6A88">
        <w:rPr>
          <w:rFonts w:hint="eastAsia"/>
        </w:rPr>
        <w:t>）用于极低电压的</w:t>
      </w:r>
      <w:r w:rsidR="00AC6A88" w:rsidRPr="00AC6A88">
        <w:rPr>
          <w:rFonts w:hint="eastAsia"/>
        </w:rPr>
        <w:t>2T</w:t>
      </w:r>
      <w:r w:rsidR="00AC6A88" w:rsidRPr="00AC6A88">
        <w:rPr>
          <w:rFonts w:hint="eastAsia"/>
        </w:rPr>
        <w:t>（双晶体管）</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嵌入闪存的主逻辑器件的速度</w:t>
      </w:r>
      <w:r w:rsidRPr="00B66B75">
        <w:rPr>
          <w:rFonts w:ascii="Calibri" w:hAnsi="Calibri"/>
        </w:rPr>
        <w:t>/</w:t>
      </w:r>
      <w:r w:rsidRPr="00B66B75">
        <w:rPr>
          <w:rFonts w:ascii="Calibri" w:hAnsi="宋体"/>
        </w:rPr>
        <w:t>功率性能可能非常高，并希望在整合闪存后能保持。出于这个原因，嵌入式闪存工艺通常是高性能逻辑工艺和闪存工艺的结合，其中包含支持编程和擦除操作的高压器件。嵌入式闪存工艺可以是基于逻辑工艺的，也可以是基于闪存工艺的，这取决于一个公司的主要产品系列是</w:t>
      </w:r>
      <w:r w:rsidR="00434A34">
        <w:rPr>
          <w:rFonts w:ascii="Calibri" w:hAnsi="宋体"/>
        </w:rPr>
        <w:t>主逻辑器件</w:t>
      </w:r>
      <w:r w:rsidRPr="00B66B75">
        <w:rPr>
          <w:rFonts w:ascii="Calibri" w:hAnsi="宋体"/>
        </w:rPr>
        <w:t>还是独立的闪存。无论哪种方式，嵌入式闪存工艺必须包含高性能的逻辑晶体管，以支持高速主机逻辑核心，以及闪存。</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嵌入式闪存的设计，特别是闪存核心（</w:t>
      </w:r>
      <w:r w:rsidRPr="00B66B75">
        <w:rPr>
          <w:rFonts w:ascii="Calibri" w:hAnsi="Calibri"/>
        </w:rPr>
        <w:t>FMC</w:t>
      </w:r>
      <w:r w:rsidRPr="00B66B75">
        <w:rPr>
          <w:rFonts w:ascii="Calibri" w:hAnsi="宋体"/>
        </w:rPr>
        <w:t>）的设计，与独立闪存的设计相当相似。然而，嵌入式闪存和独立式闪存在功能、性能、设计环境和应用方面有很大的不同，需要从单元选择、工艺集成和设计方面加以特别考虑。对于嵌入式闪存，设计的重点是性能、可变的阵列尺寸、灵活的阵列结构、非常低的电压操作、短的衍生设计时间和设计的重复使用。在本章中，将讨论嵌入式闪存所需的特殊设计重点领域。这些与嵌入式闪存设计有关的特殊领域包括系统结构、阵列结构、单元选择、工艺考虑、电路技术和低电压设计。</w:t>
      </w:r>
    </w:p>
    <w:p w:rsidR="00E74EA1" w:rsidRPr="00B66B75" w:rsidRDefault="00E74EA1" w:rsidP="00CA2BAD">
      <w:pPr>
        <w:spacing w:beforeLines="50" w:afterLines="50"/>
        <w:ind w:firstLineChars="200" w:firstLine="480"/>
        <w:rPr>
          <w:rFonts w:ascii="Calibri" w:hAnsi="Calibri"/>
        </w:rPr>
      </w:pPr>
    </w:p>
    <w:p w:rsidR="00E74EA1" w:rsidRPr="00B66B75" w:rsidRDefault="00E74EA1" w:rsidP="006417E4">
      <w:pPr>
        <w:pStyle w:val="3"/>
        <w:rPr>
          <w:rFonts w:hAnsi="Calibri"/>
        </w:rPr>
      </w:pPr>
      <w:r w:rsidRPr="00B66B75">
        <w:t>嵌入式与独立式闪存比较</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一个独立的闪存基本上是独立的，并使用总的芯片面积进行闪存相关的操作。另一方面，嵌入式闪存执行相同的基本独立闪存功能，但它被集成到一个</w:t>
      </w:r>
      <w:r w:rsidR="00434A34">
        <w:rPr>
          <w:rFonts w:ascii="Calibri" w:hAnsi="宋体"/>
        </w:rPr>
        <w:t>主逻辑器件</w:t>
      </w:r>
      <w:r w:rsidRPr="00B66B75">
        <w:rPr>
          <w:rFonts w:ascii="Calibri" w:hAnsi="宋体"/>
        </w:rPr>
        <w:t>中，以帮助完成预定的系统功能。半导体制造商提供的独立闪存产品可以有相同的阵列尺寸、阵列配置、引脚布局、输入</w:t>
      </w:r>
      <w:r w:rsidRPr="00B66B75">
        <w:rPr>
          <w:rFonts w:ascii="Calibri" w:hAnsi="Calibri"/>
        </w:rPr>
        <w:t>/</w:t>
      </w:r>
      <w:r w:rsidRPr="00B66B75">
        <w:rPr>
          <w:rFonts w:ascii="Calibri" w:hAnsi="宋体"/>
        </w:rPr>
        <w:t>输出（</w:t>
      </w:r>
      <w:r w:rsidRPr="00B66B75">
        <w:rPr>
          <w:rFonts w:ascii="Calibri" w:hAnsi="Calibri"/>
        </w:rPr>
        <w:t>I/O</w:t>
      </w:r>
      <w:r w:rsidRPr="00B66B75">
        <w:rPr>
          <w:rFonts w:ascii="Calibri" w:hAnsi="宋体"/>
        </w:rPr>
        <w:t>）时序和电源电压，并被视为标准、分立或商品产品。</w:t>
      </w:r>
      <w:r w:rsidRPr="00B66B75">
        <w:rPr>
          <w:rFonts w:ascii="Calibri" w:hAnsi="Calibri"/>
        </w:rPr>
        <w:t xml:space="preserve"> </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嵌入在</w:t>
      </w:r>
      <w:r w:rsidR="00434A34">
        <w:rPr>
          <w:rFonts w:ascii="Calibri" w:hAnsi="宋体"/>
        </w:rPr>
        <w:t>主逻辑器件</w:t>
      </w:r>
      <w:r w:rsidRPr="00B66B75">
        <w:rPr>
          <w:rFonts w:ascii="Calibri" w:hAnsi="宋体"/>
        </w:rPr>
        <w:t>中的闪存模块可以有不同的阵列大小、阵列配置、访问时间和电源电压，可以被认为是一种定制或半定制的设计。</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高密度、低成本和高速度通常是独立式闪存的主要目标。小面积的芯片或小单元的简单晶圆工艺是实现低成本的关键。因此，小单元面积对于独立闪存的密度和成本都是至关重要的。高性能和低成本是嵌入式闪存的主要目标。嵌入式闪存的高性能要求是通过利用设计的定制或半定制性质来满足的。单元尺寸虽然重要，但对嵌入式闪存来说，并不像独立闪存那样关键。</w:t>
      </w:r>
    </w:p>
    <w:p w:rsidR="00E74EA1" w:rsidRPr="00B66B75" w:rsidRDefault="007B3803" w:rsidP="006417E4">
      <w:pPr>
        <w:pStyle w:val="4"/>
        <w:rPr>
          <w:rFonts w:hAnsi="Calibri"/>
        </w:rPr>
      </w:pPr>
      <w:r w:rsidRPr="00B66B75">
        <w:t>嵌入式</w:t>
      </w:r>
      <w:r>
        <w:rPr>
          <w:rFonts w:hint="eastAsia"/>
        </w:rPr>
        <w:t>闪存</w:t>
      </w:r>
      <w:r w:rsidR="00E74EA1" w:rsidRPr="00B66B75">
        <w:t>的优势</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嵌入式闪存基本上拥有适用于独立式闪存的所有优势。这些优势包括快速的系统代码开发、缩短上市时间、板载或系统内重新编程以进行代码修正、产品优化或针对不同应用的产品重新配置，以及库存灵活性。此外，与独立的闪存相比，嵌入式闪存还具有以下额外的优势。</w:t>
      </w:r>
    </w:p>
    <w:p w:rsidR="00E74EA1" w:rsidRPr="00B66B75" w:rsidRDefault="00E74EA1" w:rsidP="00CA2BAD">
      <w:pPr>
        <w:spacing w:beforeLines="50" w:afterLines="50"/>
        <w:ind w:firstLineChars="200" w:firstLine="480"/>
        <w:rPr>
          <w:rFonts w:ascii="Calibri" w:hAnsi="Calibri"/>
        </w:rPr>
      </w:pPr>
    </w:p>
    <w:p w:rsidR="00E74EA1" w:rsidRPr="00B66B75" w:rsidRDefault="00E74EA1" w:rsidP="00CA2BAD">
      <w:pPr>
        <w:spacing w:beforeLines="50" w:afterLines="50"/>
        <w:ind w:firstLineChars="200" w:firstLine="482"/>
        <w:rPr>
          <w:rFonts w:ascii="Calibri" w:hAnsi="Calibri"/>
        </w:rPr>
      </w:pPr>
      <w:r w:rsidRPr="00B66B75">
        <w:rPr>
          <w:rFonts w:ascii="Calibri" w:hAnsi="宋体"/>
          <w:b/>
        </w:rPr>
        <w:t>更高的系统速度</w:t>
      </w:r>
      <w:r w:rsidRPr="00B66B75">
        <w:rPr>
          <w:rFonts w:ascii="Calibri" w:hAnsi="Calibri"/>
          <w:b/>
        </w:rPr>
        <w:t xml:space="preserve"> </w:t>
      </w:r>
      <w:r w:rsidRPr="00B66B75">
        <w:rPr>
          <w:rFonts w:ascii="Calibri" w:hAnsi="宋体"/>
        </w:rPr>
        <w:t>有两个主要的原因使利用嵌入式闪存可以获得更快的系统速度。第一个原因是在独立的闪存中取消了</w:t>
      </w:r>
      <w:r w:rsidRPr="00B66B75">
        <w:rPr>
          <w:rFonts w:ascii="Calibri" w:hAnsi="Calibri"/>
        </w:rPr>
        <w:t>I/O</w:t>
      </w:r>
      <w:r w:rsidRPr="00B66B75">
        <w:rPr>
          <w:rFonts w:ascii="Calibri" w:hAnsi="宋体"/>
        </w:rPr>
        <w:t>缓冲器，并在同一芯片上与内部</w:t>
      </w:r>
      <w:r w:rsidR="00434A34">
        <w:rPr>
          <w:rFonts w:ascii="Calibri" w:hAnsi="宋体"/>
        </w:rPr>
        <w:t>主逻辑器件</w:t>
      </w:r>
      <w:r w:rsidRPr="00B66B75">
        <w:rPr>
          <w:rFonts w:ascii="Calibri" w:hAnsi="宋体"/>
        </w:rPr>
        <w:t>直接接口。第二个原因是定制的阵列尺寸和阵列配置可以实现更高速度的闪存模块设计。</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1.</w:t>
      </w:r>
      <w:r w:rsidRPr="00B66B75">
        <w:rPr>
          <w:rFonts w:ascii="Calibri" w:hAnsi="宋体"/>
        </w:rPr>
        <w:t>更低的功率</w:t>
      </w:r>
      <w:r w:rsidRPr="00B66B75">
        <w:rPr>
          <w:rFonts w:ascii="Calibri" w:hAnsi="Calibri"/>
        </w:rPr>
        <w:t xml:space="preserve"> </w:t>
      </w:r>
      <w:r w:rsidRPr="00B66B75">
        <w:rPr>
          <w:rFonts w:ascii="Calibri" w:hAnsi="宋体"/>
        </w:rPr>
        <w:t>通过取消</w:t>
      </w:r>
      <w:r w:rsidRPr="00B66B75">
        <w:rPr>
          <w:rFonts w:ascii="Calibri" w:hAnsi="Calibri"/>
        </w:rPr>
        <w:t>I/O</w:t>
      </w:r>
      <w:r w:rsidRPr="00B66B75">
        <w:rPr>
          <w:rFonts w:ascii="Calibri" w:hAnsi="宋体"/>
        </w:rPr>
        <w:t>缓冲器和连接独立闪存和</w:t>
      </w:r>
      <w:r w:rsidR="00434A34">
        <w:rPr>
          <w:rFonts w:ascii="Calibri" w:hAnsi="宋体"/>
        </w:rPr>
        <w:t>主逻辑器件</w:t>
      </w:r>
      <w:r w:rsidRPr="00B66B75">
        <w:rPr>
          <w:rFonts w:ascii="Calibri" w:hAnsi="宋体"/>
        </w:rPr>
        <w:t>的总线的电容性负载，可以实现动态功率和整体系统功率耗散的显著降低。</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2.</w:t>
      </w:r>
      <w:r w:rsidRPr="00B66B75">
        <w:rPr>
          <w:rFonts w:ascii="Calibri" w:hAnsi="宋体"/>
        </w:rPr>
        <w:t>更高的密度（物理）</w:t>
      </w:r>
      <w:r w:rsidRPr="00B66B75">
        <w:rPr>
          <w:rFonts w:ascii="Calibri" w:hAnsi="Calibri"/>
        </w:rPr>
        <w:t xml:space="preserve"> </w:t>
      </w:r>
      <w:r w:rsidRPr="00B66B75">
        <w:rPr>
          <w:rFonts w:ascii="Calibri" w:hAnsi="宋体"/>
        </w:rPr>
        <w:t>通过取消独立的闪存封装以及连接封装和</w:t>
      </w:r>
      <w:r w:rsidR="00434A34">
        <w:rPr>
          <w:rFonts w:ascii="Calibri" w:hAnsi="宋体"/>
        </w:rPr>
        <w:t>主逻辑器件</w:t>
      </w:r>
      <w:r w:rsidRPr="00B66B75">
        <w:rPr>
          <w:rFonts w:ascii="Calibri" w:hAnsi="宋体"/>
        </w:rPr>
        <w:t>的相关总线，多级个人计算机（</w:t>
      </w:r>
      <w:r w:rsidRPr="00B66B75">
        <w:rPr>
          <w:rFonts w:ascii="Calibri" w:hAnsi="Calibri"/>
        </w:rPr>
        <w:t>PC</w:t>
      </w:r>
      <w:r w:rsidRPr="00B66B75">
        <w:rPr>
          <w:rFonts w:ascii="Calibri" w:hAnsi="宋体"/>
        </w:rPr>
        <w:t>）板的面积减少，从而获得更高的密度。此外，嵌入式闪存可实现的功率耗散的减少提供了更紧密的包装可能性。</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3.</w:t>
      </w:r>
      <w:r w:rsidRPr="00B66B75">
        <w:rPr>
          <w:rFonts w:ascii="Calibri" w:hAnsi="宋体"/>
        </w:rPr>
        <w:t>更高的可靠性</w:t>
      </w:r>
      <w:r w:rsidRPr="00B66B75">
        <w:rPr>
          <w:rFonts w:ascii="Calibri" w:hAnsi="Calibri"/>
        </w:rPr>
        <w:t xml:space="preserve"> </w:t>
      </w:r>
      <w:r w:rsidRPr="00B66B75">
        <w:rPr>
          <w:rFonts w:ascii="Calibri" w:hAnsi="宋体"/>
        </w:rPr>
        <w:t>减少封装数量，减少</w:t>
      </w:r>
      <w:r w:rsidRPr="00B66B75">
        <w:rPr>
          <w:rFonts w:ascii="Calibri" w:hAnsi="Calibri"/>
        </w:rPr>
        <w:t>I/O</w:t>
      </w:r>
      <w:r w:rsidRPr="00B66B75">
        <w:rPr>
          <w:rFonts w:ascii="Calibri" w:hAnsi="宋体"/>
        </w:rPr>
        <w:t>焊盘，减少总线连接，以及减少功率耗散，都有助于提高嵌入式闪存系统的可靠性。</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4.</w:t>
      </w:r>
      <w:r w:rsidRPr="00B66B75">
        <w:rPr>
          <w:rFonts w:ascii="Calibri" w:hAnsi="宋体"/>
        </w:rPr>
        <w:t>减少</w:t>
      </w:r>
      <w:r w:rsidRPr="00B66B75">
        <w:rPr>
          <w:rFonts w:ascii="Calibri" w:hAnsi="Calibri"/>
        </w:rPr>
        <w:t xml:space="preserve">RFI/EMI </w:t>
      </w:r>
      <w:r w:rsidRPr="00B66B75">
        <w:rPr>
          <w:rFonts w:ascii="Calibri" w:hAnsi="宋体"/>
        </w:rPr>
        <w:t>通过消除</w:t>
      </w:r>
      <w:r w:rsidRPr="00B66B75">
        <w:rPr>
          <w:rFonts w:ascii="Calibri" w:hAnsi="Calibri"/>
        </w:rPr>
        <w:t>I/O</w:t>
      </w:r>
      <w:r w:rsidRPr="00B66B75">
        <w:rPr>
          <w:rFonts w:ascii="Calibri" w:hAnsi="宋体"/>
        </w:rPr>
        <w:t>缓冲器和相关的用于对独立</w:t>
      </w:r>
      <w:r w:rsidRPr="00B66B75">
        <w:rPr>
          <w:rFonts w:ascii="Calibri" w:hAnsi="Calibri"/>
        </w:rPr>
        <w:t>fl ash</w:t>
      </w:r>
      <w:r w:rsidRPr="00B66B75">
        <w:rPr>
          <w:rFonts w:ascii="Calibri" w:hAnsi="宋体"/>
        </w:rPr>
        <w:t>存储器的外部电容性负载进行充电和放电的大瞬时电流，嵌入式闪存的</w:t>
      </w:r>
      <w:r w:rsidRPr="00B66B75">
        <w:rPr>
          <w:rFonts w:ascii="Calibri" w:hAnsi="Calibri"/>
        </w:rPr>
        <w:t>RFI</w:t>
      </w:r>
      <w:r w:rsidRPr="00B66B75">
        <w:rPr>
          <w:rFonts w:ascii="Calibri" w:hAnsi="宋体"/>
        </w:rPr>
        <w:t>（射频干扰）和</w:t>
      </w:r>
      <w:r w:rsidRPr="00B66B75">
        <w:rPr>
          <w:rFonts w:ascii="Calibri" w:hAnsi="Calibri"/>
        </w:rPr>
        <w:t>EMI</w:t>
      </w:r>
      <w:r w:rsidRPr="00B66B75">
        <w:rPr>
          <w:rFonts w:ascii="Calibri" w:hAnsi="宋体"/>
        </w:rPr>
        <w:t>（电磁干扰）得以减少。</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5.</w:t>
      </w:r>
      <w:r w:rsidRPr="00B66B75">
        <w:rPr>
          <w:rFonts w:ascii="Calibri" w:hAnsi="宋体"/>
        </w:rPr>
        <w:t>提高安全性</w:t>
      </w:r>
      <w:r w:rsidRPr="00B66B75">
        <w:rPr>
          <w:rFonts w:ascii="Calibri" w:hAnsi="Calibri"/>
        </w:rPr>
        <w:t xml:space="preserve"> </w:t>
      </w:r>
      <w:r w:rsidRPr="00B66B75">
        <w:rPr>
          <w:rFonts w:ascii="Calibri" w:hAnsi="宋体"/>
        </w:rPr>
        <w:t>存储在嵌入式闪存中的程序代码在本质上更安全，因为其内部总线的可访问性更低。此外，嵌入式闪存可以通过实施内置的硬件和</w:t>
      </w:r>
      <w:r w:rsidRPr="00B66B75">
        <w:rPr>
          <w:rFonts w:ascii="Calibri" w:hAnsi="Calibri"/>
        </w:rPr>
        <w:t>/</w:t>
      </w:r>
      <w:r w:rsidRPr="00B66B75">
        <w:rPr>
          <w:rFonts w:ascii="Calibri" w:hAnsi="宋体"/>
        </w:rPr>
        <w:t>或软件安全功能，使其更加安全，以防止任何未经授权的访问，这些功能在独立的闪存中实施可能是不现实的。</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6.</w:t>
      </w:r>
      <w:r w:rsidRPr="00B66B75">
        <w:rPr>
          <w:rFonts w:ascii="Calibri" w:hAnsi="宋体"/>
        </w:rPr>
        <w:t>设计灵活性</w:t>
      </w:r>
      <w:r w:rsidRPr="00B66B75">
        <w:rPr>
          <w:rFonts w:ascii="Calibri" w:hAnsi="Calibri"/>
        </w:rPr>
        <w:t xml:space="preserve"> </w:t>
      </w:r>
      <w:r w:rsidRPr="00B66B75">
        <w:rPr>
          <w:rFonts w:ascii="Calibri" w:hAnsi="宋体"/>
        </w:rPr>
        <w:t>嵌入式闪存在许多方面被认为是一种定制或半定制的设计，它提供了优化阵列尺寸、阵列配置、单元类型、存取时间和</w:t>
      </w:r>
      <w:r w:rsidRPr="00B66B75">
        <w:rPr>
          <w:rFonts w:ascii="Calibri" w:hAnsi="Calibri"/>
        </w:rPr>
        <w:t>/</w:t>
      </w:r>
      <w:r w:rsidRPr="00B66B75">
        <w:rPr>
          <w:rFonts w:ascii="Calibri" w:hAnsi="宋体"/>
        </w:rPr>
        <w:t>或电源电压的灵活性，以满足</w:t>
      </w:r>
      <w:r w:rsidR="00434A34">
        <w:rPr>
          <w:rFonts w:ascii="Calibri" w:hAnsi="宋体"/>
        </w:rPr>
        <w:t>主逻辑器件</w:t>
      </w:r>
      <w:r w:rsidRPr="00B66B75">
        <w:rPr>
          <w:rFonts w:ascii="Calibri" w:hAnsi="宋体"/>
        </w:rPr>
        <w:t>的特殊性能需求。这种灵活性是独立的或商品的闪存产品所不具备的。</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7.</w:t>
      </w:r>
      <w:r w:rsidRPr="00B66B75">
        <w:rPr>
          <w:rFonts w:ascii="Calibri" w:hAnsi="宋体"/>
        </w:rPr>
        <w:t>片上系统（</w:t>
      </w:r>
      <w:r w:rsidRPr="00B66B75">
        <w:rPr>
          <w:rFonts w:ascii="Calibri" w:hAnsi="Calibri"/>
        </w:rPr>
        <w:t>SOC</w:t>
      </w:r>
      <w:r w:rsidRPr="00B66B75">
        <w:rPr>
          <w:rFonts w:ascii="Calibri" w:hAnsi="宋体"/>
        </w:rPr>
        <w:t>）能力</w:t>
      </w:r>
      <w:r w:rsidRPr="00B66B75">
        <w:rPr>
          <w:rFonts w:ascii="Calibri" w:hAnsi="Calibri"/>
        </w:rPr>
        <w:t xml:space="preserve"> </w:t>
      </w:r>
      <w:r w:rsidRPr="00B66B75">
        <w:rPr>
          <w:rFonts w:ascii="Calibri" w:hAnsi="宋体"/>
        </w:rPr>
        <w:t>通过将闪存集成到主逻辑设备中，可以实现片上系统，这在独立的闪存中是无法实现的。片上系统可以很好地利用新一代扩展技术所提供的更大的集成能力，并以更低的成本收获更多的功能和性能。</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8.</w:t>
      </w:r>
      <w:r w:rsidRPr="00B66B75">
        <w:rPr>
          <w:rFonts w:ascii="Calibri" w:hAnsi="宋体"/>
        </w:rPr>
        <w:t>更低的系统成本</w:t>
      </w:r>
      <w:r w:rsidRPr="00B66B75">
        <w:rPr>
          <w:rFonts w:ascii="Calibri" w:hAnsi="Calibri"/>
        </w:rPr>
        <w:t xml:space="preserve"> </w:t>
      </w:r>
      <w:r w:rsidRPr="00B66B75">
        <w:rPr>
          <w:rFonts w:ascii="Calibri" w:hAnsi="宋体"/>
        </w:rPr>
        <w:t>减少封装数量、减少</w:t>
      </w:r>
      <w:r w:rsidRPr="00B66B75">
        <w:rPr>
          <w:rFonts w:ascii="Calibri" w:hAnsi="Calibri"/>
        </w:rPr>
        <w:t>PC</w:t>
      </w:r>
      <w:r w:rsidRPr="00B66B75">
        <w:rPr>
          <w:rFonts w:ascii="Calibri" w:hAnsi="宋体"/>
        </w:rPr>
        <w:t>板面积、减少功率耗散、减少产品库存和减少总硅面积，可以使嵌入式闪存比独立式闪存的整体系统成本降低。</w:t>
      </w:r>
    </w:p>
    <w:p w:rsidR="00E74EA1" w:rsidRPr="00B66B75" w:rsidRDefault="00E74EA1" w:rsidP="00CA2BAD">
      <w:pPr>
        <w:spacing w:beforeLines="50" w:afterLines="50"/>
        <w:ind w:firstLineChars="200" w:firstLine="480"/>
        <w:rPr>
          <w:rFonts w:ascii="Calibri" w:hAnsi="Calibri"/>
        </w:rPr>
      </w:pPr>
    </w:p>
    <w:p w:rsidR="00E74EA1" w:rsidRPr="00B66B75" w:rsidRDefault="007B3803" w:rsidP="006417E4">
      <w:pPr>
        <w:pStyle w:val="4"/>
      </w:pPr>
      <w:r w:rsidRPr="00B66B75">
        <w:t>嵌入式</w:t>
      </w:r>
      <w:r>
        <w:rPr>
          <w:rFonts w:hint="eastAsia"/>
        </w:rPr>
        <w:t>闪存</w:t>
      </w:r>
      <w:r w:rsidRPr="00B66B75">
        <w:t>的</w:t>
      </w:r>
      <w:r w:rsidR="00E74EA1" w:rsidRPr="00B66B75">
        <w:t>劣势</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虽然嵌入式闪存比独立的闪存有许多优点，但也存在一些潜在的缺点，这些缺点可能是也可能不是很明显，这取决于所涉及的特定应用。这些潜在的缺点包括。</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1.</w:t>
      </w:r>
      <w:r w:rsidRPr="00B66B75">
        <w:rPr>
          <w:rFonts w:ascii="Calibri" w:hAnsi="宋体"/>
        </w:rPr>
        <w:t>非标准产品</w:t>
      </w:r>
      <w:r w:rsidRPr="00B66B75">
        <w:rPr>
          <w:rFonts w:ascii="Calibri" w:hAnsi="Calibri"/>
        </w:rPr>
        <w:t xml:space="preserve"> </w:t>
      </w:r>
      <w:r w:rsidRPr="00B66B75">
        <w:rPr>
          <w:rFonts w:ascii="Calibri" w:hAnsi="宋体"/>
        </w:rPr>
        <w:t>与市场上现成的独立闪存不同，嵌入式闪存通常是定制或半定制的，需要一个特殊的设计，需要时间和资源来完成。额外的非经常性工程成本会将应用限制在那些相对高容量的产品上。</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2.</w:t>
      </w:r>
      <w:r w:rsidRPr="00B66B75">
        <w:rPr>
          <w:rFonts w:ascii="Calibri" w:hAnsi="宋体"/>
        </w:rPr>
        <w:t>单一来源</w:t>
      </w:r>
      <w:r w:rsidRPr="00B66B75">
        <w:rPr>
          <w:rFonts w:ascii="Calibri" w:hAnsi="Calibri"/>
        </w:rPr>
        <w:t xml:space="preserve"> </w:t>
      </w:r>
      <w:r w:rsidRPr="00B66B75">
        <w:rPr>
          <w:rFonts w:ascii="Calibri" w:hAnsi="宋体"/>
        </w:rPr>
        <w:t>由于嵌入式闪存产品可能有独特的主机逻辑核心和非经常性的工程成本，产品的多个来源虽然可能，但更难实现。然而，由于大多数半导体公司有多个生产厂的能力，并且有晶圆代工厂的存在，潜在的第二来源问题可以被</w:t>
      </w:r>
      <w:r w:rsidRPr="00B66B75">
        <w:rPr>
          <w:rFonts w:ascii="Calibri" w:hAnsi="宋体"/>
        </w:rPr>
        <w:lastRenderedPageBreak/>
        <w:t>最小化。</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3.</w:t>
      </w:r>
      <w:r w:rsidRPr="00B66B75">
        <w:rPr>
          <w:rFonts w:ascii="Calibri" w:hAnsi="宋体"/>
        </w:rPr>
        <w:t>增加的工艺复杂性</w:t>
      </w:r>
      <w:r w:rsidRPr="00B66B75">
        <w:rPr>
          <w:rFonts w:ascii="Calibri" w:hAnsi="Calibri"/>
        </w:rPr>
        <w:t xml:space="preserve"> </w:t>
      </w:r>
      <w:r w:rsidRPr="00B66B75">
        <w:rPr>
          <w:rFonts w:ascii="Calibri" w:hAnsi="宋体"/>
        </w:rPr>
        <w:t>为了在同一硅芯片上同时容纳高性能的主机逻辑核心和高性能的闪存，嵌入式闪存的工艺复杂性被提高了。因此，有能力制造该设备的晶圆制造厂的数量可能是有限的。</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t>4.</w:t>
      </w:r>
      <w:r w:rsidRPr="00B66B75">
        <w:rPr>
          <w:rFonts w:ascii="Calibri" w:hAnsi="宋体"/>
        </w:rPr>
        <w:t>密度限制</w:t>
      </w:r>
      <w:r w:rsidRPr="00B66B75">
        <w:rPr>
          <w:rFonts w:ascii="Calibri" w:hAnsi="Calibri"/>
        </w:rPr>
        <w:t xml:space="preserve"> </w:t>
      </w:r>
      <w:r w:rsidRPr="00B66B75">
        <w:rPr>
          <w:rFonts w:ascii="Calibri" w:hAnsi="宋体"/>
        </w:rPr>
        <w:t>由于需要双晶体管类型来支持高性能的主机逻辑核心，增加了工艺的复杂性，对于嵌入式闪存来说，非常低和非常高的存储密度可能不符合成本效益。嵌入式闪存的最大密度可能会比独立的闪存晚一代或</w:t>
      </w:r>
      <w:r w:rsidRPr="00B66B75">
        <w:rPr>
          <w:rFonts w:ascii="Calibri" w:hAnsi="Calibri"/>
        </w:rPr>
        <w:t>2-4</w:t>
      </w:r>
      <w:r w:rsidRPr="00B66B75">
        <w:rPr>
          <w:rFonts w:ascii="Calibri" w:hAnsi="宋体"/>
        </w:rPr>
        <w:t>倍。</w:t>
      </w:r>
    </w:p>
    <w:p w:rsidR="00E74EA1" w:rsidRPr="00B66B75" w:rsidRDefault="00E74EA1" w:rsidP="00CA2BAD">
      <w:pPr>
        <w:spacing w:beforeLines="50" w:afterLines="50"/>
        <w:ind w:firstLineChars="200" w:firstLine="480"/>
        <w:rPr>
          <w:rFonts w:ascii="Calibri" w:hAnsi="宋体"/>
        </w:rPr>
      </w:pPr>
      <w:r w:rsidRPr="00B66B75">
        <w:rPr>
          <w:rFonts w:ascii="Calibri" w:hAnsi="Calibri"/>
        </w:rPr>
        <w:t>5.</w:t>
      </w:r>
      <w:r w:rsidRPr="00B66B75">
        <w:rPr>
          <w:rFonts w:ascii="Calibri" w:hAnsi="宋体"/>
        </w:rPr>
        <w:t>增加的测试成本</w:t>
      </w:r>
      <w:r w:rsidRPr="00B66B75">
        <w:rPr>
          <w:rFonts w:ascii="Calibri" w:hAnsi="Calibri"/>
        </w:rPr>
        <w:t xml:space="preserve"> </w:t>
      </w:r>
      <w:r w:rsidRPr="00B66B75">
        <w:rPr>
          <w:rFonts w:ascii="Calibri" w:hAnsi="宋体"/>
        </w:rPr>
        <w:t>嵌入式闪存的测试成本可能会更高，因为有两个可能的原因。第一是由于</w:t>
      </w:r>
      <w:r w:rsidR="00434A34">
        <w:rPr>
          <w:rFonts w:ascii="Calibri" w:hAnsi="宋体"/>
        </w:rPr>
        <w:t>主逻辑器件</w:t>
      </w:r>
      <w:r w:rsidRPr="00B66B75">
        <w:rPr>
          <w:rFonts w:ascii="Calibri" w:hAnsi="宋体"/>
        </w:rPr>
        <w:t>可能需要增加测试功能而增加的测试时间。第二是由于</w:t>
      </w:r>
      <w:r w:rsidR="00434A34">
        <w:rPr>
          <w:rFonts w:ascii="Calibri" w:hAnsi="宋体"/>
        </w:rPr>
        <w:t>主逻辑器件</w:t>
      </w:r>
      <w:r w:rsidRPr="00B66B75">
        <w:rPr>
          <w:rFonts w:ascii="Calibri" w:hAnsi="宋体"/>
        </w:rPr>
        <w:t>的高速和高引脚数的要求，导致测试仪的成本增加。</w:t>
      </w:r>
    </w:p>
    <w:p w:rsidR="00CE2AA0" w:rsidRPr="00B66B75" w:rsidRDefault="00CE2AA0" w:rsidP="006417E4">
      <w:pPr>
        <w:pStyle w:val="3"/>
      </w:pPr>
      <w:r w:rsidRPr="00B66B75">
        <w:t>嵌入式闪存系统的基本组件</w:t>
      </w:r>
    </w:p>
    <w:p w:rsidR="00CE2AA0" w:rsidRDefault="00CE2AA0" w:rsidP="00CA2BAD">
      <w:pPr>
        <w:spacing w:beforeLines="50" w:afterLines="50"/>
        <w:ind w:firstLineChars="200" w:firstLine="480"/>
        <w:rPr>
          <w:rFonts w:ascii="Calibri" w:hAnsi="宋体" w:cs="KjdjjjKrqmbjMxxxgtAdvTT5ada87cc"/>
          <w:color w:val="000000"/>
        </w:rPr>
      </w:pPr>
      <w:r w:rsidRPr="00B66B75">
        <w:rPr>
          <w:rFonts w:ascii="Calibri" w:hAnsi="宋体" w:cs="KjdjjjKrqmbjMxxxgtAdvTT5ada87cc"/>
          <w:color w:val="000000"/>
        </w:rPr>
        <w:t>一般来说，实际产品中的嵌入式非易失性存储器（</w:t>
      </w:r>
      <w:r w:rsidRPr="00B66B75">
        <w:rPr>
          <w:rFonts w:ascii="Calibri" w:hAnsi="Calibri" w:cs="KjdjjjKrqmbjMxxxgtAdvTT5ada87cc"/>
          <w:color w:val="000000"/>
        </w:rPr>
        <w:t>eNVM</w:t>
      </w:r>
      <w:r w:rsidRPr="00B66B75">
        <w:rPr>
          <w:rFonts w:ascii="Calibri" w:hAnsi="宋体" w:cs="KjdjjjKrqmbjMxxxgtAdvTT5ada87cc"/>
          <w:color w:val="000000"/>
        </w:rPr>
        <w:t>）子系统是以分层的方式组成的。</w:t>
      </w:r>
      <w:r w:rsidR="0031111A">
        <w:rPr>
          <w:rFonts w:ascii="Calibri" w:hAnsi="宋体" w:cs="KjdjjjKrqmbjMxxxgtAdvTT5ada87cc"/>
          <w:color w:val="000000"/>
        </w:rPr>
        <w:fldChar w:fldCharType="begin"/>
      </w:r>
      <w:r w:rsidR="0058630B">
        <w:rPr>
          <w:rFonts w:ascii="Calibri" w:hAnsi="宋体" w:cs="KjdjjjKrqmbjMxxxgtAdvTT5ada87cc"/>
          <w:color w:val="000000"/>
        </w:rPr>
        <w:instrText xml:space="preserve"> REF _Ref104888501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w:t>
      </w:r>
      <w:r w:rsidR="0031111A">
        <w:rPr>
          <w:rFonts w:ascii="Calibri" w:hAnsi="宋体" w:cs="KjdjjjKrqmbjMxxxgtAdvTT5ada87cc"/>
          <w:color w:val="000000"/>
        </w:rPr>
        <w:fldChar w:fldCharType="end"/>
      </w:r>
      <w:r w:rsidRPr="00B66B75">
        <w:rPr>
          <w:rFonts w:ascii="Calibri" w:hAnsi="宋体" w:cs="KjdjjjKrqmbjMxxxgtAdvTT5ada87cc"/>
          <w:color w:val="000000"/>
        </w:rPr>
        <w:t>描述了一个典型的嵌入式闪存（</w:t>
      </w:r>
      <w:r w:rsidRPr="00B66B75">
        <w:rPr>
          <w:rFonts w:ascii="Calibri" w:hAnsi="Calibri" w:cs="KjdjjjKrqmbjMxxxgtAdvTT5ada87cc"/>
          <w:color w:val="000000"/>
        </w:rPr>
        <w:t>eFlash</w:t>
      </w:r>
      <w:r w:rsidRPr="00B66B75">
        <w:rPr>
          <w:rFonts w:ascii="Calibri" w:hAnsi="宋体" w:cs="KjdjjjKrqmbjMxxxgtAdvTT5ada87cc"/>
          <w:color w:val="000000"/>
        </w:rPr>
        <w:t>）系统，作为</w:t>
      </w:r>
      <w:r w:rsidRPr="00B66B75">
        <w:rPr>
          <w:rFonts w:ascii="Calibri" w:hAnsi="Calibri" w:cs="KjdjjjKrqmbjMxxxgtAdvTT5ada87cc"/>
          <w:color w:val="000000"/>
        </w:rPr>
        <w:t>eNVM</w:t>
      </w:r>
      <w:r w:rsidRPr="00B66B75">
        <w:rPr>
          <w:rFonts w:ascii="Calibri" w:hAnsi="宋体" w:cs="KjdjjjKrqmbjMxxxgtAdvTT5ada87cc"/>
          <w:color w:val="000000"/>
        </w:rPr>
        <w:t>系统的一个例子。这里，</w:t>
      </w:r>
      <w:r w:rsidRPr="00B66B75">
        <w:rPr>
          <w:rFonts w:ascii="Calibri" w:hAnsi="Calibri" w:cs="KjdjjjKrqmbjMxxxgtAdvTT5ada87cc"/>
          <w:color w:val="000000"/>
        </w:rPr>
        <w:t>eFlash</w:t>
      </w:r>
      <w:r w:rsidRPr="00B66B75">
        <w:rPr>
          <w:rFonts w:ascii="Calibri" w:hAnsi="宋体" w:cs="KjdjjjKrqmbjMxxxgtAdvTT5ada87cc"/>
          <w:color w:val="000000"/>
        </w:rPr>
        <w:t>系统的设计被分为三个层次。第</w:t>
      </w:r>
      <w:r w:rsidRPr="00B66B75">
        <w:rPr>
          <w:rFonts w:ascii="Calibri" w:hAnsi="Calibri" w:cs="KjdjjjKrqmbjMxxxgtAdvTT5ada87cc"/>
          <w:color w:val="000000"/>
        </w:rPr>
        <w:t>1</w:t>
      </w:r>
      <w:r w:rsidRPr="00B66B75">
        <w:rPr>
          <w:rFonts w:ascii="Calibri" w:hAnsi="宋体" w:cs="KjdjjjKrqmbjMxxxgtAdvTT5ada87cc"/>
          <w:color w:val="000000"/>
        </w:rPr>
        <w:t>层是与存储单元有关的。应该仔细选中一个合适的存储单元，因为它主导</w:t>
      </w:r>
      <w:r w:rsidRPr="00B66B75">
        <w:rPr>
          <w:rFonts w:ascii="Calibri" w:hAnsi="宋体" w:cs="HqtydxXdctlmHnrjxnAdvTT5ada87cc"/>
          <w:color w:val="000000"/>
        </w:rPr>
        <w:t>着</w:t>
      </w:r>
      <w:r w:rsidRPr="00B66B75">
        <w:rPr>
          <w:rFonts w:ascii="Calibri" w:hAnsi="宋体" w:cs="KjdjjjKrqmbjMxxxgtAdvTT5ada87cc"/>
          <w:color w:val="000000"/>
        </w:rPr>
        <w:t>整个电气特性和数据的可靠性。第二级侧重于</w:t>
      </w:r>
      <w:r w:rsidRPr="00B66B75">
        <w:rPr>
          <w:rFonts w:ascii="Calibri" w:hAnsi="Calibri" w:cs="KjdjjjKrqmbjMxxxgtAdvTT5ada87cc"/>
          <w:color w:val="000000"/>
        </w:rPr>
        <w:t>eFlash</w:t>
      </w:r>
      <w:r w:rsidRPr="00B66B75">
        <w:rPr>
          <w:rFonts w:ascii="Calibri" w:hAnsi="宋体" w:cs="KjdjjjKrqmbjMxxxgtAdvTT5ada87cc"/>
          <w:color w:val="000000"/>
        </w:rPr>
        <w:t>硬宏的外围电路设计，其中包括诸如感应放大器、高压发生器等关键电路。</w:t>
      </w:r>
      <w:r w:rsidRPr="00B66B75">
        <w:rPr>
          <w:rFonts w:ascii="Calibri" w:hAnsi="Calibri" w:cs="KjdjjjKrqmbjMxxxgtAdvTT5ada87cc"/>
          <w:color w:val="000000"/>
        </w:rPr>
        <w:t>eFlash</w:t>
      </w:r>
      <w:r w:rsidRPr="00B66B75">
        <w:rPr>
          <w:rFonts w:ascii="Calibri" w:hAnsi="宋体" w:cs="KjdjjjKrqmbjMxxxgtAdvTT5ada87cc"/>
          <w:color w:val="000000"/>
        </w:rPr>
        <w:t>系统的电气特性和数据可靠性在很大程度上取决于这些关键电路的质量。第三层次包括</w:t>
      </w:r>
      <w:r w:rsidRPr="00B66B75">
        <w:rPr>
          <w:rFonts w:ascii="Calibri" w:hAnsi="Calibri" w:cs="KjdjjjKrqmbjMxxxgtAdvTT5ada87cc"/>
          <w:color w:val="000000"/>
        </w:rPr>
        <w:t>eFlash</w:t>
      </w:r>
      <w:r w:rsidRPr="00B66B75">
        <w:rPr>
          <w:rFonts w:ascii="Calibri" w:hAnsi="宋体" w:cs="KjdjjjKrqmbjMxxxgtAdvTT5ada87cc"/>
          <w:color w:val="000000"/>
        </w:rPr>
        <w:t>系统层面的设计技术。系统中的每个功能块都分担适当的角色，以实现系统的目标规格。在下面的章节中，将概述每个层次的</w:t>
      </w:r>
      <w:r w:rsidRPr="00B66B75">
        <w:rPr>
          <w:rFonts w:ascii="Calibri" w:hAnsi="Calibri" w:cs="KjdjjjKrqmbjMxxxgtAdvTT5ada87cc"/>
          <w:color w:val="000000"/>
        </w:rPr>
        <w:t>eFlash</w:t>
      </w:r>
      <w:r w:rsidRPr="00B66B75">
        <w:rPr>
          <w:rFonts w:ascii="Calibri" w:hAnsi="宋体" w:cs="KjdjjjKrqmbjMxxxgtAdvTT5ada87cc"/>
          <w:color w:val="000000"/>
        </w:rPr>
        <w:t>单元和电路技术的细节。</w:t>
      </w:r>
    </w:p>
    <w:p w:rsidR="0058630B" w:rsidRDefault="001A6DDA" w:rsidP="00CA2BAD">
      <w:pPr>
        <w:spacing w:beforeLines="50" w:afterLines="5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76850" cy="2895600"/>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276850" cy="2895600"/>
                    </a:xfrm>
                    <a:prstGeom prst="rect">
                      <a:avLst/>
                    </a:prstGeom>
                    <a:noFill/>
                    <a:ln w="9525">
                      <a:noFill/>
                      <a:miter lim="800000"/>
                      <a:headEnd/>
                      <a:tailEnd/>
                    </a:ln>
                  </pic:spPr>
                </pic:pic>
              </a:graphicData>
            </a:graphic>
          </wp:inline>
        </w:drawing>
      </w:r>
    </w:p>
    <w:p w:rsidR="0058630B" w:rsidRPr="00B66B75" w:rsidRDefault="0058630B" w:rsidP="0058630B">
      <w:pPr>
        <w:pStyle w:val="af5"/>
        <w:jc w:val="center"/>
        <w:rPr>
          <w:rFonts w:ascii="Calibri" w:eastAsia="宋体" w:hAnsi="Calibri" w:cs="KjdjjjKrqmbjMxxxgtAdvTT5ada87cc"/>
          <w:color w:val="000000"/>
          <w:sz w:val="24"/>
          <w:szCs w:val="24"/>
        </w:rPr>
      </w:pPr>
      <w:bookmarkStart w:id="1" w:name="_Ref104888501"/>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2</w:t>
      </w:r>
      <w:r w:rsidR="0031111A">
        <w:fldChar w:fldCharType="end"/>
      </w:r>
      <w:bookmarkEnd w:id="1"/>
      <w:r>
        <w:rPr>
          <w:rFonts w:hint="eastAsia"/>
        </w:rPr>
        <w:t xml:space="preserve"> </w:t>
      </w:r>
      <w:r w:rsidRPr="0058630B">
        <w:rPr>
          <w:rFonts w:ascii="Calibri" w:eastAsia="宋体" w:hAnsi="Calibri" w:cs="KjdjjjKrqmbjMxxxgtAdvTT5ada87cc" w:hint="eastAsia"/>
          <w:color w:val="000000"/>
        </w:rPr>
        <w:t>eFlash</w:t>
      </w:r>
      <w:r w:rsidRPr="0058630B">
        <w:rPr>
          <w:rFonts w:ascii="Calibri" w:eastAsia="宋体" w:hAnsi="Calibri" w:cs="KjdjjjKrqmbjMxxxgtAdvTT5ada87cc" w:hint="eastAsia"/>
          <w:color w:val="000000"/>
        </w:rPr>
        <w:t>设计中的</w:t>
      </w:r>
      <w:r>
        <w:rPr>
          <w:rFonts w:ascii="Calibri" w:eastAsia="宋体" w:hAnsi="Calibri" w:cs="KjdjjjKrqmbjMxxxgtAdvTT5ada87cc" w:hint="eastAsia"/>
          <w:color w:val="000000"/>
        </w:rPr>
        <w:t>分层</w:t>
      </w:r>
      <w:r w:rsidRPr="0058630B">
        <w:rPr>
          <w:rFonts w:ascii="Calibri" w:eastAsia="宋体" w:hAnsi="Calibri" w:cs="KjdjjjKrqmbjMxxxgtAdvTT5ada87cc" w:hint="eastAsia"/>
          <w:color w:val="000000"/>
        </w:rPr>
        <w:t>方法</w:t>
      </w:r>
    </w:p>
    <w:p w:rsidR="00CE2AA0" w:rsidRPr="00B66B75" w:rsidRDefault="00CE2AA0" w:rsidP="006417E4">
      <w:pPr>
        <w:pStyle w:val="20"/>
        <w:rPr>
          <w:rFonts w:hAnsi="Calibri"/>
          <w:sz w:val="24"/>
          <w:szCs w:val="24"/>
        </w:rPr>
      </w:pPr>
      <w:r w:rsidRPr="00B66B75">
        <w:rPr>
          <w:sz w:val="24"/>
          <w:szCs w:val="24"/>
        </w:rPr>
        <w:t>嵌入式闪存单元技术</w:t>
      </w:r>
      <w:r w:rsidRPr="00B66B75">
        <w:rPr>
          <w:rFonts w:hAnsi="Calibri"/>
          <w:sz w:val="24"/>
          <w:szCs w:val="24"/>
        </w:rPr>
        <w:t xml:space="preserve"> </w:t>
      </w:r>
    </w:p>
    <w:p w:rsidR="00CE2AA0" w:rsidRPr="00B66B75" w:rsidRDefault="0031111A" w:rsidP="00CA2BAD">
      <w:pPr>
        <w:spacing w:beforeLines="50" w:afterLines="50"/>
        <w:ind w:firstLineChars="200" w:firstLine="480"/>
        <w:rPr>
          <w:rFonts w:ascii="Calibri" w:hAnsi="Calibri"/>
        </w:rPr>
      </w:pPr>
      <w:r>
        <w:rPr>
          <w:rFonts w:ascii="Calibri" w:hAnsi="宋体" w:cs="KjdjjjKrqmbjMxxxgtAdvTT5ada87cc"/>
          <w:color w:val="000000"/>
        </w:rPr>
        <w:fldChar w:fldCharType="begin"/>
      </w:r>
      <w:r w:rsidR="0095597C">
        <w:rPr>
          <w:rFonts w:ascii="Calibri" w:hAnsi="宋体" w:cs="KjdjjjKrqmbjMxxxgtAdvTT5ada87cc"/>
          <w:color w:val="000000"/>
        </w:rPr>
        <w:instrText xml:space="preserve"> REF _Ref104888558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3</w:t>
      </w:r>
      <w:r>
        <w:rPr>
          <w:rFonts w:ascii="Calibri" w:hAnsi="宋体" w:cs="KjdjjjKrqmbjMxxxgtAdvTT5ada87cc"/>
          <w:color w:val="000000"/>
        </w:rPr>
        <w:fldChar w:fldCharType="end"/>
      </w:r>
      <w:r w:rsidR="00CE2AA0" w:rsidRPr="00B66B75">
        <w:rPr>
          <w:rFonts w:ascii="Calibri" w:hAnsi="宋体" w:cs="KjdjjjKrqmbjMxxxgtAdvTT5ada87cc"/>
          <w:color w:val="000000"/>
        </w:rPr>
        <w:t>显示了嵌入式可编程</w:t>
      </w:r>
      <w:r w:rsidR="00CE2AA0" w:rsidRPr="00B66B75">
        <w:rPr>
          <w:rFonts w:ascii="Calibri" w:hAnsi="Calibri" w:cs="KjdjjjKrqmbjMxxxgtAdvTT5ada87cc" w:hint="eastAsia"/>
          <w:color w:val="000000"/>
        </w:rPr>
        <w:t>存储器</w:t>
      </w:r>
      <w:r w:rsidR="00CE2AA0" w:rsidRPr="00B66B75">
        <w:rPr>
          <w:rFonts w:ascii="Calibri" w:hAnsi="宋体" w:cs="KjdjjjKrqmbjMxxxgtAdvTT5ada87cc"/>
          <w:color w:val="000000"/>
        </w:rPr>
        <w:t>的分类图，作为关于</w:t>
      </w:r>
      <w:r w:rsidR="00CE2AA0" w:rsidRPr="00B66B75">
        <w:rPr>
          <w:rFonts w:ascii="Calibri" w:hAnsi="Calibri" w:cs="RchdgfRnyqfvPwmpkfAdvTT3713a231" w:hint="eastAsia"/>
          <w:color w:val="000000"/>
        </w:rPr>
        <w:t>“</w:t>
      </w:r>
      <w:r w:rsidR="00CE2AA0" w:rsidRPr="00B66B75">
        <w:rPr>
          <w:rFonts w:ascii="Calibri" w:hAnsi="宋体" w:cs="KjdjjjKrqmbjMxxxgtAdvTT5ada87cc"/>
          <w:color w:val="000000"/>
        </w:rPr>
        <w:t>一级</w:t>
      </w:r>
      <w:r w:rsidR="00CE2AA0" w:rsidRPr="00B66B75">
        <w:rPr>
          <w:rFonts w:ascii="Calibri" w:hAnsi="Calibri" w:cs="RchdgfRnyqfvPwmpkfAdvTT3713a231" w:hint="eastAsia"/>
          <w:color w:val="000000"/>
        </w:rPr>
        <w:t>”</w:t>
      </w:r>
      <w:r w:rsidR="00CE2AA0" w:rsidRPr="00B66B75">
        <w:rPr>
          <w:rFonts w:ascii="Calibri" w:hAnsi="宋体" w:cs="RchdgfRnyqfvPwmpkfAdvTT3713a231"/>
          <w:color w:val="000000"/>
        </w:rPr>
        <w:t>的</w:t>
      </w:r>
      <w:r w:rsidR="00CE2AA0" w:rsidRPr="00B66B75">
        <w:rPr>
          <w:rFonts w:ascii="Calibri" w:hAnsi="宋体" w:cs="KjdjjjKrqmbjMxxxgtAdvTT5ada87cc"/>
          <w:color w:val="000000"/>
        </w:rPr>
        <w:t>详细解释的介绍。这里，存储器容量和编程</w:t>
      </w:r>
      <w:r w:rsidR="00CE2AA0" w:rsidRPr="00B66B75">
        <w:rPr>
          <w:rFonts w:ascii="Calibri" w:hAnsi="Calibri" w:cs="KjdjjjKrqmbjMxxxgtAdvTT5ada87cc"/>
          <w:color w:val="000000"/>
        </w:rPr>
        <w:t>/</w:t>
      </w:r>
      <w:r w:rsidR="00CE2AA0" w:rsidRPr="00B66B75">
        <w:rPr>
          <w:rFonts w:ascii="Calibri" w:hAnsi="宋体" w:cs="KjdjjjKrqmbjMxxxgtAdvTT5ada87cc"/>
          <w:color w:val="000000"/>
        </w:rPr>
        <w:t>擦除周期（耐久性）被用来对它们进行分类。此外，</w:t>
      </w:r>
      <w:r w:rsidR="00CE2AA0" w:rsidRPr="00B66B75">
        <w:rPr>
          <w:rFonts w:ascii="Calibri" w:hAnsi="宋体" w:cs="KjdjjjKrqmbjMxxxgtAdvTT5ada87cc"/>
        </w:rPr>
        <w:t>根据存储单元中使用的晶体管结构，有两组。第一组包括具有不同于基础逻辑</w:t>
      </w:r>
      <w:r w:rsidR="00CE2AA0" w:rsidRPr="00B66B75">
        <w:rPr>
          <w:rFonts w:ascii="Calibri" w:hAnsi="Calibri" w:cs="KjdjjjKrqmbjMxxxgtAdvTT5ada87cc"/>
        </w:rPr>
        <w:t>CMOS</w:t>
      </w:r>
      <w:r w:rsidR="00CE2AA0" w:rsidRPr="00B66B75">
        <w:rPr>
          <w:rFonts w:ascii="Calibri" w:hAnsi="宋体" w:cs="KjdjjjKrqmbjMxxxgtAdvTT5ada87cc"/>
        </w:rPr>
        <w:t>工艺中提供的逻辑晶体管的专用结构的存储器单元。通过在单元中引</w:t>
      </w:r>
      <w:r w:rsidR="00CE2AA0" w:rsidRPr="00B66B75">
        <w:rPr>
          <w:rFonts w:ascii="Calibri" w:hAnsi="宋体" w:cs="KjdjjjKrqmbjMxxxgtAdvTT5ada87cc"/>
        </w:rPr>
        <w:lastRenderedPageBreak/>
        <w:t>入</w:t>
      </w:r>
      <w:r w:rsidR="00CE2AA0" w:rsidRPr="00B66B75">
        <w:rPr>
          <w:rFonts w:ascii="Calibri" w:hAnsi="Calibri" w:cs="RchdgfRnyqfvPwmpkfAdvTT3713a231" w:hint="eastAsia"/>
        </w:rPr>
        <w:t>“</w:t>
      </w:r>
      <w:r w:rsidR="00CE2AA0" w:rsidRPr="00B66B75">
        <w:rPr>
          <w:rFonts w:ascii="Calibri" w:hAnsi="宋体" w:cs="KjdjjjKrqmbjMxxxgtAdvTT5ada87cc"/>
        </w:rPr>
        <w:t>特殊</w:t>
      </w:r>
      <w:r w:rsidR="00CE2AA0" w:rsidRPr="00B66B75">
        <w:rPr>
          <w:rFonts w:ascii="Calibri" w:hAnsi="Calibri" w:cs="RchdgfRnyqfvPwmpkfAdvTT3713a231" w:hint="eastAsia"/>
        </w:rPr>
        <w:t>”</w:t>
      </w:r>
      <w:r w:rsidR="00CE2AA0" w:rsidRPr="00B66B75">
        <w:rPr>
          <w:rFonts w:ascii="Calibri" w:hAnsi="宋体" w:cs="KjdjjjKrqmbjMxxxgtAdvTT5ada87cc"/>
        </w:rPr>
        <w:t>存储层或结构，第一组（</w:t>
      </w:r>
      <w:r w:rsidR="00CE2AA0" w:rsidRPr="00B66B75">
        <w:rPr>
          <w:rFonts w:ascii="Calibri" w:hAnsi="Calibri" w:cs="KjdjjjKrqmbjMxxxgtAdvTT5ada87cc"/>
        </w:rPr>
        <w:t>1</w:t>
      </w:r>
      <w:r w:rsidR="00CE2AA0" w:rsidRPr="00B66B75">
        <w:rPr>
          <w:rFonts w:ascii="Calibri" w:hAnsi="宋体" w:cs="KjdjjjKrqmbjMxxxgtAdvTT5ada87cc"/>
        </w:rPr>
        <w:t>）中的存储单元可以在单元尺寸、性能和可靠性方面提供有吸引力的特性。特别是，通过在单元之间适当分享扩散节点，闪存单元适合于更高的密度。相反，它们需要额外的掩模来形成存储单元，从而导致更高的工艺成本。第二组（</w:t>
      </w:r>
      <w:r w:rsidR="00CE2AA0" w:rsidRPr="00B66B75">
        <w:rPr>
          <w:rFonts w:ascii="Calibri" w:hAnsi="Calibri" w:cs="KjdjjjKrqmbjMxxxgtAdvTT5ada87cc"/>
        </w:rPr>
        <w:t>2</w:t>
      </w:r>
      <w:r w:rsidR="00CE2AA0" w:rsidRPr="00B66B75">
        <w:rPr>
          <w:rFonts w:ascii="Calibri" w:hAnsi="宋体" w:cs="KjdjjjKrqmbjMxxxgtAdvTT5ada87cc"/>
        </w:rPr>
        <w:t>）的存储单元包括在基础逻辑</w:t>
      </w:r>
      <w:r w:rsidR="00CE2AA0" w:rsidRPr="00B66B75">
        <w:rPr>
          <w:rFonts w:ascii="Calibri" w:hAnsi="Calibri" w:cs="KjdjjjKrqmbjMxxxgtAdvTT5ada87cc"/>
        </w:rPr>
        <w:t>CMOS</w:t>
      </w:r>
      <w:r w:rsidR="00CE2AA0" w:rsidRPr="00B66B75">
        <w:rPr>
          <w:rFonts w:ascii="Calibri" w:hAnsi="宋体" w:cs="KjdjjjKrqmbjMxxxgtAdvTT5ada87cc"/>
        </w:rPr>
        <w:t>工艺中配备的逻辑晶体管。典型的例子是一次性可编程（</w:t>
      </w:r>
      <w:r w:rsidR="00CE2AA0" w:rsidRPr="00B66B75">
        <w:rPr>
          <w:rFonts w:ascii="Calibri" w:hAnsi="Calibri" w:cs="KjdjjjKrqmbjMxxxgtAdvTT5ada87cc"/>
        </w:rPr>
        <w:t>OTP</w:t>
      </w:r>
      <w:r w:rsidR="00CE2AA0" w:rsidRPr="00B66B75">
        <w:rPr>
          <w:rFonts w:ascii="Calibri" w:hAnsi="宋体" w:cs="KjdjjjKrqmbjMxxxgtAdvTT5ada87cc"/>
        </w:rPr>
        <w:t>）存储单元和多次可编程（</w:t>
      </w:r>
      <w:r w:rsidR="00CE2AA0" w:rsidRPr="00B66B75">
        <w:rPr>
          <w:rFonts w:ascii="Calibri" w:hAnsi="Calibri" w:cs="KjdjjjKrqmbjMxxxgtAdvTT5ada87cc"/>
        </w:rPr>
        <w:t>MTP</w:t>
      </w:r>
      <w:r w:rsidR="00CE2AA0" w:rsidRPr="00B66B75">
        <w:rPr>
          <w:rFonts w:ascii="Calibri" w:hAnsi="宋体" w:cs="KjdjjjKrqmbjMxxxgtAdvTT5ada87cc"/>
        </w:rPr>
        <w:t>）存储单元。由于没有</w:t>
      </w:r>
      <w:r w:rsidR="00CE2AA0" w:rsidRPr="00B66B75">
        <w:rPr>
          <w:rFonts w:ascii="Calibri" w:hAnsi="宋体" w:cs="KjdjjjKrqmbjMxxxgtAdvTT5ada87cc" w:hint="eastAsia"/>
        </w:rPr>
        <w:t>增加</w:t>
      </w:r>
      <w:r w:rsidR="00CE2AA0" w:rsidRPr="00B66B75">
        <w:rPr>
          <w:rFonts w:ascii="Calibri" w:hAnsi="宋体" w:cs="KjdjjjKrqmbjMxxxgtAdvTT5ada87cc"/>
        </w:rPr>
        <w:t>掩膜，它们可以以较低的工艺成本集成到基础逻辑</w:t>
      </w:r>
      <w:r w:rsidR="00CE2AA0" w:rsidRPr="00B66B75">
        <w:rPr>
          <w:rFonts w:ascii="Calibri" w:hAnsi="Calibri" w:cs="KjdjjjKrqmbjMxxxgtAdvTT5ada87cc"/>
        </w:rPr>
        <w:t>CMOS</w:t>
      </w:r>
      <w:r w:rsidR="00CE2AA0" w:rsidRPr="00B66B75">
        <w:rPr>
          <w:rFonts w:ascii="Calibri" w:hAnsi="宋体" w:cs="KjdjjjKrqmbjMxxxgtAdvTT5ada87cc"/>
        </w:rPr>
        <w:t>工艺中。相反，它们在单元尺寸和可靠性方面往往不如第一组中的单元。</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r w:rsidRPr="00B66B75">
        <w:rPr>
          <w:rFonts w:ascii="Calibri" w:hAnsi="宋体" w:cs="KjdjjjKrqmbjMxxxgtAdvTT5ada87cc"/>
        </w:rPr>
        <w:t>在这一节中，将从单元结构、工作原理以及特性和可靠性方面概述典型的</w:t>
      </w:r>
      <w:r w:rsidRPr="00B66B75">
        <w:rPr>
          <w:rFonts w:ascii="Calibri" w:hAnsi="Calibri" w:cs="KjdjjjKrqmbjMxxxgtAdvTT5ada87cc"/>
        </w:rPr>
        <w:t>eFlash-</w:t>
      </w:r>
      <w:r w:rsidRPr="00B66B75">
        <w:rPr>
          <w:rFonts w:ascii="Calibri" w:hAnsi="宋体" w:cs="KjdjjjKrqmbjMxxxgtAdvTT5ada87cc"/>
        </w:rPr>
        <w:t>存储单元，然后对</w:t>
      </w:r>
      <w:r w:rsidRPr="00B66B75">
        <w:rPr>
          <w:rFonts w:ascii="Calibri" w:hAnsi="Calibri" w:cs="KjdjjjKrqmbjMxxxgtAdvTT5ada87cc"/>
        </w:rPr>
        <w:t>EEPROM</w:t>
      </w:r>
      <w:r w:rsidRPr="00B66B75">
        <w:rPr>
          <w:rFonts w:ascii="Calibri" w:hAnsi="宋体" w:cs="KjdjjjKrqmbjMxxxgtAdvTT5ada87cc"/>
        </w:rPr>
        <w:t>、</w:t>
      </w:r>
      <w:r w:rsidRPr="00B66B75">
        <w:rPr>
          <w:rFonts w:ascii="Calibri" w:hAnsi="Calibri" w:cs="KjdjjjKrqmbjMxxxgtAdvTT5ada87cc"/>
        </w:rPr>
        <w:t>OTP/MTP</w:t>
      </w:r>
      <w:r w:rsidRPr="00B66B75">
        <w:rPr>
          <w:rFonts w:ascii="Calibri" w:hAnsi="宋体" w:cs="KjdjjjKrqmbjMxxxgtAdvTT5ada87cc"/>
        </w:rPr>
        <w:t>和</w:t>
      </w:r>
      <w:r w:rsidRPr="00B66B75">
        <w:rPr>
          <w:rFonts w:ascii="Calibri" w:hAnsi="Calibri" w:cs="KjdjjjKrqmbjMxxxgtAdvTT5ada87cc"/>
        </w:rPr>
        <w:t>CMOS</w:t>
      </w:r>
      <w:r w:rsidRPr="00B66B75">
        <w:rPr>
          <w:rFonts w:ascii="Calibri" w:hAnsi="宋体" w:cs="KjdjjjKrqmbjMxxxgtAdvTT5ada87cc"/>
        </w:rPr>
        <w:t>逻辑闪存中使用的其他存储单元进行解释。</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drawing>
          <wp:inline distT="0" distB="0" distL="0" distR="0">
            <wp:extent cx="5276850" cy="3333750"/>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 cstate="print"/>
                    <a:srcRect/>
                    <a:stretch>
                      <a:fillRect/>
                    </a:stretch>
                  </pic:blipFill>
                  <pic:spPr bwMode="auto">
                    <a:xfrm>
                      <a:off x="0" y="0"/>
                      <a:ext cx="5276850" cy="3333750"/>
                    </a:xfrm>
                    <a:prstGeom prst="rect">
                      <a:avLst/>
                    </a:prstGeom>
                    <a:noFill/>
                    <a:ln w="9525">
                      <a:noFill/>
                      <a:miter lim="800000"/>
                      <a:headEnd/>
                      <a:tailEnd/>
                    </a:ln>
                  </pic:spPr>
                </pic:pic>
              </a:graphicData>
            </a:graphic>
          </wp:inline>
        </w:drawing>
      </w:r>
    </w:p>
    <w:p w:rsidR="00CE2AA0" w:rsidRPr="00B66B75" w:rsidRDefault="0095597C" w:rsidP="00EA145B">
      <w:pPr>
        <w:pStyle w:val="af5"/>
        <w:jc w:val="center"/>
        <w:rPr>
          <w:rFonts w:ascii="Calibri" w:eastAsia="宋体" w:hAnsi="Calibri" w:cs="KjdjjjKrqmbjMxxxgtAdvTT5ada87cc"/>
          <w:sz w:val="24"/>
          <w:szCs w:val="24"/>
        </w:rPr>
      </w:pPr>
      <w:bookmarkStart w:id="2" w:name="_Ref104888558"/>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3</w:t>
      </w:r>
      <w:r w:rsidR="0031111A">
        <w:fldChar w:fldCharType="end"/>
      </w:r>
      <w:bookmarkEnd w:id="2"/>
      <w:r>
        <w:rPr>
          <w:rFonts w:hint="eastAsia"/>
        </w:rPr>
        <w:t xml:space="preserve"> </w:t>
      </w:r>
      <w:r w:rsidR="00CE2AA0" w:rsidRPr="00B66B75">
        <w:rPr>
          <w:rFonts w:ascii="Calibri" w:eastAsia="宋体" w:hAnsi="宋体" w:cs="KjdjjjKrqmbjMxxxgtAdvTT5ada87cc"/>
          <w:sz w:val="24"/>
          <w:szCs w:val="24"/>
        </w:rPr>
        <w:t>嵌入式可编程</w:t>
      </w:r>
      <w:r w:rsidR="00CE2AA0" w:rsidRPr="00B66B75">
        <w:rPr>
          <w:rFonts w:ascii="Calibri" w:eastAsia="宋体" w:hAnsi="Calibri" w:cs="KjdjjjKrqmbjMxxxgtAdvTT5ada87cc" w:hint="eastAsia"/>
          <w:sz w:val="24"/>
          <w:szCs w:val="24"/>
        </w:rPr>
        <w:t>存储器</w:t>
      </w:r>
      <w:r w:rsidR="00CE2AA0" w:rsidRPr="00B66B75">
        <w:rPr>
          <w:rFonts w:ascii="Calibri" w:eastAsia="宋体" w:hAnsi="宋体" w:cs="KjdjjjKrqmbjMxxxgtAdvTT5ada87cc"/>
          <w:sz w:val="24"/>
          <w:szCs w:val="24"/>
        </w:rPr>
        <w:t>的类别</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CE2AA0" w:rsidP="006417E4">
      <w:pPr>
        <w:pStyle w:val="3"/>
      </w:pPr>
      <w:r w:rsidRPr="00B66B75">
        <w:t>嵌入式闪存单元的历史和类别</w:t>
      </w:r>
    </w:p>
    <w:p w:rsidR="00CE2AA0" w:rsidRDefault="0031111A" w:rsidP="00CA2BAD">
      <w:pPr>
        <w:spacing w:beforeLines="50" w:afterLines="50"/>
        <w:ind w:firstLineChars="200" w:firstLine="480"/>
        <w:rPr>
          <w:rFonts w:ascii="Calibri" w:hAnsi="宋体" w:cs="KjdjjjKrqmbjMxxxgtAdvTT5ada87cc"/>
          <w:color w:val="000000"/>
        </w:rPr>
      </w:pPr>
      <w:r>
        <w:rPr>
          <w:rFonts w:ascii="Calibri" w:hAnsi="宋体" w:cs="KjdjjjKrqmbjMxxxgtAdvTT5ada87cc"/>
          <w:color w:val="000000"/>
        </w:rPr>
        <w:fldChar w:fldCharType="begin"/>
      </w:r>
      <w:r w:rsidR="00B77652">
        <w:rPr>
          <w:rFonts w:ascii="Calibri" w:hAnsi="宋体" w:cs="KjdjjjKrqmbjMxxxgtAdvTT5ada87cc"/>
          <w:color w:val="000000"/>
        </w:rPr>
        <w:instrText xml:space="preserve"> REF _Ref104888757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4</w:t>
      </w:r>
      <w:r>
        <w:rPr>
          <w:rFonts w:ascii="Calibri" w:hAnsi="宋体" w:cs="KjdjjjKrqmbjMxxxgtAdvTT5ada87cc"/>
          <w:color w:val="000000"/>
        </w:rPr>
        <w:fldChar w:fldCharType="end"/>
      </w:r>
      <w:r w:rsidR="00CE2AA0" w:rsidRPr="00B66B75">
        <w:rPr>
          <w:rFonts w:ascii="Calibri" w:hAnsi="宋体" w:cs="KjdjjjKrqmbjMxxxgtAdvTT5ada87cc"/>
          <w:color w:val="000000"/>
        </w:rPr>
        <w:t>显示了用于</w:t>
      </w:r>
      <w:r w:rsidR="00CE2AA0" w:rsidRPr="00B66B75">
        <w:rPr>
          <w:rFonts w:ascii="Calibri" w:hAnsi="宋体" w:cs="KjdjjjKrqmbjMxxxgtAdvTT5ada87cc" w:hint="eastAsia"/>
          <w:color w:val="000000"/>
        </w:rPr>
        <w:t>独立式</w:t>
      </w:r>
      <w:r w:rsidR="00CE2AA0" w:rsidRPr="00B66B75">
        <w:rPr>
          <w:rFonts w:ascii="Calibri" w:hAnsi="宋体" w:cs="KjdjjjKrqmbjMxxxgtAdvTT5ada87cc"/>
          <w:color w:val="000000"/>
        </w:rPr>
        <w:t>和嵌入式</w:t>
      </w:r>
      <w:r w:rsidR="00CE2AA0" w:rsidRPr="00B66B75">
        <w:rPr>
          <w:rFonts w:ascii="Calibri" w:hAnsi="Calibri" w:cs="KjdjjjKrqmbjMxxxgtAdvTT5ada87cc"/>
          <w:color w:val="000000"/>
        </w:rPr>
        <w:t>eFlash</w:t>
      </w:r>
      <w:r w:rsidR="00CE2AA0" w:rsidRPr="00B66B75">
        <w:rPr>
          <w:rFonts w:ascii="Calibri" w:hAnsi="宋体" w:cs="KjdjjjKrqmbjMxxxgtAdvTT5ada87cc"/>
          <w:color w:val="000000"/>
        </w:rPr>
        <w:t>存储单元的</w:t>
      </w:r>
      <w:r w:rsidR="00CE2AA0" w:rsidRPr="00B66B75">
        <w:rPr>
          <w:rFonts w:ascii="Calibri" w:hAnsi="宋体" w:cs="KjdjjjKrqmbjMxxxgtAdvTT5ada87cc" w:hint="eastAsia"/>
          <w:color w:val="000000"/>
        </w:rPr>
        <w:t>演进树</w:t>
      </w:r>
      <w:r w:rsidR="00CE2AA0" w:rsidRPr="00B66B75">
        <w:rPr>
          <w:rFonts w:ascii="Calibri" w:hAnsi="宋体" w:cs="KjdjjjKrqmbjMxxxgtAdvTT5ada87cc"/>
          <w:color w:val="000000"/>
        </w:rPr>
        <w:t>。对于独立</w:t>
      </w:r>
      <w:r w:rsidR="00CE2AA0" w:rsidRPr="00B66B75">
        <w:rPr>
          <w:rFonts w:ascii="Calibri" w:hAnsi="宋体" w:cs="KjdjjjKrqmbjMxxxgtAdvTT5ada87cc" w:hint="eastAsia"/>
          <w:color w:val="000000"/>
        </w:rPr>
        <w:t>式应用</w:t>
      </w:r>
      <w:r w:rsidR="00CE2AA0" w:rsidRPr="00B66B75">
        <w:rPr>
          <w:rFonts w:ascii="Calibri" w:hAnsi="宋体" w:cs="KjdjjjKrqmbjMxxxgtAdvTT5ada87cc"/>
          <w:color w:val="000000"/>
        </w:rPr>
        <w:t>，如</w:t>
      </w:r>
      <w:r w:rsidR="00CE2AA0" w:rsidRPr="00B66B75">
        <w:rPr>
          <w:rFonts w:ascii="Calibri" w:hAnsi="Calibri" w:cs="KjdjjjKrqmbjMxxxgtAdvTT5ada87cc"/>
          <w:color w:val="000000"/>
        </w:rPr>
        <w:t>NAND</w:t>
      </w:r>
      <w:r w:rsidR="00CE2AA0" w:rsidRPr="00B66B75">
        <w:rPr>
          <w:rFonts w:ascii="Calibri" w:hAnsi="宋体" w:cs="KjdjjjKrqmbjMxxxgtAdvTT5ada87cc"/>
          <w:color w:val="000000"/>
        </w:rPr>
        <w:t>，较小的单元尺寸是很重要的。相比之下，可靠性和性能对嵌入式应用来说是第一位的。因此，用于嵌入式应用的存储单元已经自行发展并变得</w:t>
      </w:r>
      <w:r w:rsidR="00CE2AA0" w:rsidRPr="00B66B75">
        <w:rPr>
          <w:rFonts w:ascii="Calibri" w:hAnsi="宋体" w:cs="HqtydxXdctlmHnrjxnAdvTT5ada87cc"/>
          <w:color w:val="000000"/>
        </w:rPr>
        <w:t>多样化</w:t>
      </w:r>
      <w:r w:rsidR="00CE2AA0" w:rsidRPr="00B66B75">
        <w:rPr>
          <w:rFonts w:ascii="Calibri" w:hAnsi="宋体" w:cs="KjdjjjKrqmbjMxxxgtAdvTT5ada87cc"/>
          <w:color w:val="000000"/>
        </w:rPr>
        <w:t>。在这棵</w:t>
      </w:r>
      <w:r w:rsidR="00CE2AA0" w:rsidRPr="00B66B75">
        <w:rPr>
          <w:rFonts w:ascii="Calibri" w:hAnsi="宋体" w:cs="KjdjjjKrqmbjMxxxgtAdvTT5ada87cc" w:hint="eastAsia"/>
          <w:color w:val="000000"/>
        </w:rPr>
        <w:t>演进</w:t>
      </w:r>
      <w:r w:rsidR="00CE2AA0" w:rsidRPr="00B66B75">
        <w:rPr>
          <w:rFonts w:ascii="Calibri" w:hAnsi="宋体" w:cs="KjdjjjKrqmbjMxxxgtAdvTT5ada87cc"/>
          <w:color w:val="000000"/>
        </w:rPr>
        <w:t>树上，从存储层结构的角度来看，存储单元被分为两种类型：浮栅结构（</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）和电荷俘获结构（</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）。每种结构都在产品中得到了广泛的应用，并在多年来得到了深入的研究。</w:t>
      </w:r>
    </w:p>
    <w:p w:rsidR="00B77652"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lastRenderedPageBreak/>
        <w:drawing>
          <wp:inline distT="0" distB="0" distL="0" distR="0">
            <wp:extent cx="5276850" cy="2990850"/>
            <wp:effectExtent l="19050" t="0" r="0" b="0"/>
            <wp:docPr id="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11" cstate="print"/>
                    <a:srcRect/>
                    <a:stretch>
                      <a:fillRect/>
                    </a:stretch>
                  </pic:blipFill>
                  <pic:spPr bwMode="auto">
                    <a:xfrm>
                      <a:off x="0" y="0"/>
                      <a:ext cx="5276850" cy="2990850"/>
                    </a:xfrm>
                    <a:prstGeom prst="rect">
                      <a:avLst/>
                    </a:prstGeom>
                    <a:noFill/>
                    <a:ln w="9525">
                      <a:noFill/>
                      <a:miter lim="800000"/>
                      <a:headEnd/>
                      <a:tailEnd/>
                    </a:ln>
                  </pic:spPr>
                </pic:pic>
              </a:graphicData>
            </a:graphic>
          </wp:inline>
        </w:drawing>
      </w:r>
    </w:p>
    <w:p w:rsidR="00B77652" w:rsidRPr="00B66B75" w:rsidRDefault="00B77652" w:rsidP="00B77652">
      <w:pPr>
        <w:pStyle w:val="af5"/>
        <w:jc w:val="center"/>
        <w:rPr>
          <w:rFonts w:ascii="Calibri" w:eastAsia="宋体" w:hAnsi="宋体" w:cs="KjdjjjKrqmbjMxxxgtAdvTT5ada87cc"/>
          <w:sz w:val="24"/>
          <w:szCs w:val="24"/>
        </w:rPr>
      </w:pPr>
      <w:bookmarkStart w:id="3" w:name="_Ref104888757"/>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4</w:t>
      </w:r>
      <w:r w:rsidR="0031111A">
        <w:fldChar w:fldCharType="end"/>
      </w:r>
      <w:bookmarkEnd w:id="3"/>
      <w:r>
        <w:rPr>
          <w:rFonts w:hint="eastAsia"/>
        </w:rPr>
        <w:t xml:space="preserve"> </w:t>
      </w:r>
      <w:r w:rsidRPr="00B66B75">
        <w:rPr>
          <w:rFonts w:ascii="Calibri" w:eastAsia="宋体" w:hAnsi="Calibri" w:cs="KjdjjjKrqmbjMxxxgtAdvTT5ada87cc"/>
          <w:sz w:val="24"/>
          <w:szCs w:val="24"/>
        </w:rPr>
        <w:t>eFlash</w:t>
      </w:r>
      <w:r w:rsidRPr="00B66B75">
        <w:rPr>
          <w:rFonts w:ascii="Calibri" w:eastAsia="宋体" w:hAnsi="宋体" w:cs="KjdjjjKrqmbjMxxxgtAdvTT5ada87cc"/>
          <w:sz w:val="24"/>
          <w:szCs w:val="24"/>
        </w:rPr>
        <w:t>存储单元的演</w:t>
      </w:r>
      <w:r w:rsidRPr="00B66B75">
        <w:rPr>
          <w:rFonts w:ascii="Calibri" w:eastAsia="宋体" w:hAnsi="宋体" w:cs="KjdjjjKrqmbjMxxxgtAdvTT5ada87cc" w:hint="eastAsia"/>
          <w:sz w:val="24"/>
          <w:szCs w:val="24"/>
        </w:rPr>
        <w:t>进</w:t>
      </w:r>
      <w:r w:rsidRPr="00B66B75">
        <w:rPr>
          <w:rFonts w:ascii="Calibri" w:eastAsia="宋体" w:hAnsi="宋体" w:cs="KjdjjjKrqmbjMxxxgtAdvTT5ada87cc"/>
          <w:sz w:val="24"/>
          <w:szCs w:val="24"/>
        </w:rPr>
        <w:t>和变</w:t>
      </w:r>
      <w:r w:rsidRPr="00B66B75">
        <w:rPr>
          <w:rFonts w:ascii="Calibri" w:eastAsia="宋体" w:hAnsi="宋体" w:cs="KjdjjjKrqmbjMxxxgtAdvTT5ada87cc" w:hint="eastAsia"/>
          <w:sz w:val="24"/>
          <w:szCs w:val="24"/>
        </w:rPr>
        <w:t>体</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除了存储层结构外，存储单元中的晶体管数量（</w:t>
      </w:r>
      <w:r w:rsidRPr="00B66B75">
        <w:rPr>
          <w:rFonts w:ascii="Calibri" w:hAnsi="Calibri" w:cs="KjdjjjKrqmbjMxxxgtAdvTT5ada87cc"/>
          <w:color w:val="000000"/>
        </w:rPr>
        <w:t>N</w:t>
      </w:r>
      <w:r w:rsidRPr="00B66B75">
        <w:rPr>
          <w:rFonts w:ascii="Calibri" w:hAnsi="Calibri" w:cs="KjdjjjKrqmbjMxxxgtAdvTT5ada87cc" w:hint="eastAsia"/>
          <w:color w:val="000000"/>
          <w:vertAlign w:val="subscript"/>
        </w:rPr>
        <w:t>T</w:t>
      </w:r>
      <w:r w:rsidRPr="00B66B75">
        <w:rPr>
          <w:rFonts w:ascii="Calibri" w:hAnsi="宋体" w:cs="KjdjjjKrqmbjMxxxgtAdvTT5ada87cc"/>
          <w:color w:val="000000"/>
        </w:rPr>
        <w:t>）也是表征存储单元的一个重要因素。在大多数情况下，</w:t>
      </w:r>
      <w:r w:rsidRPr="00B66B75">
        <w:rPr>
          <w:rFonts w:ascii="Calibri" w:hAnsi="Calibri" w:cs="KjdjjjKrqmbjMxxxgtAdvTT5ada87cc"/>
          <w:color w:val="000000"/>
        </w:rPr>
        <w:t>N</w:t>
      </w:r>
      <w:r w:rsidRPr="00B66B75">
        <w:rPr>
          <w:rFonts w:ascii="Calibri" w:hAnsi="Calibri" w:cs="KjdjjjKrqmbjMxxxgtAdvTT5ada87cc"/>
          <w:color w:val="000000"/>
          <w:vertAlign w:val="subscript"/>
        </w:rPr>
        <w:t>T</w:t>
      </w:r>
      <w:r w:rsidRPr="00B66B75">
        <w:rPr>
          <w:rFonts w:ascii="Calibri" w:hAnsi="宋体" w:cs="KjdjjjKrqmbjMxxxgtAdvTT5ada87cc" w:hint="eastAsia"/>
          <w:color w:val="000000"/>
        </w:rPr>
        <w:t>为</w:t>
      </w:r>
      <w:r w:rsidRPr="00B66B75">
        <w:rPr>
          <w:rFonts w:ascii="Calibri" w:hAnsi="Calibri" w:cs="KjdjjjKrqmbjMxxxgtAdvTT5ada87cc"/>
          <w:color w:val="000000"/>
        </w:rPr>
        <w:t>1</w:t>
      </w:r>
      <w:r w:rsidRPr="00B66B75">
        <w:rPr>
          <w:rFonts w:ascii="Calibri" w:hAnsi="宋体" w:cs="KjdjjjKrqmbjMxxxgtAdvTT5ada87cc"/>
          <w:color w:val="000000"/>
        </w:rPr>
        <w:t>、</w:t>
      </w:r>
      <w:r w:rsidRPr="00B66B75">
        <w:rPr>
          <w:rFonts w:ascii="Calibri" w:hAnsi="Calibri" w:cs="KjdjjjKrqmbjMxxxgtAdvTT5ada87cc"/>
          <w:color w:val="000000"/>
        </w:rPr>
        <w:t>1.5</w:t>
      </w:r>
      <w:r w:rsidRPr="00B66B75">
        <w:rPr>
          <w:rFonts w:ascii="Calibri" w:hAnsi="宋体" w:cs="KjdjjjKrqmbjMxxxgtAdvTT5ada87cc"/>
          <w:color w:val="000000"/>
        </w:rPr>
        <w:t>（一般称为</w:t>
      </w:r>
      <w:r w:rsidRPr="00B66B75">
        <w:rPr>
          <w:rFonts w:ascii="Calibri" w:hAnsi="Calibri" w:cs="RchdgfRnyqfvPwmpkfAdvTT3713a231"/>
          <w:color w:val="000000"/>
        </w:rPr>
        <w:t>"</w:t>
      </w:r>
      <w:r w:rsidRPr="00B66B75">
        <w:rPr>
          <w:rFonts w:ascii="Calibri" w:hAnsi="宋体" w:cs="KjdjjjKrqmbjMxxxgtAdvTT5ada87cc" w:hint="eastAsia"/>
          <w:color w:val="000000"/>
        </w:rPr>
        <w:t>split-gate</w:t>
      </w:r>
      <w:r w:rsidRPr="00B66B75">
        <w:rPr>
          <w:rFonts w:ascii="Calibri" w:hAnsi="Calibri" w:cs="RchdgfRnyqfvPwmpkfAdvTT3713a231"/>
          <w:color w:val="000000"/>
        </w:rPr>
        <w:t>"</w:t>
      </w:r>
      <w:r w:rsidRPr="00B66B75">
        <w:rPr>
          <w:rFonts w:ascii="Calibri" w:hAnsi="宋体" w:cs="KjdjjjKrqmbjMxxxgtAdvTT5ada87cc"/>
          <w:color w:val="000000"/>
        </w:rPr>
        <w:t>）和</w:t>
      </w:r>
      <w:r w:rsidRPr="00B66B75">
        <w:rPr>
          <w:rFonts w:ascii="Calibri" w:hAnsi="Calibri" w:cs="KjdjjjKrqmbjMxxxgtAdvTT5ada87cc"/>
          <w:color w:val="000000"/>
        </w:rPr>
        <w:t>2</w:t>
      </w:r>
      <w:r w:rsidRPr="00B66B75">
        <w:rPr>
          <w:rFonts w:ascii="Calibri" w:hAnsi="宋体" w:cs="KjdjjjKrqmbjMxxxgtAdvTT5ada87cc"/>
          <w:color w:val="000000"/>
        </w:rPr>
        <w:t>。</w:t>
      </w:r>
      <w:r w:rsidRPr="00B66B75">
        <w:rPr>
          <w:rFonts w:ascii="Calibri" w:hAnsi="Calibri" w:cs="KjdjjjKrqmbjMxxxgtAdvTT5ada87cc"/>
          <w:color w:val="000000"/>
        </w:rPr>
        <w:t xml:space="preserve"> </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单晶体管（</w:t>
      </w:r>
      <w:r w:rsidRPr="00B66B75">
        <w:rPr>
          <w:rFonts w:ascii="Calibri" w:hAnsi="Calibri" w:cs="KjdjjjKrqmbjMxxxgtAdvTT5ada87cc" w:hint="eastAsia"/>
          <w:color w:val="000000"/>
        </w:rPr>
        <w:t>1T</w:t>
      </w:r>
      <w:r w:rsidRPr="00B66B75">
        <w:rPr>
          <w:rFonts w:ascii="Calibri" w:hAnsi="宋体" w:cs="KjdjjjKrqmbjMxxxgtAdvTT5ada87cc"/>
          <w:color w:val="000000"/>
        </w:rPr>
        <w:t>）单元结构（</w:t>
      </w:r>
      <w:r w:rsidRPr="00B66B75">
        <w:rPr>
          <w:rFonts w:ascii="Calibri" w:hAnsi="Calibri" w:cs="KjdjjjKrqmbjMxxxgtAdvTT5ada87cc"/>
          <w:color w:val="000000"/>
        </w:rPr>
        <w:t>N</w:t>
      </w:r>
      <w:r w:rsidRPr="00B66B75">
        <w:rPr>
          <w:rFonts w:ascii="Calibri" w:hAnsi="Calibri" w:cs="KjdjjjKrqmbjMxxxgtAdvTT5ada87cc"/>
          <w:color w:val="000000"/>
          <w:vertAlign w:val="subscript"/>
        </w:rPr>
        <w:t>T</w:t>
      </w:r>
      <w:r w:rsidRPr="00B66B75">
        <w:rPr>
          <w:rFonts w:ascii="Calibri" w:hAnsi="Calibri" w:cs="KjdjjjKrqmbjMxxxgtAdvTT5ada87cc"/>
          <w:color w:val="000000"/>
        </w:rPr>
        <w:t>=1</w:t>
      </w:r>
      <w:r w:rsidRPr="00B66B75">
        <w:rPr>
          <w:rFonts w:ascii="Calibri" w:hAnsi="宋体" w:cs="KjdjjjKrqmbjMxxxgtAdvTT5ada87cc"/>
          <w:color w:val="000000"/>
        </w:rPr>
        <w:t>）在单元尺寸和密度方面具有优势。因此，具有大容量的独立闪存，如</w:t>
      </w:r>
      <w:r w:rsidRPr="00B66B75">
        <w:rPr>
          <w:rFonts w:ascii="Calibri" w:hAnsi="Calibri" w:cs="KjdjjjKrqmbjMxxxgtAdvTT5ada87cc"/>
          <w:color w:val="000000"/>
        </w:rPr>
        <w:t>NAND</w:t>
      </w:r>
      <w:r w:rsidRPr="00B66B75">
        <w:rPr>
          <w:rFonts w:ascii="Calibri" w:hAnsi="宋体" w:cs="KjdjjjKrqmbjMxxxgtAdvTT5ada87cc"/>
          <w:color w:val="000000"/>
        </w:rPr>
        <w:t>，通常采用</w:t>
      </w:r>
      <w:r w:rsidRPr="00B66B75">
        <w:rPr>
          <w:rFonts w:ascii="Calibri" w:hAnsi="Calibri" w:cs="KjdjjjKrqmbjMxxxgtAdvTT5ada87cc"/>
          <w:color w:val="000000"/>
        </w:rPr>
        <w:t>1T</w:t>
      </w:r>
      <w:r w:rsidRPr="00B66B75">
        <w:rPr>
          <w:rFonts w:ascii="Calibri" w:hAnsi="宋体" w:cs="KjdjjjKrqmbjMxxxgtAdvTT5ada87cc"/>
          <w:color w:val="000000"/>
        </w:rPr>
        <w:t>单元结构。然而，由于以下原因，</w:t>
      </w:r>
      <w:r w:rsidRPr="00B66B75">
        <w:rPr>
          <w:rFonts w:ascii="Calibri" w:hAnsi="Calibri" w:cs="KjdjjjKrqmbjMxxxgtAdvTT5ada87cc"/>
          <w:color w:val="000000"/>
        </w:rPr>
        <w:t>1T</w:t>
      </w:r>
      <w:r w:rsidRPr="00B66B75">
        <w:rPr>
          <w:rFonts w:ascii="Calibri" w:hAnsi="宋体" w:cs="KjdjjjKrqmbjMxxxgtAdvTT5ada87cc"/>
          <w:color w:val="000000"/>
        </w:rPr>
        <w:t>单元结构在嵌入式应用中并不总是最佳解决方案。首先，在</w:t>
      </w:r>
      <w:r w:rsidRPr="00B66B75">
        <w:rPr>
          <w:rFonts w:ascii="Calibri" w:hAnsi="Calibri" w:cs="KjdjjjKrqmbjMxxxgtAdvTT5ada87cc"/>
          <w:color w:val="000000"/>
        </w:rPr>
        <w:t>1T</w:t>
      </w:r>
      <w:r w:rsidRPr="00B66B75">
        <w:rPr>
          <w:rFonts w:ascii="Calibri" w:hAnsi="宋体" w:cs="KjdjjjKrqmbjMxxxgtAdvTT5ada87cc"/>
          <w:color w:val="000000"/>
        </w:rPr>
        <w:t>单元结构中追求最小化单元尺寸往往需要额外的</w:t>
      </w:r>
      <w:r w:rsidRPr="00B66B75">
        <w:rPr>
          <w:rFonts w:ascii="Calibri" w:hAnsi="Calibri" w:cs="KjdjjjKrqmbjMxxxgtAdvTT5ada87cc" w:hint="eastAsia"/>
          <w:color w:val="000000"/>
        </w:rPr>
        <w:t>前段</w:t>
      </w:r>
      <w:r w:rsidRPr="00B66B75">
        <w:rPr>
          <w:rFonts w:ascii="Calibri" w:hAnsi="Calibri" w:cs="KjdjjjKrqmbjMxxxgtAdvTT5ada87cc" w:hint="eastAsia"/>
          <w:color w:val="000000"/>
        </w:rPr>
        <w:t>/</w:t>
      </w:r>
      <w:r w:rsidRPr="00B66B75">
        <w:rPr>
          <w:rFonts w:ascii="Calibri" w:hAnsi="Calibri" w:cs="KjdjjjKrqmbjMxxxgtAdvTT5ada87cc" w:hint="eastAsia"/>
          <w:color w:val="000000"/>
        </w:rPr>
        <w:t>后段</w:t>
      </w:r>
      <w:r w:rsidRPr="00B66B75">
        <w:rPr>
          <w:rFonts w:ascii="Calibri" w:hAnsi="宋体" w:cs="KjdjjjKrqmbjMxxxgtAdvTT5ada87cc" w:hint="eastAsia"/>
          <w:color w:val="000000"/>
        </w:rPr>
        <w:t>工艺</w:t>
      </w:r>
      <w:r w:rsidRPr="00B66B75">
        <w:rPr>
          <w:rFonts w:ascii="Calibri" w:hAnsi="宋体" w:cs="KjdjjjKrqmbjMxxxgtAdvTT5ada87cc"/>
          <w:color w:val="000000"/>
        </w:rPr>
        <w:t>。考虑到</w:t>
      </w:r>
      <w:r w:rsidRPr="00B66B75">
        <w:rPr>
          <w:rFonts w:ascii="Calibri" w:hAnsi="Calibri" w:cs="KjdjjjKrqmbjMxxxgtAdvTT5ada87cc"/>
          <w:color w:val="000000"/>
        </w:rPr>
        <w:t>eFlash</w:t>
      </w:r>
      <w:r w:rsidRPr="00B66B75">
        <w:rPr>
          <w:rFonts w:ascii="Calibri" w:hAnsi="宋体" w:cs="KjdjjjKrqmbjMxxxgtAdvTT5ada87cc"/>
          <w:color w:val="000000"/>
        </w:rPr>
        <w:t>存储器阵列在芯片中的面积</w:t>
      </w:r>
      <w:r w:rsidRPr="00B66B75">
        <w:rPr>
          <w:rFonts w:ascii="Calibri" w:hAnsi="宋体" w:cs="KjdjjjKrqmbjMxxxgtAdvTT5ada87cc" w:hint="eastAsia"/>
          <w:color w:val="000000"/>
        </w:rPr>
        <w:t>占</w:t>
      </w:r>
      <w:r w:rsidRPr="00B66B75">
        <w:rPr>
          <w:rFonts w:ascii="Calibri" w:hAnsi="宋体" w:cs="KjdjjjKrqmbjMxxxgtAdvTT5ada87cc"/>
          <w:color w:val="000000"/>
        </w:rPr>
        <w:t>比不是很高（例如，大约</w:t>
      </w:r>
      <w:r w:rsidRPr="00B66B75">
        <w:rPr>
          <w:rFonts w:ascii="Calibri" w:hAnsi="Calibri" w:cs="KjdjjjKrqmbjMxxxgtAdvTT5ada87cc"/>
          <w:color w:val="000000"/>
        </w:rPr>
        <w:t>10%</w:t>
      </w:r>
      <w:r w:rsidRPr="00B66B75">
        <w:rPr>
          <w:rFonts w:ascii="Calibri" w:hAnsi="宋体" w:cs="KjdjjjKrqmbjMxxxgtAdvTT5ada87cc"/>
          <w:color w:val="000000"/>
        </w:rPr>
        <w:t>），在许多情况下，这种为减小单元尺寸而增加的成本是不能接受的。第二，用逻辑电路嵌入闪存阵列来代替外部连接的</w:t>
      </w:r>
      <w:r w:rsidRPr="00B66B75">
        <w:rPr>
          <w:rFonts w:ascii="Calibri" w:hAnsi="宋体" w:cs="DlrwkwYgpxrvNwfxgxAdvGTIMES-R"/>
          <w:color w:val="000000"/>
        </w:rPr>
        <w:t>闪存的</w:t>
      </w:r>
      <w:r w:rsidRPr="00B66B75">
        <w:rPr>
          <w:rFonts w:ascii="Calibri" w:hAnsi="宋体" w:cs="KjdjjjKrqmbjMxxxgtAdvTT5ada87cc"/>
          <w:color w:val="000000"/>
        </w:rPr>
        <w:t>动机是为了实现更高的性能、更高的数据可靠性和</w:t>
      </w:r>
      <w:r w:rsidRPr="00B66B75">
        <w:rPr>
          <w:rFonts w:ascii="Calibri" w:hAnsi="Calibri" w:cs="KjdjjjKrqmbjMxxxgtAdvTT5ada87cc"/>
          <w:color w:val="000000"/>
        </w:rPr>
        <w:t>/</w:t>
      </w:r>
      <w:r w:rsidRPr="00B66B75">
        <w:rPr>
          <w:rFonts w:ascii="Calibri" w:hAnsi="宋体" w:cs="KjdjjjKrqmbjMxxxgtAdvTT5ada87cc"/>
          <w:color w:val="000000"/>
        </w:rPr>
        <w:t>或更低的功耗。如果</w:t>
      </w:r>
      <w:r w:rsidRPr="00B66B75">
        <w:rPr>
          <w:rFonts w:ascii="Calibri" w:hAnsi="Calibri" w:cs="KjdjjjKrqmbjMxxxgtAdvTT5ada87cc"/>
          <w:color w:val="000000"/>
        </w:rPr>
        <w:t>1T</w:t>
      </w:r>
      <w:r w:rsidRPr="00B66B75">
        <w:rPr>
          <w:rFonts w:ascii="Calibri" w:hAnsi="宋体" w:cs="KjdjjjKrqmbjMxxxgtAdvTT5ada87cc"/>
          <w:color w:val="000000"/>
        </w:rPr>
        <w:t>存储单元以外的存储单元结构能够满足这些要求，就有机会用于嵌入式应用。</w:t>
      </w:r>
      <w:r w:rsidRPr="00B66B75">
        <w:rPr>
          <w:rFonts w:ascii="Calibri" w:hAnsi="Calibri" w:cs="KjdjjjKrqmbjMxxxgtAdvTT5ada87cc"/>
          <w:color w:val="000000"/>
        </w:rPr>
        <w:t xml:space="preserve"> </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1.5T</w:t>
      </w:r>
      <w:r w:rsidRPr="00B66B75">
        <w:rPr>
          <w:rFonts w:ascii="Calibri" w:hAnsi="宋体" w:cs="KjdjjjKrqmbjMxxxgtAdvTT5ada87cc"/>
          <w:color w:val="000000"/>
        </w:rPr>
        <w:t>或分裂栅</w:t>
      </w:r>
      <w:r w:rsidRPr="00B66B75">
        <w:rPr>
          <w:rFonts w:ascii="Calibri" w:hAnsi="宋体" w:cs="KjdjjjKrqmbjMxxxgtAdvTT5ada87cc" w:hint="eastAsia"/>
          <w:color w:val="000000"/>
        </w:rPr>
        <w:t>（</w:t>
      </w:r>
      <w:r w:rsidRPr="00B66B75">
        <w:rPr>
          <w:rFonts w:ascii="Calibri" w:hAnsi="宋体" w:cs="KjdjjjKrqmbjMxxxgtAdvTT5ada87cc" w:hint="eastAsia"/>
          <w:color w:val="000000"/>
        </w:rPr>
        <w:t>split-gate</w:t>
      </w:r>
      <w:r w:rsidRPr="00B66B75">
        <w:rPr>
          <w:rFonts w:ascii="Calibri" w:hAnsi="宋体" w:cs="KjdjjjKrqmbjMxxxgtAdvTT5ada87cc" w:hint="eastAsia"/>
          <w:color w:val="000000"/>
        </w:rPr>
        <w:t>）</w:t>
      </w:r>
      <w:r w:rsidRPr="00B66B75">
        <w:rPr>
          <w:rFonts w:ascii="Calibri" w:hAnsi="宋体" w:cs="KjdjjjKrqmbjMxxxgtAdvTT5ada87cc"/>
          <w:color w:val="000000"/>
        </w:rPr>
        <w:t>单元结构（</w:t>
      </w:r>
      <w:r w:rsidRPr="00B66B75">
        <w:rPr>
          <w:rFonts w:ascii="Calibri" w:hAnsi="Calibri" w:cs="KjdjjjKrqmbjMxxxgtAdvTT5ada87cc"/>
          <w:color w:val="000000"/>
        </w:rPr>
        <w:t>N</w:t>
      </w:r>
      <w:r w:rsidRPr="00B66B75">
        <w:rPr>
          <w:rFonts w:ascii="Calibri" w:hAnsi="Calibri" w:cs="KjdjjjKrqmbjMxxxgtAdvTT5ada87cc"/>
          <w:color w:val="000000"/>
          <w:vertAlign w:val="subscript"/>
        </w:rPr>
        <w:t>T</w:t>
      </w:r>
      <w:r w:rsidRPr="00B66B75">
        <w:rPr>
          <w:rFonts w:ascii="Calibri" w:hAnsi="Calibri" w:cs="KjdjjjKrqmbjMxxxgtAdvTT5ada87cc"/>
          <w:color w:val="000000"/>
        </w:rPr>
        <w:t>=1.5</w:t>
      </w:r>
      <w:r w:rsidRPr="00B66B75">
        <w:rPr>
          <w:rFonts w:ascii="Calibri" w:hAnsi="宋体" w:cs="KjdjjjKrqmbjMxxxgtAdvTT5ada87cc"/>
          <w:color w:val="000000"/>
        </w:rPr>
        <w:t>）与</w:t>
      </w:r>
      <w:r w:rsidRPr="00B66B75">
        <w:rPr>
          <w:rFonts w:ascii="Calibri" w:hAnsi="Calibri" w:cs="KjdjjjKrqmbjMxxxgtAdvTT5ada87cc"/>
          <w:color w:val="000000"/>
        </w:rPr>
        <w:t>1T</w:t>
      </w:r>
      <w:r w:rsidRPr="00B66B75">
        <w:rPr>
          <w:rFonts w:ascii="Calibri" w:hAnsi="宋体" w:cs="KjdjjjKrqmbjMxxxgtAdvTT5ada87cc"/>
          <w:color w:val="000000"/>
        </w:rPr>
        <w:t>单元结构相比，在性能方面有优势。第一个优势是高效的编程。当控制栅（</w:t>
      </w:r>
      <w:r w:rsidRPr="00B66B75">
        <w:rPr>
          <w:rFonts w:ascii="Calibri" w:hAnsi="Calibri" w:cs="KjdjjjKrqmbjMxxxgtAdvTT5ada87cc"/>
          <w:color w:val="000000"/>
        </w:rPr>
        <w:t>CG</w:t>
      </w:r>
      <w:r w:rsidRPr="00B66B75">
        <w:rPr>
          <w:rFonts w:ascii="Calibri" w:hAnsi="宋体" w:cs="KjdjjjKrqmbjMxxxgtAdvTT5ada87cc"/>
          <w:color w:val="000000"/>
        </w:rPr>
        <w:t>）</w:t>
      </w:r>
      <w:r w:rsidRPr="00B66B75">
        <w:rPr>
          <w:rFonts w:ascii="Calibri" w:hAnsi="宋体" w:cs="KjdjjjKrqmbjMxxxgtAdvTT5ada87cc" w:hint="eastAsia"/>
          <w:color w:val="000000"/>
        </w:rPr>
        <w:t>的电压</w:t>
      </w:r>
      <w:r w:rsidRPr="00B66B75">
        <w:rPr>
          <w:rFonts w:ascii="Calibri" w:hAnsi="宋体" w:cs="KjdjjjKrqmbjMxxxgtAdvTT5ada87cc"/>
          <w:color w:val="000000"/>
        </w:rPr>
        <w:t>偏置</w:t>
      </w:r>
      <w:r w:rsidRPr="00B66B75">
        <w:rPr>
          <w:rFonts w:ascii="Calibri" w:hAnsi="Calibri" w:cs="KjdjjjKrqmbjMxxxgtAdvTT5ada87cc"/>
          <w:color w:val="000000"/>
        </w:rPr>
        <w:t>阈值电压</w:t>
      </w:r>
      <w:r w:rsidRPr="00B66B75">
        <w:rPr>
          <w:rFonts w:ascii="Calibri" w:hAnsi="宋体" w:cs="KjdjjjKrqmbjMxxxgtAdvTT5ada87cc"/>
          <w:color w:val="000000"/>
        </w:rPr>
        <w:t>附近时，在</w:t>
      </w:r>
      <w:r w:rsidRPr="00B66B75">
        <w:rPr>
          <w:rFonts w:ascii="Calibri" w:hAnsi="Calibri" w:cs="KjdjjjKrqmbjMxxxgtAdvTT5ada87cc"/>
          <w:color w:val="000000"/>
        </w:rPr>
        <w:t>CG</w:t>
      </w:r>
      <w:r w:rsidRPr="00B66B75">
        <w:rPr>
          <w:rFonts w:ascii="Calibri" w:hAnsi="宋体" w:cs="KjdjjjKrqmbjMxxxgtAdvTT5ada87cc"/>
          <w:color w:val="000000"/>
        </w:rPr>
        <w:t>和存储栅（</w:t>
      </w:r>
      <w:r w:rsidRPr="00B66B75">
        <w:rPr>
          <w:rFonts w:ascii="Calibri" w:hAnsi="Calibri" w:cs="KjdjjjKrqmbjMxxxgtAdvTT5ada87cc"/>
          <w:color w:val="000000"/>
        </w:rPr>
        <w:t>MG</w:t>
      </w:r>
      <w:r w:rsidRPr="00B66B75">
        <w:rPr>
          <w:rFonts w:ascii="Calibri" w:hAnsi="宋体" w:cs="KjdjjjKrqmbjMxxxgtAdvTT5ada87cc"/>
          <w:color w:val="000000"/>
        </w:rPr>
        <w:t>）之间的区域</w:t>
      </w:r>
      <w:r w:rsidRPr="00B66B75">
        <w:rPr>
          <w:rFonts w:ascii="Calibri" w:hAnsi="宋体" w:cs="KjdjjjKrqmbjMxxxgtAdvTT5ada87cc" w:hint="eastAsia"/>
          <w:color w:val="000000"/>
        </w:rPr>
        <w:t>可以</w:t>
      </w:r>
      <w:r w:rsidRPr="00B66B75">
        <w:rPr>
          <w:rFonts w:ascii="Calibri" w:hAnsi="宋体" w:cs="KjdjjjKrqmbjMxxxgtAdvTT5ada87cc"/>
          <w:color w:val="000000"/>
        </w:rPr>
        <w:t>有效地产生沟道热电子，并通过一个强大的垂直电场注入</w:t>
      </w:r>
      <w:r w:rsidRPr="00B66B75">
        <w:rPr>
          <w:rFonts w:ascii="Calibri" w:hAnsi="Calibri" w:cs="KjdjjjKrqmbjMxxxgtAdvTT5ada87cc"/>
          <w:color w:val="000000"/>
        </w:rPr>
        <w:t>MG</w:t>
      </w:r>
      <w:r w:rsidRPr="00B66B75">
        <w:rPr>
          <w:rFonts w:ascii="Calibri" w:hAnsi="宋体" w:cs="KjdjjjKrqmbjMxxxgtAdvTT5ada87cc"/>
          <w:color w:val="000000"/>
        </w:rPr>
        <w:t>下的电荷存储层。这被称为</w:t>
      </w:r>
      <w:r w:rsidRPr="00B66B75">
        <w:rPr>
          <w:rFonts w:ascii="Calibri" w:hAnsi="宋体" w:cs="KjdjjjKrqmbjMxxxgtAdvTT5ada87cc" w:hint="eastAsia"/>
          <w:color w:val="000000"/>
        </w:rPr>
        <w:t>“</w:t>
      </w:r>
      <w:r w:rsidRPr="00B66B75">
        <w:rPr>
          <w:rFonts w:ascii="Calibri" w:hAnsi="宋体" w:cs="KjdjjjKrqmbjMxxxgtAdvTT5ada87cc"/>
          <w:color w:val="000000"/>
        </w:rPr>
        <w:t>源</w:t>
      </w:r>
      <w:r w:rsidRPr="00B66B75">
        <w:rPr>
          <w:rFonts w:ascii="Calibri" w:hAnsi="宋体" w:cs="KjdjjjKrqmbjMxxxgtAdvTT5ada87cc" w:hint="eastAsia"/>
          <w:color w:val="000000"/>
        </w:rPr>
        <w:t>侧</w:t>
      </w:r>
      <w:r w:rsidRPr="00B66B75">
        <w:rPr>
          <w:rFonts w:ascii="Calibri" w:hAnsi="宋体" w:cs="KjdjjjKrqmbjMxxxgtAdvTT5ada87cc"/>
          <w:color w:val="000000"/>
        </w:rPr>
        <w:t>注入</w:t>
      </w:r>
      <w:r w:rsidRPr="00B66B75">
        <w:rPr>
          <w:rFonts w:ascii="Calibri" w:hAnsi="Calibri" w:cs="KjdjjjKrqmbjMxxxgtAdvTT5ada87cc" w:hint="eastAsia"/>
          <w:color w:val="000000"/>
        </w:rPr>
        <w:t>”</w:t>
      </w:r>
      <w:r w:rsidRPr="00B66B75">
        <w:rPr>
          <w:rFonts w:ascii="Calibri" w:hAnsi="宋体" w:cs="KjdjjjKrqmbjMxxxgtAdvTT5ada87cc"/>
          <w:color w:val="000000"/>
        </w:rPr>
        <w:t>。由于其</w:t>
      </w:r>
      <w:r w:rsidRPr="00B66B75">
        <w:rPr>
          <w:rFonts w:ascii="Calibri" w:hAnsi="宋体" w:cs="KjdjjjKrqmbjMxxxgtAdvTT5ada87cc" w:hint="eastAsia"/>
          <w:color w:val="000000"/>
        </w:rPr>
        <w:t>注入</w:t>
      </w:r>
      <w:r w:rsidRPr="00B66B75">
        <w:rPr>
          <w:rFonts w:ascii="Calibri" w:hAnsi="宋体" w:cs="HqtydxXdctlmHnrjxnAdvTT5ada87cc"/>
          <w:color w:val="000000"/>
        </w:rPr>
        <w:t>效率高</w:t>
      </w:r>
      <w:r w:rsidRPr="00B66B75">
        <w:rPr>
          <w:rFonts w:ascii="Calibri" w:hAnsi="宋体" w:cs="KjdjjjKrqmbjMxxxgtAdvTT5ada87cc"/>
          <w:color w:val="000000"/>
        </w:rPr>
        <w:t>，可以实现以非常小的单元电流进行快速编程。第二个优点是，即使在被擦除的单元的</w:t>
      </w:r>
      <w:r w:rsidRPr="00B66B75">
        <w:rPr>
          <w:rFonts w:ascii="Calibri" w:hAnsi="Calibri" w:cs="KjdjjjKrqmbjMxxxgtAdvTT5ada87cc"/>
          <w:color w:val="000000"/>
        </w:rPr>
        <w:t>V</w:t>
      </w:r>
      <w:r w:rsidRPr="00B66B75">
        <w:rPr>
          <w:rFonts w:ascii="Calibri" w:hAnsi="Calibri" w:cs="KjdjjjKrqmbjMxxxgtAdvTT5ada87cc"/>
          <w:color w:val="000000"/>
          <w:vertAlign w:val="subscript"/>
        </w:rPr>
        <w:t>th</w:t>
      </w:r>
      <w:r w:rsidRPr="00B66B75">
        <w:rPr>
          <w:rFonts w:ascii="Calibri" w:hAnsi="Calibri" w:cs="KjdjjjKrqmbjMxxxgtAdvTT5ada87cc"/>
          <w:color w:val="000000"/>
        </w:rPr>
        <w:t>&lt;0 V</w:t>
      </w:r>
      <w:r w:rsidRPr="00B66B75">
        <w:rPr>
          <w:rFonts w:ascii="Calibri" w:hAnsi="宋体" w:cs="KjdjjjKrqmbjMxxxgtAdvTT5ada87cc"/>
          <w:color w:val="000000"/>
        </w:rPr>
        <w:t>时，未被选中的单元的</w:t>
      </w:r>
      <w:r w:rsidRPr="00B66B75">
        <w:rPr>
          <w:rFonts w:ascii="Calibri" w:hAnsi="Calibri" w:cs="KjdjjjKrqmbjMxxxgtAdvTT5ada87cc"/>
          <w:color w:val="000000"/>
        </w:rPr>
        <w:t>CG</w:t>
      </w:r>
      <w:r w:rsidRPr="00B66B75">
        <w:rPr>
          <w:rFonts w:ascii="Calibri" w:hAnsi="宋体" w:cs="KjdjjjKrqmbjMxxxgtAdvTT5ada87cc"/>
          <w:color w:val="000000"/>
        </w:rPr>
        <w:t>（通常偏置在</w:t>
      </w:r>
      <w:r w:rsidRPr="00B66B75">
        <w:rPr>
          <w:rFonts w:ascii="Calibri" w:hAnsi="Calibri" w:cs="KjdjjjKrqmbjMxxxgtAdvTT5ada87cc"/>
          <w:color w:val="000000"/>
        </w:rPr>
        <w:t>0 V</w:t>
      </w:r>
      <w:r w:rsidRPr="00B66B75">
        <w:rPr>
          <w:rFonts w:ascii="Calibri" w:hAnsi="宋体" w:cs="KjdjjjKrqmbjMxxxgtAdvTT5ada87cc"/>
          <w:color w:val="000000"/>
        </w:rPr>
        <w:t>）也能切断</w:t>
      </w:r>
      <w:r w:rsidRPr="00B66B75">
        <w:rPr>
          <w:rFonts w:ascii="Calibri" w:hAnsi="宋体" w:cs="KjdjjjKrqmbjMxxxgtAdvTT5ada87cc" w:hint="eastAsia"/>
          <w:color w:val="000000"/>
        </w:rPr>
        <w:t>漏</w:t>
      </w:r>
      <w:r w:rsidRPr="00B66B75">
        <w:rPr>
          <w:rFonts w:ascii="Calibri" w:hAnsi="宋体" w:cs="KjdjjjKrqmbjMxxxgtAdvTT5ada87cc"/>
          <w:color w:val="000000"/>
        </w:rPr>
        <w:t>电流。此外，即使在</w:t>
      </w:r>
      <w:r w:rsidRPr="00B66B75">
        <w:rPr>
          <w:rFonts w:ascii="Calibri" w:hAnsi="Calibri" w:cs="KjdjjjKrqmbjMxxxgtAdvTT5ada87cc"/>
          <w:color w:val="000000"/>
        </w:rPr>
        <w:t>1.5T</w:t>
      </w:r>
      <w:r w:rsidRPr="00B66B75">
        <w:rPr>
          <w:rFonts w:ascii="Calibri" w:hAnsi="宋体" w:cs="KjdjjjKrqmbjMxxxgtAdvTT5ada87cc"/>
          <w:color w:val="000000"/>
        </w:rPr>
        <w:t>单元的编程或擦除操作中，也不会有高电压施加到</w:t>
      </w:r>
      <w:r w:rsidRPr="00B66B75">
        <w:rPr>
          <w:rFonts w:ascii="Calibri" w:hAnsi="Calibri" w:cs="KjdjjjKrqmbjMxxxgtAdvTT5ada87cc"/>
          <w:color w:val="000000"/>
        </w:rPr>
        <w:t>CG</w:t>
      </w:r>
      <w:r w:rsidRPr="00B66B75">
        <w:rPr>
          <w:rFonts w:ascii="Calibri" w:hAnsi="宋体" w:cs="KjdjjjKrqmbjMxxxgtAdvTT5ada87cc"/>
          <w:color w:val="000000"/>
        </w:rPr>
        <w:t>和位线（</w:t>
      </w:r>
      <w:r w:rsidRPr="00B66B75">
        <w:rPr>
          <w:rFonts w:ascii="Calibri" w:hAnsi="Calibri" w:cs="KjdjjjKrqmbjMxxxgtAdvTT5ada87cc"/>
          <w:color w:val="000000"/>
        </w:rPr>
        <w:t>BL</w:t>
      </w:r>
      <w:r w:rsidRPr="00B66B75">
        <w:rPr>
          <w:rFonts w:ascii="Calibri" w:hAnsi="宋体" w:cs="KjdjjjKrqmbjMxxxgtAdvTT5ada87cc"/>
          <w:color w:val="000000"/>
        </w:rPr>
        <w:t>）。因此，只需使用快速的低压逻辑晶体管就可以建立一个快速的读取路径。</w:t>
      </w:r>
      <w:r w:rsidRPr="00B66B75">
        <w:rPr>
          <w:rFonts w:ascii="Calibri" w:hAnsi="Calibri" w:cs="KjdjjjKrqmbjMxxxgtAdvTT5ada87cc"/>
          <w:color w:val="000000"/>
        </w:rPr>
        <w:t>2T</w:t>
      </w:r>
      <w:r w:rsidRPr="00B66B75">
        <w:rPr>
          <w:rFonts w:ascii="Calibri" w:hAnsi="宋体" w:cs="KjdjjjKrqmbjMxxxgtAdvTT5ada87cc"/>
          <w:color w:val="000000"/>
        </w:rPr>
        <w:t>单元结构</w:t>
      </w:r>
      <w:r w:rsidRPr="00B66B75">
        <w:rPr>
          <w:rFonts w:ascii="Calibri" w:hAnsi="Calibri" w:cs="KjdjjjKrqmbjMxxxgtAdvTT5ada87cc"/>
          <w:color w:val="000000"/>
        </w:rPr>
        <w:t>(NT=2)</w:t>
      </w:r>
      <w:r w:rsidRPr="00B66B75">
        <w:rPr>
          <w:rFonts w:ascii="Calibri" w:hAnsi="宋体" w:cs="KjdjjjKrqmbjMxxxgtAdvTT5ada87cc"/>
          <w:color w:val="000000"/>
        </w:rPr>
        <w:t>也有后者的优势，但它缺乏源</w:t>
      </w:r>
      <w:r w:rsidRPr="00B66B75">
        <w:rPr>
          <w:rFonts w:ascii="Calibri" w:hAnsi="宋体" w:cs="KjdjjjKrqmbjMxxxgtAdvTT5ada87cc" w:hint="eastAsia"/>
          <w:color w:val="000000"/>
        </w:rPr>
        <w:t>侧</w:t>
      </w:r>
      <w:r w:rsidRPr="00B66B75">
        <w:rPr>
          <w:rFonts w:ascii="Calibri" w:hAnsi="宋体" w:cs="KjdjjjKrqmbjMxxxgtAdvTT5ada87cc"/>
          <w:color w:val="000000"/>
        </w:rPr>
        <w:t>注入能力</w:t>
      </w:r>
      <w:r w:rsidRPr="00B66B75">
        <w:rPr>
          <w:rFonts w:ascii="Calibri" w:hAnsi="Calibri" w:cs="KjdjjjKrqmbjMxxxgtAdvTT5ada87cc"/>
          <w:color w:val="000000"/>
        </w:rPr>
        <w:t>(</w:t>
      </w:r>
      <w:r w:rsidR="0031111A">
        <w:rPr>
          <w:rFonts w:ascii="Calibri" w:hAnsi="宋体" w:cs="KjdjjjKrqmbjMxxxgtAdvTT5ada87cc"/>
          <w:color w:val="000000"/>
        </w:rPr>
        <w:fldChar w:fldCharType="begin"/>
      </w:r>
      <w:r w:rsidR="00B77652">
        <w:rPr>
          <w:rFonts w:ascii="Calibri" w:hAnsi="Calibri" w:cs="KjdjjjKrqmbjMxxxgtAdvTT5ada87cc"/>
          <w:color w:val="000000"/>
        </w:rPr>
        <w:instrText xml:space="preserve"> REF _Ref104888811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5</w:t>
      </w:r>
      <w:r w:rsidR="0031111A">
        <w:rPr>
          <w:rFonts w:ascii="Calibri" w:hAnsi="宋体" w:cs="KjdjjjKrqmbjMxxxgtAdvTT5ada87cc"/>
          <w:color w:val="000000"/>
        </w:rPr>
        <w:fldChar w:fldCharType="end"/>
      </w:r>
      <w:r w:rsidRPr="00B66B75">
        <w:rPr>
          <w:rFonts w:ascii="Calibri" w:hAnsi="Calibri" w:cs="KjdjjjKrqmbjMxxxgtAdvTT5ada87cc"/>
          <w:color w:val="000000"/>
        </w:rPr>
        <w:t>)</w:t>
      </w:r>
      <w:r w:rsidRPr="00B66B75">
        <w:rPr>
          <w:rFonts w:ascii="Calibri" w:hAnsi="宋体" w:cs="KjdjjjKrqmbjMxxxgtAdvTT5ada87cc"/>
          <w:color w:val="000000"/>
        </w:rPr>
        <w:t>。</w:t>
      </w:r>
    </w:p>
    <w:p w:rsidR="00CE2AA0" w:rsidRPr="00B66B75" w:rsidRDefault="00CE2AA0" w:rsidP="00CA2BAD">
      <w:pPr>
        <w:spacing w:beforeLines="50" w:afterLines="50"/>
        <w:ind w:firstLineChars="200" w:firstLine="480"/>
        <w:rPr>
          <w:rFonts w:ascii="Calibri" w:hAnsi="Calibri"/>
        </w:rPr>
      </w:pPr>
      <w:r w:rsidRPr="00B66B75">
        <w:rPr>
          <w:rFonts w:ascii="Calibri" w:hAnsi="宋体" w:cs="KjdjjjKrqmbjMxxxgtAdvTT5ada87cc"/>
          <w:color w:val="000000"/>
        </w:rPr>
        <w:t>从抗读干扰的角度来看，最理想的是在读操作期间，存储栅（</w:t>
      </w:r>
      <w:r w:rsidRPr="00B66B75">
        <w:rPr>
          <w:rFonts w:ascii="Calibri" w:hAnsi="Calibri" w:cs="KjdjjjKrqmbjMxxxgtAdvTT5ada87cc"/>
          <w:color w:val="000000"/>
        </w:rPr>
        <w:t>MG</w:t>
      </w:r>
      <w:r w:rsidRPr="00B66B75">
        <w:rPr>
          <w:rFonts w:ascii="Calibri" w:hAnsi="宋体" w:cs="KjdjjjKrqmbjMxxxgtAdvTT5ada87cc"/>
          <w:color w:val="000000"/>
        </w:rPr>
        <w:t>）总是固定在</w:t>
      </w:r>
      <w:r w:rsidRPr="00B66B75">
        <w:rPr>
          <w:rFonts w:ascii="Calibri" w:hAnsi="Calibri" w:cs="KjdjjjKrqmbjMxxxgtAdvTT5ada87cc"/>
          <w:color w:val="000000"/>
        </w:rPr>
        <w:t>0V</w:t>
      </w:r>
      <w:r w:rsidRPr="00B66B75">
        <w:rPr>
          <w:rFonts w:ascii="Calibri" w:hAnsi="宋体" w:cs="KjdjjjKrqmbjMxxxgtAdvTT5ada87cc"/>
          <w:color w:val="000000"/>
        </w:rPr>
        <w:t>（假设</w:t>
      </w:r>
      <w:r w:rsidRPr="00B66B75">
        <w:rPr>
          <w:rFonts w:ascii="Calibri" w:hAnsi="宋体" w:cs="KjdjjjKrqmbjMxxxgtAdvTT5ada87cc"/>
        </w:rPr>
        <w:t>在未选中状态下，</w:t>
      </w:r>
      <w:r w:rsidRPr="00B66B75">
        <w:rPr>
          <w:rFonts w:ascii="Calibri" w:hAnsi="宋体" w:cs="KjdjjjKrqmbjMxxxgtAdvTT5ada87cc"/>
          <w:color w:val="000000"/>
        </w:rPr>
        <w:t>源和</w:t>
      </w:r>
      <w:r w:rsidRPr="00B66B75">
        <w:rPr>
          <w:rFonts w:ascii="Calibri" w:hAnsi="宋体" w:cs="KjdjjjKrqmbjMxxxgtAdvTT5ada87cc"/>
        </w:rPr>
        <w:t>位线</w:t>
      </w:r>
      <w:r w:rsidRPr="00B66B75">
        <w:rPr>
          <w:rFonts w:ascii="Calibri" w:hAnsi="宋体" w:cs="KjdjjjKrqmbjMxxxgtAdvTT5ada87cc" w:hint="eastAsia"/>
        </w:rPr>
        <w:t>电压</w:t>
      </w:r>
      <w:r w:rsidRPr="00B66B75">
        <w:rPr>
          <w:rFonts w:ascii="Calibri" w:hAnsi="宋体" w:cs="KjdjjjKrqmbjMxxxgtAdvTT5ada87cc"/>
        </w:rPr>
        <w:t>为</w:t>
      </w:r>
      <w:r w:rsidRPr="00B66B75">
        <w:rPr>
          <w:rFonts w:ascii="Calibri" w:hAnsi="Calibri" w:cs="KjdjjjKrqmbjMxxxgtAdvTT5ada87cc"/>
        </w:rPr>
        <w:t>0V</w:t>
      </w:r>
      <w:r w:rsidRPr="00B66B75">
        <w:rPr>
          <w:rFonts w:ascii="Calibri" w:hAnsi="宋体" w:cs="KjdjjjKrqmbjMxxxgtAdvTT5ada87cc"/>
        </w:rPr>
        <w:t>）。换句话说，如果</w:t>
      </w:r>
      <w:r w:rsidRPr="00B66B75">
        <w:rPr>
          <w:rFonts w:ascii="Calibri" w:hAnsi="Calibri" w:cs="KjdjjjKrqmbjMxxxgtAdvTT5ada87cc"/>
        </w:rPr>
        <w:t>阈值</w:t>
      </w:r>
      <w:r w:rsidRPr="00B66B75">
        <w:rPr>
          <w:rFonts w:ascii="Calibri" w:hAnsi="宋体" w:cs="KjdjjjKrqmbjMxxxgtAdvTT5ada87cc"/>
        </w:rPr>
        <w:t>窗口和应用于单元中每个节点的偏压设计得当，</w:t>
      </w:r>
      <w:r w:rsidRPr="00B66B75">
        <w:rPr>
          <w:rFonts w:ascii="Calibri" w:hAnsi="Calibri" w:cs="KjdjjjKrqmbjMxxxgtAdvTT5ada87cc"/>
        </w:rPr>
        <w:t>1.5T</w:t>
      </w:r>
      <w:r w:rsidRPr="00B66B75">
        <w:rPr>
          <w:rFonts w:ascii="Calibri" w:hAnsi="宋体" w:cs="KjdjjjKrqmbjMxxxgtAdvTT5ada87cc"/>
        </w:rPr>
        <w:t>和</w:t>
      </w:r>
      <w:r w:rsidRPr="00B66B75">
        <w:rPr>
          <w:rFonts w:ascii="Calibri" w:hAnsi="Calibri" w:cs="KjdjjjKrqmbjMxxxgtAdvTT5ada87cc"/>
        </w:rPr>
        <w:t>2T</w:t>
      </w:r>
      <w:r w:rsidRPr="00B66B75">
        <w:rPr>
          <w:rFonts w:ascii="Calibri" w:hAnsi="宋体" w:cs="KjdjjjKrqmbjMxxxgtAdvTT5ada87cc"/>
        </w:rPr>
        <w:t>单元结构可以对读干扰免疫。</w:t>
      </w:r>
    </w:p>
    <w:p w:rsidR="00CE2AA0"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lastRenderedPageBreak/>
        <w:drawing>
          <wp:inline distT="0" distB="0" distL="0" distR="0">
            <wp:extent cx="5267325" cy="3286125"/>
            <wp:effectExtent l="19050" t="0" r="9525" b="0"/>
            <wp:docPr id="5"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2" cstate="print"/>
                    <a:srcRect/>
                    <a:stretch>
                      <a:fillRect/>
                    </a:stretch>
                  </pic:blipFill>
                  <pic:spPr bwMode="auto">
                    <a:xfrm>
                      <a:off x="0" y="0"/>
                      <a:ext cx="5267325" cy="3286125"/>
                    </a:xfrm>
                    <a:prstGeom prst="rect">
                      <a:avLst/>
                    </a:prstGeom>
                    <a:noFill/>
                    <a:ln w="9525">
                      <a:noFill/>
                      <a:miter lim="800000"/>
                      <a:headEnd/>
                      <a:tailEnd/>
                    </a:ln>
                  </pic:spPr>
                </pic:pic>
              </a:graphicData>
            </a:graphic>
          </wp:inline>
        </w:drawing>
      </w:r>
    </w:p>
    <w:p w:rsidR="00CE2AA0" w:rsidRPr="00B66B75" w:rsidRDefault="00B77652" w:rsidP="00B77652">
      <w:pPr>
        <w:pStyle w:val="af5"/>
        <w:jc w:val="center"/>
        <w:rPr>
          <w:rFonts w:ascii="Calibri" w:eastAsia="宋体" w:hAnsi="Calibri" w:cs="KjdjjjKrqmbjMxxxgtAdvTT5ada87cc"/>
          <w:sz w:val="24"/>
          <w:szCs w:val="24"/>
        </w:rPr>
      </w:pPr>
      <w:bookmarkStart w:id="4" w:name="_Ref104888811"/>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5</w:t>
      </w:r>
      <w:r w:rsidR="0031111A">
        <w:fldChar w:fldCharType="end"/>
      </w:r>
      <w:bookmarkEnd w:id="4"/>
      <w:r>
        <w:rPr>
          <w:rFonts w:hint="eastAsia"/>
        </w:rPr>
        <w:t xml:space="preserve"> </w:t>
      </w:r>
      <w:r w:rsidR="00CE2AA0" w:rsidRPr="00B66B75">
        <w:rPr>
          <w:rFonts w:ascii="Calibri" w:eastAsia="宋体" w:hAnsi="Calibri" w:cs="KjdjjjKrqmbjMxxxgtAdvTT5ada87cc"/>
          <w:sz w:val="24"/>
          <w:szCs w:val="24"/>
        </w:rPr>
        <w:t>1.5T</w:t>
      </w:r>
      <w:r w:rsidR="00CE2AA0" w:rsidRPr="00B66B75">
        <w:rPr>
          <w:rFonts w:ascii="Calibri" w:eastAsia="宋体" w:hAnsi="宋体" w:cs="KjdjjjKrqmbjMxxxgtAdvTT5ada87cc"/>
          <w:sz w:val="24"/>
          <w:szCs w:val="24"/>
        </w:rPr>
        <w:t>（</w:t>
      </w:r>
      <w:r w:rsidR="00CE2AA0" w:rsidRPr="00B66B75">
        <w:rPr>
          <w:rFonts w:ascii="Calibri" w:eastAsia="宋体" w:hAnsi="宋体" w:cs="KjdjjjKrqmbjMxxxgtAdvTT5ada87cc" w:hint="eastAsia"/>
          <w:sz w:val="24"/>
          <w:szCs w:val="24"/>
        </w:rPr>
        <w:t>split-gate</w:t>
      </w:r>
      <w:r w:rsidR="00CE2AA0" w:rsidRPr="00B66B75">
        <w:rPr>
          <w:rFonts w:ascii="Calibri" w:eastAsia="宋体" w:hAnsi="宋体" w:cs="KjdjjjKrqmbjMxxxgtAdvTT5ada87cc"/>
          <w:sz w:val="24"/>
          <w:szCs w:val="24"/>
        </w:rPr>
        <w:t>）</w:t>
      </w:r>
      <w:r w:rsidR="00CE2AA0" w:rsidRPr="00B66B75">
        <w:rPr>
          <w:rFonts w:ascii="Calibri" w:eastAsia="宋体" w:hAnsi="宋体" w:cs="KjdjjjKrqmbjMxxxgtAdvTT5ada87cc" w:hint="eastAsia"/>
          <w:sz w:val="24"/>
          <w:szCs w:val="24"/>
        </w:rPr>
        <w:t>单元</w:t>
      </w:r>
      <w:r w:rsidR="00CE2AA0" w:rsidRPr="00B66B75">
        <w:rPr>
          <w:rFonts w:ascii="Calibri" w:eastAsia="宋体" w:hAnsi="宋体" w:cs="KjdjjjKrqmbjMxxxgtAdvTT5ada87cc"/>
          <w:sz w:val="24"/>
          <w:szCs w:val="24"/>
        </w:rPr>
        <w:t>的优点</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CE2AA0" w:rsidP="006417E4">
      <w:pPr>
        <w:pStyle w:val="3"/>
      </w:pPr>
      <w:r w:rsidRPr="00B66B75">
        <w:t>浮栅（</w:t>
      </w:r>
      <w:r w:rsidRPr="00B66B75">
        <w:t>FG</w:t>
      </w:r>
      <w:r w:rsidRPr="00B66B75">
        <w:t>）闪存技术</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在半导体制造业的历史上，许多</w:t>
      </w:r>
      <w:r w:rsidRPr="00B66B75">
        <w:rPr>
          <w:rFonts w:ascii="Calibri" w:hAnsi="Calibri" w:cs="KjdjjjKrqmbjMxxxgtAdvTT5ada87cc" w:hint="eastAsia"/>
          <w:color w:val="000000"/>
        </w:rPr>
        <w:t>大规模集成电路</w:t>
      </w:r>
      <w:r w:rsidRPr="00B66B75">
        <w:rPr>
          <w:rFonts w:ascii="Calibri" w:hAnsi="宋体" w:cs="KjdjjjKrqmbjMxxxgtAdvTT5ada87cc"/>
          <w:color w:val="000000"/>
        </w:rPr>
        <w:t>供应商和代工厂在工艺、设备、设计和测试方法方面积累了许多关于</w:t>
      </w:r>
      <w:r w:rsidRPr="00B66B75">
        <w:rPr>
          <w:rFonts w:ascii="Calibri" w:hAnsi="Calibri" w:cs="KjdjjjKrqmbjMxxxgtAdvTT5ada87cc"/>
          <w:color w:val="000000"/>
        </w:rPr>
        <w:t>FG</w:t>
      </w:r>
      <w:r w:rsidRPr="00B66B75">
        <w:rPr>
          <w:rFonts w:ascii="Calibri" w:hAnsi="宋体" w:cs="KjdjjjKrqmbjMxxxgtAdvTT5ada87cc"/>
          <w:color w:val="000000"/>
        </w:rPr>
        <w:t>型单元的知识。因此，</w:t>
      </w:r>
      <w:r w:rsidRPr="00B66B75">
        <w:rPr>
          <w:rFonts w:ascii="Calibri" w:hAnsi="Calibri" w:cs="KjdjjjKrqmbjMxxxgtAdvTT5ada87cc"/>
          <w:color w:val="000000"/>
        </w:rPr>
        <w:t>FG</w:t>
      </w:r>
      <w:r w:rsidRPr="00B66B75">
        <w:rPr>
          <w:rFonts w:ascii="Calibri" w:hAnsi="宋体" w:cs="KjdjjjKrqmbjMxxxgtAdvTT5ada87cc"/>
          <w:color w:val="000000"/>
        </w:rPr>
        <w:t>型单元在独立式和嵌入式</w:t>
      </w:r>
      <w:r w:rsidRPr="00B66B75">
        <w:rPr>
          <w:rFonts w:ascii="Calibri" w:hAnsi="宋体" w:cs="DlrwkwYgpxrvNwfxgxAdvGTIMES-R"/>
          <w:color w:val="000000"/>
        </w:rPr>
        <w:t>闪存中</w:t>
      </w:r>
      <w:r w:rsidRPr="00B66B75">
        <w:rPr>
          <w:rFonts w:ascii="Calibri" w:hAnsi="宋体" w:cs="KjdjjjKrqmbjMxxxgtAdvTT5ada87cc"/>
          <w:color w:val="000000"/>
        </w:rPr>
        <w:t>都有大量的实际应用。</w:t>
      </w:r>
      <w:r w:rsidRPr="00B66B75">
        <w:rPr>
          <w:rFonts w:ascii="Calibri" w:hAnsi="Calibri" w:cs="KjdjjjKrqmbjMxxxgtAdvTT5ada87cc"/>
          <w:color w:val="000000"/>
        </w:rPr>
        <w:t xml:space="preserve"> </w:t>
      </w:r>
    </w:p>
    <w:p w:rsidR="00CE2AA0" w:rsidRDefault="0031111A" w:rsidP="00CA2BAD">
      <w:pPr>
        <w:spacing w:beforeLines="50" w:afterLines="50"/>
        <w:ind w:firstLineChars="200" w:firstLine="480"/>
        <w:rPr>
          <w:rFonts w:ascii="Calibri" w:hAnsi="Calibri" w:cs="KjdjjjKrqmbjMxxxgtAdvTT5ada87cc"/>
          <w:color w:val="000000"/>
        </w:rPr>
      </w:pPr>
      <w:r>
        <w:rPr>
          <w:rFonts w:ascii="Calibri" w:hAnsi="宋体" w:cs="KjdjjjKrqmbjMxxxgtAdvTT5ada87cc"/>
          <w:color w:val="000000"/>
        </w:rPr>
        <w:fldChar w:fldCharType="begin"/>
      </w:r>
      <w:r w:rsidR="009159AE">
        <w:rPr>
          <w:rFonts w:ascii="Calibri" w:hAnsi="宋体" w:cs="KjdjjjKrqmbjMxxxgtAdvTT5ada87cc"/>
          <w:color w:val="000000"/>
        </w:rPr>
        <w:instrText xml:space="preserve"> REF _Ref104888909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表</w:t>
      </w:r>
      <w:r w:rsidR="00961080">
        <w:rPr>
          <w:noProof/>
        </w:rPr>
        <w:t>1</w:t>
      </w:r>
      <w:r w:rsidR="00961080">
        <w:noBreakHyphen/>
      </w:r>
      <w:r w:rsidR="00961080">
        <w:rPr>
          <w:noProof/>
        </w:rPr>
        <w:t>1</w:t>
      </w:r>
      <w:r>
        <w:rPr>
          <w:rFonts w:ascii="Calibri" w:hAnsi="宋体" w:cs="KjdjjjKrqmbjMxxxgtAdvTT5ada87cc"/>
          <w:color w:val="000000"/>
        </w:rPr>
        <w:fldChar w:fldCharType="end"/>
      </w:r>
      <w:r w:rsidR="00CE2AA0" w:rsidRPr="00B66B75">
        <w:rPr>
          <w:rFonts w:ascii="Calibri" w:hAnsi="宋体" w:cs="KjdjjjKrqmbjMxxxgtAdvTT5ada87cc"/>
          <w:color w:val="000000"/>
        </w:rPr>
        <w:t>列出了</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型存储单元的变化情况，根据</w:t>
      </w:r>
      <w:r w:rsidR="00CE2AA0" w:rsidRPr="00B66B75">
        <w:rPr>
          <w:rFonts w:ascii="Calibri" w:hAnsi="Calibri" w:cs="KjdjjjKrqmbjMxxxgtAdvTT5ada87cc"/>
          <w:color w:val="000000"/>
        </w:rPr>
        <w:t>N</w:t>
      </w:r>
      <w:r w:rsidR="00CE2AA0" w:rsidRPr="00B66B75">
        <w:rPr>
          <w:rFonts w:ascii="Calibri" w:hAnsi="Calibri" w:cs="KjdjjjKrqmbjMxxxgtAdvTT5ada87cc"/>
          <w:color w:val="000000"/>
          <w:vertAlign w:val="subscript"/>
        </w:rPr>
        <w:t>T</w:t>
      </w:r>
      <w:r w:rsidR="00CE2AA0" w:rsidRPr="00B66B75">
        <w:rPr>
          <w:rFonts w:ascii="Calibri" w:hAnsi="宋体" w:cs="KjdjjjKrqmbjMxxxgtAdvTT5ada87cc"/>
          <w:color w:val="000000"/>
        </w:rPr>
        <w:t>分为三种类型。</w:t>
      </w:r>
      <w:r w:rsidR="00CE2AA0" w:rsidRPr="00B66B75">
        <w:rPr>
          <w:rFonts w:ascii="Calibri" w:hAnsi="Calibri" w:cs="KjdjjjKrqmbjMxxxgtAdvTT5ada87cc"/>
          <w:color w:val="000000"/>
        </w:rPr>
        <w:t>1T FG</w:t>
      </w:r>
      <w:r w:rsidR="00CE2AA0" w:rsidRPr="00B66B75">
        <w:rPr>
          <w:rFonts w:ascii="Calibri" w:hAnsi="宋体" w:cs="KjdjjjKrqmbjMxxxgtAdvTT5ada87cc"/>
          <w:color w:val="000000"/>
        </w:rPr>
        <w:t>单元是一种简单的</w:t>
      </w:r>
      <w:r w:rsidR="00CE2AA0" w:rsidRPr="00B66B75">
        <w:rPr>
          <w:rFonts w:ascii="Calibri" w:hAnsi="Calibri" w:cs="KjdjjjKrqmbjMxxxgtAdvTT5ada87cc"/>
          <w:color w:val="000000"/>
        </w:rPr>
        <w:t>NOR</w:t>
      </w:r>
      <w:r w:rsidR="00CE2AA0" w:rsidRPr="00B66B75">
        <w:rPr>
          <w:rFonts w:ascii="Calibri" w:hAnsi="宋体" w:cs="KjdjjjKrqmbjMxxxgtAdvTT5ada87cc"/>
          <w:color w:val="000000"/>
        </w:rPr>
        <w:t>型单元，适用于高密度，其中一个叠</w:t>
      </w:r>
      <w:r w:rsidR="00CE2AA0" w:rsidRPr="00B66B75">
        <w:rPr>
          <w:rFonts w:ascii="Calibri" w:hAnsi="宋体" w:cs="KjdjjjKrqmbjMxxxgtAdvTT5ada87cc" w:hint="eastAsia"/>
          <w:color w:val="000000"/>
        </w:rPr>
        <w:t>栅</w:t>
      </w:r>
      <w:r w:rsidR="00CE2AA0" w:rsidRPr="00B66B75">
        <w:rPr>
          <w:rFonts w:ascii="Calibri" w:hAnsi="宋体" w:cs="KjdjjjKrqmbjMxxxgtAdvTT5ada87cc"/>
          <w:color w:val="000000"/>
        </w:rPr>
        <w:t>晶体管既是选</w:t>
      </w:r>
      <w:r w:rsidR="00CE2AA0" w:rsidRPr="00B66B75">
        <w:rPr>
          <w:rFonts w:ascii="Calibri" w:hAnsi="宋体" w:cs="KjdjjjKrqmbjMxxxgtAdvTT5ada87cc" w:hint="eastAsia"/>
          <w:color w:val="000000"/>
        </w:rPr>
        <w:t>择管</w:t>
      </w:r>
      <w:r w:rsidR="00CE2AA0" w:rsidRPr="00B66B75">
        <w:rPr>
          <w:rFonts w:ascii="Calibri" w:hAnsi="宋体" w:cs="KjdjjjKrqmbjMxxxgtAdvTT5ada87cc"/>
          <w:color w:val="000000"/>
        </w:rPr>
        <w:t>是数据存储</w:t>
      </w:r>
      <w:r w:rsidR="00CE2AA0" w:rsidRPr="00B66B75">
        <w:rPr>
          <w:rFonts w:ascii="Calibri" w:hAnsi="宋体" w:cs="KjdjjjKrqmbjMxxxgtAdvTT5ada87cc" w:hint="eastAsia"/>
          <w:color w:val="000000"/>
        </w:rPr>
        <w:t>管</w:t>
      </w:r>
      <w:r w:rsidR="00CE2AA0" w:rsidRPr="00B66B75">
        <w:rPr>
          <w:rFonts w:ascii="Calibri" w:hAnsi="宋体" w:cs="KjdjjjKrqmbjMxxxgtAdvTT5ada87cc"/>
          <w:color w:val="000000"/>
        </w:rPr>
        <w:t>。相比之下，在</w:t>
      </w:r>
      <w:r w:rsidR="00CE2AA0" w:rsidRPr="00B66B75">
        <w:rPr>
          <w:rFonts w:ascii="Calibri" w:hAnsi="Calibri" w:cs="KjdjjjKrqmbjMxxxgtAdvTT5ada87cc"/>
          <w:color w:val="000000"/>
        </w:rPr>
        <w:t>1.5T FG</w:t>
      </w:r>
      <w:r w:rsidR="00CE2AA0" w:rsidRPr="00B66B75">
        <w:rPr>
          <w:rFonts w:ascii="Calibri" w:hAnsi="宋体" w:cs="KjdjjjKrqmbjMxxxgtAdvTT5ada87cc"/>
          <w:color w:val="000000"/>
        </w:rPr>
        <w:t>单元（分裂栅</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单元）和</w:t>
      </w:r>
      <w:r w:rsidR="00CE2AA0" w:rsidRPr="00B66B75">
        <w:rPr>
          <w:rFonts w:ascii="Calibri" w:hAnsi="Calibri" w:cs="KjdjjjKrqmbjMxxxgtAdvTT5ada87cc"/>
          <w:color w:val="000000"/>
        </w:rPr>
        <w:t>2T FG</w:t>
      </w:r>
      <w:r w:rsidR="00CE2AA0" w:rsidRPr="00B66B75">
        <w:rPr>
          <w:rFonts w:ascii="Calibri" w:hAnsi="宋体" w:cs="KjdjjjKrqmbjMxxxgtAdvTT5ada87cc"/>
          <w:color w:val="000000"/>
        </w:rPr>
        <w:t>单元中，两个晶体管串联在一起，一个作为选</w:t>
      </w:r>
      <w:r w:rsidR="00CE2AA0" w:rsidRPr="00B66B75">
        <w:rPr>
          <w:rFonts w:ascii="Calibri" w:hAnsi="宋体" w:cs="KjdjjjKrqmbjMxxxgtAdvTT5ada87cc" w:hint="eastAsia"/>
          <w:color w:val="000000"/>
        </w:rPr>
        <w:t>择管</w:t>
      </w:r>
      <w:r w:rsidR="00CE2AA0" w:rsidRPr="00B66B75">
        <w:rPr>
          <w:rFonts w:ascii="Calibri" w:hAnsi="宋体" w:cs="KjdjjjKrqmbjMxxxgtAdvTT5ada87cc"/>
          <w:color w:val="000000"/>
        </w:rPr>
        <w:t>，另一个作为数据存储。它们需要的面积比</w:t>
      </w:r>
      <w:r w:rsidR="00CE2AA0" w:rsidRPr="00B66B75">
        <w:rPr>
          <w:rFonts w:ascii="Calibri" w:hAnsi="Calibri" w:cs="KjdjjjKrqmbjMxxxgtAdvTT5ada87cc"/>
          <w:color w:val="000000"/>
        </w:rPr>
        <w:t>1T FG</w:t>
      </w:r>
      <w:r w:rsidR="00CE2AA0" w:rsidRPr="00B66B75">
        <w:rPr>
          <w:rFonts w:ascii="Calibri" w:hAnsi="宋体" w:cs="KjdjjjKrqmbjMxxxgtAdvTT5ada87cc"/>
          <w:color w:val="000000"/>
        </w:rPr>
        <w:t>单元大一些，但在性能和功</w:t>
      </w:r>
      <w:r w:rsidR="00CE2AA0" w:rsidRPr="00B66B75">
        <w:rPr>
          <w:rFonts w:ascii="Calibri" w:hAnsi="宋体" w:cs="KjdjjjKrqmbjMxxxgtAdvTT5ada87cc" w:hint="eastAsia"/>
          <w:color w:val="000000"/>
        </w:rPr>
        <w:t>耗</w:t>
      </w:r>
      <w:r w:rsidR="00CE2AA0" w:rsidRPr="00B66B75">
        <w:rPr>
          <w:rFonts w:ascii="Calibri" w:hAnsi="宋体" w:cs="KjdjjjKrqmbjMxxxgtAdvTT5ada87cc"/>
          <w:color w:val="000000"/>
        </w:rPr>
        <w:t>上</w:t>
      </w:r>
      <w:r w:rsidR="00CE2AA0" w:rsidRPr="00B66B75">
        <w:rPr>
          <w:rFonts w:ascii="Calibri" w:hAnsi="宋体" w:cs="KjdjjjKrqmbjMxxxgtAdvTT5ada87cc" w:hint="eastAsia"/>
          <w:color w:val="000000"/>
        </w:rPr>
        <w:t>优于</w:t>
      </w:r>
      <w:r w:rsidR="00CE2AA0" w:rsidRPr="00B66B75">
        <w:rPr>
          <w:rFonts w:ascii="Calibri" w:hAnsi="Calibri" w:cs="KjdjjjKrqmbjMxxxgtAdvTT5ada87cc"/>
          <w:color w:val="000000"/>
        </w:rPr>
        <w:t>1T FG</w:t>
      </w:r>
      <w:r w:rsidR="00CE2AA0" w:rsidRPr="00B66B75">
        <w:rPr>
          <w:rFonts w:ascii="Calibri" w:hAnsi="宋体" w:cs="KjdjjjKrqmbjMxxxgtAdvTT5ada87cc"/>
          <w:color w:val="000000"/>
        </w:rPr>
        <w:t>单元。</w:t>
      </w:r>
    </w:p>
    <w:p w:rsidR="009159AE" w:rsidRPr="00B66B75" w:rsidRDefault="009159AE" w:rsidP="009159AE">
      <w:pPr>
        <w:pStyle w:val="af5"/>
        <w:jc w:val="center"/>
        <w:rPr>
          <w:rFonts w:ascii="Calibri" w:eastAsia="宋体" w:hAnsi="Calibri"/>
          <w:sz w:val="24"/>
          <w:szCs w:val="24"/>
        </w:rPr>
      </w:pPr>
      <w:bookmarkStart w:id="5" w:name="_Ref104888909"/>
      <w:r>
        <w:rPr>
          <w:rFonts w:hint="eastAsia"/>
        </w:rPr>
        <w:t>表</w:t>
      </w:r>
      <w:fldSimple w:instr=" STYLEREF 1 \s ">
        <w:r w:rsidR="00961080">
          <w:rPr>
            <w:noProof/>
          </w:rPr>
          <w:t>1</w:t>
        </w:r>
      </w:fldSimple>
      <w:r w:rsidR="00774DDF">
        <w:noBreakHyphen/>
      </w:r>
      <w:r w:rsidR="0031111A">
        <w:fldChar w:fldCharType="begin"/>
      </w:r>
      <w:r w:rsidR="00774DDF">
        <w:instrText xml:space="preserve"> </w:instrText>
      </w:r>
      <w:r w:rsidR="00774DDF">
        <w:rPr>
          <w:rFonts w:hint="eastAsia"/>
        </w:rPr>
        <w:instrText xml:space="preserve">SEQ </w:instrText>
      </w:r>
      <w:r w:rsidR="00774DDF">
        <w:rPr>
          <w:rFonts w:hint="eastAsia"/>
        </w:rPr>
        <w:instrText>表</w:instrText>
      </w:r>
      <w:r w:rsidR="00774DDF">
        <w:rPr>
          <w:rFonts w:hint="eastAsia"/>
        </w:rPr>
        <w:instrText xml:space="preserve"> \* ARABIC \s 1</w:instrText>
      </w:r>
      <w:r w:rsidR="00774DDF">
        <w:instrText xml:space="preserve"> </w:instrText>
      </w:r>
      <w:r w:rsidR="0031111A">
        <w:fldChar w:fldCharType="separate"/>
      </w:r>
      <w:r w:rsidR="00961080">
        <w:rPr>
          <w:noProof/>
        </w:rPr>
        <w:t>1</w:t>
      </w:r>
      <w:r w:rsidR="0031111A">
        <w:fldChar w:fldCharType="end"/>
      </w:r>
      <w:bookmarkEnd w:id="5"/>
      <w:r>
        <w:rPr>
          <w:rFonts w:hint="eastAsia"/>
        </w:rPr>
        <w:t xml:space="preserve"> </w:t>
      </w:r>
      <w:r w:rsidRPr="00B66B75">
        <w:rPr>
          <w:rFonts w:ascii="Calibri" w:eastAsia="宋体" w:hAnsi="Calibri" w:cs="KjdjjjKrqmbjMxxxgtAdvTT5ada87cc"/>
          <w:sz w:val="24"/>
          <w:szCs w:val="24"/>
        </w:rPr>
        <w:t>eFlash</w:t>
      </w:r>
      <w:r w:rsidRPr="00B66B75">
        <w:rPr>
          <w:rFonts w:ascii="Calibri" w:eastAsia="宋体" w:hAnsi="宋体" w:cs="KjdjjjKrqmbjMxxxgtAdvTT5ada87cc"/>
          <w:sz w:val="24"/>
          <w:szCs w:val="24"/>
        </w:rPr>
        <w:t>存储单元的变</w:t>
      </w:r>
      <w:r w:rsidRPr="00B66B75">
        <w:rPr>
          <w:rFonts w:ascii="Calibri" w:eastAsia="宋体" w:hAnsi="宋体" w:cs="KjdjjjKrqmbjMxxxgtAdvTT5ada87cc" w:hint="eastAsia"/>
          <w:sz w:val="24"/>
          <w:szCs w:val="24"/>
        </w:rPr>
        <w:t>体</w:t>
      </w:r>
      <w:r w:rsidR="00961080">
        <w:rPr>
          <w:rFonts w:ascii="Calibri" w:eastAsia="宋体" w:hAnsi="宋体" w:cs="KjdjjjKrqmbjMxxxgtAdvTT5ada87cc" w:hint="eastAsia"/>
          <w:sz w:val="24"/>
          <w:szCs w:val="24"/>
        </w:rPr>
        <w:t>——</w:t>
      </w:r>
      <w:r w:rsidRPr="00B66B75">
        <w:rPr>
          <w:rFonts w:ascii="Calibri" w:eastAsia="宋体" w:hAnsi="宋体" w:cs="KjdjjjKrqmbjMxxxgtAdvTT5ada87cc"/>
          <w:sz w:val="24"/>
          <w:szCs w:val="24"/>
        </w:rPr>
        <w:t>浮栅型</w:t>
      </w:r>
    </w:p>
    <w:p w:rsidR="009159AE" w:rsidRPr="00B66B75" w:rsidRDefault="001A6DDA" w:rsidP="00CA2BAD">
      <w:pPr>
        <w:autoSpaceDE w:val="0"/>
        <w:autoSpaceDN w:val="0"/>
        <w:spacing w:beforeLines="50" w:afterLines="5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76850" cy="2667000"/>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srcRect/>
                    <a:stretch>
                      <a:fillRect/>
                    </a:stretch>
                  </pic:blipFill>
                  <pic:spPr bwMode="auto">
                    <a:xfrm>
                      <a:off x="0" y="0"/>
                      <a:ext cx="5276850" cy="2667000"/>
                    </a:xfrm>
                    <a:prstGeom prst="rect">
                      <a:avLst/>
                    </a:prstGeom>
                    <a:noFill/>
                    <a:ln w="9525">
                      <a:noFill/>
                      <a:miter lim="800000"/>
                      <a:headEnd/>
                      <a:tailEnd/>
                    </a:ln>
                  </pic:spPr>
                </pic:pic>
              </a:graphicData>
            </a:graphic>
          </wp:inline>
        </w:drawing>
      </w:r>
    </w:p>
    <w:p w:rsidR="00CE2AA0" w:rsidRPr="00B66B75" w:rsidRDefault="00CE2AA0" w:rsidP="00CA2BAD">
      <w:pPr>
        <w:spacing w:beforeLines="50" w:afterLines="50"/>
        <w:ind w:firstLineChars="200" w:firstLine="480"/>
        <w:rPr>
          <w:rFonts w:ascii="Calibri" w:hAnsi="Calibri"/>
        </w:rPr>
      </w:pPr>
      <w:r w:rsidRPr="00B66B75">
        <w:rPr>
          <w:rFonts w:ascii="Calibri" w:hAnsi="宋体" w:cs="KjdjjjKrqmbjMxxxgtAdvTT5ada87cc"/>
          <w:color w:val="000000"/>
        </w:rPr>
        <w:lastRenderedPageBreak/>
        <w:t>以</w:t>
      </w:r>
      <w:r w:rsidRPr="00B66B75">
        <w:rPr>
          <w:rFonts w:ascii="Calibri" w:hAnsi="Calibri" w:cs="KjdjjjKrqmbjMxxxgtAdvTT5ada87cc"/>
          <w:color w:val="000000"/>
        </w:rPr>
        <w:t>1T</w:t>
      </w:r>
      <w:r w:rsidRPr="00B66B75">
        <w:rPr>
          <w:rFonts w:ascii="Calibri" w:hAnsi="宋体" w:cs="KjdjjjKrqmbjMxxxgtAdvTT5ada87cc"/>
          <w:color w:val="000000"/>
        </w:rPr>
        <w:t>单元为例，</w:t>
      </w:r>
      <w:r w:rsidR="0031111A">
        <w:rPr>
          <w:rFonts w:ascii="Calibri" w:hAnsi="宋体" w:cs="KjdjjjKrqmbjMxxxgtAdvTT5ada87cc"/>
          <w:color w:val="000000"/>
        </w:rPr>
        <w:fldChar w:fldCharType="begin"/>
      </w:r>
      <w:r w:rsidR="009159AE">
        <w:rPr>
          <w:rFonts w:ascii="Calibri" w:hAnsi="宋体" w:cs="KjdjjjKrqmbjMxxxgtAdvTT5ada87cc"/>
          <w:color w:val="000000"/>
        </w:rPr>
        <w:instrText xml:space="preserve"> REF _Ref104888968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6</w:t>
      </w:r>
      <w:r w:rsidR="0031111A">
        <w:rPr>
          <w:rFonts w:ascii="Calibri" w:hAnsi="宋体" w:cs="KjdjjjKrqmbjMxxxgtAdvTT5ada87cc"/>
          <w:color w:val="000000"/>
        </w:rPr>
        <w:fldChar w:fldCharType="end"/>
      </w:r>
      <w:r w:rsidRPr="00B66B75">
        <w:rPr>
          <w:rFonts w:ascii="Calibri" w:hAnsi="宋体" w:cs="KjdjjjKrqmbjMxxxgtAdvTT5ada87cc"/>
          <w:color w:val="000000"/>
        </w:rPr>
        <w:t>说明了在两种不同的电荷存储条件下</w:t>
      </w:r>
      <w:r w:rsidRPr="00B66B75">
        <w:rPr>
          <w:rFonts w:ascii="Calibri" w:hAnsi="宋体" w:cs="KjdjjjKrqmbjMxxxgtAdvTT5ada87cc" w:hint="eastAsia"/>
          <w:color w:val="000000"/>
        </w:rPr>
        <w:t>（</w:t>
      </w:r>
      <w:r w:rsidRPr="00B66B75">
        <w:rPr>
          <w:rFonts w:ascii="Calibri" w:hAnsi="宋体" w:cs="KjdjjjKrqmbjMxxxgtAdvTT5ada87cc"/>
          <w:color w:val="000000"/>
        </w:rPr>
        <w:t>编程</w:t>
      </w:r>
      <w:r w:rsidRPr="00B66B75">
        <w:rPr>
          <w:rFonts w:ascii="Calibri" w:hAnsi="宋体" w:cs="KjdjjjKrqmbjMxxxgtAdvTT5ada87cc" w:hint="eastAsia"/>
          <w:color w:val="000000"/>
        </w:rPr>
        <w:t>态</w:t>
      </w:r>
      <w:r w:rsidRPr="00B66B75">
        <w:rPr>
          <w:rFonts w:ascii="Calibri" w:hAnsi="宋体" w:cs="KjdjjjKrqmbjMxxxgtAdvTT5ada87cc"/>
          <w:color w:val="000000"/>
        </w:rPr>
        <w:t>和</w:t>
      </w:r>
      <w:r w:rsidRPr="00B66B75">
        <w:rPr>
          <w:rFonts w:ascii="Calibri" w:hAnsi="宋体" w:cs="KjdjjjKrqmbjMxxxgtAdvTT5ada87cc" w:hint="eastAsia"/>
          <w:color w:val="000000"/>
        </w:rPr>
        <w:t>擦除态</w:t>
      </w:r>
      <w:r w:rsidRPr="00B66B75">
        <w:rPr>
          <w:rFonts w:ascii="Calibri" w:hAnsi="宋体" w:cs="KjdjjjKrqmbjMxxxgtAdvTT5ada87cc"/>
          <w:color w:val="000000"/>
        </w:rPr>
        <w:t>）读操作</w:t>
      </w:r>
      <w:r w:rsidRPr="00B66B75">
        <w:rPr>
          <w:rFonts w:ascii="Calibri" w:hAnsi="宋体" w:cs="KjdjjjKrqmbjMxxxgtAdvTT5ada87cc" w:hint="eastAsia"/>
          <w:color w:val="000000"/>
        </w:rPr>
        <w:t>的</w:t>
      </w:r>
      <w:r w:rsidRPr="00B66B75">
        <w:rPr>
          <w:rFonts w:ascii="Calibri" w:hAnsi="Calibri" w:cs="KjdjjjKrqmbjMxxxgtAdvTT5ada87cc"/>
          <w:color w:val="000000"/>
        </w:rPr>
        <w:t>I-V</w:t>
      </w:r>
      <w:r w:rsidRPr="00B66B75">
        <w:rPr>
          <w:rFonts w:ascii="Calibri" w:hAnsi="宋体" w:cs="KjdjjjKrqmbjMxxxgtAdvTT5ada87cc"/>
          <w:color w:val="000000"/>
        </w:rPr>
        <w:t>特性和沟道</w:t>
      </w:r>
      <w:r w:rsidRPr="00B66B75">
        <w:rPr>
          <w:rFonts w:ascii="Calibri" w:hAnsi="宋体" w:cs="KjdjjjKrqmbjMxxxgtAdvTT5ada87cc" w:hint="eastAsia"/>
          <w:color w:val="000000"/>
        </w:rPr>
        <w:t>状态</w:t>
      </w:r>
      <w:r w:rsidRPr="00B66B75">
        <w:rPr>
          <w:rFonts w:ascii="Calibri" w:hAnsi="宋体" w:cs="KjdjjjKrqmbjMxxxgtAdvTT5ada87cc"/>
          <w:color w:val="000000"/>
        </w:rPr>
        <w:t>。存储在单元中的数据是通过对</w:t>
      </w:r>
      <w:r w:rsidRPr="00B66B75">
        <w:rPr>
          <w:rFonts w:ascii="Calibri" w:hAnsi="Calibri" w:cs="KjdjjjKrqmbjMxxxgtAdvTT5ada87cc"/>
          <w:color w:val="000000"/>
        </w:rPr>
        <w:t>CG</w:t>
      </w:r>
      <w:r w:rsidRPr="00B66B75">
        <w:rPr>
          <w:rFonts w:ascii="Calibri" w:hAnsi="宋体" w:cs="KjdjjjKrqmbjMxxxgtAdvTT5ada87cc"/>
          <w:color w:val="000000"/>
        </w:rPr>
        <w:t>施加适当的电压来读出的。由于</w:t>
      </w:r>
      <w:r w:rsidRPr="00B66B75">
        <w:rPr>
          <w:rFonts w:ascii="Calibri" w:hAnsi="Calibri" w:cs="KjdjjjKrqmbjMxxxgtAdvTT5ada87cc"/>
          <w:color w:val="000000"/>
        </w:rPr>
        <w:t>FG</w:t>
      </w:r>
      <w:r w:rsidRPr="00B66B75">
        <w:rPr>
          <w:rFonts w:ascii="Calibri" w:hAnsi="宋体" w:cs="KjdjjjKrqmbjMxxxgtAdvTT5ada87cc" w:hint="eastAsia"/>
          <w:color w:val="000000"/>
        </w:rPr>
        <w:t>内有</w:t>
      </w:r>
      <w:r w:rsidRPr="00B66B75">
        <w:rPr>
          <w:rFonts w:ascii="Calibri" w:hAnsi="宋体" w:cs="KjdjjjKrqmbjMxxxgtAdvTT5ada87cc"/>
          <w:color w:val="000000"/>
        </w:rPr>
        <w:t>电子，编程</w:t>
      </w:r>
      <w:r w:rsidRPr="00B66B75">
        <w:rPr>
          <w:rFonts w:ascii="Calibri" w:hAnsi="宋体" w:cs="KjdjjjKrqmbjMxxxgtAdvTT5ada87cc" w:hint="eastAsia"/>
          <w:color w:val="000000"/>
        </w:rPr>
        <w:t>态</w:t>
      </w:r>
      <w:r w:rsidRPr="00B66B75">
        <w:rPr>
          <w:rFonts w:ascii="Calibri" w:hAnsi="宋体" w:cs="KjdjjjKrqmbjMxxxgtAdvTT5ada87cc"/>
          <w:color w:val="000000"/>
        </w:rPr>
        <w:t>单元有一个较高的阈值电压（</w:t>
      </w:r>
      <w:r w:rsidRPr="00B66B75">
        <w:rPr>
          <w:rFonts w:ascii="Calibri" w:hAnsi="Calibri" w:cs="KjdjjjKrqmbjMxxxgtAdvTT5ada87cc"/>
          <w:color w:val="000000"/>
        </w:rPr>
        <w:t>Vth</w:t>
      </w:r>
      <w:r w:rsidRPr="00B66B75">
        <w:rPr>
          <w:rFonts w:ascii="Calibri" w:hAnsi="宋体" w:cs="KjdjjjKrqmbjMxxxgtAdvTT5ada87cc"/>
          <w:color w:val="000000"/>
        </w:rPr>
        <w:t>），并</w:t>
      </w:r>
      <w:r w:rsidRPr="00B66B75">
        <w:rPr>
          <w:rFonts w:ascii="Calibri" w:hAnsi="宋体" w:cs="KjdjjjKrqmbjMxxxgtAdvTT5ada87cc" w:hint="eastAsia"/>
          <w:color w:val="000000"/>
        </w:rPr>
        <w:t>处于</w:t>
      </w:r>
      <w:r w:rsidRPr="00B66B75">
        <w:rPr>
          <w:rFonts w:ascii="Calibri" w:hAnsi="宋体" w:cs="KjdjjjKrqmbjMxxxgtAdvTT5ada87cc"/>
          <w:color w:val="000000"/>
        </w:rPr>
        <w:t>关闭（</w:t>
      </w:r>
      <w:r w:rsidRPr="00B66B75">
        <w:rPr>
          <w:rFonts w:ascii="Calibri" w:hAnsi="Calibri" w:cs="KjdjjjKrqmbjMxxxgtAdvTT5ada87cc"/>
          <w:color w:val="000000"/>
        </w:rPr>
        <w:t>OFF</w:t>
      </w:r>
      <w:r w:rsidRPr="00B66B75">
        <w:rPr>
          <w:rFonts w:ascii="Calibri" w:hAnsi="宋体" w:cs="KjdjjjKrqmbjMxxxgtAdvTT5ada87cc"/>
          <w:color w:val="000000"/>
        </w:rPr>
        <w:t>）状态。相反，由于一个擦除</w:t>
      </w:r>
      <w:r w:rsidRPr="00B66B75">
        <w:rPr>
          <w:rFonts w:ascii="Calibri" w:hAnsi="宋体" w:cs="KjdjjjKrqmbjMxxxgtAdvTT5ada87cc" w:hint="eastAsia"/>
          <w:color w:val="000000"/>
        </w:rPr>
        <w:t>态</w:t>
      </w:r>
      <w:r w:rsidRPr="00B66B75">
        <w:rPr>
          <w:rFonts w:ascii="Calibri" w:hAnsi="宋体" w:cs="KjdjjjKrqmbjMxxxgtAdvTT5ada87cc"/>
          <w:color w:val="000000"/>
        </w:rPr>
        <w:t>单元在</w:t>
      </w:r>
      <w:r w:rsidRPr="00B66B75">
        <w:rPr>
          <w:rFonts w:ascii="Calibri" w:hAnsi="Calibri" w:cs="KjdjjjKrqmbjMxxxgtAdvTT5ada87cc"/>
          <w:color w:val="000000"/>
        </w:rPr>
        <w:t>FG</w:t>
      </w:r>
      <w:r w:rsidRPr="00B66B75">
        <w:rPr>
          <w:rFonts w:ascii="Calibri" w:hAnsi="宋体" w:cs="KjdjjjKrqmbjMxxxgtAdvTT5ada87cc"/>
          <w:color w:val="000000"/>
        </w:rPr>
        <w:t>内没有电子或比编程</w:t>
      </w:r>
      <w:r w:rsidRPr="00B66B75">
        <w:rPr>
          <w:rFonts w:ascii="Calibri" w:hAnsi="宋体" w:cs="KjdjjjKrqmbjMxxxgtAdvTT5ada87cc" w:hint="eastAsia"/>
          <w:color w:val="000000"/>
        </w:rPr>
        <w:t>态</w:t>
      </w:r>
      <w:r w:rsidRPr="00B66B75">
        <w:rPr>
          <w:rFonts w:ascii="Calibri" w:hAnsi="宋体" w:cs="KjdjjjKrqmbjMxxxgtAdvTT5ada87cc"/>
          <w:color w:val="000000"/>
        </w:rPr>
        <w:t>单元</w:t>
      </w:r>
      <w:r w:rsidRPr="00B66B75">
        <w:rPr>
          <w:rFonts w:ascii="Calibri" w:hAnsi="宋体" w:cs="KjdjjjKrqmbjMxxxgtAdvTT5ada87cc" w:hint="eastAsia"/>
          <w:color w:val="000000"/>
        </w:rPr>
        <w:t>有</w:t>
      </w:r>
      <w:r w:rsidRPr="00B66B75">
        <w:rPr>
          <w:rFonts w:ascii="Calibri" w:hAnsi="宋体" w:cs="KjdjjjKrqmbjMxxxgtAdvTT5ada87cc"/>
          <w:color w:val="000000"/>
        </w:rPr>
        <w:t>更少的电子，它的</w:t>
      </w:r>
      <w:r w:rsidRPr="00B66B75">
        <w:rPr>
          <w:rFonts w:ascii="Calibri" w:hAnsi="Calibri" w:cs="KjdjjjKrqmbjMxxxgtAdvTT5ada87cc"/>
          <w:color w:val="000000"/>
        </w:rPr>
        <w:t>Vth</w:t>
      </w:r>
      <w:r w:rsidRPr="00B66B75">
        <w:rPr>
          <w:rFonts w:ascii="Calibri" w:hAnsi="宋体" w:cs="KjdjjjKrqmbjMxxxgtAdvTT5ada87cc"/>
          <w:color w:val="000000"/>
        </w:rPr>
        <w:t>更低。因此，一个擦除</w:t>
      </w:r>
      <w:r w:rsidRPr="00B66B75">
        <w:rPr>
          <w:rFonts w:ascii="Calibri" w:hAnsi="宋体" w:cs="KjdjjjKrqmbjMxxxgtAdvTT5ada87cc" w:hint="eastAsia"/>
          <w:color w:val="000000"/>
        </w:rPr>
        <w:t>态</w:t>
      </w:r>
      <w:r w:rsidRPr="00B66B75">
        <w:rPr>
          <w:rFonts w:ascii="Calibri" w:hAnsi="宋体" w:cs="KjdjjjKrqmbjMxxxgtAdvTT5ada87cc"/>
          <w:color w:val="000000"/>
        </w:rPr>
        <w:t>单元</w:t>
      </w:r>
      <w:r w:rsidRPr="00B66B75">
        <w:rPr>
          <w:rFonts w:ascii="Calibri" w:hAnsi="宋体" w:cs="KjdjjjKrqmbjMxxxgtAdvTT5ada87cc" w:hint="eastAsia"/>
          <w:color w:val="000000"/>
        </w:rPr>
        <w:t>导通</w:t>
      </w:r>
      <w:r w:rsidRPr="00B66B75">
        <w:rPr>
          <w:rFonts w:ascii="Calibri" w:hAnsi="宋体" w:cs="KjdjjjKrqmbjMxxxgtAdvTT5ada87cc"/>
          <w:color w:val="000000"/>
        </w:rPr>
        <w:t>（</w:t>
      </w:r>
      <w:r w:rsidRPr="00B66B75">
        <w:rPr>
          <w:rFonts w:ascii="Calibri" w:hAnsi="Calibri" w:cs="KjdjjjKrqmbjMxxxgtAdvTT5ada87cc"/>
          <w:color w:val="000000"/>
        </w:rPr>
        <w:t>ON</w:t>
      </w:r>
      <w:r w:rsidRPr="00B66B75">
        <w:rPr>
          <w:rFonts w:ascii="Calibri" w:hAnsi="宋体" w:cs="KjdjjjKrqmbjMxxxgtAdvTT5ada87cc"/>
          <w:color w:val="000000"/>
        </w:rPr>
        <w:t>状态）并流过一定量的单元电流。</w:t>
      </w:r>
    </w:p>
    <w:p w:rsidR="00CE2AA0" w:rsidRPr="00B66B75" w:rsidRDefault="001A6DDA" w:rsidP="00CA2BAD">
      <w:pPr>
        <w:autoSpaceDE w:val="0"/>
        <w:autoSpaceDN w:val="0"/>
        <w:spacing w:beforeLines="50" w:afterLines="50"/>
        <w:ind w:firstLineChars="200" w:firstLine="48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76850" cy="3714750"/>
            <wp:effectExtent l="19050" t="0" r="0" b="0"/>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4" cstate="print"/>
                    <a:srcRect/>
                    <a:stretch>
                      <a:fillRect/>
                    </a:stretch>
                  </pic:blipFill>
                  <pic:spPr bwMode="auto">
                    <a:xfrm>
                      <a:off x="0" y="0"/>
                      <a:ext cx="5276850" cy="3714750"/>
                    </a:xfrm>
                    <a:prstGeom prst="rect">
                      <a:avLst/>
                    </a:prstGeom>
                    <a:noFill/>
                    <a:ln w="9525">
                      <a:noFill/>
                      <a:miter lim="800000"/>
                      <a:headEnd/>
                      <a:tailEnd/>
                    </a:ln>
                  </pic:spPr>
                </pic:pic>
              </a:graphicData>
            </a:graphic>
          </wp:inline>
        </w:drawing>
      </w:r>
    </w:p>
    <w:p w:rsidR="00CE2AA0" w:rsidRPr="00B66B75" w:rsidRDefault="009159AE" w:rsidP="009159AE">
      <w:pPr>
        <w:pStyle w:val="af5"/>
        <w:jc w:val="center"/>
        <w:rPr>
          <w:rFonts w:ascii="Calibri" w:eastAsia="宋体" w:hAnsi="宋体" w:cs="KjdjjjKrqmbjMxxxgtAdvTT5ada87cc"/>
          <w:sz w:val="24"/>
          <w:szCs w:val="24"/>
        </w:rPr>
      </w:pPr>
      <w:bookmarkStart w:id="6" w:name="_Ref104888968"/>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6</w:t>
      </w:r>
      <w:r w:rsidR="0031111A">
        <w:fldChar w:fldCharType="end"/>
      </w:r>
      <w:bookmarkEnd w:id="6"/>
      <w:r>
        <w:rPr>
          <w:rFonts w:hint="eastAsia"/>
        </w:rPr>
        <w:t xml:space="preserve"> </w:t>
      </w:r>
      <w:r w:rsidR="00CE2AA0" w:rsidRPr="00B66B75">
        <w:rPr>
          <w:rFonts w:ascii="Calibri" w:eastAsia="宋体" w:hAnsi="Calibri" w:cs="KjdjjjKrqmbjMxxxgtAdvTT5ada87cc"/>
          <w:sz w:val="24"/>
          <w:szCs w:val="24"/>
        </w:rPr>
        <w:t>FG</w:t>
      </w:r>
      <w:r w:rsidR="00CE2AA0" w:rsidRPr="00B66B75">
        <w:rPr>
          <w:rFonts w:ascii="Calibri" w:eastAsia="宋体" w:hAnsi="宋体" w:cs="KjdjjjKrqmbjMxxxgtAdvTT5ada87cc"/>
          <w:sz w:val="24"/>
          <w:szCs w:val="24"/>
        </w:rPr>
        <w:t>型单元的读取操作机制</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1A6DDA" w:rsidP="00CA2BAD">
      <w:pPr>
        <w:autoSpaceDE w:val="0"/>
        <w:autoSpaceDN w:val="0"/>
        <w:spacing w:beforeLines="50" w:afterLines="50"/>
        <w:ind w:firstLineChars="200" w:firstLine="480"/>
        <w:rPr>
          <w:rFonts w:ascii="Calibri" w:hAnsi="Calibri" w:cs="KjdjjjKrqmbjMxxxgtAdvTT5ada87cc"/>
        </w:rPr>
      </w:pPr>
      <w:r>
        <w:rPr>
          <w:rFonts w:ascii="Calibri" w:hAnsi="Calibri" w:cs="KjdjjjKrqmbjMxxxgtAdvTT5ada87cc"/>
          <w:noProof/>
          <w:snapToGrid/>
        </w:rPr>
        <w:drawing>
          <wp:inline distT="0" distB="0" distL="0" distR="0">
            <wp:extent cx="5276850" cy="2009775"/>
            <wp:effectExtent l="19050" t="0" r="0" b="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5" cstate="print"/>
                    <a:srcRect/>
                    <a:stretch>
                      <a:fillRect/>
                    </a:stretch>
                  </pic:blipFill>
                  <pic:spPr bwMode="auto">
                    <a:xfrm>
                      <a:off x="0" y="0"/>
                      <a:ext cx="5276850" cy="2009775"/>
                    </a:xfrm>
                    <a:prstGeom prst="rect">
                      <a:avLst/>
                    </a:prstGeom>
                    <a:noFill/>
                    <a:ln w="9525">
                      <a:noFill/>
                      <a:miter lim="800000"/>
                      <a:headEnd/>
                      <a:tailEnd/>
                    </a:ln>
                  </pic:spPr>
                </pic:pic>
              </a:graphicData>
            </a:graphic>
          </wp:inline>
        </w:drawing>
      </w:r>
    </w:p>
    <w:p w:rsidR="00CE2AA0" w:rsidRPr="00B66B75" w:rsidRDefault="009159AE" w:rsidP="009159AE">
      <w:pPr>
        <w:pStyle w:val="af5"/>
        <w:rPr>
          <w:rFonts w:ascii="Calibri" w:eastAsia="宋体" w:hAnsi="Calibri" w:cs="KjdjjjKrqmbjMxxxgtAdvTT5ada87cc"/>
          <w:sz w:val="24"/>
          <w:szCs w:val="24"/>
        </w:rPr>
      </w:pPr>
      <w:bookmarkStart w:id="7" w:name="_Ref104889133"/>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7</w:t>
      </w:r>
      <w:r w:rsidR="0031111A">
        <w:fldChar w:fldCharType="end"/>
      </w:r>
      <w:bookmarkEnd w:id="7"/>
      <w:r>
        <w:rPr>
          <w:rFonts w:hint="eastAsia"/>
        </w:rPr>
        <w:t xml:space="preserve"> </w:t>
      </w:r>
      <w:r w:rsidR="00CE2AA0" w:rsidRPr="00B66B75">
        <w:rPr>
          <w:rFonts w:ascii="Calibri" w:eastAsia="宋体" w:hAnsi="Calibri" w:cs="KjdjjjKrqmbjMxxxgtAdvTT5ada87cc"/>
          <w:sz w:val="24"/>
          <w:szCs w:val="24"/>
        </w:rPr>
        <w:t>FG</w:t>
      </w:r>
      <w:r w:rsidR="00CE2AA0" w:rsidRPr="00B66B75">
        <w:rPr>
          <w:rFonts w:ascii="Calibri" w:eastAsia="宋体" w:hAnsi="宋体" w:cs="KjdjjjKrqmbjMxxxgtAdvTT5ada87cc"/>
          <w:sz w:val="24"/>
          <w:szCs w:val="24"/>
        </w:rPr>
        <w:t>型单元的</w:t>
      </w:r>
      <w:r w:rsidR="00CE2AA0" w:rsidRPr="00B66B75">
        <w:rPr>
          <w:rFonts w:ascii="Calibri" w:eastAsia="宋体" w:hAnsi="宋体" w:cs="KjdjjjKrqmbjMxxxgtAdvTT5ada87cc" w:hint="eastAsia"/>
          <w:sz w:val="24"/>
          <w:szCs w:val="24"/>
        </w:rPr>
        <w:t>编程</w:t>
      </w:r>
      <w:r w:rsidR="00CE2AA0" w:rsidRPr="00B66B75">
        <w:rPr>
          <w:rFonts w:ascii="Calibri" w:eastAsia="宋体" w:hAnsi="宋体" w:cs="KjdjjjKrqmbjMxxxgtAdvTT5ada87cc"/>
          <w:sz w:val="24"/>
          <w:szCs w:val="24"/>
        </w:rPr>
        <w:t>操作原理</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CE2AA0" w:rsidP="006417E4">
      <w:pPr>
        <w:pStyle w:val="4"/>
      </w:pPr>
      <w:r w:rsidRPr="00B66B75">
        <w:t>FG</w:t>
      </w:r>
      <w:r w:rsidRPr="00B66B75">
        <w:t>型单元的</w:t>
      </w:r>
      <w:r w:rsidRPr="00B66B75">
        <w:rPr>
          <w:rFonts w:hint="eastAsia"/>
        </w:rPr>
        <w:t>编程操作原理</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在编程和擦除操作中，电子通过绝缘</w:t>
      </w:r>
      <w:r w:rsidRPr="00B66B75">
        <w:rPr>
          <w:rFonts w:ascii="Calibri" w:hAnsi="宋体" w:cs="KjdjjjKrqmbjMxxxgtAdvTT5ada87cc" w:hint="eastAsia"/>
          <w:color w:val="000000"/>
        </w:rPr>
        <w:t>介质</w:t>
      </w:r>
      <w:r w:rsidRPr="00B66B75">
        <w:rPr>
          <w:rFonts w:ascii="Calibri" w:hAnsi="宋体" w:cs="KjdjjjKrqmbjMxxxgtAdvTT5ada87cc"/>
          <w:color w:val="000000"/>
        </w:rPr>
        <w:t>注入</w:t>
      </w:r>
      <w:r w:rsidRPr="00B66B75">
        <w:rPr>
          <w:rFonts w:ascii="Calibri" w:hAnsi="宋体" w:cs="KjdjjjKrqmbjMxxxgtAdvTT5ada87cc" w:hint="eastAsia"/>
          <w:color w:val="000000"/>
        </w:rPr>
        <w:t>FG</w:t>
      </w:r>
      <w:r w:rsidRPr="00B66B75">
        <w:rPr>
          <w:rFonts w:ascii="Calibri" w:hAnsi="宋体" w:cs="KjdjjjKrqmbjMxxxgtAdvTT5ada87cc"/>
          <w:color w:val="000000"/>
        </w:rPr>
        <w:t>或从</w:t>
      </w:r>
      <w:r w:rsidRPr="00B66B75">
        <w:rPr>
          <w:rFonts w:ascii="Calibri" w:hAnsi="Calibri" w:cs="KjdjjjKrqmbjMxxxgtAdvTT5ada87cc"/>
          <w:color w:val="000000"/>
        </w:rPr>
        <w:t>FG</w:t>
      </w:r>
      <w:r w:rsidRPr="00B66B75">
        <w:rPr>
          <w:rFonts w:ascii="Calibri" w:hAnsi="宋体" w:cs="KjdjjjKrqmbjMxxxgtAdvTT5ada87cc" w:hint="eastAsia"/>
          <w:color w:val="000000"/>
        </w:rPr>
        <w:t>射出</w:t>
      </w:r>
      <w:r w:rsidRPr="00B66B75">
        <w:rPr>
          <w:rFonts w:ascii="Calibri" w:hAnsi="宋体" w:cs="KjdjjjKrqmbjMxxxgtAdvTT5ada87cc"/>
          <w:color w:val="000000"/>
        </w:rPr>
        <w:t>。已经提出并</w:t>
      </w:r>
      <w:r w:rsidRPr="00B66B75">
        <w:rPr>
          <w:rFonts w:ascii="Calibri" w:hAnsi="宋体" w:cs="KjdjjjKrqmbjMxxxgtAdvTT5ada87cc"/>
          <w:color w:val="000000"/>
        </w:rPr>
        <w:lastRenderedPageBreak/>
        <w:t>使用了各种类型的单元结构和物理现象来进行编程和擦除操作。</w:t>
      </w:r>
      <w:r w:rsidR="0031111A">
        <w:rPr>
          <w:rFonts w:ascii="Calibri" w:hAnsi="宋体" w:cs="KjdjjjKrqmbjMxxxgtAdvTT5ada87cc"/>
          <w:color w:val="000000"/>
        </w:rPr>
        <w:fldChar w:fldCharType="begin"/>
      </w:r>
      <w:r w:rsidR="009159AE">
        <w:rPr>
          <w:rFonts w:ascii="Calibri" w:hAnsi="宋体" w:cs="KjdjjjKrqmbjMxxxgtAdvTT5ada87cc"/>
          <w:color w:val="000000"/>
        </w:rPr>
        <w:instrText xml:space="preserve"> REF _Ref104889133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w:t>
      </w:r>
      <w:r w:rsidR="0031111A">
        <w:rPr>
          <w:rFonts w:ascii="Calibri" w:hAnsi="宋体" w:cs="KjdjjjKrqmbjMxxxgtAdvTT5ada87cc"/>
          <w:color w:val="000000"/>
        </w:rPr>
        <w:fldChar w:fldCharType="end"/>
      </w:r>
      <w:r w:rsidRPr="00B66B75">
        <w:rPr>
          <w:rFonts w:ascii="Calibri" w:hAnsi="宋体" w:cs="KjdjjjKrqmbjMxxxgtAdvTT5ada87cc"/>
          <w:color w:val="000000"/>
        </w:rPr>
        <w:t>总结了</w:t>
      </w:r>
      <w:r w:rsidRPr="00B66B75">
        <w:rPr>
          <w:rFonts w:ascii="Calibri" w:hAnsi="宋体" w:cs="KjdjjjKrqmbjMxxxgtAdvTT5ada87cc" w:hint="eastAsia"/>
          <w:color w:val="000000"/>
        </w:rPr>
        <w:t>闪存</w:t>
      </w:r>
      <w:r w:rsidRPr="00B66B75">
        <w:rPr>
          <w:rFonts w:ascii="Calibri" w:hAnsi="宋体" w:cs="KjdjjjKrqmbjMxxxgtAdvTT5ada87cc"/>
          <w:color w:val="000000"/>
        </w:rPr>
        <w:t>的主要电子注入机制。</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 xml:space="preserve">(1) </w:t>
      </w:r>
      <w:r w:rsidRPr="00B66B75">
        <w:rPr>
          <w:rFonts w:ascii="Calibri" w:hAnsi="宋体" w:cs="KjdjjjKrqmbjMxxxgtAdvTT5ada87cc" w:hint="eastAsia"/>
          <w:color w:val="000000"/>
        </w:rPr>
        <w:t>沟道</w:t>
      </w:r>
      <w:r w:rsidRPr="00B66B75">
        <w:rPr>
          <w:rFonts w:ascii="Calibri" w:hAnsi="宋体" w:cs="KjdjjjKrqmbjMxxxgtAdvTT5ada87cc"/>
          <w:color w:val="000000"/>
        </w:rPr>
        <w:t>热电子（</w:t>
      </w:r>
      <w:r w:rsidRPr="00B66B75">
        <w:rPr>
          <w:rFonts w:ascii="Calibri" w:hAnsi="Calibri" w:cs="KjdjjjKrqmbjMxxxgtAdvTT5ada87cc"/>
          <w:color w:val="000000"/>
        </w:rPr>
        <w:t>CHE</w:t>
      </w:r>
      <w:r w:rsidRPr="00B66B75">
        <w:rPr>
          <w:rFonts w:ascii="Calibri" w:hAnsi="宋体" w:cs="KjdjjjKrqmbjMxxxgtAdvTT5ada87cc"/>
          <w:color w:val="000000"/>
        </w:rPr>
        <w:t>）注</w:t>
      </w:r>
      <w:r w:rsidRPr="00B66B75">
        <w:rPr>
          <w:rFonts w:ascii="Calibri" w:hAnsi="宋体" w:cs="KjdjjjKrqmbjMxxxgtAdvTT5ada87cc" w:hint="eastAsia"/>
          <w:color w:val="000000"/>
        </w:rPr>
        <w:t>入</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通过在</w:t>
      </w:r>
      <w:r w:rsidRPr="00B66B75">
        <w:rPr>
          <w:rFonts w:ascii="Calibri" w:hAnsi="Calibri" w:cs="KjdjjjKrqmbjMxxxgtAdvTT5ada87cc"/>
          <w:color w:val="000000"/>
        </w:rPr>
        <w:t>CG</w:t>
      </w:r>
      <w:r w:rsidRPr="00B66B75">
        <w:rPr>
          <w:rFonts w:ascii="Calibri" w:hAnsi="宋体" w:cs="KjdjjjKrqmbjMxxxgtAdvTT5ada87cc"/>
          <w:color w:val="000000"/>
        </w:rPr>
        <w:t>和源上施加</w:t>
      </w:r>
      <w:r w:rsidRPr="00B66B75">
        <w:rPr>
          <w:rFonts w:ascii="Calibri" w:hAnsi="宋体" w:cs="KjdjjjKrqmbjMxxxgtAdvTT5ada87cc" w:hint="eastAsia"/>
          <w:color w:val="000000"/>
        </w:rPr>
        <w:t>较</w:t>
      </w:r>
      <w:r w:rsidRPr="00B66B75">
        <w:rPr>
          <w:rFonts w:ascii="Calibri" w:hAnsi="宋体" w:cs="KjdjjjKrqmbjMxxxgtAdvTT5ada87cc"/>
          <w:color w:val="000000"/>
        </w:rPr>
        <w:t>高的电压，电子在源端被</w:t>
      </w:r>
      <w:r w:rsidRPr="00B66B75">
        <w:rPr>
          <w:rFonts w:ascii="Calibri" w:hAnsi="宋体" w:cs="KjdjjjKrqmbjMxxxgtAdvTT5ada87cc" w:hint="eastAsia"/>
          <w:color w:val="000000"/>
        </w:rPr>
        <w:t>横向</w:t>
      </w:r>
      <w:r w:rsidRPr="00B66B75">
        <w:rPr>
          <w:rFonts w:ascii="Calibri" w:hAnsi="宋体" w:cs="KjdjjjKrqmbjMxxxgtAdvTT5ada87cc"/>
          <w:color w:val="000000"/>
        </w:rPr>
        <w:t>高电场加速，并被</w:t>
      </w:r>
      <w:r w:rsidRPr="00B66B75">
        <w:rPr>
          <w:rFonts w:ascii="Calibri" w:hAnsi="宋体" w:cs="KjdjjjKrqmbjMxxxgtAdvTT5ada87cc" w:hint="eastAsia"/>
          <w:color w:val="000000"/>
        </w:rPr>
        <w:t>纵向</w:t>
      </w:r>
      <w:r w:rsidRPr="00B66B75">
        <w:rPr>
          <w:rFonts w:ascii="Calibri" w:hAnsi="宋体" w:cs="KjdjjjKrqmbjMxxxgtAdvTT5ada87cc"/>
          <w:color w:val="000000"/>
        </w:rPr>
        <w:t>高电场注入到</w:t>
      </w:r>
      <w:r w:rsidRPr="00B66B75">
        <w:rPr>
          <w:rFonts w:ascii="Calibri" w:hAnsi="Calibri" w:cs="KjdjjjKrqmbjMxxxgtAdvTT5ada87cc"/>
          <w:color w:val="000000"/>
        </w:rPr>
        <w:t>FG</w:t>
      </w:r>
      <w:r w:rsidRPr="00B66B75">
        <w:rPr>
          <w:rFonts w:ascii="Calibri" w:hAnsi="宋体" w:cs="KjdjjjKrqmbjMxxxgtAdvTT5ada87cc"/>
          <w:color w:val="000000"/>
        </w:rPr>
        <w:t>。</w:t>
      </w:r>
      <w:r w:rsidRPr="00B66B75">
        <w:rPr>
          <w:rFonts w:ascii="Calibri" w:hAnsi="宋体" w:cs="KjdjjjKrqmbjMxxxgtAdvTT5ada87cc" w:hint="eastAsia"/>
          <w:color w:val="000000"/>
        </w:rPr>
        <w:t>编程</w:t>
      </w:r>
      <w:r w:rsidRPr="00B66B75">
        <w:rPr>
          <w:rFonts w:ascii="Calibri" w:hAnsi="宋体" w:cs="KjdjjjKrqmbjMxxxgtAdvTT5ada87cc"/>
          <w:color w:val="000000"/>
        </w:rPr>
        <w:t>电流相对于其他机制更大。</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 xml:space="preserve">(2) </w:t>
      </w:r>
      <w:r w:rsidRPr="00B66B75">
        <w:rPr>
          <w:rFonts w:ascii="Calibri" w:hAnsi="宋体" w:cs="KjdjjjKrqmbjMxxxgtAdvTT5ada87cc" w:hint="eastAsia"/>
          <w:color w:val="000000"/>
        </w:rPr>
        <w:t>Fowler</w:t>
      </w:r>
      <w:r w:rsidRPr="00B66B75">
        <w:rPr>
          <w:rFonts w:ascii="Calibri" w:hAnsi="Calibri" w:cs="KjdjjjKrqmbjMxxxgtAdvTT5ada87cc" w:hint="eastAsia"/>
          <w:color w:val="000000"/>
        </w:rPr>
        <w:t>-N</w:t>
      </w:r>
      <w:r w:rsidRPr="00B66B75">
        <w:rPr>
          <w:rFonts w:ascii="Calibri" w:hAnsi="宋体" w:cs="KjdjjjKrqmbjMxxxgtAdvTT5ada87cc" w:hint="eastAsia"/>
          <w:color w:val="000000"/>
        </w:rPr>
        <w:t>ordheim</w:t>
      </w:r>
      <w:r w:rsidRPr="00B66B75">
        <w:rPr>
          <w:rFonts w:ascii="Calibri" w:hAnsi="宋体" w:cs="KjdjjjKrqmbjMxxxgtAdvTT5ada87cc" w:hint="eastAsia"/>
          <w:color w:val="000000"/>
        </w:rPr>
        <w:t>（</w:t>
      </w:r>
      <w:r w:rsidRPr="00B66B75">
        <w:rPr>
          <w:rFonts w:ascii="Calibri" w:hAnsi="Calibri" w:cs="KjdjjjKrqmbjMxxxgtAdvTT5ada87cc"/>
          <w:color w:val="000000"/>
        </w:rPr>
        <w:t>FN</w:t>
      </w:r>
      <w:r w:rsidRPr="00B66B75">
        <w:rPr>
          <w:rFonts w:ascii="Calibri" w:hAnsi="Calibri" w:cs="KjdjjjKrqmbjMxxxgtAdvTT5ada87cc" w:hint="eastAsia"/>
          <w:color w:val="000000"/>
        </w:rPr>
        <w:t>）</w:t>
      </w:r>
      <w:r w:rsidRPr="00B66B75">
        <w:rPr>
          <w:rFonts w:ascii="Calibri" w:hAnsi="宋体" w:cs="KjdjjjKrqmbjMxxxgtAdvTT5ada87cc"/>
          <w:color w:val="000000"/>
        </w:rPr>
        <w:t>隧穿电子注入</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CG</w:t>
      </w:r>
      <w:r w:rsidRPr="00B66B75">
        <w:rPr>
          <w:rFonts w:ascii="Calibri" w:hAnsi="Calibri" w:cs="KjdjjjKrqmbjMxxxgtAdvTT5ada87cc" w:hint="eastAsia"/>
          <w:color w:val="000000"/>
        </w:rPr>
        <w:t>高</w:t>
      </w:r>
      <w:r w:rsidRPr="00B66B75">
        <w:rPr>
          <w:rFonts w:ascii="Calibri" w:hAnsi="宋体" w:cs="KjdjjjKrqmbjMxxxgtAdvTT5ada87cc"/>
          <w:color w:val="000000"/>
        </w:rPr>
        <w:t>压</w:t>
      </w:r>
      <w:r w:rsidRPr="00B66B75">
        <w:rPr>
          <w:rFonts w:ascii="Calibri" w:hAnsi="宋体" w:cs="KjdjjjKrqmbjMxxxgtAdvTT5ada87cc" w:hint="eastAsia"/>
          <w:color w:val="000000"/>
        </w:rPr>
        <w:t>在下方</w:t>
      </w:r>
      <w:r w:rsidRPr="00B66B75">
        <w:rPr>
          <w:rFonts w:ascii="Calibri" w:hAnsi="宋体" w:cs="KjdjjjKrqmbjMxxxgtAdvTT5ada87cc"/>
          <w:color w:val="000000"/>
        </w:rPr>
        <w:t>氧化层</w:t>
      </w:r>
      <w:r w:rsidRPr="00B66B75">
        <w:rPr>
          <w:rFonts w:ascii="Calibri" w:hAnsi="宋体" w:cs="KjdjjjKrqmbjMxxxgtAdvTT5ada87cc" w:hint="eastAsia"/>
          <w:color w:val="000000"/>
        </w:rPr>
        <w:t>介质层</w:t>
      </w:r>
      <w:r w:rsidRPr="00B66B75">
        <w:rPr>
          <w:rFonts w:ascii="Calibri" w:hAnsi="宋体" w:cs="KjdjjjKrqmbjMxxxgtAdvTT5ada87cc"/>
          <w:color w:val="000000"/>
        </w:rPr>
        <w:t>上</w:t>
      </w:r>
      <w:r w:rsidRPr="00B66B75">
        <w:rPr>
          <w:rFonts w:ascii="Calibri" w:hAnsi="宋体" w:cs="KjdjjjKrqmbjMxxxgtAdvTT5ada87cc" w:hint="eastAsia"/>
          <w:color w:val="000000"/>
        </w:rPr>
        <w:t>感应</w:t>
      </w:r>
      <w:r w:rsidRPr="00B66B75">
        <w:rPr>
          <w:rFonts w:ascii="Calibri" w:hAnsi="宋体" w:cs="KjdjjjKrqmbjMxxxgtAdvTT5ada87cc"/>
          <w:color w:val="000000"/>
        </w:rPr>
        <w:t>出一个高电场，从而通过</w:t>
      </w:r>
      <w:r w:rsidRPr="00B66B75">
        <w:rPr>
          <w:rFonts w:ascii="Calibri" w:hAnsi="Calibri" w:cs="KjdjjjKrqmbjMxxxgtAdvTT5ada87cc"/>
          <w:color w:val="000000"/>
        </w:rPr>
        <w:t>FN</w:t>
      </w:r>
      <w:r w:rsidRPr="00B66B75">
        <w:rPr>
          <w:rFonts w:ascii="Calibri" w:hAnsi="宋体" w:cs="KjdjjjKrqmbjMxxxgtAdvTT5ada87cc"/>
          <w:color w:val="000000"/>
        </w:rPr>
        <w:t>隧</w:t>
      </w:r>
      <w:r w:rsidRPr="00B66B75">
        <w:rPr>
          <w:rFonts w:ascii="Calibri" w:hAnsi="宋体" w:cs="KjdjjjKrqmbjMxxxgtAdvTT5ada87cc" w:hint="eastAsia"/>
          <w:color w:val="000000"/>
        </w:rPr>
        <w:t>穿效应将</w:t>
      </w:r>
      <w:r w:rsidRPr="00B66B75">
        <w:rPr>
          <w:rFonts w:ascii="Calibri" w:hAnsi="宋体" w:cs="KjdjjjKrqmbjMxxxgtAdvTT5ada87cc"/>
          <w:color w:val="000000"/>
        </w:rPr>
        <w:t>电子注入到</w:t>
      </w:r>
      <w:r w:rsidRPr="00B66B75">
        <w:rPr>
          <w:rFonts w:ascii="Calibri" w:hAnsi="Calibri" w:cs="KjdjjjKrqmbjMxxxgtAdvTT5ada87cc"/>
          <w:color w:val="000000"/>
        </w:rPr>
        <w:t>FG</w:t>
      </w:r>
      <w:r w:rsidRPr="00B66B75">
        <w:rPr>
          <w:rFonts w:ascii="Calibri" w:hAnsi="宋体" w:cs="KjdjjjKrqmbjMxxxgtAdvTT5ada87cc"/>
          <w:color w:val="000000"/>
        </w:rPr>
        <w:t>。与</w:t>
      </w:r>
      <w:r w:rsidRPr="00B66B75">
        <w:rPr>
          <w:rFonts w:ascii="Calibri" w:hAnsi="Calibri" w:cs="KjdjjjKrqmbjMxxxgtAdvTT5ada87cc"/>
          <w:color w:val="000000"/>
        </w:rPr>
        <w:t>CHE</w:t>
      </w:r>
      <w:r w:rsidRPr="00B66B75">
        <w:rPr>
          <w:rFonts w:ascii="Calibri" w:hAnsi="宋体" w:cs="KjdjjjKrqmbjMxxxgtAdvTT5ada87cc"/>
          <w:color w:val="000000"/>
        </w:rPr>
        <w:t>注入相比，</w:t>
      </w:r>
      <w:r w:rsidRPr="00B66B75">
        <w:rPr>
          <w:rFonts w:ascii="Calibri" w:hAnsi="宋体" w:cs="KjdjjjKrqmbjMxxxgtAdvTT5ada87cc" w:hint="eastAsia"/>
          <w:color w:val="000000"/>
        </w:rPr>
        <w:t>编程</w:t>
      </w:r>
      <w:r w:rsidRPr="00B66B75">
        <w:rPr>
          <w:rFonts w:ascii="Calibri" w:hAnsi="宋体" w:cs="KjdjjjKrqmbjMxxxgtAdvTT5ada87cc"/>
          <w:color w:val="000000"/>
        </w:rPr>
        <w:t>电流相当小，但需要更高的电压。</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(3)</w:t>
      </w:r>
      <w:r w:rsidRPr="00B66B75">
        <w:rPr>
          <w:rFonts w:ascii="Calibri" w:hAnsi="宋体" w:cs="KjdjjjKrqmbjMxxxgtAdvTT5ada87cc"/>
          <w:color w:val="000000"/>
        </w:rPr>
        <w:t>源端注入</w:t>
      </w:r>
      <w:r w:rsidRPr="00B66B75">
        <w:rPr>
          <w:rFonts w:ascii="Calibri" w:hAnsi="Calibri" w:cs="KjdjjjKrqmbjMxxxgtAdvTT5ada87cc"/>
          <w:color w:val="000000"/>
        </w:rPr>
        <w:t>(SSI)</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在</w:t>
      </w:r>
      <w:r w:rsidRPr="00B66B75">
        <w:rPr>
          <w:rFonts w:ascii="Calibri" w:hAnsi="Calibri" w:cs="KjdjjjKrqmbjMxxxgtAdvTT5ada87cc"/>
          <w:color w:val="000000"/>
        </w:rPr>
        <w:t>1.5T</w:t>
      </w:r>
      <w:r w:rsidRPr="00B66B75">
        <w:rPr>
          <w:rFonts w:ascii="Calibri" w:hAnsi="宋体" w:cs="KjdjjjKrqmbjMxxxgtAdvTT5ada87cc"/>
          <w:color w:val="000000"/>
        </w:rPr>
        <w:t>单元中，耦合到</w:t>
      </w:r>
      <w:r w:rsidRPr="00B66B75">
        <w:rPr>
          <w:rFonts w:ascii="Calibri" w:hAnsi="Calibri" w:cs="KjdjjjKrqmbjMxxxgtAdvTT5ada87cc"/>
          <w:color w:val="000000"/>
        </w:rPr>
        <w:t>FG</w:t>
      </w:r>
      <w:r w:rsidRPr="00B66B75">
        <w:rPr>
          <w:rFonts w:ascii="Calibri" w:hAnsi="宋体" w:cs="KjdjjjKrqmbjMxxxgtAdvTT5ada87cc"/>
          <w:color w:val="000000"/>
        </w:rPr>
        <w:t>的源</w:t>
      </w:r>
      <w:r w:rsidRPr="00B66B75">
        <w:rPr>
          <w:rFonts w:ascii="Calibri" w:hAnsi="宋体" w:cs="KjdjjjKrqmbjMxxxgtAdvTT5ada87cc" w:hint="eastAsia"/>
          <w:color w:val="000000"/>
        </w:rPr>
        <w:t>端</w:t>
      </w:r>
      <w:r w:rsidRPr="00B66B75">
        <w:rPr>
          <w:rFonts w:ascii="Calibri" w:hAnsi="宋体" w:cs="KjdjjjKrqmbjMxxxgtAdvTT5ada87cc"/>
          <w:color w:val="000000"/>
        </w:rPr>
        <w:t>高压和较低的</w:t>
      </w:r>
      <w:r w:rsidRPr="00B66B75">
        <w:rPr>
          <w:rFonts w:ascii="Calibri" w:hAnsi="Calibri" w:cs="KjdjjjKrqmbjMxxxgtAdvTT5ada87cc"/>
          <w:color w:val="000000"/>
        </w:rPr>
        <w:t>CG</w:t>
      </w:r>
      <w:r w:rsidRPr="00B66B75">
        <w:rPr>
          <w:rFonts w:ascii="Calibri" w:hAnsi="宋体" w:cs="KjdjjjKrqmbjMxxxgtAdvTT5ada87cc"/>
          <w:color w:val="000000"/>
        </w:rPr>
        <w:t>电压（略高于阈值电压）在</w:t>
      </w:r>
      <w:r w:rsidRPr="00B66B75">
        <w:rPr>
          <w:rFonts w:ascii="Calibri" w:hAnsi="Calibri" w:cs="KjdjjjKrqmbjMxxxgtAdvTT5ada87cc"/>
          <w:color w:val="000000"/>
        </w:rPr>
        <w:t>FG</w:t>
      </w:r>
      <w:r w:rsidRPr="00B66B75">
        <w:rPr>
          <w:rFonts w:ascii="Calibri" w:hAnsi="宋体" w:cs="KjdjjjKrqmbjMxxxgtAdvTT5ada87cc"/>
          <w:color w:val="000000"/>
        </w:rPr>
        <w:t>和</w:t>
      </w:r>
      <w:r w:rsidRPr="00B66B75">
        <w:rPr>
          <w:rFonts w:ascii="Calibri" w:hAnsi="Calibri" w:cs="KjdjjjKrqmbjMxxxgtAdvTT5ada87cc"/>
          <w:color w:val="000000"/>
        </w:rPr>
        <w:t>CG</w:t>
      </w:r>
      <w:r w:rsidRPr="00B66B75">
        <w:rPr>
          <w:rFonts w:ascii="Calibri" w:hAnsi="宋体" w:cs="KjdjjjKrqmbjMxxxgtAdvTT5ada87cc"/>
          <w:color w:val="000000"/>
        </w:rPr>
        <w:t>之间的间隙区域感应出较高的电场。由于</w:t>
      </w:r>
      <w:r w:rsidRPr="00B66B75">
        <w:rPr>
          <w:rFonts w:ascii="Calibri" w:hAnsi="宋体" w:cs="KjdjjjKrqmbjMxxxgtAdvTT5ada87cc" w:hint="eastAsia"/>
          <w:color w:val="000000"/>
        </w:rPr>
        <w:t>横向</w:t>
      </w:r>
      <w:r w:rsidRPr="00B66B75">
        <w:rPr>
          <w:rFonts w:ascii="Calibri" w:hAnsi="宋体" w:cs="KjdjjjKrqmbjMxxxgtAdvTT5ada87cc"/>
          <w:color w:val="000000"/>
        </w:rPr>
        <w:t>和</w:t>
      </w:r>
      <w:r w:rsidRPr="00B66B75">
        <w:rPr>
          <w:rFonts w:ascii="Calibri" w:hAnsi="宋体" w:cs="KjdjjjKrqmbjMxxxgtAdvTT5ada87cc" w:hint="eastAsia"/>
          <w:color w:val="000000"/>
        </w:rPr>
        <w:t>纵向</w:t>
      </w:r>
      <w:r w:rsidRPr="00B66B75">
        <w:rPr>
          <w:rFonts w:ascii="Calibri" w:hAnsi="宋体" w:cs="KjdjjjKrqmbjMxxxgtAdvTT5ada87cc"/>
          <w:color w:val="000000"/>
        </w:rPr>
        <w:t>电场在间隙区都有最大的场强，在那里</w:t>
      </w:r>
      <w:r w:rsidRPr="00B66B75">
        <w:rPr>
          <w:rFonts w:ascii="Calibri" w:hAnsi="宋体" w:cs="HqtydxXdctlmHnrjxnAdvTT5ada87cc"/>
          <w:color w:val="000000"/>
        </w:rPr>
        <w:t>高效</w:t>
      </w:r>
      <w:r w:rsidRPr="00B66B75">
        <w:rPr>
          <w:rFonts w:ascii="Calibri" w:hAnsi="宋体" w:cs="HqtydxXdctlmHnrjxnAdvTT5ada87cc" w:hint="eastAsia"/>
          <w:color w:val="000000"/>
        </w:rPr>
        <w:t>地</w:t>
      </w:r>
      <w:r w:rsidRPr="00B66B75">
        <w:rPr>
          <w:rFonts w:ascii="Calibri" w:hAnsi="宋体" w:cs="KjdjjjKrqmbjMxxxgtAdvTT5ada87cc"/>
          <w:color w:val="000000"/>
        </w:rPr>
        <w:t>产生热电子，然后注入到</w:t>
      </w:r>
      <w:r w:rsidRPr="00B66B75">
        <w:rPr>
          <w:rFonts w:ascii="Calibri" w:hAnsi="Calibri" w:cs="KjdjjjKrqmbjMxxxgtAdvTT5ada87cc"/>
          <w:color w:val="000000"/>
        </w:rPr>
        <w:t>FG</w:t>
      </w:r>
      <w:r w:rsidRPr="00B66B75">
        <w:rPr>
          <w:rFonts w:ascii="Calibri" w:hAnsi="宋体" w:cs="KjdjjjKrqmbjMxxxgtAdvTT5ada87cc"/>
          <w:color w:val="000000"/>
        </w:rPr>
        <w:t>。因此，</w:t>
      </w:r>
      <w:r w:rsidRPr="00B66B75">
        <w:rPr>
          <w:rFonts w:ascii="Calibri" w:hAnsi="Calibri" w:cs="KjdjjjKrqmbjMxxxgtAdvTT5ada87cc"/>
          <w:color w:val="000000"/>
        </w:rPr>
        <w:t>SSI</w:t>
      </w:r>
      <w:r w:rsidRPr="00B66B75">
        <w:rPr>
          <w:rFonts w:ascii="Calibri" w:hAnsi="宋体" w:cs="KjdjjjKrqmbjMxxxgtAdvTT5ada87cc"/>
          <w:color w:val="000000"/>
        </w:rPr>
        <w:t>可以在不降低编程速度的情况下实现较小的编程电流。</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p>
    <w:p w:rsidR="00CE2AA0" w:rsidRPr="00B66B75" w:rsidRDefault="00CE2AA0" w:rsidP="006417E4">
      <w:pPr>
        <w:pStyle w:val="4"/>
      </w:pPr>
      <w:r w:rsidRPr="00B66B75">
        <w:t>FG</w:t>
      </w:r>
      <w:r w:rsidRPr="00B66B75">
        <w:t>型单元的擦除操作</w:t>
      </w:r>
      <w:r w:rsidRPr="00B66B75">
        <w:rPr>
          <w:rFonts w:hint="eastAsia"/>
        </w:rPr>
        <w:t>原理</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一般来说，有两种不同的擦除操作概念：从</w:t>
      </w:r>
      <w:r w:rsidRPr="00B66B75">
        <w:rPr>
          <w:rFonts w:ascii="Calibri" w:hAnsi="Calibri" w:cs="KjdjjjKrqmbjMxxxgtAdvTT5ada87cc"/>
          <w:color w:val="000000"/>
        </w:rPr>
        <w:t>FG</w:t>
      </w:r>
      <w:r w:rsidRPr="00B66B75">
        <w:rPr>
          <w:rFonts w:ascii="Calibri" w:hAnsi="宋体" w:cs="KjdjjjKrqmbjMxxxgtAdvTT5ada87cc"/>
          <w:color w:val="000000"/>
        </w:rPr>
        <w:t>中</w:t>
      </w:r>
      <w:r w:rsidRPr="00B66B75">
        <w:rPr>
          <w:rFonts w:ascii="Calibri" w:hAnsi="宋体" w:cs="KjdjjjKrqmbjMxxxgtAdvTT5ada87cc" w:hint="eastAsia"/>
          <w:color w:val="000000"/>
        </w:rPr>
        <w:t>射出</w:t>
      </w:r>
      <w:r w:rsidRPr="00B66B75">
        <w:rPr>
          <w:rFonts w:ascii="Calibri" w:hAnsi="宋体" w:cs="KjdjjjKrqmbjMxxxgtAdvTT5ada87cc"/>
          <w:color w:val="000000"/>
        </w:rPr>
        <w:t>电子或向</w:t>
      </w:r>
      <w:r w:rsidRPr="00B66B75">
        <w:rPr>
          <w:rFonts w:ascii="Calibri" w:hAnsi="Calibri" w:cs="KjdjjjKrqmbjMxxxgtAdvTT5ada87cc"/>
          <w:color w:val="000000"/>
        </w:rPr>
        <w:t>FG</w:t>
      </w:r>
      <w:r w:rsidRPr="00B66B75">
        <w:rPr>
          <w:rFonts w:ascii="Calibri" w:hAnsi="宋体" w:cs="KjdjjjKrqmbjMxxxgtAdvTT5ada87cc"/>
          <w:color w:val="000000"/>
        </w:rPr>
        <w:t>中注入空穴，从而中和</w:t>
      </w:r>
      <w:r w:rsidRPr="00B66B75">
        <w:rPr>
          <w:rFonts w:ascii="Calibri" w:hAnsi="Calibri" w:cs="KjdjjjKrqmbjMxxxgtAdvTT5ada87cc"/>
          <w:color w:val="000000"/>
        </w:rPr>
        <w:t>FG</w:t>
      </w:r>
      <w:r w:rsidRPr="00B66B75">
        <w:rPr>
          <w:rFonts w:ascii="Calibri" w:hAnsi="宋体" w:cs="KjdjjjKrqmbjMxxxgtAdvTT5ada87cc"/>
          <w:color w:val="000000"/>
        </w:rPr>
        <w:t>内的电子。然而，由于穿过底部绝缘</w:t>
      </w:r>
      <w:r w:rsidRPr="00B66B75">
        <w:rPr>
          <w:rFonts w:ascii="Calibri" w:hAnsi="宋体" w:cs="KjdjjjKrqmbjMxxxgtAdvTT5ada87cc" w:hint="eastAsia"/>
          <w:color w:val="000000"/>
        </w:rPr>
        <w:t>层</w:t>
      </w:r>
      <w:r w:rsidRPr="00B66B75">
        <w:rPr>
          <w:rFonts w:ascii="Calibri" w:hAnsi="宋体" w:cs="KjdjjjKrqmbjMxxxgtAdvTT5ada87cc"/>
          <w:color w:val="000000"/>
        </w:rPr>
        <w:t>的空穴可能会</w:t>
      </w:r>
      <w:r w:rsidRPr="00B66B75">
        <w:rPr>
          <w:rFonts w:ascii="Calibri" w:hAnsi="宋体" w:cs="KjdjjjKrqmbjMxxxgtAdvTT5ada87cc" w:hint="eastAsia"/>
          <w:color w:val="000000"/>
        </w:rPr>
        <w:t>在</w:t>
      </w:r>
      <w:r w:rsidRPr="00B66B75">
        <w:rPr>
          <w:rFonts w:ascii="Calibri" w:hAnsi="宋体" w:cs="KjdjjjKrqmbjMxxxgtAdvTT5ada87cc"/>
          <w:color w:val="000000"/>
        </w:rPr>
        <w:t>绝缘体内</w:t>
      </w:r>
      <w:r w:rsidRPr="00B66B75">
        <w:rPr>
          <w:rFonts w:ascii="Calibri" w:hAnsi="宋体" w:cs="KjdjjjKrqmbjMxxxgtAdvTT5ada87cc" w:hint="eastAsia"/>
          <w:color w:val="000000"/>
        </w:rPr>
        <w:t>产生</w:t>
      </w:r>
      <w:r w:rsidRPr="00B66B75">
        <w:rPr>
          <w:rFonts w:ascii="Calibri" w:hAnsi="宋体" w:cs="KjdjjjKrqmbjMxxxgtAdvTT5ada87cc"/>
          <w:color w:val="000000"/>
        </w:rPr>
        <w:t>缺陷，并大大降低数据</w:t>
      </w:r>
      <w:r w:rsidRPr="00B66B75">
        <w:rPr>
          <w:rFonts w:ascii="Calibri" w:hAnsi="宋体" w:cs="KjdjjjKrqmbjMxxxgtAdvTT5ada87cc" w:hint="eastAsia"/>
          <w:color w:val="000000"/>
        </w:rPr>
        <w:t>保持</w:t>
      </w:r>
      <w:r w:rsidRPr="00B66B75">
        <w:rPr>
          <w:rFonts w:ascii="Calibri" w:hAnsi="宋体" w:cs="KjdjjjKrqmbjMxxxgtAdvTT5ada87cc"/>
          <w:color w:val="000000"/>
        </w:rPr>
        <w:t>性能，所以基本上空穴注入不被用于</w:t>
      </w:r>
      <w:r w:rsidRPr="00B66B75">
        <w:rPr>
          <w:rFonts w:ascii="Calibri" w:hAnsi="Calibri" w:cs="KjdjjjKrqmbjMxxxgtAdvTT5ada87cc"/>
          <w:color w:val="000000"/>
        </w:rPr>
        <w:t>FG</w:t>
      </w:r>
      <w:r w:rsidRPr="00B66B75">
        <w:rPr>
          <w:rFonts w:ascii="Calibri" w:hAnsi="宋体" w:cs="KjdjjjKrqmbjMxxxgtAdvTT5ada87cc"/>
          <w:color w:val="000000"/>
        </w:rPr>
        <w:t>型单元。相比之下，</w:t>
      </w:r>
      <w:r w:rsidRPr="00B66B75">
        <w:rPr>
          <w:rFonts w:ascii="Calibri" w:hAnsi="Calibri" w:cs="KjdjjjKrqmbjMxxxgtAdvTT5ada87cc"/>
          <w:color w:val="000000"/>
        </w:rPr>
        <w:t>CT</w:t>
      </w:r>
      <w:r w:rsidRPr="00B66B75">
        <w:rPr>
          <w:rFonts w:ascii="Calibri" w:hAnsi="宋体" w:cs="KjdjjjKrqmbjMxxxgtAdvTT5ada87cc"/>
          <w:color w:val="000000"/>
        </w:rPr>
        <w:t>型单元，对绝缘体缺陷更加</w:t>
      </w:r>
      <w:r w:rsidRPr="00B66B75">
        <w:rPr>
          <w:rFonts w:ascii="Calibri" w:hAnsi="宋体" w:cs="KjdjjjKrqmbjMxxxgtAdvTT5ada87cc" w:hint="eastAsia"/>
          <w:color w:val="000000"/>
        </w:rPr>
        <w:t>鲁棒</w:t>
      </w:r>
      <w:r w:rsidRPr="00B66B75">
        <w:rPr>
          <w:rFonts w:ascii="Calibri" w:hAnsi="宋体" w:cs="KjdjjjKrqmbjMxxxgtAdvTT5ada87cc"/>
          <w:color w:val="000000"/>
        </w:rPr>
        <w:t>，</w:t>
      </w:r>
      <w:r w:rsidRPr="00B66B75">
        <w:rPr>
          <w:rFonts w:ascii="Calibri" w:hAnsi="宋体" w:cs="KjdjjjKrqmbjMxxxgtAdvTT5ada87cc" w:hint="eastAsia"/>
          <w:color w:val="000000"/>
        </w:rPr>
        <w:t>可</w:t>
      </w:r>
      <w:r w:rsidRPr="00B66B75">
        <w:rPr>
          <w:rFonts w:ascii="Calibri" w:hAnsi="宋体" w:cs="KjdjjjKrqmbjMxxxgtAdvTT5ada87cc"/>
          <w:color w:val="000000"/>
        </w:rPr>
        <w:t>在擦除操作中积极使用空穴注入，这将在后面讨论。</w:t>
      </w:r>
    </w:p>
    <w:p w:rsidR="00CE2AA0" w:rsidRPr="00B66B75" w:rsidRDefault="0031111A" w:rsidP="00CA2BAD">
      <w:pPr>
        <w:autoSpaceDE w:val="0"/>
        <w:autoSpaceDN w:val="0"/>
        <w:spacing w:beforeLines="50" w:afterLines="50"/>
        <w:ind w:firstLineChars="200" w:firstLine="480"/>
        <w:rPr>
          <w:rFonts w:ascii="Calibri" w:hAnsi="Calibri" w:cs="KjdjjjKrqmbjMxxxgtAdvTT5ada87cc"/>
          <w:color w:val="000000"/>
        </w:rPr>
      </w:pPr>
      <w:r>
        <w:rPr>
          <w:rFonts w:ascii="Calibri" w:hAnsi="宋体" w:cs="KjdjjjKrqmbjMxxxgtAdvTT5ada87cc"/>
          <w:color w:val="000000"/>
        </w:rPr>
        <w:fldChar w:fldCharType="begin"/>
      </w:r>
      <w:r w:rsidR="009159AE">
        <w:rPr>
          <w:rFonts w:ascii="Calibri" w:hAnsi="宋体" w:cs="KjdjjjKrqmbjMxxxgtAdvTT5ada87cc"/>
          <w:color w:val="000000"/>
        </w:rPr>
        <w:instrText xml:space="preserve"> REF _Ref104889158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8</w:t>
      </w:r>
      <w:r>
        <w:rPr>
          <w:rFonts w:ascii="Calibri" w:hAnsi="宋体" w:cs="KjdjjjKrqmbjMxxxgtAdvTT5ada87cc"/>
          <w:color w:val="000000"/>
        </w:rPr>
        <w:fldChar w:fldCharType="end"/>
      </w:r>
      <w:r w:rsidR="00CE2AA0" w:rsidRPr="00B66B75">
        <w:rPr>
          <w:rFonts w:ascii="Calibri" w:hAnsi="宋体" w:cs="KjdjjjKrqmbjMxxxgtAdvTT5ada87cc"/>
          <w:color w:val="000000"/>
        </w:rPr>
        <w:t>显示了</w:t>
      </w:r>
      <w:r w:rsidR="00CE2AA0" w:rsidRPr="00B66B75">
        <w:rPr>
          <w:rFonts w:ascii="Calibri" w:hAnsi="Calibri" w:cs="KjdjjjKrqmbjMxxxgtAdvTT5ada87cc"/>
          <w:color w:val="000000"/>
        </w:rPr>
        <w:t>FN</w:t>
      </w:r>
      <w:r w:rsidR="00CE2AA0" w:rsidRPr="00B66B75">
        <w:rPr>
          <w:rFonts w:ascii="Calibri" w:hAnsi="宋体" w:cs="KjdjjjKrqmbjMxxxgtAdvTT5ada87cc"/>
          <w:color w:val="000000"/>
        </w:rPr>
        <w:t>在</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型单元中的主要电子射出机制。</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 xml:space="preserve">(1) </w:t>
      </w:r>
      <w:r w:rsidRPr="00B66B75">
        <w:rPr>
          <w:rFonts w:ascii="Calibri" w:hAnsi="Calibri" w:cs="KjdjjjKrqmbjMxxxgtAdvTT5ada87cc" w:hint="eastAsia"/>
          <w:color w:val="000000"/>
        </w:rPr>
        <w:t>沟道</w:t>
      </w:r>
      <w:r w:rsidRPr="00B66B75">
        <w:rPr>
          <w:rFonts w:ascii="Calibri" w:hAnsi="Calibri" w:cs="KjdjjjKrqmbjMxxxgtAdvTT5ada87cc"/>
          <w:color w:val="000000"/>
        </w:rPr>
        <w:t>FN</w:t>
      </w:r>
      <w:r w:rsidRPr="00B66B75">
        <w:rPr>
          <w:rFonts w:ascii="Calibri" w:hAnsi="宋体" w:cs="KjdjjjKrqmbjMxxxgtAdvTT5ada87cc"/>
          <w:color w:val="000000"/>
        </w:rPr>
        <w:t>电子射出</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r w:rsidRPr="00B66B75">
        <w:rPr>
          <w:rFonts w:ascii="Calibri" w:hAnsi="宋体" w:cs="KjdjjjKrqmbjMxxxgtAdvTT5ada87cc"/>
          <w:color w:val="000000"/>
        </w:rPr>
        <w:t>在</w:t>
      </w:r>
      <w:r w:rsidRPr="00B66B75">
        <w:rPr>
          <w:rFonts w:ascii="Calibri" w:hAnsi="Calibri" w:cs="KjdjjjKrqmbjMxxxgtAdvTT5ada87cc"/>
          <w:color w:val="000000"/>
        </w:rPr>
        <w:t>CG</w:t>
      </w:r>
      <w:r w:rsidRPr="00B66B75">
        <w:rPr>
          <w:rFonts w:ascii="Calibri" w:hAnsi="宋体" w:cs="KjdjjjKrqmbjMxxxgtAdvTT5ada87cc"/>
          <w:color w:val="000000"/>
        </w:rPr>
        <w:t>上施加负的高电压和</w:t>
      </w:r>
      <w:r w:rsidRPr="00B66B75">
        <w:rPr>
          <w:rFonts w:ascii="Calibri" w:hAnsi="Calibri" w:cs="KjdjjjKrqmbjMxxxgtAdvTT5ada87cc"/>
          <w:color w:val="000000"/>
        </w:rPr>
        <w:t>/</w:t>
      </w:r>
      <w:r w:rsidRPr="00B66B75">
        <w:rPr>
          <w:rFonts w:ascii="Calibri" w:hAnsi="宋体" w:cs="KjdjjjKrqmbjMxxxgtAdvTT5ada87cc"/>
          <w:color w:val="000000"/>
        </w:rPr>
        <w:t>或在</w:t>
      </w:r>
      <w:r w:rsidRPr="00B66B75">
        <w:rPr>
          <w:rFonts w:ascii="Calibri" w:hAnsi="Calibri" w:cs="KjdjjjKrqmbjMxxxgtAdvTT5ada87cc"/>
          <w:color w:val="000000"/>
        </w:rPr>
        <w:t>P</w:t>
      </w:r>
      <w:r w:rsidRPr="00B66B75">
        <w:rPr>
          <w:rFonts w:ascii="Calibri" w:hAnsi="Calibri" w:cs="KjdjjjKrqmbjMxxxgtAdvTT5ada87cc" w:hint="eastAsia"/>
          <w:color w:val="000000"/>
        </w:rPr>
        <w:t>阱</w:t>
      </w:r>
      <w:r w:rsidRPr="00B66B75">
        <w:rPr>
          <w:rFonts w:ascii="Calibri" w:hAnsi="宋体" w:cs="KjdjjjKrqmbjMxxxgtAdvTT5ada87cc"/>
          <w:color w:val="000000"/>
        </w:rPr>
        <w:t>上施加正的高电压，促使</w:t>
      </w:r>
      <w:r w:rsidRPr="00B66B75">
        <w:rPr>
          <w:rFonts w:ascii="Calibri" w:hAnsi="Calibri" w:cs="KjdjjjKrqmbjMxxxgtAdvTT5ada87cc"/>
          <w:color w:val="000000"/>
        </w:rPr>
        <w:t>FN</w:t>
      </w:r>
      <w:r w:rsidRPr="00B66B75">
        <w:rPr>
          <w:rFonts w:ascii="Calibri" w:hAnsi="宋体" w:cs="KjdjjjKrqmbjMxxxgtAdvTT5ada87cc"/>
          <w:color w:val="000000"/>
        </w:rPr>
        <w:t>隧</w:t>
      </w:r>
      <w:r w:rsidRPr="00B66B75">
        <w:rPr>
          <w:rFonts w:ascii="Calibri" w:hAnsi="宋体" w:cs="KjdjjjKrqmbjMxxxgtAdvTT5ada87cc" w:hint="eastAsia"/>
          <w:color w:val="000000"/>
        </w:rPr>
        <w:t>穿</w:t>
      </w:r>
      <w:r w:rsidRPr="00B66B75">
        <w:rPr>
          <w:rFonts w:ascii="Calibri" w:hAnsi="宋体" w:cs="KjdjjjKrqmbjMxxxgtAdvTT5ada87cc"/>
          <w:color w:val="000000"/>
        </w:rPr>
        <w:t>电流从</w:t>
      </w:r>
      <w:r w:rsidRPr="00B66B75">
        <w:rPr>
          <w:rFonts w:ascii="Calibri" w:hAnsi="Calibri" w:cs="KjdjjjKrqmbjMxxxgtAdvTT5ada87cc"/>
          <w:color w:val="000000"/>
        </w:rPr>
        <w:t>FG</w:t>
      </w:r>
      <w:r w:rsidRPr="00B66B75">
        <w:rPr>
          <w:rFonts w:ascii="Calibri" w:hAnsi="宋体" w:cs="KjdjjjKrqmbjMxxxgtAdvTT5ada87cc"/>
          <w:color w:val="000000"/>
        </w:rPr>
        <w:t>流向沟道。</w:t>
      </w:r>
      <w:r w:rsidRPr="00B66B75">
        <w:rPr>
          <w:rFonts w:ascii="Calibri" w:hAnsi="宋体" w:cs="KjdjjjKrqmbjMxxxgtAdvTT5ada87cc"/>
        </w:rPr>
        <w:t>擦除电流相当小，但需要高电压。此外，当使用正高压时，存储器阵列区域的</w:t>
      </w:r>
      <w:r w:rsidRPr="00B66B75">
        <w:rPr>
          <w:rFonts w:ascii="Calibri" w:hAnsi="宋体" w:cs="KjdjjjKrqmbjMxxxgtAdvTT5ada87cc" w:hint="eastAsia"/>
        </w:rPr>
        <w:t>阱</w:t>
      </w:r>
      <w:r w:rsidRPr="00B66B75">
        <w:rPr>
          <w:rFonts w:ascii="Calibri" w:hAnsi="宋体" w:cs="KjdjjjKrqmbjMxxxgtAdvTT5ada87cc"/>
        </w:rPr>
        <w:t>应被分割（至少是一个擦除单元的大小）并独立</w:t>
      </w:r>
      <w:r w:rsidRPr="00B66B75">
        <w:rPr>
          <w:rFonts w:ascii="Calibri" w:hAnsi="宋体" w:cs="KjdjjjKrqmbjMxxxgtAdvTT5ada87cc" w:hint="eastAsia"/>
        </w:rPr>
        <w:t>施加</w:t>
      </w:r>
      <w:r w:rsidRPr="00B66B75">
        <w:rPr>
          <w:rFonts w:ascii="Calibri" w:hAnsi="宋体" w:cs="KjdjjjKrqmbjMxxxgtAdvTT5ada87cc"/>
        </w:rPr>
        <w:t>偏压。这导致了面积的大幅增加。</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r w:rsidRPr="00B66B75">
        <w:rPr>
          <w:rFonts w:ascii="Calibri" w:hAnsi="Calibri" w:cs="KjdjjjKrqmbjMxxxgtAdvTT5ada87cc"/>
        </w:rPr>
        <w:t>(2)</w:t>
      </w:r>
      <w:r w:rsidRPr="00B66B75">
        <w:rPr>
          <w:rFonts w:ascii="Calibri" w:hAnsi="宋体" w:cs="KjdjjjKrqmbjMxxxgtAdvTT5ada87cc"/>
        </w:rPr>
        <w:t>源</w:t>
      </w:r>
      <w:r w:rsidRPr="00B66B75">
        <w:rPr>
          <w:rFonts w:ascii="Calibri" w:hAnsi="宋体" w:cs="KjdjjjKrqmbjMxxxgtAdvTT5ada87cc" w:hint="eastAsia"/>
        </w:rPr>
        <w:t>端</w:t>
      </w:r>
      <w:r w:rsidRPr="00B66B75">
        <w:rPr>
          <w:rFonts w:ascii="Calibri" w:hAnsi="Calibri" w:cs="KjdjjjKrqmbjMxxxgtAdvTT5ada87cc"/>
        </w:rPr>
        <w:t>FN</w:t>
      </w:r>
      <w:r w:rsidRPr="00B66B75">
        <w:rPr>
          <w:rFonts w:ascii="Calibri" w:hAnsi="宋体" w:cs="KjdjjjKrqmbjMxxxgtAdvTT5ada87cc"/>
        </w:rPr>
        <w:t>电子射出</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r w:rsidRPr="00B66B75">
        <w:rPr>
          <w:rFonts w:ascii="Calibri" w:hAnsi="宋体" w:cs="KjdjjjKrqmbjMxxxgtAdvTT5ada87cc"/>
        </w:rPr>
        <w:t>在源线上施加正高压也能通过</w:t>
      </w:r>
      <w:r w:rsidRPr="00B66B75">
        <w:rPr>
          <w:rFonts w:ascii="Calibri" w:hAnsi="Calibri" w:cs="KjdjjjKrqmbjMxxxgtAdvTT5ada87cc"/>
        </w:rPr>
        <w:t>FN-</w:t>
      </w:r>
      <w:r w:rsidRPr="00B66B75">
        <w:rPr>
          <w:rFonts w:ascii="Calibri" w:hAnsi="宋体" w:cs="KjdjjjKrqmbjMxxxgtAdvTT5ada87cc"/>
        </w:rPr>
        <w:t>隧</w:t>
      </w:r>
      <w:r w:rsidRPr="00B66B75">
        <w:rPr>
          <w:rFonts w:ascii="Calibri" w:hAnsi="宋体" w:cs="KjdjjjKrqmbjMxxxgtAdvTT5ada87cc" w:hint="eastAsia"/>
        </w:rPr>
        <w:t>穿效应将</w:t>
      </w:r>
      <w:r w:rsidRPr="00B66B75">
        <w:rPr>
          <w:rFonts w:ascii="Calibri" w:hAnsi="宋体" w:cs="KjdjjjKrqmbjMxxxgtAdvTT5ada87cc"/>
        </w:rPr>
        <w:t>电子从</w:t>
      </w:r>
      <w:r w:rsidRPr="00B66B75">
        <w:rPr>
          <w:rFonts w:ascii="Calibri" w:hAnsi="Calibri" w:cs="KjdjjjKrqmbjMxxxgtAdvTT5ada87cc"/>
        </w:rPr>
        <w:t>FG</w:t>
      </w:r>
      <w:r w:rsidRPr="00B66B75">
        <w:rPr>
          <w:rFonts w:ascii="Calibri" w:hAnsi="宋体" w:cs="KjdjjjKrqmbjMxxxgtAdvTT5ada87cc" w:hint="eastAsia"/>
        </w:rPr>
        <w:t>射</w:t>
      </w:r>
      <w:r w:rsidRPr="00B66B75">
        <w:rPr>
          <w:rFonts w:ascii="Calibri" w:hAnsi="宋体" w:cs="KjdjjjKrqmbjMxxxgtAdvTT5ada87cc"/>
        </w:rPr>
        <w:t>出到源线上。对源线施加更高的电压需要一个深的源结以减少结漏</w:t>
      </w:r>
      <w:r w:rsidRPr="00B66B75">
        <w:rPr>
          <w:rFonts w:ascii="Calibri" w:hAnsi="宋体" w:cs="KjdjjjKrqmbjMxxxgtAdvTT5ada87cc" w:hint="eastAsia"/>
        </w:rPr>
        <w:t>电</w:t>
      </w:r>
      <w:r w:rsidRPr="00B66B75">
        <w:rPr>
          <w:rFonts w:ascii="Calibri" w:hAnsi="宋体" w:cs="KjdjjjKrqmbjMxxxgtAdvTT5ada87cc"/>
        </w:rPr>
        <w:t>，这限制了单元的可微缩性。</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r w:rsidRPr="00B66B75">
        <w:rPr>
          <w:rFonts w:ascii="Calibri" w:hAnsi="Calibri" w:cs="KjdjjjKrqmbjMxxxgtAdvTT5ada87cc"/>
        </w:rPr>
        <w:t xml:space="preserve">(3) </w:t>
      </w:r>
      <w:r w:rsidRPr="00B66B75">
        <w:rPr>
          <w:rFonts w:ascii="Calibri" w:hAnsi="宋体" w:cs="KjdjjjKrqmbjMxxxgtAdvTT5ada87cc" w:hint="eastAsia"/>
        </w:rPr>
        <w:t>Poly</w:t>
      </w:r>
      <w:r w:rsidRPr="00B66B75">
        <w:rPr>
          <w:rFonts w:ascii="Calibri" w:hAnsi="宋体" w:cs="KjdjjjKrqmbjMxxxgtAdvTT5ada87cc" w:hint="eastAsia"/>
        </w:rPr>
        <w:t>到</w:t>
      </w:r>
      <w:r w:rsidRPr="00B66B75">
        <w:rPr>
          <w:rFonts w:ascii="Calibri" w:hAnsi="宋体" w:cs="KjdjjjKrqmbjMxxxgtAdvTT5ada87cc" w:hint="eastAsia"/>
        </w:rPr>
        <w:t xml:space="preserve">Poly </w:t>
      </w:r>
      <w:r w:rsidRPr="00B66B75">
        <w:rPr>
          <w:rFonts w:ascii="Calibri" w:hAnsi="Calibri" w:cs="KjdjjjKrqmbjMxxxgtAdvTT5ada87cc"/>
        </w:rPr>
        <w:t>FN</w:t>
      </w:r>
      <w:r w:rsidRPr="00B66B75">
        <w:rPr>
          <w:rFonts w:ascii="Calibri" w:hAnsi="宋体" w:cs="KjdjjjKrqmbjMxxxgtAdvTT5ada87cc"/>
        </w:rPr>
        <w:t>电子</w:t>
      </w:r>
      <w:r w:rsidRPr="00B66B75">
        <w:rPr>
          <w:rFonts w:ascii="Calibri" w:hAnsi="宋体" w:cs="KjdjjjKrqmbjMxxxgtAdvTT5ada87cc" w:hint="eastAsia"/>
        </w:rPr>
        <w:t>射出</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r w:rsidRPr="00B66B75">
        <w:rPr>
          <w:rFonts w:ascii="Calibri" w:hAnsi="宋体" w:cs="KjdjjjKrqmbjMxxxgtAdvTT5ada87cc"/>
        </w:rPr>
        <w:t>通过在</w:t>
      </w:r>
      <w:r w:rsidRPr="00B66B75">
        <w:rPr>
          <w:rFonts w:ascii="Calibri" w:hAnsi="Calibri" w:cs="KjdjjjKrqmbjMxxxgtAdvTT5ada87cc"/>
        </w:rPr>
        <w:t>CG</w:t>
      </w:r>
      <w:r w:rsidRPr="00B66B75">
        <w:rPr>
          <w:rFonts w:ascii="Calibri" w:hAnsi="宋体" w:cs="KjdjjjKrqmbjMxxxgtAdvTT5ada87cc"/>
        </w:rPr>
        <w:t>上施加正高压，可以通过</w:t>
      </w:r>
      <w:r w:rsidRPr="00B66B75">
        <w:rPr>
          <w:rFonts w:ascii="Calibri" w:hAnsi="Calibri" w:cs="KjdjjjKrqmbjMxxxgtAdvTT5ada87cc"/>
        </w:rPr>
        <w:t>FN</w:t>
      </w:r>
      <w:r w:rsidRPr="00B66B75">
        <w:rPr>
          <w:rFonts w:ascii="Calibri" w:hAnsi="宋体" w:cs="KjdjjjKrqmbjMxxxgtAdvTT5ada87cc"/>
        </w:rPr>
        <w:t>隧</w:t>
      </w:r>
      <w:r w:rsidRPr="00B66B75">
        <w:rPr>
          <w:rFonts w:ascii="Calibri" w:hAnsi="宋体" w:cs="KjdjjjKrqmbjMxxxgtAdvTT5ada87cc" w:hint="eastAsia"/>
        </w:rPr>
        <w:t>穿效应</w:t>
      </w:r>
      <w:r w:rsidRPr="00B66B75">
        <w:rPr>
          <w:rFonts w:ascii="Calibri" w:hAnsi="宋体" w:cs="KjdjjjKrqmbjMxxxgtAdvTT5ada87cc"/>
        </w:rPr>
        <w:t>将电子从</w:t>
      </w:r>
      <w:r w:rsidRPr="00B66B75">
        <w:rPr>
          <w:rFonts w:ascii="Calibri" w:hAnsi="Calibri" w:cs="KjdjjjKrqmbjMxxxgtAdvTT5ada87cc"/>
        </w:rPr>
        <w:t>FG</w:t>
      </w:r>
      <w:r w:rsidRPr="00B66B75">
        <w:rPr>
          <w:rFonts w:ascii="Calibri" w:hAnsi="宋体" w:cs="KjdjjjKrqmbjMxxxgtAdvTT5ada87cc" w:hint="eastAsia"/>
        </w:rPr>
        <w:t xml:space="preserve"> Poly</w:t>
      </w:r>
      <w:r w:rsidRPr="00B66B75">
        <w:rPr>
          <w:rFonts w:ascii="Calibri" w:hAnsi="宋体" w:cs="KjdjjjKrqmbjMxxxgtAdvTT5ada87cc" w:hint="eastAsia"/>
        </w:rPr>
        <w:t>射出到</w:t>
      </w:r>
      <w:r w:rsidRPr="00B66B75">
        <w:rPr>
          <w:rFonts w:ascii="Calibri" w:hAnsi="Calibri" w:cs="KjdjjjKrqmbjMxxxgtAdvTT5ada87cc"/>
        </w:rPr>
        <w:t>CG</w:t>
      </w:r>
      <w:r w:rsidRPr="00B66B75">
        <w:rPr>
          <w:rFonts w:ascii="Calibri" w:hAnsi="宋体" w:cs="KjdjjjKrqmbjMxxxgtAdvTT5ada87cc" w:hint="eastAsia"/>
        </w:rPr>
        <w:t xml:space="preserve"> Poly</w:t>
      </w:r>
      <w:r w:rsidRPr="00B66B75">
        <w:rPr>
          <w:rFonts w:ascii="Calibri" w:hAnsi="宋体" w:cs="KjdjjjKrqmbjMxxxgtAdvTT5ada87cc"/>
        </w:rPr>
        <w:t>。在</w:t>
      </w:r>
      <w:r w:rsidRPr="00B66B75">
        <w:rPr>
          <w:rFonts w:ascii="Calibri" w:hAnsi="Calibri" w:cs="KjdjjjKrqmbjMxxxgtAdvTT5ada87cc"/>
        </w:rPr>
        <w:t>FG</w:t>
      </w:r>
      <w:r w:rsidRPr="00B66B75">
        <w:rPr>
          <w:rFonts w:ascii="Calibri" w:hAnsi="宋体" w:cs="KjdjjjKrqmbjMxxxgtAdvTT5ada87cc"/>
        </w:rPr>
        <w:t>角的针状结构的电场增强效应可以降低</w:t>
      </w:r>
      <w:r w:rsidRPr="00B66B75">
        <w:rPr>
          <w:rFonts w:ascii="Calibri" w:hAnsi="Calibri" w:cs="KjdjjjKrqmbjMxxxgtAdvTT5ada87cc"/>
        </w:rPr>
        <w:t>FN</w:t>
      </w:r>
      <w:r w:rsidRPr="00B66B75">
        <w:rPr>
          <w:rFonts w:ascii="Calibri" w:hAnsi="宋体" w:cs="KjdjjjKrqmbjMxxxgtAdvTT5ada87cc"/>
        </w:rPr>
        <w:t>擦除电压。此外，在擦除操作中不需要负电压。</w:t>
      </w:r>
    </w:p>
    <w:p w:rsidR="00CE2AA0" w:rsidRPr="00B66B75" w:rsidRDefault="001A6DDA" w:rsidP="00CA2BAD">
      <w:pPr>
        <w:autoSpaceDE w:val="0"/>
        <w:autoSpaceDN w:val="0"/>
        <w:spacing w:beforeLines="50" w:afterLines="50"/>
        <w:ind w:firstLineChars="200" w:firstLine="480"/>
        <w:rPr>
          <w:rFonts w:ascii="Calibri" w:hAnsi="Calibri" w:cs="KjdjjjKrqmbjMxxxgtAdvTT5ada87cc"/>
        </w:rPr>
      </w:pPr>
      <w:r>
        <w:rPr>
          <w:rFonts w:ascii="Calibri" w:hAnsi="Calibri" w:cs="KjdjjjKrqmbjMxxxgtAdvTT5ada87cc"/>
          <w:noProof/>
          <w:snapToGrid/>
        </w:rPr>
        <w:lastRenderedPageBreak/>
        <w:drawing>
          <wp:inline distT="0" distB="0" distL="0" distR="0">
            <wp:extent cx="5276850" cy="2047875"/>
            <wp:effectExtent l="19050" t="0" r="0" b="0"/>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6" cstate="print"/>
                    <a:srcRect/>
                    <a:stretch>
                      <a:fillRect/>
                    </a:stretch>
                  </pic:blipFill>
                  <pic:spPr bwMode="auto">
                    <a:xfrm>
                      <a:off x="0" y="0"/>
                      <a:ext cx="5276850" cy="2047875"/>
                    </a:xfrm>
                    <a:prstGeom prst="rect">
                      <a:avLst/>
                    </a:prstGeom>
                    <a:noFill/>
                    <a:ln w="9525">
                      <a:noFill/>
                      <a:miter lim="800000"/>
                      <a:headEnd/>
                      <a:tailEnd/>
                    </a:ln>
                  </pic:spPr>
                </pic:pic>
              </a:graphicData>
            </a:graphic>
          </wp:inline>
        </w:drawing>
      </w:r>
    </w:p>
    <w:p w:rsidR="00CE2AA0" w:rsidRPr="00B66B75" w:rsidRDefault="009159AE" w:rsidP="009159AE">
      <w:pPr>
        <w:pStyle w:val="af5"/>
        <w:rPr>
          <w:rFonts w:ascii="Calibri" w:eastAsia="宋体" w:hAnsi="Calibri" w:cs="KjdjjjKrqmbjMxxxgtAdvTT5ada87cc"/>
          <w:sz w:val="24"/>
          <w:szCs w:val="24"/>
        </w:rPr>
      </w:pPr>
      <w:bookmarkStart w:id="8" w:name="_Ref104889158"/>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8</w:t>
      </w:r>
      <w:r w:rsidR="0031111A">
        <w:fldChar w:fldCharType="end"/>
      </w:r>
      <w:bookmarkEnd w:id="8"/>
      <w:r>
        <w:rPr>
          <w:rFonts w:hint="eastAsia"/>
        </w:rPr>
        <w:t xml:space="preserve"> </w:t>
      </w:r>
      <w:r w:rsidR="00CE2AA0" w:rsidRPr="00B66B75">
        <w:rPr>
          <w:rFonts w:ascii="Calibri" w:eastAsia="宋体" w:hAnsi="Calibri" w:cs="KjdjjjKrqmbjMxxxgtAdvTT5ada87cc"/>
          <w:sz w:val="24"/>
          <w:szCs w:val="24"/>
        </w:rPr>
        <w:t>FG</w:t>
      </w:r>
      <w:r w:rsidR="00CE2AA0" w:rsidRPr="00B66B75">
        <w:rPr>
          <w:rFonts w:ascii="Calibri" w:eastAsia="宋体" w:hAnsi="宋体" w:cs="KjdjjjKrqmbjMxxxgtAdvTT5ada87cc"/>
          <w:sz w:val="24"/>
          <w:szCs w:val="24"/>
        </w:rPr>
        <w:t>型单元的擦除操作原理</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CE2AA0" w:rsidP="006417E4">
      <w:pPr>
        <w:pStyle w:val="4"/>
      </w:pPr>
      <w:r w:rsidRPr="00B66B75">
        <w:t>FG</w:t>
      </w:r>
      <w:r w:rsidRPr="00B66B75">
        <w:t>型单元的编程</w:t>
      </w:r>
      <w:r w:rsidRPr="00B66B75">
        <w:t>/</w:t>
      </w:r>
      <w:r w:rsidRPr="00B66B75">
        <w:t>擦写操作问题</w:t>
      </w:r>
      <w:r w:rsidRPr="00B66B75">
        <w:t xml:space="preserve"> </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过擦除状态（或耗尽状态）被定义为一些被擦除的单元的阈值电压，在擦除操作中基本上越过目标擦除电平而最终变成负值，如</w:t>
      </w:r>
      <w:r w:rsidR="0031111A">
        <w:rPr>
          <w:rFonts w:ascii="Calibri" w:hAnsi="宋体" w:cs="KjdjjjKrqmbjMxxxgtAdvTT5ada87cc"/>
          <w:color w:val="000000"/>
        </w:rPr>
        <w:fldChar w:fldCharType="begin"/>
      </w:r>
      <w:r w:rsidR="009159AE">
        <w:rPr>
          <w:rFonts w:ascii="Calibri" w:hAnsi="宋体" w:cs="KjdjjjKrqmbjMxxxgtAdvTT5ada87cc"/>
          <w:color w:val="000000"/>
        </w:rPr>
        <w:instrText xml:space="preserve"> REF _Ref104889179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9</w:t>
      </w:r>
      <w:r w:rsidR="0031111A">
        <w:rPr>
          <w:rFonts w:ascii="Calibri" w:hAnsi="宋体" w:cs="KjdjjjKrqmbjMxxxgtAdvTT5ada87cc"/>
          <w:color w:val="000000"/>
        </w:rPr>
        <w:fldChar w:fldCharType="end"/>
      </w:r>
      <w:r w:rsidRPr="00B66B75">
        <w:rPr>
          <w:rFonts w:ascii="Calibri" w:hAnsi="宋体" w:cs="KjdjjjKrqmbjMxxxgtAdvTT5ada87cc"/>
          <w:color w:val="000000"/>
        </w:rPr>
        <w:t>所示。在</w:t>
      </w:r>
      <w:r w:rsidRPr="00B66B75">
        <w:rPr>
          <w:rFonts w:ascii="Calibri" w:hAnsi="Calibri" w:cs="KjdjjjKrqmbjMxxxgtAdvTT5ada87cc"/>
          <w:color w:val="000000"/>
        </w:rPr>
        <w:t>1T</w:t>
      </w:r>
      <w:r w:rsidRPr="00B66B75">
        <w:rPr>
          <w:rFonts w:ascii="Calibri" w:hAnsi="宋体" w:cs="KjdjjjKrqmbjMxxxgtAdvTT5ada87cc"/>
          <w:color w:val="000000"/>
        </w:rPr>
        <w:t>单元的情况下，过擦除的单元可以在</w:t>
      </w:r>
      <w:r w:rsidRPr="00B66B75">
        <w:rPr>
          <w:rFonts w:ascii="Calibri" w:hAnsi="Calibri" w:cs="KjdjjjKrqmbjMxxxgtAdvTT5ada87cc"/>
          <w:color w:val="000000"/>
        </w:rPr>
        <w:t>BL</w:t>
      </w:r>
      <w:r w:rsidRPr="00B66B75">
        <w:rPr>
          <w:rFonts w:ascii="Calibri" w:hAnsi="宋体" w:cs="KjdjjjKrqmbjMxxxgtAdvTT5ada87cc"/>
          <w:color w:val="000000"/>
        </w:rPr>
        <w:t>和</w:t>
      </w:r>
      <w:r w:rsidRPr="00B66B75">
        <w:rPr>
          <w:rFonts w:ascii="Calibri" w:hAnsi="Calibri" w:cs="KjdjjjKrqmbjMxxxgtAdvTT5ada87cc"/>
          <w:color w:val="000000"/>
        </w:rPr>
        <w:t>SL</w:t>
      </w:r>
      <w:r w:rsidRPr="00B66B75">
        <w:rPr>
          <w:rFonts w:ascii="Calibri" w:hAnsi="宋体" w:cs="KjdjjjKrqmbjMxxxgtAdvTT5ada87cc"/>
          <w:color w:val="000000"/>
        </w:rPr>
        <w:t>之间流过相当大的电流，即使它们没有被选中。因此，当选</w:t>
      </w:r>
      <w:r w:rsidRPr="00B66B75">
        <w:rPr>
          <w:rFonts w:ascii="Calibri" w:hAnsi="宋体" w:cs="KjdjjjKrqmbjMxxxgtAdvTT5ada87cc" w:hint="eastAsia"/>
          <w:color w:val="000000"/>
        </w:rPr>
        <w:t>中</w:t>
      </w:r>
      <w:r w:rsidRPr="00B66B75">
        <w:rPr>
          <w:rFonts w:ascii="Calibri" w:hAnsi="宋体" w:cs="KjdjjjKrqmbjMxxxgtAdvTT5ada87cc"/>
          <w:color w:val="000000"/>
        </w:rPr>
        <w:t>的位线</w:t>
      </w:r>
      <w:r w:rsidRPr="00B66B75">
        <w:rPr>
          <w:rFonts w:ascii="Calibri" w:hAnsi="Calibri" w:cs="KjdjjjKrqmbjMxxxgtAdvTT5ada87cc"/>
          <w:color w:val="000000"/>
        </w:rPr>
        <w:t>(BL)</w:t>
      </w:r>
      <w:r w:rsidRPr="00B66B75">
        <w:rPr>
          <w:rFonts w:ascii="Calibri" w:hAnsi="宋体" w:cs="KjdjjjKrqmbjMxxxgtAdvTT5ada87cc"/>
          <w:color w:val="000000"/>
        </w:rPr>
        <w:t>上存在过擦除的单元时，来自选</w:t>
      </w:r>
      <w:r w:rsidRPr="00B66B75">
        <w:rPr>
          <w:rFonts w:ascii="Calibri" w:hAnsi="宋体" w:cs="KjdjjjKrqmbjMxxxgtAdvTT5ada87cc" w:hint="eastAsia"/>
          <w:color w:val="000000"/>
        </w:rPr>
        <w:t>中</w:t>
      </w:r>
      <w:r w:rsidRPr="00B66B75">
        <w:rPr>
          <w:rFonts w:ascii="Calibri" w:hAnsi="宋体" w:cs="KjdjjjKrqmbjMxxxgtAdvTT5ada87cc"/>
          <w:color w:val="000000"/>
        </w:rPr>
        <w:t>单元的电流和来自过擦除单元的漏电流都会</w:t>
      </w:r>
      <w:r w:rsidRPr="00B66B75">
        <w:rPr>
          <w:rFonts w:ascii="Calibri" w:hAnsi="宋体" w:cs="KjdjjjKrqmbjMxxxgtAdvTT5ada87cc" w:hint="eastAsia"/>
          <w:color w:val="000000"/>
        </w:rPr>
        <w:t>施加</w:t>
      </w:r>
      <w:r w:rsidRPr="00B66B75">
        <w:rPr>
          <w:rFonts w:ascii="Calibri" w:hAnsi="宋体" w:cs="KjdjjjKrqmbjMxxxgtAdvTT5ada87cc"/>
          <w:color w:val="000000"/>
        </w:rPr>
        <w:t>到</w:t>
      </w:r>
      <w:r w:rsidRPr="00B66B75">
        <w:rPr>
          <w:rFonts w:ascii="Calibri" w:hAnsi="Calibri" w:cs="KjdjjjKrqmbjMxxxgtAdvTT5ada87cc"/>
          <w:color w:val="000000"/>
        </w:rPr>
        <w:t>BL</w:t>
      </w:r>
      <w:r w:rsidRPr="00B66B75">
        <w:rPr>
          <w:rFonts w:ascii="Calibri" w:hAnsi="宋体" w:cs="KjdjjjKrqmbjMxxxgtAdvTT5ada87cc"/>
          <w:color w:val="000000"/>
        </w:rPr>
        <w:t>上，从而导致读取</w:t>
      </w:r>
      <w:r w:rsidRPr="00B66B75">
        <w:rPr>
          <w:rFonts w:ascii="Calibri" w:hAnsi="宋体" w:cs="KjdjjjKrqmbjMxxxgtAdvTT5ada87cc" w:hint="eastAsia"/>
          <w:color w:val="000000"/>
        </w:rPr>
        <w:t>失效</w:t>
      </w:r>
      <w:r w:rsidRPr="00B66B75">
        <w:rPr>
          <w:rFonts w:ascii="Calibri" w:hAnsi="宋体" w:cs="KjdjjjKrqmbjMxxxgtAdvTT5ada87cc"/>
          <w:color w:val="000000"/>
        </w:rPr>
        <w:t>。</w:t>
      </w:r>
    </w:p>
    <w:p w:rsidR="00CE2AA0" w:rsidRPr="00B66B75" w:rsidRDefault="001A6DDA" w:rsidP="00CA2BAD">
      <w:pPr>
        <w:autoSpaceDE w:val="0"/>
        <w:autoSpaceDN w:val="0"/>
        <w:spacing w:beforeLines="50" w:afterLines="50"/>
        <w:ind w:firstLineChars="200" w:firstLine="48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76850" cy="2952750"/>
            <wp:effectExtent l="19050" t="0" r="0" b="0"/>
            <wp:docPr id="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 cstate="print"/>
                    <a:srcRect/>
                    <a:stretch>
                      <a:fillRect/>
                    </a:stretch>
                  </pic:blipFill>
                  <pic:spPr bwMode="auto">
                    <a:xfrm>
                      <a:off x="0" y="0"/>
                      <a:ext cx="5276850" cy="2952750"/>
                    </a:xfrm>
                    <a:prstGeom prst="rect">
                      <a:avLst/>
                    </a:prstGeom>
                    <a:noFill/>
                    <a:ln w="9525">
                      <a:noFill/>
                      <a:miter lim="800000"/>
                      <a:headEnd/>
                      <a:tailEnd/>
                    </a:ln>
                  </pic:spPr>
                </pic:pic>
              </a:graphicData>
            </a:graphic>
          </wp:inline>
        </w:drawing>
      </w:r>
    </w:p>
    <w:p w:rsidR="00CE2AA0" w:rsidRPr="00B66B75" w:rsidRDefault="009159AE" w:rsidP="009159AE">
      <w:pPr>
        <w:pStyle w:val="af5"/>
        <w:jc w:val="center"/>
        <w:rPr>
          <w:rFonts w:ascii="Calibri" w:eastAsia="宋体" w:hAnsi="宋体" w:cs="KjdjjjKrqmbjMxxxgtAdvTT5ada87cc"/>
          <w:sz w:val="24"/>
          <w:szCs w:val="24"/>
        </w:rPr>
      </w:pPr>
      <w:bookmarkStart w:id="9" w:name="_Ref104889179"/>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9</w:t>
      </w:r>
      <w:r w:rsidR="0031111A">
        <w:fldChar w:fldCharType="end"/>
      </w:r>
      <w:bookmarkEnd w:id="9"/>
      <w:r>
        <w:rPr>
          <w:rFonts w:hint="eastAsia"/>
        </w:rPr>
        <w:t xml:space="preserve"> </w:t>
      </w:r>
      <w:r w:rsidR="00CE2AA0" w:rsidRPr="00B66B75">
        <w:rPr>
          <w:rFonts w:ascii="Calibri" w:eastAsia="宋体" w:hAnsi="Calibri" w:cs="KjdjjjKrqmbjMxxxgtAdvTT5ada87cc"/>
          <w:sz w:val="24"/>
          <w:szCs w:val="24"/>
        </w:rPr>
        <w:t>1T</w:t>
      </w:r>
      <w:r w:rsidR="00CE2AA0" w:rsidRPr="00B66B75">
        <w:rPr>
          <w:rFonts w:ascii="Calibri" w:eastAsia="宋体" w:hAnsi="宋体" w:cs="KjdjjjKrqmbjMxxxgtAdvTT5ada87cc"/>
          <w:sz w:val="24"/>
          <w:szCs w:val="24"/>
        </w:rPr>
        <w:t>单元中的过擦除问题</w:t>
      </w:r>
    </w:p>
    <w:p w:rsidR="00CE2AA0" w:rsidRPr="00B66B75" w:rsidRDefault="00CE2AA0" w:rsidP="00CA2BAD">
      <w:pPr>
        <w:autoSpaceDE w:val="0"/>
        <w:autoSpaceDN w:val="0"/>
        <w:spacing w:beforeLines="50" w:afterLines="50"/>
        <w:ind w:firstLineChars="200" w:firstLine="480"/>
        <w:rPr>
          <w:rFonts w:ascii="Calibri" w:hAnsi="Calibri"/>
        </w:rPr>
      </w:pP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为了防止由于过擦除问题导致的读取失效，应该采用复杂的擦除流程。</w:t>
      </w:r>
      <w:r w:rsidR="0031111A">
        <w:rPr>
          <w:rFonts w:ascii="Calibri" w:hAnsi="宋体" w:cs="KjdjjjKrqmbjMxxxgtAdvTT5ada87cc"/>
          <w:color w:val="000000"/>
        </w:rPr>
        <w:fldChar w:fldCharType="begin"/>
      </w:r>
      <w:r w:rsidR="009159AE">
        <w:rPr>
          <w:rFonts w:ascii="Calibri" w:hAnsi="宋体" w:cs="KjdjjjKrqmbjMxxxgtAdvTT5ada87cc"/>
          <w:color w:val="000000"/>
        </w:rPr>
        <w:instrText xml:space="preserve"> REF _Ref104889237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10</w:t>
      </w:r>
      <w:r w:rsidR="0031111A">
        <w:rPr>
          <w:rFonts w:ascii="Calibri" w:hAnsi="宋体" w:cs="KjdjjjKrqmbjMxxxgtAdvTT5ada87cc"/>
          <w:color w:val="000000"/>
        </w:rPr>
        <w:fldChar w:fldCharType="end"/>
      </w:r>
      <w:r w:rsidRPr="00B66B75">
        <w:rPr>
          <w:rFonts w:ascii="Calibri" w:hAnsi="宋体" w:cs="KjdjjjKrqmbjMxxxgtAdvTT5ada87cc"/>
          <w:color w:val="000000"/>
        </w:rPr>
        <w:t>显示了一个避免过擦除问题的擦除流程的例子，其步骤如下</w:t>
      </w:r>
      <w:r w:rsidRPr="00B66B75">
        <w:rPr>
          <w:rFonts w:ascii="Calibri" w:hAnsi="宋体" w:cs="KjdjjjKrqmbjMxxxgtAdvTT5ada87cc" w:hint="eastAsia"/>
          <w:color w:val="000000"/>
        </w:rPr>
        <w:t>：</w:t>
      </w:r>
    </w:p>
    <w:p w:rsidR="00CE2AA0" w:rsidRPr="00B66B75" w:rsidRDefault="00CE2AA0" w:rsidP="00CA2BAD">
      <w:pPr>
        <w:pStyle w:val="af6"/>
        <w:numPr>
          <w:ilvl w:val="0"/>
          <w:numId w:val="3"/>
        </w:numPr>
        <w:autoSpaceDE w:val="0"/>
        <w:autoSpaceDN w:val="0"/>
        <w:adjustRightInd w:val="0"/>
        <w:spacing w:beforeLines="50" w:afterLines="50"/>
        <w:ind w:firstLine="480"/>
        <w:jc w:val="left"/>
        <w:rPr>
          <w:rFonts w:cs="KjdjjjKrqmbjMxxxgtAdvTT5ada87cc"/>
          <w:color w:val="000000"/>
          <w:sz w:val="24"/>
          <w:szCs w:val="24"/>
        </w:rPr>
      </w:pPr>
      <w:r w:rsidRPr="00B66B75">
        <w:rPr>
          <w:rFonts w:hAnsi="宋体" w:cs="KjdjjjKrqmbjMxxxgtAdvTT5ada87cc"/>
          <w:color w:val="000000"/>
          <w:sz w:val="24"/>
          <w:szCs w:val="24"/>
        </w:rPr>
        <w:t>对所有的</w:t>
      </w:r>
      <w:r w:rsidRPr="00B66B75">
        <w:rPr>
          <w:rFonts w:hAnsi="宋体" w:cs="KjdjjjKrqmbjMxxxgtAdvTT5ada87cc" w:hint="eastAsia"/>
          <w:color w:val="000000"/>
          <w:sz w:val="24"/>
          <w:szCs w:val="24"/>
        </w:rPr>
        <w:t>“</w:t>
      </w:r>
      <w:r w:rsidRPr="00B66B75">
        <w:rPr>
          <w:rFonts w:cs="KjdjjjKrqmbjMxxxgtAdvTT5ada87cc"/>
          <w:color w:val="000000"/>
          <w:sz w:val="24"/>
          <w:szCs w:val="24"/>
        </w:rPr>
        <w:t>0</w:t>
      </w:r>
      <w:r w:rsidRPr="00B66B75">
        <w:rPr>
          <w:rFonts w:cs="KjdjjjKrqmbjMxxxgtAdvTT5ada87cc" w:hint="eastAsia"/>
          <w:color w:val="000000"/>
          <w:sz w:val="24"/>
          <w:szCs w:val="24"/>
        </w:rPr>
        <w:t>”单元</w:t>
      </w:r>
      <w:r w:rsidRPr="00B66B75">
        <w:rPr>
          <w:rFonts w:hAnsi="宋体" w:cs="KjdjjjKrqmbjMxxxgtAdvTT5ada87cc"/>
          <w:color w:val="000000"/>
          <w:sz w:val="24"/>
          <w:szCs w:val="24"/>
        </w:rPr>
        <w:t>（高</w:t>
      </w:r>
      <w:r w:rsidRPr="00B66B75">
        <w:rPr>
          <w:rFonts w:cs="KjdjjjKrqmbjMxxxgtAdvTT5ada87cc"/>
          <w:color w:val="000000"/>
          <w:sz w:val="24"/>
          <w:szCs w:val="24"/>
        </w:rPr>
        <w:t>Vth</w:t>
      </w:r>
      <w:r w:rsidRPr="00B66B75">
        <w:rPr>
          <w:rFonts w:hAnsi="宋体" w:cs="KjdjjjKrqmbjMxxxgtAdvTT5ada87cc"/>
          <w:color w:val="000000"/>
          <w:sz w:val="24"/>
          <w:szCs w:val="24"/>
        </w:rPr>
        <w:t>）进行编程</w:t>
      </w:r>
      <w:r w:rsidRPr="00B66B75">
        <w:rPr>
          <w:rFonts w:hAnsi="宋体" w:cs="KjdjjjKrqmbjMxxxgtAdvTT5ada87cc" w:hint="eastAsia"/>
          <w:color w:val="000000"/>
          <w:sz w:val="24"/>
          <w:szCs w:val="24"/>
        </w:rPr>
        <w:t>：</w:t>
      </w:r>
      <w:r w:rsidRPr="00B66B75">
        <w:rPr>
          <w:rFonts w:hAnsi="宋体" w:cs="KjdjjjKrqmbjMxxxgtAdvTT5ada87cc"/>
          <w:color w:val="000000"/>
          <w:sz w:val="24"/>
          <w:szCs w:val="24"/>
        </w:rPr>
        <w:t>在这一步中，对擦除</w:t>
      </w:r>
      <w:r w:rsidRPr="00B66B75">
        <w:rPr>
          <w:rFonts w:hAnsi="宋体" w:cs="KjdjjjKrqmbjMxxxgtAdvTT5ada87cc" w:hint="eastAsia"/>
          <w:color w:val="000000"/>
          <w:sz w:val="24"/>
          <w:szCs w:val="24"/>
        </w:rPr>
        <w:t>态的</w:t>
      </w:r>
      <w:r w:rsidRPr="00B66B75">
        <w:rPr>
          <w:rFonts w:hAnsi="宋体" w:cs="KjdjjjKrqmbjMxxxgtAdvTT5ada87cc"/>
          <w:color w:val="000000"/>
          <w:sz w:val="24"/>
          <w:szCs w:val="24"/>
        </w:rPr>
        <w:t>低</w:t>
      </w:r>
      <w:r w:rsidRPr="00B66B75">
        <w:rPr>
          <w:rFonts w:cs="KjdjjjKrqmbjMxxxgtAdvTT5ada87cc"/>
          <w:color w:val="000000"/>
          <w:sz w:val="24"/>
          <w:szCs w:val="24"/>
        </w:rPr>
        <w:t>Vth</w:t>
      </w:r>
      <w:r w:rsidRPr="00B66B75">
        <w:rPr>
          <w:rFonts w:hAnsi="宋体" w:cs="KjdjjjKrqmbjMxxxgtAdvTT5ada87cc"/>
          <w:color w:val="000000"/>
          <w:sz w:val="24"/>
          <w:szCs w:val="24"/>
        </w:rPr>
        <w:t>单元进行编程，以便在擦除操作前将所有单元的</w:t>
      </w:r>
      <w:r w:rsidRPr="00B66B75">
        <w:rPr>
          <w:rFonts w:hAnsi="宋体" w:cs="KjdjjjKrqmbjMxxxgtAdvTT5ada87cc" w:hint="eastAsia"/>
          <w:color w:val="000000"/>
          <w:sz w:val="24"/>
          <w:szCs w:val="24"/>
        </w:rPr>
        <w:t>I</w:t>
      </w:r>
      <w:r w:rsidRPr="00B66B75">
        <w:rPr>
          <w:rFonts w:cs="KjdjjjKrqmbjMxxxgtAdvTT5ada87cc"/>
          <w:color w:val="000000"/>
          <w:sz w:val="24"/>
          <w:szCs w:val="24"/>
        </w:rPr>
        <w:t>-V</w:t>
      </w:r>
      <w:r w:rsidRPr="00B66B75">
        <w:rPr>
          <w:rFonts w:hAnsi="宋体" w:cs="KjdjjjKrqmbjMxxxgtAdvTT5ada87cc"/>
          <w:color w:val="000000"/>
          <w:sz w:val="24"/>
          <w:szCs w:val="24"/>
        </w:rPr>
        <w:t>特性设置得尽可能相似。</w:t>
      </w:r>
    </w:p>
    <w:p w:rsidR="00CE2AA0" w:rsidRPr="00B66B75" w:rsidRDefault="00CE2AA0" w:rsidP="00CA2BAD">
      <w:pPr>
        <w:pStyle w:val="af6"/>
        <w:numPr>
          <w:ilvl w:val="0"/>
          <w:numId w:val="3"/>
        </w:numPr>
        <w:autoSpaceDE w:val="0"/>
        <w:autoSpaceDN w:val="0"/>
        <w:adjustRightInd w:val="0"/>
        <w:spacing w:beforeLines="50" w:afterLines="50"/>
        <w:ind w:firstLine="480"/>
        <w:jc w:val="left"/>
        <w:rPr>
          <w:rFonts w:cs="KjdjjjKrqmbjMxxxgtAdvTT5ada87cc"/>
          <w:color w:val="000000"/>
          <w:sz w:val="24"/>
          <w:szCs w:val="24"/>
        </w:rPr>
      </w:pPr>
      <w:r w:rsidRPr="00B66B75">
        <w:rPr>
          <w:rFonts w:hAnsi="宋体" w:cs="KjdjjjKrqmbjMxxxgtAdvTT5ada87cc"/>
          <w:color w:val="000000"/>
          <w:sz w:val="24"/>
          <w:szCs w:val="24"/>
        </w:rPr>
        <w:lastRenderedPageBreak/>
        <w:t>擦除脉冲：擦除单元中的所有单元在预定的高电压下被偏置，以在适当的时间内擦除它们。</w:t>
      </w:r>
    </w:p>
    <w:p w:rsidR="00CE2AA0" w:rsidRPr="00B66B75" w:rsidRDefault="00CE2AA0" w:rsidP="00CA2BAD">
      <w:pPr>
        <w:pStyle w:val="af6"/>
        <w:numPr>
          <w:ilvl w:val="0"/>
          <w:numId w:val="3"/>
        </w:numPr>
        <w:autoSpaceDE w:val="0"/>
        <w:autoSpaceDN w:val="0"/>
        <w:adjustRightInd w:val="0"/>
        <w:spacing w:beforeLines="50" w:afterLines="50"/>
        <w:ind w:firstLine="480"/>
        <w:jc w:val="left"/>
        <w:rPr>
          <w:rFonts w:cs="KjdjjjKrqmbjMxxxgtAdvTT5ada87cc"/>
          <w:color w:val="000000"/>
          <w:sz w:val="24"/>
          <w:szCs w:val="24"/>
        </w:rPr>
      </w:pPr>
      <w:r w:rsidRPr="00B66B75">
        <w:rPr>
          <w:rFonts w:hAnsi="宋体" w:cs="KjdjjjKrqmbjMxxxgtAdvTT5ada87cc"/>
          <w:color w:val="000000"/>
          <w:sz w:val="24"/>
          <w:szCs w:val="24"/>
        </w:rPr>
        <w:t>擦除验证</w:t>
      </w:r>
      <w:r w:rsidRPr="00B66B75">
        <w:rPr>
          <w:rFonts w:hAnsi="宋体" w:cs="KjdjjjKrqmbjMxxxgtAdvTT5ada87cc" w:hint="eastAsia"/>
          <w:color w:val="000000"/>
          <w:sz w:val="24"/>
          <w:szCs w:val="24"/>
        </w:rPr>
        <w:t>：</w:t>
      </w:r>
      <w:r w:rsidRPr="00B66B75">
        <w:rPr>
          <w:rFonts w:hAnsi="宋体" w:cs="KjdjjjKrqmbjMxxxgtAdvTT5ada87cc"/>
          <w:color w:val="000000"/>
          <w:sz w:val="24"/>
          <w:szCs w:val="24"/>
        </w:rPr>
        <w:t>对单元状态的验证，是一种读操作，在</w:t>
      </w:r>
      <w:r w:rsidRPr="00B66B75">
        <w:rPr>
          <w:rFonts w:cs="KjdjjjKrqmbjMxxxgtAdvTT5ada87cc"/>
          <w:color w:val="000000"/>
          <w:sz w:val="24"/>
          <w:szCs w:val="24"/>
        </w:rPr>
        <w:t>CG</w:t>
      </w:r>
      <w:r w:rsidRPr="00B66B75">
        <w:rPr>
          <w:rFonts w:hAnsi="宋体" w:cs="KjdjjjKrqmbjMxxxgtAdvTT5ada87cc"/>
          <w:color w:val="000000"/>
          <w:sz w:val="24"/>
          <w:szCs w:val="24"/>
        </w:rPr>
        <w:t>上施加适当的电压，以检查所有单元的</w:t>
      </w:r>
      <w:r w:rsidRPr="00B66B75">
        <w:rPr>
          <w:rFonts w:cs="KjdjjjKrqmbjMxxxgtAdvTT5ada87cc"/>
          <w:color w:val="000000"/>
          <w:sz w:val="24"/>
          <w:szCs w:val="24"/>
        </w:rPr>
        <w:t>Vth</w:t>
      </w:r>
      <w:r w:rsidRPr="00B66B75">
        <w:rPr>
          <w:rFonts w:hAnsi="宋体" w:cs="KjdjjjKrqmbjMxxxgtAdvTT5ada87cc"/>
          <w:color w:val="000000"/>
          <w:sz w:val="24"/>
          <w:szCs w:val="24"/>
        </w:rPr>
        <w:t>是否变得低于目标水平。如果所有的单元都通过了，就开始下一步（</w:t>
      </w:r>
      <w:r w:rsidRPr="00B66B75">
        <w:rPr>
          <w:rFonts w:hAnsi="宋体" w:cs="KjdjjjKrqmbjMxxxgtAdvTT5ada87cc" w:hint="eastAsia"/>
          <w:color w:val="000000"/>
          <w:sz w:val="24"/>
          <w:szCs w:val="24"/>
        </w:rPr>
        <w:t>过擦除校</w:t>
      </w:r>
      <w:r w:rsidRPr="00B66B75">
        <w:rPr>
          <w:rFonts w:hAnsi="宋体" w:cs="KjdjjjKrqmbjMxxxgtAdvTT5ada87cc"/>
          <w:color w:val="000000"/>
          <w:sz w:val="24"/>
          <w:szCs w:val="24"/>
        </w:rPr>
        <w:t>验）。相反，如果至少有一个单元没有通过，擦除脉冲步骤又开始了。擦除脉冲可以重复进行，直到</w:t>
      </w:r>
      <w:r w:rsidRPr="00B66B75">
        <w:rPr>
          <w:rFonts w:cs="KjdjjjKrqmbjMxxxgtAdvTT5ada87cc"/>
          <w:color w:val="000000"/>
          <w:sz w:val="24"/>
          <w:szCs w:val="24"/>
        </w:rPr>
        <w:t>(1)</w:t>
      </w:r>
      <w:r w:rsidRPr="00B66B75">
        <w:rPr>
          <w:rFonts w:hAnsi="宋体" w:cs="KjdjjjKrqmbjMxxxgtAdvTT5ada87cc"/>
          <w:color w:val="000000"/>
          <w:sz w:val="24"/>
          <w:szCs w:val="24"/>
        </w:rPr>
        <w:t>所有的单元通过擦除验证或</w:t>
      </w:r>
      <w:r w:rsidRPr="00B66B75">
        <w:rPr>
          <w:rFonts w:cs="KjdjjjKrqmbjMxxxgtAdvTT5ada87cc"/>
          <w:color w:val="000000"/>
          <w:sz w:val="24"/>
          <w:szCs w:val="24"/>
        </w:rPr>
        <w:t>(2)</w:t>
      </w:r>
      <w:r w:rsidRPr="00B66B75">
        <w:rPr>
          <w:rFonts w:hAnsi="宋体" w:cs="KjdjjjKrqmbjMxxxgtAdvTT5ada87cc"/>
          <w:color w:val="000000"/>
          <w:sz w:val="24"/>
          <w:szCs w:val="24"/>
        </w:rPr>
        <w:t>脉冲数达到预定的最大值。</w:t>
      </w:r>
    </w:p>
    <w:p w:rsidR="00CE2AA0" w:rsidRPr="00B66B75" w:rsidRDefault="00CE2AA0" w:rsidP="00CA2BAD">
      <w:pPr>
        <w:pStyle w:val="af6"/>
        <w:numPr>
          <w:ilvl w:val="0"/>
          <w:numId w:val="3"/>
        </w:numPr>
        <w:autoSpaceDE w:val="0"/>
        <w:autoSpaceDN w:val="0"/>
        <w:adjustRightInd w:val="0"/>
        <w:spacing w:beforeLines="50" w:afterLines="50"/>
        <w:ind w:firstLine="480"/>
        <w:jc w:val="left"/>
        <w:rPr>
          <w:rFonts w:cs="KjdjjjKrqmbjMxxxgtAdvTT5ada87cc"/>
          <w:color w:val="000000"/>
          <w:sz w:val="24"/>
          <w:szCs w:val="24"/>
        </w:rPr>
      </w:pPr>
      <w:r w:rsidRPr="00B66B75">
        <w:rPr>
          <w:rFonts w:hAnsi="宋体" w:cs="KjdjjjKrqmbjMxxxgtAdvTT5ada87cc" w:hint="eastAsia"/>
          <w:color w:val="000000"/>
          <w:sz w:val="24"/>
          <w:szCs w:val="24"/>
        </w:rPr>
        <w:t>过擦除校</w:t>
      </w:r>
      <w:r w:rsidRPr="00B66B75">
        <w:rPr>
          <w:rFonts w:hAnsi="宋体" w:cs="KjdjjjKrqmbjMxxxgtAdvTT5ada87cc"/>
          <w:color w:val="000000"/>
          <w:sz w:val="24"/>
          <w:szCs w:val="24"/>
        </w:rPr>
        <w:t>验</w:t>
      </w:r>
      <w:r w:rsidRPr="00B66B75">
        <w:rPr>
          <w:rFonts w:hAnsi="宋体" w:cs="KjdjjjKrqmbjMxxxgtAdvTT5ada87cc" w:hint="eastAsia"/>
          <w:color w:val="000000"/>
          <w:sz w:val="24"/>
          <w:szCs w:val="24"/>
        </w:rPr>
        <w:t>：</w:t>
      </w:r>
      <w:r w:rsidRPr="00B66B75">
        <w:rPr>
          <w:rFonts w:hAnsi="宋体" w:cs="KjdjjjKrqmbjMxxxgtAdvTT5ada87cc"/>
          <w:color w:val="000000"/>
          <w:sz w:val="24"/>
          <w:szCs w:val="24"/>
        </w:rPr>
        <w:t>由于单元特性的变化（例如，</w:t>
      </w:r>
      <w:r w:rsidRPr="00B66B75">
        <w:rPr>
          <w:rFonts w:cs="KjdjjjKrqmbjMxxxgtAdvTT5ada87cc"/>
          <w:color w:val="000000"/>
          <w:sz w:val="24"/>
          <w:szCs w:val="24"/>
        </w:rPr>
        <w:t>Vth</w:t>
      </w:r>
      <w:r w:rsidRPr="00B66B75">
        <w:rPr>
          <w:rFonts w:hAnsi="宋体" w:cs="KjdjjjKrqmbjMxxxgtAdvTT5ada87cc"/>
          <w:color w:val="000000"/>
          <w:sz w:val="24"/>
          <w:szCs w:val="24"/>
        </w:rPr>
        <w:t>分布，擦除速度），单元中的一些单元可能具有极低的</w:t>
      </w:r>
      <w:r w:rsidRPr="00B66B75">
        <w:rPr>
          <w:rFonts w:cs="KjdjjjKrqmbjMxxxgtAdvTT5ada87cc"/>
          <w:color w:val="000000"/>
          <w:sz w:val="24"/>
          <w:szCs w:val="24"/>
        </w:rPr>
        <w:t>Vth</w:t>
      </w:r>
      <w:r w:rsidRPr="00B66B75">
        <w:rPr>
          <w:rFonts w:hAnsi="宋体" w:cs="KjdjjjKrqmbjMxxxgtAdvTT5ada87cc"/>
          <w:color w:val="000000"/>
          <w:sz w:val="24"/>
          <w:szCs w:val="24"/>
        </w:rPr>
        <w:t>（</w:t>
      </w:r>
      <w:r w:rsidRPr="00B66B75">
        <w:rPr>
          <w:rFonts w:cs="KjdjjjKrqmbjMxxxgtAdvTT5ada87cc"/>
          <w:color w:val="000000"/>
          <w:sz w:val="24"/>
          <w:szCs w:val="24"/>
        </w:rPr>
        <w:t>&lt;0 V</w:t>
      </w:r>
      <w:r w:rsidRPr="00B66B75">
        <w:rPr>
          <w:rFonts w:hAnsi="宋体" w:cs="KjdjjjKrqmbjMxxxgtAdvTT5ada87cc"/>
          <w:color w:val="000000"/>
          <w:sz w:val="24"/>
          <w:szCs w:val="24"/>
        </w:rPr>
        <w:t>），对应于过度放电状态。在这个步骤中，测量每个单元的</w:t>
      </w:r>
      <w:r w:rsidRPr="00B66B75">
        <w:rPr>
          <w:rFonts w:cs="KjdjjjKrqmbjMxxxgtAdvTT5ada87cc"/>
          <w:color w:val="000000"/>
          <w:sz w:val="24"/>
          <w:szCs w:val="24"/>
        </w:rPr>
        <w:t>Vth</w:t>
      </w:r>
      <w:r w:rsidRPr="00B66B75">
        <w:rPr>
          <w:rFonts w:hAnsi="宋体" w:cs="KjdjjjKrqmbjMxxxgtAdvTT5ada87cc"/>
          <w:color w:val="000000"/>
          <w:sz w:val="24"/>
          <w:szCs w:val="24"/>
        </w:rPr>
        <w:t>，以检测过擦除的单元。</w:t>
      </w:r>
    </w:p>
    <w:p w:rsidR="00CE2AA0" w:rsidRPr="00B66B75" w:rsidRDefault="00CE2AA0" w:rsidP="00CA2BAD">
      <w:pPr>
        <w:pStyle w:val="af6"/>
        <w:numPr>
          <w:ilvl w:val="0"/>
          <w:numId w:val="3"/>
        </w:numPr>
        <w:autoSpaceDE w:val="0"/>
        <w:autoSpaceDN w:val="0"/>
        <w:adjustRightInd w:val="0"/>
        <w:spacing w:beforeLines="50" w:afterLines="50"/>
        <w:ind w:firstLine="480"/>
        <w:jc w:val="left"/>
        <w:rPr>
          <w:rFonts w:cs="KjdjjjKrqmbjMxxxgtAdvTT5ada87cc"/>
          <w:color w:val="000000"/>
          <w:sz w:val="24"/>
          <w:szCs w:val="24"/>
        </w:rPr>
      </w:pPr>
      <w:r w:rsidRPr="00B66B75">
        <w:rPr>
          <w:rFonts w:hAnsi="宋体" w:cs="KjdjjjKrqmbjMxxxgtAdvTT5ada87cc"/>
          <w:color w:val="000000"/>
          <w:sz w:val="24"/>
          <w:szCs w:val="24"/>
        </w:rPr>
        <w:t>软编程</w:t>
      </w:r>
      <w:r w:rsidRPr="00B66B75">
        <w:rPr>
          <w:rFonts w:hAnsi="宋体" w:cs="KjdjjjKrqmbjMxxxgtAdvTT5ada87cc" w:hint="eastAsia"/>
          <w:color w:val="000000"/>
          <w:sz w:val="24"/>
          <w:szCs w:val="24"/>
        </w:rPr>
        <w:t>：</w:t>
      </w:r>
      <w:r w:rsidRPr="00B66B75">
        <w:rPr>
          <w:rFonts w:hAnsi="宋体" w:cs="KjdjjjKrqmbjMxxxgtAdvTT5ada87cc"/>
          <w:color w:val="000000"/>
          <w:sz w:val="24"/>
          <w:szCs w:val="24"/>
        </w:rPr>
        <w:t>检测到的</w:t>
      </w:r>
      <w:r w:rsidRPr="00B66B75">
        <w:rPr>
          <w:rFonts w:hAnsi="宋体" w:cs="KjdjjjKrqmbjMxxxgtAdvTT5ada87cc" w:hint="eastAsia"/>
          <w:color w:val="000000"/>
          <w:sz w:val="24"/>
          <w:szCs w:val="24"/>
        </w:rPr>
        <w:t>过擦除</w:t>
      </w:r>
      <w:r w:rsidRPr="00B66B75">
        <w:rPr>
          <w:rFonts w:hAnsi="宋体" w:cs="KjdjjjKrqmbjMxxxgtAdvTT5ada87cc"/>
          <w:color w:val="000000"/>
          <w:sz w:val="24"/>
          <w:szCs w:val="24"/>
        </w:rPr>
        <w:t>单元被稍微重新编程，以提高其阈值</w:t>
      </w:r>
      <w:r w:rsidRPr="00B66B75">
        <w:rPr>
          <w:rFonts w:cs="KjdjjjKrqmbjMxxxgtAdvTT5ada87cc"/>
          <w:color w:val="000000"/>
          <w:sz w:val="24"/>
          <w:szCs w:val="24"/>
        </w:rPr>
        <w:t>&gt;0 V</w:t>
      </w:r>
      <w:r w:rsidRPr="00B66B75">
        <w:rPr>
          <w:rFonts w:hAnsi="宋体" w:cs="KjdjjjKrqmbjMxxxgtAdvTT5ada87cc"/>
          <w:color w:val="000000"/>
          <w:sz w:val="24"/>
          <w:szCs w:val="24"/>
        </w:rPr>
        <w:t>。</w:t>
      </w:r>
    </w:p>
    <w:p w:rsidR="00CE2AA0" w:rsidRDefault="00CE2AA0" w:rsidP="00CA2BAD">
      <w:pPr>
        <w:autoSpaceDE w:val="0"/>
        <w:autoSpaceDN w:val="0"/>
        <w:spacing w:beforeLines="50" w:afterLines="50"/>
        <w:ind w:firstLineChars="200" w:firstLine="480"/>
        <w:rPr>
          <w:rFonts w:ascii="Calibri" w:hAnsi="宋体" w:cs="KjdjjjKrqmbjMxxxgtAdvTT5ada87cc"/>
          <w:color w:val="000000"/>
        </w:rPr>
      </w:pPr>
      <w:r w:rsidRPr="00B66B75">
        <w:rPr>
          <w:rFonts w:ascii="Calibri" w:hAnsi="宋体" w:cs="KjdjjjKrqmbjMxxxgtAdvTT5ada87cc"/>
          <w:color w:val="000000"/>
        </w:rPr>
        <w:t>与</w:t>
      </w:r>
      <w:r w:rsidRPr="00B66B75">
        <w:rPr>
          <w:rFonts w:ascii="Calibri" w:hAnsi="Calibri" w:cs="KjdjjjKrqmbjMxxxgtAdvTT5ada87cc"/>
          <w:color w:val="000000"/>
        </w:rPr>
        <w:t>1T</w:t>
      </w:r>
      <w:r w:rsidRPr="00B66B75">
        <w:rPr>
          <w:rFonts w:ascii="Calibri" w:hAnsi="宋体" w:cs="KjdjjjKrqmbjMxxxgtAdvTT5ada87cc"/>
          <w:color w:val="000000"/>
        </w:rPr>
        <w:t>单元相比，</w:t>
      </w:r>
      <w:r w:rsidRPr="00B66B75">
        <w:rPr>
          <w:rFonts w:ascii="Calibri" w:hAnsi="Calibri" w:cs="KjdjjjKrqmbjMxxxgtAdvTT5ada87cc"/>
          <w:color w:val="000000"/>
        </w:rPr>
        <w:t>1.5T</w:t>
      </w:r>
      <w:r w:rsidRPr="00B66B75">
        <w:rPr>
          <w:rFonts w:ascii="Calibri" w:hAnsi="宋体" w:cs="KjdjjjKrqmbjMxxxgtAdvTT5ada87cc"/>
          <w:color w:val="000000"/>
        </w:rPr>
        <w:t>单元在过擦除问题上有优势，如</w:t>
      </w:r>
      <w:r w:rsidR="0031111A">
        <w:rPr>
          <w:rFonts w:ascii="Calibri" w:hAnsi="宋体" w:cs="KjdjjjKrqmbjMxxxgtAdvTT5ada87cc"/>
          <w:color w:val="000000"/>
        </w:rPr>
        <w:fldChar w:fldCharType="begin"/>
      </w:r>
      <w:r w:rsidR="009159AE">
        <w:rPr>
          <w:rFonts w:ascii="Calibri" w:hAnsi="宋体" w:cs="KjdjjjKrqmbjMxxxgtAdvTT5ada87cc"/>
          <w:color w:val="000000"/>
        </w:rPr>
        <w:instrText xml:space="preserve"> REF _Ref104889261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11</w:t>
      </w:r>
      <w:r w:rsidR="0031111A">
        <w:rPr>
          <w:rFonts w:ascii="Calibri" w:hAnsi="宋体" w:cs="KjdjjjKrqmbjMxxxgtAdvTT5ada87cc"/>
          <w:color w:val="000000"/>
        </w:rPr>
        <w:fldChar w:fldCharType="end"/>
      </w:r>
      <w:r w:rsidRPr="00B66B75">
        <w:rPr>
          <w:rFonts w:ascii="Calibri" w:hAnsi="宋体" w:cs="KjdjjjKrqmbjMxxxgtAdvTT5ada87cc"/>
          <w:color w:val="000000"/>
        </w:rPr>
        <w:t>所示。即使</w:t>
      </w:r>
      <w:r w:rsidRPr="00B66B75">
        <w:rPr>
          <w:rFonts w:ascii="Calibri" w:hAnsi="Calibri" w:cs="KjdjjjKrqmbjMxxxgtAdvTT5ada87cc"/>
          <w:color w:val="000000"/>
        </w:rPr>
        <w:t>FG</w:t>
      </w:r>
      <w:r w:rsidRPr="00B66B75">
        <w:rPr>
          <w:rFonts w:ascii="Calibri" w:hAnsi="宋体" w:cs="KjdjjjKrqmbjMxxxgtAdvTT5ada87cc"/>
          <w:color w:val="000000"/>
        </w:rPr>
        <w:t>部分的</w:t>
      </w:r>
      <w:r w:rsidRPr="00B66B75">
        <w:rPr>
          <w:rFonts w:ascii="Calibri" w:hAnsi="Calibri" w:cs="KjdjjjKrqmbjMxxxgtAdvTT5ada87cc"/>
          <w:color w:val="000000"/>
        </w:rPr>
        <w:t>Vth</w:t>
      </w:r>
      <w:r w:rsidRPr="00B66B75">
        <w:rPr>
          <w:rFonts w:ascii="Calibri" w:hAnsi="宋体" w:cs="KjdjjjKrqmbjMxxxgtAdvTT5ada87cc"/>
          <w:color w:val="000000"/>
        </w:rPr>
        <w:t>变成</w:t>
      </w:r>
      <w:r w:rsidRPr="00B66B75">
        <w:rPr>
          <w:rFonts w:ascii="Calibri" w:hAnsi="Calibri" w:cs="KjdjjjKrqmbjMxxxgtAdvTT5ada87cc"/>
          <w:color w:val="000000"/>
        </w:rPr>
        <w:t>&lt;0 V</w:t>
      </w:r>
      <w:r w:rsidRPr="00B66B75">
        <w:rPr>
          <w:rFonts w:ascii="Calibri" w:hAnsi="宋体" w:cs="KjdjjjKrqmbjMxxxgtAdvTT5ada87cc"/>
          <w:color w:val="000000"/>
        </w:rPr>
        <w:t>，</w:t>
      </w:r>
      <w:r w:rsidRPr="00B66B75">
        <w:rPr>
          <w:rFonts w:ascii="Calibri" w:hAnsi="Calibri" w:cs="KjdjjjKrqmbjMxxxgtAdvTT5ada87cc"/>
          <w:color w:val="000000"/>
        </w:rPr>
        <w:t>CG</w:t>
      </w:r>
      <w:r w:rsidRPr="00B66B75">
        <w:rPr>
          <w:rFonts w:ascii="Calibri" w:hAnsi="宋体" w:cs="KjdjjjKrqmbjMxxxgtAdvTT5ada87cc"/>
          <w:color w:val="000000"/>
        </w:rPr>
        <w:t>也可以通过适当设置</w:t>
      </w:r>
      <w:r w:rsidRPr="00B66B75">
        <w:rPr>
          <w:rFonts w:ascii="Calibri" w:hAnsi="Calibri" w:cs="KjdjjjKrqmbjMxxxgtAdvTT5ada87cc"/>
          <w:color w:val="000000"/>
        </w:rPr>
        <w:t>CG</w:t>
      </w:r>
      <w:r w:rsidRPr="00B66B75">
        <w:rPr>
          <w:rFonts w:ascii="Calibri" w:hAnsi="宋体" w:cs="KjdjjjKrqmbjMxxxgtAdvTT5ada87cc"/>
          <w:color w:val="000000"/>
        </w:rPr>
        <w:t>的</w:t>
      </w:r>
      <w:r w:rsidRPr="00B66B75">
        <w:rPr>
          <w:rFonts w:ascii="Calibri" w:hAnsi="Calibri" w:cs="KjdjjjKrqmbjMxxxgtAdvTT5ada87cc"/>
          <w:color w:val="000000"/>
        </w:rPr>
        <w:t>Vth</w:t>
      </w:r>
      <w:r w:rsidRPr="00B66B75">
        <w:rPr>
          <w:rFonts w:ascii="Calibri" w:hAnsi="宋体" w:cs="KjdjjjKrqmbjMxxxgtAdvTT5ada87cc"/>
          <w:color w:val="000000"/>
        </w:rPr>
        <w:t>来切断通往</w:t>
      </w:r>
      <w:r w:rsidRPr="00B66B75">
        <w:rPr>
          <w:rFonts w:ascii="Calibri" w:hAnsi="Calibri" w:cs="KjdjjjKrqmbjMxxxgtAdvTT5ada87cc"/>
          <w:color w:val="000000"/>
        </w:rPr>
        <w:t>BL</w:t>
      </w:r>
      <w:r w:rsidRPr="00B66B75">
        <w:rPr>
          <w:rFonts w:ascii="Calibri" w:hAnsi="宋体" w:cs="KjdjjjKrqmbjMxxxgtAdvTT5ada87cc"/>
          <w:color w:val="000000"/>
        </w:rPr>
        <w:t>的</w:t>
      </w:r>
      <w:r w:rsidRPr="00B66B75">
        <w:rPr>
          <w:rFonts w:ascii="Calibri" w:hAnsi="宋体" w:cs="KjdjjjKrqmbjMxxxgtAdvTT5ada87cc" w:hint="eastAsia"/>
          <w:color w:val="000000"/>
        </w:rPr>
        <w:t>漏电通路</w:t>
      </w:r>
      <w:r w:rsidRPr="00B66B75">
        <w:rPr>
          <w:rFonts w:ascii="Calibri" w:hAnsi="宋体" w:cs="KjdjjjKrqmbjMxxxgtAdvTT5ada87cc"/>
          <w:color w:val="000000"/>
        </w:rPr>
        <w:t>。因此，</w:t>
      </w:r>
      <w:r w:rsidRPr="00B66B75">
        <w:rPr>
          <w:rFonts w:ascii="Calibri" w:hAnsi="Calibri" w:cs="KjdjjjKrqmbjMxxxgtAdvTT5ada87cc"/>
          <w:color w:val="000000"/>
        </w:rPr>
        <w:t>1.5T</w:t>
      </w:r>
      <w:r w:rsidRPr="00B66B75">
        <w:rPr>
          <w:rFonts w:ascii="Calibri" w:hAnsi="宋体" w:cs="KjdjjjKrqmbjMxxxgtAdvTT5ada87cc"/>
          <w:color w:val="000000"/>
        </w:rPr>
        <w:t>单元不存在过度放电的问题，</w:t>
      </w:r>
      <w:r w:rsidRPr="00B66B75">
        <w:rPr>
          <w:rFonts w:ascii="Calibri" w:hAnsi="Calibri" w:cs="KjdjjjKrqmbjMxxxgtAdvTT5ada87cc"/>
          <w:color w:val="000000"/>
        </w:rPr>
        <w:t>CG</w:t>
      </w:r>
      <w:r w:rsidRPr="00B66B75">
        <w:rPr>
          <w:rFonts w:ascii="Calibri" w:hAnsi="宋体" w:cs="KjdjjjKrqmbjMxxxgtAdvTT5ada87cc"/>
          <w:color w:val="000000"/>
        </w:rPr>
        <w:t>的</w:t>
      </w:r>
      <w:r w:rsidRPr="00B66B75">
        <w:rPr>
          <w:rFonts w:ascii="Calibri" w:hAnsi="Calibri" w:cs="KjdjjjKrqmbjMxxxgtAdvTT5ada87cc"/>
          <w:color w:val="000000"/>
        </w:rPr>
        <w:t>Vth&lt;0 V</w:t>
      </w:r>
      <w:r w:rsidRPr="00B66B75">
        <w:rPr>
          <w:rFonts w:ascii="Calibri" w:hAnsi="宋体" w:cs="KjdjjjKrqmbjMxxxgtAdvTT5ada87cc"/>
          <w:color w:val="000000"/>
        </w:rPr>
        <w:t>是</w:t>
      </w:r>
      <w:r w:rsidRPr="00B66B75">
        <w:rPr>
          <w:rFonts w:ascii="Calibri" w:hAnsi="宋体" w:cs="KjdjjjKrqmbjMxxxgtAdvTT5ada87cc" w:hint="eastAsia"/>
          <w:color w:val="000000"/>
        </w:rPr>
        <w:t>允许</w:t>
      </w:r>
      <w:r w:rsidRPr="00B66B75">
        <w:rPr>
          <w:rFonts w:ascii="Calibri" w:hAnsi="宋体" w:cs="KjdjjjKrqmbjMxxxgtAdvTT5ada87cc"/>
          <w:color w:val="000000"/>
        </w:rPr>
        <w:t>的。</w:t>
      </w:r>
      <w:r w:rsidRPr="00B66B75">
        <w:rPr>
          <w:rFonts w:ascii="Calibri" w:hAnsi="Calibri" w:cs="KjdjjjKrqmbjMxxxgtAdvTT5ada87cc"/>
          <w:color w:val="000000"/>
        </w:rPr>
        <w:t>2T</w:t>
      </w:r>
      <w:r w:rsidRPr="00B66B75">
        <w:rPr>
          <w:rFonts w:ascii="Calibri" w:hAnsi="宋体" w:cs="KjdjjjKrqmbjMxxxgtAdvTT5ada87cc"/>
          <w:color w:val="000000"/>
        </w:rPr>
        <w:t>单元也是如此。</w:t>
      </w:r>
    </w:p>
    <w:p w:rsidR="009159AE"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drawing>
          <wp:inline distT="0" distB="0" distL="0" distR="0">
            <wp:extent cx="5276850" cy="2733675"/>
            <wp:effectExtent l="19050" t="0" r="0" b="0"/>
            <wp:docPr id="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8"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9159AE" w:rsidRPr="00B66B75" w:rsidRDefault="009159AE" w:rsidP="00961080">
      <w:pPr>
        <w:pStyle w:val="af5"/>
        <w:jc w:val="center"/>
        <w:rPr>
          <w:rFonts w:ascii="Calibri" w:eastAsia="宋体" w:hAnsi="宋体" w:cs="KjdjjjKrqmbjMxxxgtAdvTT5ada87cc"/>
          <w:sz w:val="24"/>
          <w:szCs w:val="24"/>
        </w:rPr>
      </w:pPr>
      <w:bookmarkStart w:id="10" w:name="_Ref104889237"/>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10</w:t>
      </w:r>
      <w:r w:rsidR="0031111A">
        <w:fldChar w:fldCharType="end"/>
      </w:r>
      <w:bookmarkEnd w:id="10"/>
      <w:r>
        <w:rPr>
          <w:rFonts w:hint="eastAsia"/>
        </w:rPr>
        <w:t xml:space="preserve"> </w:t>
      </w:r>
      <w:r w:rsidRPr="00B66B75">
        <w:rPr>
          <w:rFonts w:ascii="Calibri" w:eastAsia="宋体" w:hAnsi="宋体" w:cs="KjdjjjKrqmbjMxxxgtAdvTT5ada87cc"/>
          <w:sz w:val="24"/>
          <w:szCs w:val="24"/>
        </w:rPr>
        <w:t>软编程的擦除流程图</w:t>
      </w:r>
    </w:p>
    <w:p w:rsidR="009159AE"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lastRenderedPageBreak/>
        <w:drawing>
          <wp:inline distT="0" distB="0" distL="0" distR="0">
            <wp:extent cx="5276850" cy="2971800"/>
            <wp:effectExtent l="19050" t="0" r="0" b="0"/>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9" cstate="print"/>
                    <a:srcRect/>
                    <a:stretch>
                      <a:fillRect/>
                    </a:stretch>
                  </pic:blipFill>
                  <pic:spPr bwMode="auto">
                    <a:xfrm>
                      <a:off x="0" y="0"/>
                      <a:ext cx="5276850" cy="2971800"/>
                    </a:xfrm>
                    <a:prstGeom prst="rect">
                      <a:avLst/>
                    </a:prstGeom>
                    <a:noFill/>
                    <a:ln w="9525">
                      <a:noFill/>
                      <a:miter lim="800000"/>
                      <a:headEnd/>
                      <a:tailEnd/>
                    </a:ln>
                  </pic:spPr>
                </pic:pic>
              </a:graphicData>
            </a:graphic>
          </wp:inline>
        </w:drawing>
      </w:r>
    </w:p>
    <w:p w:rsidR="009159AE" w:rsidRPr="00B66B75" w:rsidRDefault="009159AE" w:rsidP="00961080">
      <w:pPr>
        <w:pStyle w:val="af5"/>
        <w:jc w:val="center"/>
        <w:rPr>
          <w:rFonts w:ascii="Calibri" w:eastAsia="宋体" w:hAnsi="宋体" w:cs="KjdjjjKrqmbjMxxxgtAdvTT5ada87cc"/>
          <w:sz w:val="24"/>
          <w:szCs w:val="24"/>
        </w:rPr>
      </w:pPr>
      <w:bookmarkStart w:id="11" w:name="_Ref104889261"/>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11</w:t>
      </w:r>
      <w:r w:rsidR="0031111A">
        <w:fldChar w:fldCharType="end"/>
      </w:r>
      <w:bookmarkEnd w:id="11"/>
      <w:r>
        <w:rPr>
          <w:rFonts w:hint="eastAsia"/>
        </w:rPr>
        <w:t xml:space="preserve"> </w:t>
      </w:r>
      <w:r w:rsidRPr="00B66B75">
        <w:rPr>
          <w:rFonts w:ascii="Calibri" w:eastAsia="宋体" w:hAnsi="Calibri" w:cs="YwrsnlVvltgkPvxqwlAdvTTeeee58d9" w:hint="eastAsia"/>
          <w:sz w:val="24"/>
          <w:szCs w:val="24"/>
        </w:rPr>
        <w:t>无</w:t>
      </w:r>
      <w:r w:rsidRPr="00B66B75">
        <w:rPr>
          <w:rFonts w:ascii="Calibri" w:eastAsia="宋体" w:hAnsi="宋体" w:cs="KjdjjjKrqmbjMxxxgtAdvTT5ada87cc"/>
          <w:sz w:val="24"/>
          <w:szCs w:val="24"/>
        </w:rPr>
        <w:t>过擦</w:t>
      </w:r>
      <w:r w:rsidRPr="00B66B75">
        <w:rPr>
          <w:rFonts w:ascii="Calibri" w:eastAsia="宋体" w:hAnsi="宋体" w:cs="KjdjjjKrqmbjMxxxgtAdvTT5ada87cc" w:hint="eastAsia"/>
          <w:sz w:val="24"/>
          <w:szCs w:val="24"/>
        </w:rPr>
        <w:t>除问题的</w:t>
      </w:r>
      <w:r w:rsidRPr="00B66B75">
        <w:rPr>
          <w:rFonts w:ascii="Calibri" w:eastAsia="宋体" w:hAnsi="宋体" w:cs="KjdjjjKrqmbjMxxxgtAdvTT5ada87cc"/>
          <w:sz w:val="24"/>
          <w:szCs w:val="24"/>
        </w:rPr>
        <w:t>单元结构</w:t>
      </w:r>
    </w:p>
    <w:p w:rsidR="009159AE" w:rsidRPr="00B66B75" w:rsidRDefault="009159AE" w:rsidP="00CA2BAD">
      <w:pPr>
        <w:autoSpaceDE w:val="0"/>
        <w:autoSpaceDN w:val="0"/>
        <w:spacing w:beforeLines="50" w:afterLines="50"/>
        <w:ind w:firstLineChars="200" w:firstLine="480"/>
        <w:rPr>
          <w:rFonts w:ascii="Calibri" w:hAnsi="宋体" w:cs="KjdjjjKrqmbjMxxxgtAdvTT5ada87cc"/>
        </w:rPr>
      </w:pPr>
    </w:p>
    <w:p w:rsidR="009159AE"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drawing>
          <wp:inline distT="0" distB="0" distL="0" distR="0">
            <wp:extent cx="5267325" cy="2085975"/>
            <wp:effectExtent l="19050" t="0" r="9525" b="0"/>
            <wp:docPr id="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0" cstate="print"/>
                    <a:srcRect/>
                    <a:stretch>
                      <a:fillRect/>
                    </a:stretch>
                  </pic:blipFill>
                  <pic:spPr bwMode="auto">
                    <a:xfrm>
                      <a:off x="0" y="0"/>
                      <a:ext cx="5267325" cy="2085975"/>
                    </a:xfrm>
                    <a:prstGeom prst="rect">
                      <a:avLst/>
                    </a:prstGeom>
                    <a:noFill/>
                    <a:ln w="9525">
                      <a:noFill/>
                      <a:miter lim="800000"/>
                      <a:headEnd/>
                      <a:tailEnd/>
                    </a:ln>
                  </pic:spPr>
                </pic:pic>
              </a:graphicData>
            </a:graphic>
          </wp:inline>
        </w:drawing>
      </w:r>
    </w:p>
    <w:p w:rsidR="009159AE" w:rsidRPr="00B66B75" w:rsidRDefault="009159AE" w:rsidP="00961080">
      <w:pPr>
        <w:pStyle w:val="af5"/>
        <w:jc w:val="center"/>
        <w:rPr>
          <w:rFonts w:ascii="Calibri" w:eastAsia="宋体" w:hAnsi="Calibri" w:cs="KjdjjjKrqmbjMxxxgtAdvTT5ada87cc"/>
          <w:sz w:val="24"/>
          <w:szCs w:val="24"/>
        </w:rPr>
      </w:pPr>
      <w:bookmarkStart w:id="12" w:name="_Ref104889298"/>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12</w:t>
      </w:r>
      <w:r w:rsidR="0031111A">
        <w:fldChar w:fldCharType="end"/>
      </w:r>
      <w:bookmarkEnd w:id="12"/>
      <w:r>
        <w:rPr>
          <w:rFonts w:hint="eastAsia"/>
        </w:rPr>
        <w:t xml:space="preserve"> </w:t>
      </w:r>
      <w:r w:rsidRPr="00B66B75">
        <w:rPr>
          <w:rFonts w:ascii="Calibri" w:eastAsia="宋体" w:hAnsi="宋体" w:cs="KjdjjjKrqmbjMxxxgtAdvTT5ada87cc"/>
          <w:sz w:val="24"/>
          <w:szCs w:val="24"/>
        </w:rPr>
        <w:t>编程干扰问题</w:t>
      </w:r>
    </w:p>
    <w:p w:rsidR="009159AE" w:rsidRPr="00B66B75" w:rsidRDefault="009159AE" w:rsidP="00CA2BAD">
      <w:pPr>
        <w:autoSpaceDE w:val="0"/>
        <w:autoSpaceDN w:val="0"/>
        <w:spacing w:beforeLines="50" w:afterLines="50"/>
        <w:ind w:firstLineChars="200" w:firstLine="480"/>
        <w:rPr>
          <w:rFonts w:ascii="Calibri" w:hAnsi="Calibri" w:cs="KjdjjjKrqmbjMxxxgtAdvTT5ada87cc"/>
          <w:color w:val="000000"/>
        </w:rPr>
      </w:pP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编程干扰是任何</w:t>
      </w:r>
      <w:r w:rsidRPr="00B66B75">
        <w:rPr>
          <w:rFonts w:ascii="Calibri" w:hAnsi="Calibri" w:cs="KjdjjjKrqmbjMxxxgtAdvTT5ada87cc"/>
          <w:color w:val="000000"/>
        </w:rPr>
        <w:t>eFlash</w:t>
      </w:r>
      <w:r w:rsidRPr="00B66B75">
        <w:rPr>
          <w:rFonts w:ascii="Calibri" w:hAnsi="宋体" w:cs="KjdjjjKrqmbjMxxxgtAdvTT5ada87cc"/>
          <w:color w:val="000000"/>
        </w:rPr>
        <w:t>单元在编程操作中另一个常见问题。如</w:t>
      </w:r>
      <w:r w:rsidR="0031111A">
        <w:rPr>
          <w:rFonts w:ascii="Calibri" w:hAnsi="宋体" w:cs="KjdjjjKrqmbjMxxxgtAdvTT5ada87cc"/>
          <w:color w:val="000000"/>
        </w:rPr>
        <w:fldChar w:fldCharType="begin"/>
      </w:r>
      <w:r w:rsidR="009159AE">
        <w:rPr>
          <w:rFonts w:ascii="Calibri" w:hAnsi="宋体" w:cs="KjdjjjKrqmbjMxxxgtAdvTT5ada87cc"/>
          <w:color w:val="000000"/>
        </w:rPr>
        <w:instrText xml:space="preserve"> REF _Ref104889298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12</w:t>
      </w:r>
      <w:r w:rsidR="0031111A">
        <w:rPr>
          <w:rFonts w:ascii="Calibri" w:hAnsi="宋体" w:cs="KjdjjjKrqmbjMxxxgtAdvTT5ada87cc"/>
          <w:color w:val="000000"/>
        </w:rPr>
        <w:fldChar w:fldCharType="end"/>
      </w:r>
      <w:r w:rsidRPr="00B66B75">
        <w:rPr>
          <w:rFonts w:ascii="Calibri" w:hAnsi="宋体" w:cs="KjdjjjKrqmbjMxxxgtAdvTT5ada87cc"/>
        </w:rPr>
        <w:t>所示，在</w:t>
      </w:r>
      <w:r w:rsidRPr="00B66B75">
        <w:rPr>
          <w:rFonts w:ascii="Calibri" w:hAnsi="宋体" w:cs="KjdjjjKrqmbjMxxxgtAdvTT5ada87cc"/>
          <w:color w:val="000000"/>
        </w:rPr>
        <w:t>编程操作过程中，当高压应用于选中的单元时，它们也会应用于共享节点（</w:t>
      </w:r>
      <w:r w:rsidRPr="00B66B75">
        <w:rPr>
          <w:rFonts w:ascii="Calibri" w:hAnsi="Calibri" w:cs="KjdjjjKrqmbjMxxxgtAdvTT5ada87cc"/>
          <w:color w:val="000000"/>
        </w:rPr>
        <w:t>CG</w:t>
      </w:r>
      <w:r w:rsidRPr="00B66B75">
        <w:rPr>
          <w:rFonts w:ascii="Calibri" w:hAnsi="宋体" w:cs="KjdjjjKrqmbjMxxxgtAdvTT5ada87cc"/>
          <w:color w:val="000000"/>
        </w:rPr>
        <w:t>或</w:t>
      </w:r>
      <w:r w:rsidRPr="00B66B75">
        <w:rPr>
          <w:rFonts w:ascii="Calibri" w:hAnsi="Calibri" w:cs="KjdjjjKrqmbjMxxxgtAdvTT5ada87cc"/>
          <w:color w:val="000000"/>
        </w:rPr>
        <w:t>BL</w:t>
      </w:r>
      <w:r w:rsidRPr="00B66B75">
        <w:rPr>
          <w:rFonts w:ascii="Calibri" w:hAnsi="宋体" w:cs="KjdjjjKrqmbjMxxxgtAdvTT5ada87cc"/>
          <w:color w:val="000000"/>
        </w:rPr>
        <w:t>）的未选中的单元。在</w:t>
      </w:r>
      <w:r w:rsidR="0031111A">
        <w:rPr>
          <w:rFonts w:ascii="Calibri" w:hAnsi="宋体" w:cs="KjdjjjKrqmbjMxxxgtAdvTT5ada87cc"/>
          <w:color w:val="000000"/>
        </w:rPr>
        <w:fldChar w:fldCharType="begin"/>
      </w:r>
      <w:r w:rsidR="000E76A7">
        <w:rPr>
          <w:rFonts w:ascii="Calibri" w:hAnsi="宋体" w:cs="KjdjjjKrqmbjMxxxgtAdvTT5ada87cc"/>
          <w:color w:val="000000"/>
        </w:rPr>
        <w:instrText xml:space="preserve"> REF _Ref104889298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12</w:t>
      </w:r>
      <w:r w:rsidR="0031111A">
        <w:rPr>
          <w:rFonts w:ascii="Calibri" w:hAnsi="宋体" w:cs="KjdjjjKrqmbjMxxxgtAdvTT5ada87cc"/>
          <w:color w:val="000000"/>
        </w:rPr>
        <w:fldChar w:fldCharType="end"/>
      </w:r>
      <w:r w:rsidRPr="00B66B75">
        <w:rPr>
          <w:rFonts w:ascii="Calibri" w:hAnsi="宋体" w:cs="KjdjjjKrqmbjMxxxgtAdvTT5ada87cc"/>
          <w:color w:val="000000"/>
        </w:rPr>
        <w:t>中，有两种编程干扰模式，未选中的单元可能会受到影响。第一种编程干扰模式作为一种弱的擦除操作，单元的</w:t>
      </w:r>
      <w:r w:rsidRPr="00B66B75">
        <w:rPr>
          <w:rFonts w:ascii="Calibri" w:hAnsi="Calibri" w:cs="KjdjjjKrqmbjMxxxgtAdvTT5ada87cc"/>
          <w:color w:val="000000"/>
        </w:rPr>
        <w:t>BL</w:t>
      </w:r>
      <w:r w:rsidRPr="00B66B75">
        <w:rPr>
          <w:rFonts w:ascii="Calibri" w:hAnsi="宋体" w:cs="KjdjjjKrqmbjMxxxgtAdvTT5ada87cc"/>
          <w:color w:val="000000"/>
        </w:rPr>
        <w:t>被偏置在高电压下，并能影响已编程单元的</w:t>
      </w:r>
      <w:r w:rsidRPr="00B66B75">
        <w:rPr>
          <w:rFonts w:ascii="Calibri" w:hAnsi="Calibri" w:cs="KjdjjjKrqmbjMxxxgtAdvTT5ada87cc"/>
          <w:color w:val="000000"/>
        </w:rPr>
        <w:t>Vth</w:t>
      </w:r>
      <w:r w:rsidRPr="00B66B75">
        <w:rPr>
          <w:rFonts w:ascii="Calibri" w:hAnsi="宋体" w:cs="KjdjjjKrqmbjMxxxgtAdvTT5ada87cc"/>
          <w:color w:val="000000"/>
        </w:rPr>
        <w:t>。第二种编程干扰模式作为一种弱编程操作，在高电压下对</w:t>
      </w:r>
      <w:r w:rsidRPr="00B66B75">
        <w:rPr>
          <w:rFonts w:ascii="Calibri" w:hAnsi="Calibri" w:cs="KjdjjjKrqmbjMxxxgtAdvTT5ada87cc"/>
          <w:color w:val="000000"/>
        </w:rPr>
        <w:t>CG</w:t>
      </w:r>
      <w:r w:rsidRPr="00B66B75">
        <w:rPr>
          <w:rFonts w:ascii="Calibri" w:hAnsi="宋体" w:cs="KjdjjjKrqmbjMxxxgtAdvTT5ada87cc"/>
          <w:color w:val="000000"/>
        </w:rPr>
        <w:t>进行偏置，可以逐渐改变被擦除单元的</w:t>
      </w:r>
      <w:r w:rsidRPr="00B66B75">
        <w:rPr>
          <w:rFonts w:ascii="Calibri" w:hAnsi="Calibri" w:cs="KjdjjjKrqmbjMxxxgtAdvTT5ada87cc"/>
          <w:color w:val="000000"/>
        </w:rPr>
        <w:t>Vth</w:t>
      </w:r>
      <w:r w:rsidRPr="00B66B75">
        <w:rPr>
          <w:rFonts w:ascii="Calibri" w:hAnsi="宋体" w:cs="KjdjjjKrqmbjMxxxgtAdvTT5ada87cc"/>
          <w:color w:val="000000"/>
        </w:rPr>
        <w:t>。</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编程干扰对未选中单元的</w:t>
      </w:r>
      <w:r w:rsidRPr="00B66B75">
        <w:rPr>
          <w:rFonts w:ascii="Calibri" w:hAnsi="Calibri" w:cs="KjdjjjKrqmbjMxxxgtAdvTT5ada87cc"/>
          <w:color w:val="000000"/>
        </w:rPr>
        <w:t>Vth</w:t>
      </w:r>
      <w:r w:rsidRPr="00B66B75">
        <w:rPr>
          <w:rFonts w:ascii="Calibri" w:hAnsi="宋体" w:cs="KjdjjjKrqmbjMxxxgtAdvTT5ada87cc"/>
          <w:color w:val="000000"/>
        </w:rPr>
        <w:t>的影响不仅由用于编程操作的电压和完成编程操作的编程脉冲持续时间决定，也由存储器阵列结构决定。在考虑到编程干扰的情况下，适当的阵列划分可以使影响最小化，这一点将在后面讨论。</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p>
    <w:p w:rsidR="00CE2AA0" w:rsidRPr="00B66B75" w:rsidRDefault="00CE2AA0" w:rsidP="00623313">
      <w:pPr>
        <w:pStyle w:val="4"/>
      </w:pPr>
      <w:r w:rsidRPr="00B66B75">
        <w:lastRenderedPageBreak/>
        <w:t>FG</w:t>
      </w:r>
      <w:r w:rsidRPr="00B66B75">
        <w:t>型单元的可靠性问题</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由于底部隧穿氧化层的退化，</w:t>
      </w:r>
      <w:r w:rsidRPr="00B66B75">
        <w:rPr>
          <w:rFonts w:ascii="Calibri" w:hAnsi="Calibri" w:cs="KjdjjjKrqmbjMxxxgtAdvTT5ada87cc"/>
          <w:color w:val="000000"/>
        </w:rPr>
        <w:t>FG</w:t>
      </w:r>
      <w:r w:rsidRPr="00B66B75">
        <w:rPr>
          <w:rFonts w:ascii="Calibri" w:hAnsi="宋体" w:cs="KjdjjjKrqmbjMxxxgtAdvTT5ada87cc"/>
          <w:color w:val="000000"/>
        </w:rPr>
        <w:t>型单元的可靠性在反复进行编程和擦除操作过程中逐渐退化。</w:t>
      </w:r>
      <w:r w:rsidRPr="00B66B75">
        <w:rPr>
          <w:rFonts w:ascii="Calibri" w:hAnsi="Calibri" w:cs="KjdjjjKrqmbjMxxxgtAdvTT5ada87cc"/>
          <w:color w:val="000000"/>
        </w:rPr>
        <w:t xml:space="preserve"> </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至于编程</w:t>
      </w:r>
      <w:r w:rsidRPr="00B66B75">
        <w:rPr>
          <w:rFonts w:ascii="Calibri" w:hAnsi="Calibri" w:cs="KjdjjjKrqmbjMxxxgtAdvTT5ada87cc"/>
          <w:color w:val="000000"/>
        </w:rPr>
        <w:t>/</w:t>
      </w:r>
      <w:r w:rsidRPr="00B66B75">
        <w:rPr>
          <w:rFonts w:ascii="Calibri" w:hAnsi="宋体" w:cs="KjdjjjKrqmbjMxxxgtAdvTT5ada87cc"/>
          <w:color w:val="000000"/>
        </w:rPr>
        <w:t>擦除的耐久性</w:t>
      </w:r>
      <w:r w:rsidRPr="00B66B75">
        <w:rPr>
          <w:rFonts w:ascii="Calibri" w:hAnsi="宋体" w:cs="KjdjjjKrqmbjMxxxgtAdvTT5ada87cc" w:hint="eastAsia"/>
          <w:color w:val="000000"/>
        </w:rPr>
        <w:t>（</w:t>
      </w:r>
      <w:r w:rsidRPr="00B66B75">
        <w:rPr>
          <w:rFonts w:ascii="Calibri" w:hAnsi="宋体" w:cs="KjdjjjKrqmbjMxxxgtAdvTT5ada87cc" w:hint="eastAsia"/>
          <w:color w:val="000000"/>
        </w:rPr>
        <w:t>endurance</w:t>
      </w:r>
      <w:r w:rsidRPr="00B66B75">
        <w:rPr>
          <w:rFonts w:ascii="Calibri" w:hAnsi="宋体" w:cs="KjdjjjKrqmbjMxxxgtAdvTT5ada87cc" w:hint="eastAsia"/>
          <w:color w:val="000000"/>
        </w:rPr>
        <w:t>）</w:t>
      </w:r>
      <w:r w:rsidRPr="00B66B75">
        <w:rPr>
          <w:rFonts w:ascii="Calibri" w:hAnsi="宋体" w:cs="KjdjjjKrqmbjMxxxgtAdvTT5ada87cc"/>
          <w:color w:val="000000"/>
        </w:rPr>
        <w:t>，众所周知，在使用恒定的编程</w:t>
      </w:r>
      <w:r w:rsidRPr="00B66B75">
        <w:rPr>
          <w:rFonts w:ascii="Calibri" w:hAnsi="Calibri" w:cs="KjdjjjKrqmbjMxxxgtAdvTT5ada87cc"/>
          <w:color w:val="000000"/>
        </w:rPr>
        <w:t>/</w:t>
      </w:r>
      <w:r w:rsidRPr="00B66B75">
        <w:rPr>
          <w:rFonts w:ascii="Calibri" w:hAnsi="宋体" w:cs="KjdjjjKrqmbjMxxxgtAdvTT5ada87cc"/>
          <w:color w:val="000000"/>
        </w:rPr>
        <w:t>擦除电压和脉冲时间的条件下，经过若干次编程</w:t>
      </w:r>
      <w:r w:rsidRPr="00B66B75">
        <w:rPr>
          <w:rFonts w:ascii="Calibri" w:hAnsi="Calibri" w:cs="KjdjjjKrqmbjMxxxgtAdvTT5ada87cc"/>
          <w:color w:val="000000"/>
        </w:rPr>
        <w:t>/</w:t>
      </w:r>
      <w:r w:rsidRPr="00B66B75">
        <w:rPr>
          <w:rFonts w:ascii="Calibri" w:hAnsi="宋体" w:cs="KjdjjjKrqmbjMxxxgtAdvTT5ada87cc"/>
          <w:color w:val="000000"/>
        </w:rPr>
        <w:t>擦除（</w:t>
      </w:r>
      <w:r w:rsidRPr="00B66B75">
        <w:rPr>
          <w:rFonts w:ascii="Calibri" w:hAnsi="Calibri" w:cs="KjdjjjKrqmbjMxxxgtAdvTT5ada87cc"/>
          <w:color w:val="000000"/>
        </w:rPr>
        <w:t>P/E</w:t>
      </w:r>
      <w:r w:rsidRPr="00B66B75">
        <w:rPr>
          <w:rFonts w:ascii="Calibri" w:hAnsi="宋体" w:cs="KjdjjjKrqmbjMxxxgtAdvTT5ada87cc"/>
          <w:color w:val="000000"/>
        </w:rPr>
        <w:t>）循环后，编程</w:t>
      </w:r>
      <w:r w:rsidRPr="00B66B75">
        <w:rPr>
          <w:rFonts w:ascii="Calibri" w:hAnsi="宋体" w:cs="KjdjjjKrqmbjMxxxgtAdvTT5ada87cc" w:hint="eastAsia"/>
          <w:color w:val="000000"/>
        </w:rPr>
        <w:t>态</w:t>
      </w:r>
      <w:r w:rsidRPr="00B66B75">
        <w:rPr>
          <w:rFonts w:ascii="Calibri" w:hAnsi="宋体" w:cs="KjdjjjKrqmbjMxxxgtAdvTT5ada87cc"/>
          <w:color w:val="000000"/>
        </w:rPr>
        <w:t>单元和擦除</w:t>
      </w:r>
      <w:r w:rsidRPr="00B66B75">
        <w:rPr>
          <w:rFonts w:ascii="Calibri" w:hAnsi="宋体" w:cs="KjdjjjKrqmbjMxxxgtAdvTT5ada87cc" w:hint="eastAsia"/>
          <w:color w:val="000000"/>
        </w:rPr>
        <w:t>态</w:t>
      </w:r>
      <w:r w:rsidRPr="00B66B75">
        <w:rPr>
          <w:rFonts w:ascii="Calibri" w:hAnsi="宋体" w:cs="KjdjjjKrqmbjMxxxgtAdvTT5ada87cc"/>
          <w:color w:val="000000"/>
        </w:rPr>
        <w:t>单元之间的</w:t>
      </w:r>
      <w:r w:rsidRPr="00B66B75">
        <w:rPr>
          <w:rFonts w:ascii="Calibri" w:hAnsi="Calibri" w:cs="KjdjjjKrqmbjMxxxgtAdvTT5ada87cc"/>
          <w:color w:val="000000"/>
        </w:rPr>
        <w:t>Vth</w:t>
      </w:r>
      <w:r w:rsidRPr="00B66B75">
        <w:rPr>
          <w:rFonts w:ascii="Calibri" w:hAnsi="宋体" w:cs="KjdjjjKrqmbjMxxxgtAdvTT5ada87cc"/>
          <w:color w:val="000000"/>
        </w:rPr>
        <w:t>差值会变窄（没有</w:t>
      </w:r>
      <w:r w:rsidRPr="00B66B75">
        <w:rPr>
          <w:rFonts w:ascii="Calibri" w:hAnsi="Calibri" w:cs="KjdjjjKrqmbjMxxxgtAdvTT5ada87cc"/>
          <w:color w:val="000000"/>
        </w:rPr>
        <w:t>Vth</w:t>
      </w:r>
      <w:r w:rsidRPr="00B66B75">
        <w:rPr>
          <w:rFonts w:ascii="Calibri" w:hAnsi="宋体" w:cs="KjdjjjKrqmbjMxxxgtAdvTT5ada87cc"/>
          <w:color w:val="000000"/>
        </w:rPr>
        <w:t>检验）。在</w:t>
      </w:r>
      <w:r w:rsidR="0031111A">
        <w:rPr>
          <w:rFonts w:ascii="Calibri" w:hAnsi="宋体" w:cs="KjdjjjKrqmbjMxxxgtAdvTT5ada87cc"/>
          <w:color w:val="000000"/>
        </w:rPr>
        <w:fldChar w:fldCharType="begin"/>
      </w:r>
      <w:r w:rsidR="000E76A7">
        <w:rPr>
          <w:rFonts w:ascii="Calibri" w:hAnsi="宋体" w:cs="KjdjjjKrqmbjMxxxgtAdvTT5ada87cc"/>
          <w:color w:val="000000"/>
        </w:rPr>
        <w:instrText xml:space="preserve"> REF _Ref104889388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13</w:t>
      </w:r>
      <w:r w:rsidR="0031111A">
        <w:rPr>
          <w:rFonts w:ascii="Calibri" w:hAnsi="宋体" w:cs="KjdjjjKrqmbjMxxxgtAdvTT5ada87cc"/>
          <w:color w:val="000000"/>
        </w:rPr>
        <w:fldChar w:fldCharType="end"/>
      </w:r>
      <w:r w:rsidRPr="00B66B75">
        <w:rPr>
          <w:rFonts w:ascii="Calibri" w:hAnsi="宋体" w:cs="KjdjjjKrqmbjMxxxgtAdvTT5ada87cc"/>
          <w:color w:val="000000"/>
        </w:rPr>
        <w:t>中，描述了一个</w:t>
      </w:r>
      <w:r w:rsidRPr="00B66B75">
        <w:rPr>
          <w:rFonts w:ascii="Calibri" w:hAnsi="Calibri" w:cs="KjdjjjKrqmbjMxxxgtAdvTT5ada87cc"/>
          <w:color w:val="000000"/>
        </w:rPr>
        <w:t>Vth</w:t>
      </w:r>
      <w:r w:rsidRPr="00B66B75">
        <w:rPr>
          <w:rFonts w:ascii="Calibri" w:hAnsi="宋体" w:cs="KjdjjjKrqmbjMxxxgtAdvTT5ada87cc" w:hint="eastAsia"/>
          <w:color w:val="000000"/>
        </w:rPr>
        <w:t>漂移</w:t>
      </w:r>
      <w:r w:rsidRPr="00B66B75">
        <w:rPr>
          <w:rFonts w:ascii="Calibri" w:hAnsi="宋体" w:cs="KjdjjjKrqmbjMxxxgtAdvTT5ada87cc"/>
          <w:color w:val="000000"/>
        </w:rPr>
        <w:t>与</w:t>
      </w:r>
      <w:r w:rsidRPr="00B66B75">
        <w:rPr>
          <w:rFonts w:ascii="Calibri" w:hAnsi="Calibri" w:cs="KjdjjjKrqmbjMxxxgtAdvTT5ada87cc"/>
          <w:color w:val="000000"/>
        </w:rPr>
        <w:t>P/E</w:t>
      </w:r>
      <w:r w:rsidRPr="00B66B75">
        <w:rPr>
          <w:rFonts w:ascii="Calibri" w:hAnsi="宋体" w:cs="KjdjjjKrqmbjMxxxgtAdvTT5ada87cc"/>
          <w:color w:val="000000"/>
        </w:rPr>
        <w:t>循环次数的关系的例子。这种现象的原因是，由于电荷的注入和射出，在底部隧穿氧化层中产生和积累了固定电荷。这些固定电荷恶化了编程效率和擦除速度，并因此导致耐久性的下降。请注意，即使在典型的单元中也可以看到这种耐用性的下降。</w:t>
      </w:r>
      <w:r w:rsidRPr="00B66B75">
        <w:rPr>
          <w:rFonts w:ascii="Calibri" w:hAnsi="Calibri" w:cs="KjdjjjKrqmbjMxxxgtAdvTT5ada87cc"/>
          <w:color w:val="000000"/>
        </w:rPr>
        <w:t xml:space="preserve"> </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另一个关键的可靠性问题是随着</w:t>
      </w:r>
      <w:r w:rsidRPr="00B66B75">
        <w:rPr>
          <w:rFonts w:ascii="Calibri" w:hAnsi="Calibri" w:cs="KjdjjjKrqmbjMxxxgtAdvTT5ada87cc"/>
          <w:color w:val="000000"/>
        </w:rPr>
        <w:t>P/E</w:t>
      </w:r>
      <w:r w:rsidRPr="00B66B75">
        <w:rPr>
          <w:rFonts w:ascii="Calibri" w:hAnsi="宋体" w:cs="KjdjjjKrqmbjMxxxgtAdvTT5ada87cc"/>
          <w:color w:val="000000"/>
        </w:rPr>
        <w:t>循环</w:t>
      </w:r>
      <w:r w:rsidRPr="00B66B75">
        <w:rPr>
          <w:rFonts w:ascii="Calibri" w:hAnsi="宋体" w:cs="KjdjjjKrqmbjMxxxgtAdvTT5ada87cc" w:hint="eastAsia"/>
          <w:color w:val="000000"/>
        </w:rPr>
        <w:t>次数增加</w:t>
      </w:r>
      <w:r w:rsidRPr="00B66B75">
        <w:rPr>
          <w:rFonts w:ascii="Calibri" w:hAnsi="宋体" w:cs="KjdjjjKrqmbjMxxxgtAdvTT5ada87cc"/>
          <w:color w:val="000000"/>
        </w:rPr>
        <w:t>，数据保持的退化（更具体地说，数据丢失或编程单元的</w:t>
      </w:r>
      <w:r w:rsidRPr="00B66B75">
        <w:rPr>
          <w:rFonts w:ascii="Calibri" w:hAnsi="Calibri" w:cs="KjdjjjKrqmbjMxxxgtAdvTT5ada87cc"/>
          <w:color w:val="000000"/>
        </w:rPr>
        <w:t>Vth</w:t>
      </w:r>
      <w:r w:rsidRPr="00B66B75">
        <w:rPr>
          <w:rFonts w:ascii="Calibri" w:hAnsi="宋体" w:cs="KjdjjjKrqmbjMxxxgtAdvTT5ada87cc"/>
          <w:color w:val="000000"/>
        </w:rPr>
        <w:t>降低），这在</w:t>
      </w:r>
      <w:r w:rsidR="0031111A">
        <w:rPr>
          <w:rFonts w:ascii="Calibri" w:hAnsi="宋体" w:cs="KjdjjjKrqmbjMxxxgtAdvTT5ada87cc"/>
          <w:color w:val="000000"/>
        </w:rPr>
        <w:fldChar w:fldCharType="begin"/>
      </w:r>
      <w:r w:rsidR="000E76A7">
        <w:rPr>
          <w:rFonts w:ascii="Calibri" w:hAnsi="宋体" w:cs="KjdjjjKrqmbjMxxxgtAdvTT5ada87cc"/>
          <w:color w:val="000000"/>
        </w:rPr>
        <w:instrText xml:space="preserve"> REF _Ref104889432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14</w:t>
      </w:r>
      <w:r w:rsidR="0031111A">
        <w:rPr>
          <w:rFonts w:ascii="Calibri" w:hAnsi="宋体" w:cs="KjdjjjKrqmbjMxxxgtAdvTT5ada87cc"/>
          <w:color w:val="000000"/>
        </w:rPr>
        <w:fldChar w:fldCharType="end"/>
      </w:r>
      <w:r w:rsidRPr="00B66B75">
        <w:rPr>
          <w:rFonts w:ascii="Calibri" w:hAnsi="Calibri" w:cs="KjdjjjKrqmbjMxxxgtAdvTT5ada87cc"/>
          <w:color w:val="000000"/>
        </w:rPr>
        <w:t>a</w:t>
      </w:r>
      <w:r w:rsidRPr="00B66B75">
        <w:rPr>
          <w:rFonts w:ascii="Calibri" w:hAnsi="宋体" w:cs="KjdjjjKrqmbjMxxxgtAdvTT5ada87cc"/>
          <w:color w:val="000000"/>
        </w:rPr>
        <w:t>中显示。这也是由于底部隧穿氧化层的退化造成的。请注意，这些数据丢失并不发生在典型的单元中，而是发生在少数</w:t>
      </w:r>
      <w:r w:rsidRPr="00B66B75">
        <w:rPr>
          <w:rFonts w:ascii="Calibri" w:hAnsi="宋体" w:cs="KjdjjjKrqmbjMxxxgtAdvTT5ada87cc" w:hint="eastAsia"/>
          <w:color w:val="000000"/>
        </w:rPr>
        <w:t>个体</w:t>
      </w:r>
      <w:r w:rsidRPr="00B66B75">
        <w:rPr>
          <w:rFonts w:ascii="Calibri" w:hAnsi="宋体" w:cs="KjdjjjKrqmbjMxxxgtAdvTT5ada87cc"/>
          <w:color w:val="000000"/>
        </w:rPr>
        <w:t>单元中。</w:t>
      </w:r>
      <w:r w:rsidRPr="00B66B75">
        <w:rPr>
          <w:rFonts w:ascii="Calibri" w:hAnsi="Calibri" w:cs="KjdjjjKrqmbjMxxxgtAdvTT5ada87cc"/>
          <w:color w:val="000000"/>
        </w:rPr>
        <w:t xml:space="preserve"> </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薄型隧穿氧化</w:t>
      </w:r>
      <w:r w:rsidRPr="00B66B75">
        <w:rPr>
          <w:rFonts w:ascii="Calibri" w:hAnsi="宋体" w:cs="KjdjjjKrqmbjMxxxgtAdvTT5ada87cc" w:hint="eastAsia"/>
          <w:color w:val="000000"/>
        </w:rPr>
        <w:t>层</w:t>
      </w:r>
      <w:r w:rsidRPr="00B66B75">
        <w:rPr>
          <w:rFonts w:ascii="Calibri" w:hAnsi="宋体" w:cs="KjdjjjKrqmbjMxxxgtAdvTT5ada87cc"/>
          <w:color w:val="000000"/>
        </w:rPr>
        <w:t>上的高电场应力增加了低电场下的隧穿（泄漏）电流。这种低</w:t>
      </w:r>
      <w:r w:rsidRPr="00B66B75">
        <w:rPr>
          <w:rFonts w:ascii="Calibri" w:hAnsi="宋体" w:cs="HqtydxXdctlmHnrjxnAdvTT5ada87cc"/>
          <w:color w:val="000000"/>
        </w:rPr>
        <w:t>电</w:t>
      </w:r>
      <w:r w:rsidRPr="00B66B75">
        <w:rPr>
          <w:rFonts w:ascii="Calibri" w:hAnsi="宋体" w:cs="KjdjjjKrqmbjMxxxgtAdvTT5ada87cc"/>
          <w:color w:val="000000"/>
        </w:rPr>
        <w:t>场隧穿电流肯定偏离</w:t>
      </w:r>
      <w:r w:rsidRPr="00B66B75">
        <w:rPr>
          <w:rFonts w:ascii="Calibri" w:hAnsi="Calibri" w:cs="KjdjjjKrqmbjMxxxgtAdvTT5ada87cc"/>
          <w:color w:val="000000"/>
        </w:rPr>
        <w:t>FN</w:t>
      </w:r>
      <w:r w:rsidRPr="00B66B75">
        <w:rPr>
          <w:rFonts w:ascii="Calibri" w:hAnsi="宋体" w:cs="KjdjjjKrqmbjMxxxgtAdvTT5ada87cc"/>
          <w:color w:val="000000"/>
        </w:rPr>
        <w:t>隧穿电流，被称为应力</w:t>
      </w:r>
      <w:r w:rsidRPr="00B66B75">
        <w:rPr>
          <w:rFonts w:ascii="Calibri" w:hAnsi="宋体" w:cs="KjdjjjKrqmbjMxxxgtAdvTT5ada87cc" w:hint="eastAsia"/>
          <w:color w:val="000000"/>
        </w:rPr>
        <w:t>致</w:t>
      </w:r>
      <w:r w:rsidRPr="00B66B75">
        <w:rPr>
          <w:rFonts w:ascii="Calibri" w:hAnsi="宋体" w:cs="KjdjjjKrqmbjMxxxgtAdvTT5ada87cc"/>
          <w:color w:val="000000"/>
        </w:rPr>
        <w:t>漏电流（</w:t>
      </w:r>
      <w:r w:rsidRPr="00B66B75">
        <w:rPr>
          <w:rFonts w:ascii="Calibri" w:hAnsi="Calibri" w:cs="KjdjjjKrqmbjMxxxgtAdvTT5ada87cc"/>
          <w:color w:val="000000"/>
        </w:rPr>
        <w:t>SILC</w:t>
      </w:r>
      <w:r w:rsidRPr="00B66B75">
        <w:rPr>
          <w:rFonts w:ascii="Calibri" w:hAnsi="宋体" w:cs="KjdjjjKrqmbjMxxxgtAdvTT5ada87cc"/>
          <w:color w:val="000000"/>
        </w:rPr>
        <w:t>）。</w:t>
      </w:r>
      <w:r w:rsidRPr="00B66B75">
        <w:rPr>
          <w:rFonts w:ascii="Calibri" w:hAnsi="Calibri" w:cs="KjdjjjKrqmbjMxxxgtAdvTT5ada87cc"/>
          <w:color w:val="000000"/>
        </w:rPr>
        <w:t>SILC</w:t>
      </w:r>
      <w:r w:rsidRPr="00B66B75">
        <w:rPr>
          <w:rFonts w:ascii="Calibri" w:hAnsi="宋体" w:cs="KjdjjjKrqmbjMxxxgtAdvTT5ada87cc"/>
          <w:color w:val="000000"/>
        </w:rPr>
        <w:t>与底部隧穿氧化层的缺陷有关，这些缺陷是由高电场应力下的电荷注入引起的。这些缺陷增加了底部氧化层中的陷阱，并有助于隧穿电流的产生。</w:t>
      </w:r>
      <w:r w:rsidRPr="00B66B75">
        <w:rPr>
          <w:rFonts w:ascii="Calibri" w:hAnsi="Calibri" w:cs="KjdjjjKrqmbjMxxxgtAdvTT5ada87cc"/>
          <w:color w:val="000000"/>
        </w:rPr>
        <w:t xml:space="preserve"> </w:t>
      </w:r>
    </w:p>
    <w:p w:rsidR="00CE2AA0" w:rsidRPr="00B66B75" w:rsidRDefault="0031111A" w:rsidP="00CA2BAD">
      <w:pPr>
        <w:spacing w:beforeLines="50" w:afterLines="50"/>
        <w:ind w:firstLineChars="200" w:firstLine="480"/>
        <w:rPr>
          <w:rFonts w:ascii="Calibri" w:hAnsi="Calibri"/>
        </w:rPr>
      </w:pPr>
      <w:r>
        <w:rPr>
          <w:rFonts w:ascii="Calibri" w:hAnsi="Calibri" w:cs="KjdjjjKrqmbjMxxxgtAdvTT5ada87cc"/>
          <w:color w:val="000000"/>
        </w:rPr>
        <w:fldChar w:fldCharType="begin"/>
      </w:r>
      <w:r w:rsidR="000E76A7">
        <w:rPr>
          <w:rFonts w:ascii="Calibri" w:hAnsi="Calibri" w:cs="KjdjjjKrqmbjMxxxgtAdvTT5ada87cc"/>
          <w:color w:val="000000"/>
        </w:rPr>
        <w:instrText xml:space="preserve"> REF _Ref104889432 \h </w:instrText>
      </w:r>
      <w:r>
        <w:rPr>
          <w:rFonts w:ascii="Calibri" w:hAnsi="Calibri" w:cs="KjdjjjKrqmbjMxxxgtAdvTT5ada87cc"/>
          <w:color w:val="000000"/>
        </w:rPr>
      </w:r>
      <w:r>
        <w:rPr>
          <w:rFonts w:ascii="Calibri" w:hAnsi="Calibri" w:cs="KjdjjjKrqmbjMxxxgtAdvTT5ada87cc"/>
          <w:color w:val="000000"/>
        </w:rPr>
        <w:fldChar w:fldCharType="separate"/>
      </w:r>
      <w:r w:rsidR="00961080">
        <w:rPr>
          <w:rFonts w:hint="eastAsia"/>
        </w:rPr>
        <w:t>图</w:t>
      </w:r>
      <w:r w:rsidR="00961080">
        <w:rPr>
          <w:noProof/>
        </w:rPr>
        <w:t>1</w:t>
      </w:r>
      <w:r w:rsidR="00961080">
        <w:noBreakHyphen/>
      </w:r>
      <w:r w:rsidR="00961080">
        <w:rPr>
          <w:noProof/>
        </w:rPr>
        <w:t>14</w:t>
      </w:r>
      <w:r>
        <w:rPr>
          <w:rFonts w:ascii="Calibri" w:hAnsi="Calibri" w:cs="KjdjjjKrqmbjMxxxgtAdvTT5ada87cc"/>
          <w:color w:val="000000"/>
        </w:rPr>
        <w:fldChar w:fldCharType="end"/>
      </w:r>
      <w:r w:rsidR="00CE2AA0" w:rsidRPr="00B66B75">
        <w:rPr>
          <w:rFonts w:ascii="Calibri" w:hAnsi="Calibri" w:cs="KjdjjjKrqmbjMxxxgtAdvTT5ada87cc"/>
          <w:color w:val="000000"/>
        </w:rPr>
        <w:t>b</w:t>
      </w:r>
      <w:r w:rsidR="00CE2AA0" w:rsidRPr="00B66B75">
        <w:rPr>
          <w:rFonts w:ascii="Calibri" w:hAnsi="宋体" w:cs="KjdjjjKrqmbjMxxxgtAdvTT5ada87cc"/>
          <w:color w:val="000000"/>
        </w:rPr>
        <w:t>说明了高电场应力前后</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型单元中栅极电流的行为。在高电场下，高电场应力后的栅极电流减少，导致</w:t>
      </w:r>
      <w:r w:rsidR="00CE2AA0" w:rsidRPr="00B66B75">
        <w:rPr>
          <w:rFonts w:ascii="Calibri" w:hAnsi="Calibri" w:cs="KjdjjjKrqmbjMxxxgtAdvTT5ada87cc"/>
          <w:color w:val="000000"/>
        </w:rPr>
        <w:t>P/E</w:t>
      </w:r>
      <w:r w:rsidR="00CE2AA0" w:rsidRPr="00B66B75">
        <w:rPr>
          <w:rFonts w:ascii="Calibri" w:hAnsi="宋体" w:cs="KjdjjjKrqmbjMxxxgtAdvTT5ada87cc"/>
          <w:color w:val="000000"/>
        </w:rPr>
        <w:t>循环后的擦除时间延长，如</w:t>
      </w:r>
      <w:r>
        <w:rPr>
          <w:rFonts w:ascii="Calibri" w:hAnsi="宋体" w:cs="KjdjjjKrqmbjMxxxgtAdvTT5ada87cc"/>
          <w:color w:val="000000"/>
        </w:rPr>
        <w:fldChar w:fldCharType="begin"/>
      </w:r>
      <w:r w:rsidR="000E76A7">
        <w:rPr>
          <w:rFonts w:ascii="Calibri" w:hAnsi="宋体" w:cs="KjdjjjKrqmbjMxxxgtAdvTT5ada87cc"/>
          <w:color w:val="000000"/>
        </w:rPr>
        <w:instrText xml:space="preserve"> REF _Ref104889388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13</w:t>
      </w:r>
      <w:r>
        <w:rPr>
          <w:rFonts w:ascii="Calibri" w:hAnsi="宋体" w:cs="KjdjjjKrqmbjMxxxgtAdvTT5ada87cc"/>
          <w:color w:val="000000"/>
        </w:rPr>
        <w:fldChar w:fldCharType="end"/>
      </w:r>
      <w:r w:rsidR="00CE2AA0" w:rsidRPr="00B66B75">
        <w:rPr>
          <w:rFonts w:ascii="Calibri" w:hAnsi="宋体" w:cs="KjdjjjKrqmbjMxxxgtAdvTT5ada87cc"/>
          <w:color w:val="000000"/>
        </w:rPr>
        <w:t>所解释。相反，在低电场下，会出现相反的现象。高</w:t>
      </w:r>
      <w:r w:rsidR="00CE2AA0" w:rsidRPr="00B66B75">
        <w:rPr>
          <w:rFonts w:ascii="Calibri" w:hAnsi="宋体" w:cs="HqtydxXdctlmHnrjxnAdvTT5ada87cc"/>
          <w:color w:val="000000"/>
        </w:rPr>
        <w:t>电</w:t>
      </w:r>
      <w:r w:rsidR="00CE2AA0" w:rsidRPr="00B66B75">
        <w:rPr>
          <w:rFonts w:ascii="Calibri" w:hAnsi="宋体" w:cs="KjdjjjKrqmbjMxxxgtAdvTT5ada87cc"/>
          <w:color w:val="000000"/>
        </w:rPr>
        <w:t>场应力后的栅极电流由于应力</w:t>
      </w:r>
      <w:r w:rsidR="00CE2AA0" w:rsidRPr="00B66B75">
        <w:rPr>
          <w:rFonts w:ascii="Calibri" w:hAnsi="宋体" w:cs="KjdjjjKrqmbjMxxxgtAdvTT5ada87cc" w:hint="eastAsia"/>
          <w:color w:val="000000"/>
        </w:rPr>
        <w:t>致</w:t>
      </w:r>
      <w:r w:rsidR="00CE2AA0" w:rsidRPr="00B66B75">
        <w:rPr>
          <w:rFonts w:ascii="Calibri" w:hAnsi="宋体" w:cs="KjdjjjKrqmbjMxxxgtAdvTT5ada87cc"/>
          <w:color w:val="000000"/>
        </w:rPr>
        <w:t>漏电流（</w:t>
      </w:r>
      <w:r w:rsidR="00CE2AA0" w:rsidRPr="00B66B75">
        <w:rPr>
          <w:rFonts w:ascii="Calibri" w:hAnsi="Calibri" w:cs="KjdjjjKrqmbjMxxxgtAdvTT5ada87cc"/>
          <w:color w:val="000000"/>
        </w:rPr>
        <w:t>SILC</w:t>
      </w:r>
      <w:r w:rsidR="00CE2AA0" w:rsidRPr="00B66B75">
        <w:rPr>
          <w:rFonts w:ascii="Calibri" w:hAnsi="宋体" w:cs="KjdjjjKrqmbjMxxxgtAdvTT5ada87cc"/>
          <w:color w:val="000000"/>
        </w:rPr>
        <w:t>）而增加。虽然由于</w:t>
      </w:r>
      <w:r w:rsidR="00CE2AA0" w:rsidRPr="00B66B75">
        <w:rPr>
          <w:rFonts w:ascii="Calibri" w:hAnsi="Calibri" w:cs="KjdjjjKrqmbjMxxxgtAdvTT5ada87cc"/>
          <w:color w:val="000000"/>
        </w:rPr>
        <w:t>SILC</w:t>
      </w:r>
      <w:r w:rsidR="00CE2AA0" w:rsidRPr="00B66B75">
        <w:rPr>
          <w:rFonts w:ascii="Calibri" w:hAnsi="宋体" w:cs="KjdjjjKrqmbjMxxxgtAdvTT5ada87cc"/>
          <w:color w:val="000000"/>
        </w:rPr>
        <w:t>造成的数据保持率的下降只在少数</w:t>
      </w:r>
      <w:r w:rsidR="00CE2AA0" w:rsidRPr="00B66B75">
        <w:rPr>
          <w:rFonts w:ascii="Calibri" w:hAnsi="宋体" w:cs="KjdjjjKrqmbjMxxxgtAdvTT5ada87cc" w:hint="eastAsia"/>
          <w:color w:val="000000"/>
        </w:rPr>
        <w:t>个</w:t>
      </w:r>
      <w:r w:rsidR="00CE2AA0" w:rsidRPr="00B66B75">
        <w:rPr>
          <w:rFonts w:ascii="Calibri" w:hAnsi="宋体" w:cs="KjdjjjKrqmbjMxxxgtAdvTT5ada87cc"/>
          <w:color w:val="000000"/>
        </w:rPr>
        <w:t>体单元中出现，但</w:t>
      </w:r>
      <w:r w:rsidR="00CE2AA0" w:rsidRPr="00B66B75">
        <w:rPr>
          <w:rFonts w:ascii="Calibri" w:hAnsi="Calibri" w:cs="KjdjjjKrqmbjMxxxgtAdvTT5ada87cc"/>
          <w:color w:val="000000"/>
        </w:rPr>
        <w:t>SILC</w:t>
      </w:r>
      <w:r w:rsidR="00CE2AA0" w:rsidRPr="00B66B75">
        <w:rPr>
          <w:rFonts w:ascii="Calibri" w:hAnsi="宋体" w:cs="KjdjjjKrqmbjMxxxgtAdvTT5ada87cc"/>
          <w:color w:val="000000"/>
        </w:rPr>
        <w:t>强烈地限制了底部氧化层厚度的</w:t>
      </w:r>
      <w:r w:rsidR="00CE2AA0" w:rsidRPr="00B66B75">
        <w:rPr>
          <w:rFonts w:ascii="Calibri" w:hAnsi="宋体" w:cs="KjdjjjKrqmbjMxxxgtAdvTT5ada87cc" w:hint="eastAsia"/>
          <w:color w:val="000000"/>
        </w:rPr>
        <w:t>微缩</w:t>
      </w:r>
      <w:r w:rsidR="00CE2AA0" w:rsidRPr="00B66B75">
        <w:rPr>
          <w:rFonts w:ascii="Calibri" w:hAnsi="宋体" w:cs="KjdjjjKrqmbjMxxxgtAdvTT5ada87cc"/>
          <w:color w:val="000000"/>
        </w:rPr>
        <w:t>，因此，</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型单元的可</w:t>
      </w:r>
      <w:r w:rsidR="00CE2AA0" w:rsidRPr="00B66B75">
        <w:rPr>
          <w:rFonts w:ascii="Calibri" w:hAnsi="宋体" w:cs="KjdjjjKrqmbjMxxxgtAdvTT5ada87cc" w:hint="eastAsia"/>
          <w:color w:val="000000"/>
        </w:rPr>
        <w:t>微缩</w:t>
      </w:r>
      <w:r w:rsidR="00CE2AA0" w:rsidRPr="00B66B75">
        <w:rPr>
          <w:rFonts w:ascii="Calibri" w:hAnsi="宋体" w:cs="KjdjjjKrqmbjMxxxgtAdvTT5ada87cc"/>
          <w:color w:val="000000"/>
        </w:rPr>
        <w:t>性。</w:t>
      </w:r>
    </w:p>
    <w:p w:rsidR="00CE2AA0" w:rsidRPr="00B66B75" w:rsidRDefault="001A6DDA" w:rsidP="00CA2BAD">
      <w:pPr>
        <w:autoSpaceDE w:val="0"/>
        <w:autoSpaceDN w:val="0"/>
        <w:spacing w:beforeLines="50" w:afterLines="5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67325" cy="2752725"/>
            <wp:effectExtent l="19050" t="0" r="9525" b="0"/>
            <wp:docPr id="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1" cstate="print"/>
                    <a:srcRect/>
                    <a:stretch>
                      <a:fillRect/>
                    </a:stretch>
                  </pic:blipFill>
                  <pic:spPr bwMode="auto">
                    <a:xfrm>
                      <a:off x="0" y="0"/>
                      <a:ext cx="5267325" cy="2752725"/>
                    </a:xfrm>
                    <a:prstGeom prst="rect">
                      <a:avLst/>
                    </a:prstGeom>
                    <a:noFill/>
                    <a:ln w="9525">
                      <a:noFill/>
                      <a:miter lim="800000"/>
                      <a:headEnd/>
                      <a:tailEnd/>
                    </a:ln>
                  </pic:spPr>
                </pic:pic>
              </a:graphicData>
            </a:graphic>
          </wp:inline>
        </w:drawing>
      </w:r>
    </w:p>
    <w:p w:rsidR="00CE2AA0" w:rsidRPr="00B66B75" w:rsidRDefault="000E76A7" w:rsidP="000E76A7">
      <w:pPr>
        <w:pStyle w:val="af5"/>
        <w:rPr>
          <w:rFonts w:ascii="Calibri" w:eastAsia="宋体" w:hAnsi="宋体" w:cs="KjdjjjKrqmbjMxxxgtAdvTT5ada87cc"/>
          <w:sz w:val="24"/>
          <w:szCs w:val="24"/>
        </w:rPr>
      </w:pPr>
      <w:bookmarkStart w:id="13" w:name="_Ref104889388"/>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13</w:t>
      </w:r>
      <w:r w:rsidR="0031111A">
        <w:fldChar w:fldCharType="end"/>
      </w:r>
      <w:bookmarkEnd w:id="13"/>
      <w:r>
        <w:rPr>
          <w:rFonts w:hint="eastAsia"/>
        </w:rPr>
        <w:t xml:space="preserve"> </w:t>
      </w:r>
      <w:r w:rsidR="00CE2AA0" w:rsidRPr="00B66B75">
        <w:rPr>
          <w:rFonts w:ascii="Calibri" w:eastAsia="宋体" w:hAnsi="宋体" w:cs="KjdjjjKrqmbjMxxxgtAdvTT5ada87cc" w:hint="eastAsia"/>
          <w:sz w:val="24"/>
          <w:szCs w:val="24"/>
        </w:rPr>
        <w:t>存储</w:t>
      </w:r>
      <w:r w:rsidR="00CE2AA0" w:rsidRPr="00B66B75">
        <w:rPr>
          <w:rFonts w:ascii="Calibri" w:eastAsia="宋体" w:hAnsi="宋体" w:cs="KjdjjjKrqmbjMxxxgtAdvTT5ada87cc"/>
          <w:sz w:val="24"/>
          <w:szCs w:val="24"/>
        </w:rPr>
        <w:t>单元的内在耐久性特征和由</w:t>
      </w:r>
      <w:r w:rsidR="00CE2AA0" w:rsidRPr="00B66B75">
        <w:rPr>
          <w:rFonts w:ascii="Calibri" w:eastAsia="宋体" w:hAnsi="Calibri" w:cs="KjdjjjKrqmbjMxxxgtAdvTT5ada87cc"/>
          <w:sz w:val="24"/>
          <w:szCs w:val="24"/>
        </w:rPr>
        <w:t>CHE</w:t>
      </w:r>
      <w:r w:rsidR="00CE2AA0" w:rsidRPr="00B66B75">
        <w:rPr>
          <w:rFonts w:ascii="Calibri" w:eastAsia="宋体" w:hAnsi="宋体" w:cs="KjdjjjKrqmbjMxxxgtAdvTT5ada87cc"/>
          <w:sz w:val="24"/>
          <w:szCs w:val="24"/>
        </w:rPr>
        <w:t>注入产生的氧化层缺陷和界面态示意图</w:t>
      </w:r>
    </w:p>
    <w:p w:rsidR="00CE2AA0"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lastRenderedPageBreak/>
        <w:drawing>
          <wp:inline distT="0" distB="0" distL="0" distR="0">
            <wp:extent cx="5276850" cy="2114550"/>
            <wp:effectExtent l="19050" t="0" r="0" b="0"/>
            <wp:docPr id="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2" cstate="print"/>
                    <a:srcRect/>
                    <a:stretch>
                      <a:fillRect/>
                    </a:stretch>
                  </pic:blipFill>
                  <pic:spPr bwMode="auto">
                    <a:xfrm>
                      <a:off x="0" y="0"/>
                      <a:ext cx="5276850" cy="2114550"/>
                    </a:xfrm>
                    <a:prstGeom prst="rect">
                      <a:avLst/>
                    </a:prstGeom>
                    <a:noFill/>
                    <a:ln w="9525">
                      <a:noFill/>
                      <a:miter lim="800000"/>
                      <a:headEnd/>
                      <a:tailEnd/>
                    </a:ln>
                  </pic:spPr>
                </pic:pic>
              </a:graphicData>
            </a:graphic>
          </wp:inline>
        </w:drawing>
      </w:r>
    </w:p>
    <w:p w:rsidR="00CE2AA0" w:rsidRPr="00B66B75" w:rsidRDefault="000E76A7" w:rsidP="000E76A7">
      <w:pPr>
        <w:pStyle w:val="af5"/>
        <w:rPr>
          <w:rFonts w:ascii="Calibri" w:eastAsia="宋体" w:hAnsi="宋体" w:cs="KjdjjjKrqmbjMxxxgtAdvTT5ada87cc"/>
          <w:sz w:val="24"/>
          <w:szCs w:val="24"/>
        </w:rPr>
      </w:pPr>
      <w:bookmarkStart w:id="14" w:name="_Ref104889432"/>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14</w:t>
      </w:r>
      <w:r w:rsidR="0031111A">
        <w:fldChar w:fldCharType="end"/>
      </w:r>
      <w:bookmarkEnd w:id="14"/>
      <w:r>
        <w:rPr>
          <w:rFonts w:hint="eastAsia"/>
        </w:rPr>
        <w:t xml:space="preserve"> </w:t>
      </w:r>
      <w:r w:rsidR="00CE2AA0" w:rsidRPr="00B66B75">
        <w:rPr>
          <w:rFonts w:ascii="Calibri" w:eastAsia="宋体" w:hAnsi="Calibri" w:cs="YwrsnlVvltgkPvxqwlAdvTTeeee58d9"/>
          <w:sz w:val="24"/>
          <w:szCs w:val="24"/>
        </w:rPr>
        <w:t>a</w:t>
      </w:r>
      <w:r w:rsidR="00CE2AA0" w:rsidRPr="00B66B75">
        <w:rPr>
          <w:rFonts w:ascii="Calibri" w:eastAsia="宋体" w:hAnsi="Calibri" w:cs="YwrsnlVvltgkPvxqwlAdvTTeeee58d9" w:hint="eastAsia"/>
          <w:sz w:val="24"/>
          <w:szCs w:val="24"/>
        </w:rPr>
        <w:t>）</w:t>
      </w:r>
      <w:r w:rsidR="00CE2AA0" w:rsidRPr="00B66B75">
        <w:rPr>
          <w:rFonts w:ascii="Calibri" w:eastAsia="宋体" w:hAnsi="宋体" w:cs="KjdjjjKrqmbjMxxxgtAdvTT5ada87cc"/>
          <w:sz w:val="24"/>
          <w:szCs w:val="24"/>
        </w:rPr>
        <w:t>编程</w:t>
      </w:r>
      <w:r w:rsidR="00CE2AA0" w:rsidRPr="00B66B75">
        <w:rPr>
          <w:rFonts w:ascii="Calibri" w:eastAsia="宋体" w:hAnsi="Calibri" w:cs="KjdjjjKrqmbjMxxxgtAdvTT5ada87cc"/>
          <w:sz w:val="24"/>
          <w:szCs w:val="24"/>
        </w:rPr>
        <w:t>/</w:t>
      </w:r>
      <w:r w:rsidR="00CE2AA0" w:rsidRPr="00B66B75">
        <w:rPr>
          <w:rFonts w:ascii="Calibri" w:eastAsia="宋体" w:hAnsi="宋体" w:cs="KjdjjjKrqmbjMxxxgtAdvTT5ada87cc"/>
          <w:sz w:val="24"/>
          <w:szCs w:val="24"/>
        </w:rPr>
        <w:t>擦除循环后的单比特数据丢失和</w:t>
      </w:r>
      <w:r w:rsidR="00961080">
        <w:rPr>
          <w:rFonts w:ascii="Calibri" w:eastAsia="宋体" w:hAnsi="宋体" w:cs="KjdjjjKrqmbjMxxxgtAdvTT5ada87cc" w:hint="eastAsia"/>
          <w:sz w:val="24"/>
          <w:szCs w:val="24"/>
        </w:rPr>
        <w:t>；</w:t>
      </w:r>
      <w:r w:rsidR="00CE2AA0" w:rsidRPr="00B66B75">
        <w:rPr>
          <w:rFonts w:ascii="Calibri" w:eastAsia="宋体" w:hAnsi="Calibri" w:cs="YwrsnlVvltgkPvxqwlAdvTTeeee58d9"/>
          <w:sz w:val="24"/>
          <w:szCs w:val="24"/>
        </w:rPr>
        <w:t>b</w:t>
      </w:r>
      <w:r w:rsidR="00CE2AA0" w:rsidRPr="00B66B75">
        <w:rPr>
          <w:rFonts w:ascii="Calibri" w:eastAsia="宋体" w:hAnsi="Calibri" w:cs="YwrsnlVvltgkPvxqwlAdvTTeeee58d9" w:hint="eastAsia"/>
          <w:sz w:val="24"/>
          <w:szCs w:val="24"/>
        </w:rPr>
        <w:t>）</w:t>
      </w:r>
      <w:r w:rsidR="00CE2AA0" w:rsidRPr="00B66B75">
        <w:rPr>
          <w:rFonts w:ascii="Calibri" w:eastAsia="宋体" w:hAnsi="宋体" w:cs="KjdjjjKrqmbjMxxxgtAdvTT5ada87cc"/>
          <w:sz w:val="24"/>
          <w:szCs w:val="24"/>
        </w:rPr>
        <w:t>应力</w:t>
      </w:r>
      <w:r w:rsidR="00CE2AA0" w:rsidRPr="00B66B75">
        <w:rPr>
          <w:rFonts w:ascii="Calibri" w:eastAsia="宋体" w:hAnsi="宋体" w:cs="KjdjjjKrqmbjMxxxgtAdvTT5ada87cc" w:hint="eastAsia"/>
          <w:sz w:val="24"/>
          <w:szCs w:val="24"/>
        </w:rPr>
        <w:t>致</w:t>
      </w:r>
      <w:r w:rsidR="00CE2AA0" w:rsidRPr="00B66B75">
        <w:rPr>
          <w:rFonts w:ascii="Calibri" w:eastAsia="宋体" w:hAnsi="宋体" w:cs="KjdjjjKrqmbjMxxxgtAdvTT5ada87cc"/>
          <w:sz w:val="24"/>
          <w:szCs w:val="24"/>
        </w:rPr>
        <w:t>漏电流（</w:t>
      </w:r>
      <w:r w:rsidR="00CE2AA0" w:rsidRPr="00B66B75">
        <w:rPr>
          <w:rFonts w:ascii="Calibri" w:eastAsia="宋体" w:hAnsi="Calibri" w:cs="KjdjjjKrqmbjMxxxgtAdvTT5ada87cc"/>
          <w:sz w:val="24"/>
          <w:szCs w:val="24"/>
        </w:rPr>
        <w:t>SILC</w:t>
      </w:r>
      <w:r w:rsidR="00CE2AA0" w:rsidRPr="00B66B75">
        <w:rPr>
          <w:rFonts w:ascii="Calibri" w:eastAsia="宋体" w:hAnsi="宋体" w:cs="KjdjjjKrqmbjMxxxgtAdvTT5ada87cc"/>
          <w:sz w:val="24"/>
          <w:szCs w:val="24"/>
        </w:rPr>
        <w:t>）</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为了抑制在各种工艺</w:t>
      </w:r>
      <w:r w:rsidRPr="00B66B75">
        <w:rPr>
          <w:rFonts w:ascii="Calibri" w:hAnsi="Calibri" w:cs="KjdjjjKrqmbjMxxxgtAdvTT5ada87cc"/>
          <w:color w:val="000000"/>
        </w:rPr>
        <w:t>-</w:t>
      </w:r>
      <w:r w:rsidRPr="00B66B75">
        <w:rPr>
          <w:rFonts w:ascii="Calibri" w:hAnsi="宋体" w:cs="KjdjjjKrqmbjMxxxgtAdvTT5ada87cc"/>
          <w:color w:val="000000"/>
        </w:rPr>
        <w:t>电压</w:t>
      </w:r>
      <w:r w:rsidRPr="00B66B75">
        <w:rPr>
          <w:rFonts w:ascii="Calibri" w:hAnsi="Calibri" w:cs="TkwmccDjcfxyKwkqrmAdvTT5ada87cc"/>
          <w:color w:val="000000"/>
        </w:rPr>
        <w:t>-</w:t>
      </w:r>
      <w:r w:rsidRPr="00B66B75">
        <w:rPr>
          <w:rFonts w:ascii="Calibri" w:hAnsi="宋体" w:cs="KjdjjjKrqmbjMxxxgtAdvTT5ada87cc"/>
          <w:color w:val="000000"/>
        </w:rPr>
        <w:t>温度</w:t>
      </w:r>
      <w:r w:rsidRPr="00B66B75">
        <w:rPr>
          <w:rFonts w:ascii="Calibri" w:hAnsi="宋体" w:cs="KjdjjjKrqmbjMxxxgtAdvTT5ada87cc" w:hint="eastAsia"/>
          <w:color w:val="000000"/>
        </w:rPr>
        <w:t>（</w:t>
      </w:r>
      <w:r w:rsidRPr="00B66B75">
        <w:rPr>
          <w:rFonts w:ascii="Calibri" w:hAnsi="宋体" w:cs="KjdjjjKrqmbjMxxxgtAdvTT5ada87cc" w:hint="eastAsia"/>
          <w:color w:val="000000"/>
        </w:rPr>
        <w:t>PVT</w:t>
      </w:r>
      <w:r w:rsidRPr="00B66B75">
        <w:rPr>
          <w:rFonts w:ascii="Calibri" w:hAnsi="宋体" w:cs="KjdjjjKrqmbjMxxxgtAdvTT5ada87cc" w:hint="eastAsia"/>
          <w:color w:val="000000"/>
        </w:rPr>
        <w:t>）</w:t>
      </w:r>
      <w:r w:rsidRPr="00B66B75">
        <w:rPr>
          <w:rFonts w:ascii="Calibri" w:hAnsi="宋体" w:cs="KjdjjjKrqmbjMxxxgtAdvTT5ada87cc"/>
          <w:color w:val="000000"/>
        </w:rPr>
        <w:t>条件下单元之间的</w:t>
      </w:r>
      <w:r w:rsidRPr="00B66B75">
        <w:rPr>
          <w:rFonts w:ascii="Calibri" w:hAnsi="Calibri" w:cs="KjdjjjKrqmbjMxxxgtAdvTT5ada87cc"/>
          <w:color w:val="000000"/>
        </w:rPr>
        <w:t>P/E</w:t>
      </w:r>
      <w:r w:rsidRPr="00B66B75">
        <w:rPr>
          <w:rFonts w:ascii="Calibri" w:hAnsi="宋体" w:cs="KjdjjjKrqmbjMxxxgtAdvTT5ada87cc"/>
          <w:color w:val="000000"/>
        </w:rPr>
        <w:t>速度变化，并放松存储单元的电应力，增量步进脉冲编程和擦除（</w:t>
      </w:r>
      <w:r w:rsidRPr="00B66B75">
        <w:rPr>
          <w:rFonts w:ascii="Calibri" w:hAnsi="Calibri" w:cs="KjdjjjKrqmbjMxxxgtAdvTT5ada87cc"/>
          <w:color w:val="000000"/>
        </w:rPr>
        <w:t>ISPP/ISPE</w:t>
      </w:r>
      <w:r w:rsidRPr="00B66B75">
        <w:rPr>
          <w:rFonts w:ascii="Calibri" w:hAnsi="宋体" w:cs="KjdjjjKrqmbjMxxxgtAdvTT5ada87cc"/>
          <w:color w:val="000000"/>
        </w:rPr>
        <w:t>）已被广泛用于</w:t>
      </w:r>
      <w:r w:rsidRPr="00B66B75">
        <w:rPr>
          <w:rFonts w:ascii="Calibri" w:hAnsi="宋体" w:cs="KjdjjjKrqmbjMxxxgtAdvTT5ada87cc" w:hint="eastAsia"/>
          <w:color w:val="000000"/>
        </w:rPr>
        <w:t>嵌入式</w:t>
      </w:r>
      <w:r w:rsidRPr="00B66B75">
        <w:rPr>
          <w:rFonts w:ascii="Calibri" w:hAnsi="宋体" w:cs="KjdjjjKrqmbjMxxxgtAdvTT5ada87cc"/>
          <w:color w:val="000000"/>
        </w:rPr>
        <w:t>（不仅有</w:t>
      </w:r>
      <w:r w:rsidRPr="00B66B75">
        <w:rPr>
          <w:rFonts w:ascii="Calibri" w:hAnsi="Calibri" w:cs="KjdjjjKrqmbjMxxxgtAdvTT5ada87cc"/>
          <w:color w:val="000000"/>
        </w:rPr>
        <w:t>FG</w:t>
      </w:r>
      <w:r w:rsidRPr="00B66B75">
        <w:rPr>
          <w:rFonts w:ascii="Calibri" w:hAnsi="宋体" w:cs="KjdjjjKrqmbjMxxxgtAdvTT5ada87cc"/>
          <w:color w:val="000000"/>
        </w:rPr>
        <w:t>型单元，还有其他类型的单元）以及独立</w:t>
      </w:r>
      <w:r w:rsidRPr="00B66B75">
        <w:rPr>
          <w:rFonts w:ascii="Calibri" w:hAnsi="宋体" w:cs="KjdjjjKrqmbjMxxxgtAdvTT5ada87cc" w:hint="eastAsia"/>
          <w:color w:val="000000"/>
        </w:rPr>
        <w:t>式</w:t>
      </w:r>
      <w:r w:rsidRPr="00B66B75">
        <w:rPr>
          <w:rFonts w:ascii="Calibri" w:hAnsi="宋体" w:cs="KjdjjjKrqmbjMxxxgtAdvTT5ada87cc"/>
          <w:color w:val="000000"/>
        </w:rPr>
        <w:t>闪存中。</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p>
    <w:p w:rsidR="00CE2AA0" w:rsidRPr="00B66B75" w:rsidRDefault="00CE2AA0" w:rsidP="00623313">
      <w:pPr>
        <w:pStyle w:val="4"/>
      </w:pPr>
      <w:r w:rsidRPr="00B66B75">
        <w:t>1T-NOR</w:t>
      </w:r>
      <w:r w:rsidRPr="00B66B75">
        <w:t>单元，分裂栅单元（</w:t>
      </w:r>
      <w:r w:rsidRPr="00B66B75">
        <w:t>1.5T</w:t>
      </w:r>
      <w:r w:rsidRPr="00B66B75">
        <w:t>单元），和</w:t>
      </w:r>
      <w:r w:rsidRPr="00B66B75">
        <w:t>2T</w:t>
      </w:r>
      <w:r w:rsidRPr="00B66B75">
        <w:t>单元</w:t>
      </w:r>
    </w:p>
    <w:p w:rsidR="00CE2AA0" w:rsidRDefault="00CE2AA0" w:rsidP="00CA2BAD">
      <w:pPr>
        <w:autoSpaceDE w:val="0"/>
        <w:autoSpaceDN w:val="0"/>
        <w:spacing w:beforeLines="50" w:afterLines="50"/>
        <w:ind w:firstLineChars="200" w:firstLine="480"/>
        <w:rPr>
          <w:rFonts w:ascii="Calibri" w:hAnsi="宋体" w:cs="KjdjjjKrqmbjMxxxgtAdvTT5ada87cc"/>
          <w:color w:val="000000"/>
        </w:rPr>
      </w:pPr>
      <w:r w:rsidRPr="00B66B75">
        <w:rPr>
          <w:rFonts w:ascii="Calibri" w:hAnsi="Calibri" w:cs="KjdjjjKrqmbjMxxxgtAdvTT5ada87cc"/>
          <w:color w:val="000000"/>
        </w:rPr>
        <w:t>1T NOR</w:t>
      </w:r>
      <w:r w:rsidRPr="00B66B75">
        <w:rPr>
          <w:rFonts w:ascii="Calibri" w:hAnsi="宋体" w:cs="KjdjjjKrqmbjMxxxgtAdvTT5ada87cc"/>
          <w:color w:val="000000"/>
        </w:rPr>
        <w:t>单元的结构和基本操作电压见</w:t>
      </w:r>
      <w:r w:rsidR="0031111A">
        <w:rPr>
          <w:rFonts w:ascii="Calibri" w:hAnsi="宋体" w:cs="KjdjjjKrqmbjMxxxgtAdvTT5ada87cc"/>
          <w:color w:val="000000"/>
        </w:rPr>
        <w:fldChar w:fldCharType="begin"/>
      </w:r>
      <w:r w:rsidR="000E76A7">
        <w:rPr>
          <w:rFonts w:ascii="Calibri" w:hAnsi="宋体" w:cs="KjdjjjKrqmbjMxxxgtAdvTT5ada87cc"/>
          <w:color w:val="000000"/>
        </w:rPr>
        <w:instrText xml:space="preserve"> REF _Ref104889479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15</w:t>
      </w:r>
      <w:r w:rsidR="0031111A">
        <w:rPr>
          <w:rFonts w:ascii="Calibri" w:hAnsi="宋体" w:cs="KjdjjjKrqmbjMxxxgtAdvTT5ada87cc"/>
          <w:color w:val="000000"/>
        </w:rPr>
        <w:fldChar w:fldCharType="end"/>
      </w:r>
      <w:r w:rsidRPr="00B66B75">
        <w:rPr>
          <w:rFonts w:ascii="Calibri" w:hAnsi="宋体" w:cs="KjdjjjKrqmbjMxxxgtAdvTT5ada87cc"/>
          <w:color w:val="000000"/>
        </w:rPr>
        <w:t>。该单元通过</w:t>
      </w:r>
      <w:r w:rsidRPr="00B66B75">
        <w:rPr>
          <w:rFonts w:ascii="Calibri" w:hAnsi="Calibri" w:cs="KjdjjjKrqmbjMxxxgtAdvTT5ada87cc"/>
          <w:color w:val="000000"/>
        </w:rPr>
        <w:t>CHE</w:t>
      </w:r>
      <w:r w:rsidRPr="00B66B75">
        <w:rPr>
          <w:rFonts w:ascii="Calibri" w:hAnsi="宋体" w:cs="KjdjjjKrqmbjMxxxgtAdvTT5ada87cc"/>
          <w:color w:val="000000"/>
        </w:rPr>
        <w:t>注入进行编程，并通过沟道</w:t>
      </w:r>
      <w:r w:rsidRPr="00B66B75">
        <w:rPr>
          <w:rFonts w:ascii="Calibri" w:hAnsi="Calibri" w:cs="KjdjjjKrqmbjMxxxgtAdvTT5ada87cc"/>
          <w:color w:val="000000"/>
        </w:rPr>
        <w:t>FN</w:t>
      </w:r>
      <w:r w:rsidRPr="00B66B75">
        <w:rPr>
          <w:rFonts w:ascii="Calibri" w:hAnsi="宋体" w:cs="KjdjjjKrqmbjMxxxgtAdvTT5ada87cc" w:hint="eastAsia"/>
          <w:color w:val="000000"/>
        </w:rPr>
        <w:t>遂穿</w:t>
      </w:r>
      <w:r w:rsidRPr="00B66B75">
        <w:rPr>
          <w:rFonts w:ascii="Calibri" w:hAnsi="宋体" w:cs="KjdjjjKrqmbjMxxxgtAdvTT5ada87cc"/>
          <w:color w:val="000000"/>
        </w:rPr>
        <w:t>进行擦除。由于</w:t>
      </w:r>
      <w:r w:rsidRPr="00B66B75">
        <w:rPr>
          <w:rFonts w:ascii="Calibri" w:hAnsi="Calibri" w:cs="KjdjjjKrqmbjMxxxgtAdvTT5ada87cc"/>
          <w:color w:val="000000"/>
        </w:rPr>
        <w:t>CHE</w:t>
      </w:r>
      <w:r w:rsidRPr="00B66B75">
        <w:rPr>
          <w:rFonts w:ascii="Calibri" w:hAnsi="宋体" w:cs="KjdjjjKrqmbjMxxxgtAdvTT5ada87cc"/>
          <w:color w:val="000000"/>
        </w:rPr>
        <w:t>注入，编程电流较大，</w:t>
      </w:r>
      <w:r w:rsidRPr="00B66B75">
        <w:rPr>
          <w:rFonts w:ascii="Calibri" w:hAnsi="宋体" w:cs="KjdjjjKrqmbjMxxxgtAdvTT5ada87cc" w:hint="eastAsia"/>
          <w:color w:val="000000"/>
        </w:rPr>
        <w:t>功耗</w:t>
      </w:r>
      <w:r w:rsidRPr="00B66B75">
        <w:rPr>
          <w:rFonts w:ascii="Calibri" w:hAnsi="宋体" w:cs="KjdjjjKrqmbjMxxxgtAdvTT5ada87cc"/>
          <w:color w:val="000000"/>
        </w:rPr>
        <w:t>较</w:t>
      </w:r>
      <w:r w:rsidRPr="00B66B75">
        <w:rPr>
          <w:rFonts w:ascii="Calibri" w:hAnsi="宋体" w:cs="KjdjjjKrqmbjMxxxgtAdvTT5ada87cc" w:hint="eastAsia"/>
          <w:color w:val="000000"/>
        </w:rPr>
        <w:t>高</w:t>
      </w:r>
      <w:r w:rsidRPr="00B66B75">
        <w:rPr>
          <w:rFonts w:ascii="Calibri" w:hAnsi="宋体" w:cs="KjdjjjKrqmbjMxxxgtAdvTT5ada87cc"/>
          <w:color w:val="000000"/>
        </w:rPr>
        <w:t>。</w:t>
      </w:r>
      <w:r w:rsidRPr="00B66B75">
        <w:rPr>
          <w:rFonts w:ascii="Calibri" w:hAnsi="Calibri" w:cs="KjdjjjKrqmbjMxxxgtAdvTT5ada87cc"/>
          <w:color w:val="000000"/>
        </w:rPr>
        <w:t>1T</w:t>
      </w:r>
      <w:r w:rsidRPr="00B66B75">
        <w:rPr>
          <w:rFonts w:ascii="Calibri" w:hAnsi="宋体" w:cs="KjdjjjKrqmbjMxxxgtAdvTT5ada87cc"/>
          <w:color w:val="000000"/>
        </w:rPr>
        <w:t>单元具有高密度的优势，但是需要一个复杂的擦除流程图来防止过擦除问题。</w:t>
      </w:r>
    </w:p>
    <w:p w:rsidR="000E76A7"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drawing>
          <wp:inline distT="0" distB="0" distL="0" distR="0">
            <wp:extent cx="5267325" cy="2181225"/>
            <wp:effectExtent l="19050" t="0" r="9525" b="0"/>
            <wp:docPr id="16"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23" cstate="print"/>
                    <a:srcRect/>
                    <a:stretch>
                      <a:fillRect/>
                    </a:stretch>
                  </pic:blipFill>
                  <pic:spPr bwMode="auto">
                    <a:xfrm>
                      <a:off x="0" y="0"/>
                      <a:ext cx="5267325" cy="2181225"/>
                    </a:xfrm>
                    <a:prstGeom prst="rect">
                      <a:avLst/>
                    </a:prstGeom>
                    <a:noFill/>
                    <a:ln w="9525">
                      <a:noFill/>
                      <a:miter lim="800000"/>
                      <a:headEnd/>
                      <a:tailEnd/>
                    </a:ln>
                  </pic:spPr>
                </pic:pic>
              </a:graphicData>
            </a:graphic>
          </wp:inline>
        </w:drawing>
      </w:r>
    </w:p>
    <w:p w:rsidR="000E76A7" w:rsidRPr="00B66B75" w:rsidRDefault="000E76A7" w:rsidP="00961080">
      <w:pPr>
        <w:pStyle w:val="af5"/>
        <w:jc w:val="center"/>
        <w:rPr>
          <w:rFonts w:ascii="Calibri" w:eastAsia="宋体" w:hAnsi="Calibri" w:cs="KjdjjjKrqmbjMxxxgtAdvTT5ada87cc"/>
          <w:sz w:val="24"/>
          <w:szCs w:val="24"/>
        </w:rPr>
      </w:pPr>
      <w:bookmarkStart w:id="15" w:name="_Ref104889479"/>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15</w:t>
      </w:r>
      <w:r w:rsidR="0031111A">
        <w:fldChar w:fldCharType="end"/>
      </w:r>
      <w:bookmarkEnd w:id="15"/>
      <w:r>
        <w:rPr>
          <w:rFonts w:hint="eastAsia"/>
        </w:rPr>
        <w:t xml:space="preserve"> </w:t>
      </w:r>
      <w:r w:rsidRPr="00B66B75">
        <w:rPr>
          <w:rFonts w:ascii="Calibri" w:eastAsia="宋体" w:hAnsi="Calibri" w:cs="KjdjjjKrqmbjMxxxgtAdvTT5ada87cc" w:hint="eastAsia"/>
          <w:sz w:val="24"/>
          <w:szCs w:val="24"/>
        </w:rPr>
        <w:t>1</w:t>
      </w:r>
      <w:r w:rsidRPr="00B66B75">
        <w:rPr>
          <w:rFonts w:ascii="Calibri" w:eastAsia="宋体" w:hAnsi="Calibri" w:cs="KjdjjjKrqmbjMxxxgtAdvTT5ada87cc"/>
          <w:sz w:val="24"/>
          <w:szCs w:val="24"/>
        </w:rPr>
        <w:t>T FG</w:t>
      </w:r>
      <w:r w:rsidRPr="00B66B75">
        <w:rPr>
          <w:rFonts w:ascii="Calibri" w:eastAsia="宋体" w:hAnsi="宋体" w:cs="KjdjjjKrqmbjMxxxgtAdvTT5ada87cc"/>
          <w:sz w:val="24"/>
          <w:szCs w:val="24"/>
        </w:rPr>
        <w:t>型单元及其工作电压</w:t>
      </w:r>
    </w:p>
    <w:p w:rsidR="000E76A7" w:rsidRPr="00B66B75" w:rsidRDefault="000E76A7" w:rsidP="00CA2BAD">
      <w:pPr>
        <w:autoSpaceDE w:val="0"/>
        <w:autoSpaceDN w:val="0"/>
        <w:spacing w:beforeLines="50" w:afterLines="50"/>
        <w:ind w:firstLineChars="200" w:firstLine="480"/>
        <w:rPr>
          <w:rFonts w:ascii="Calibri" w:hAnsi="Calibri" w:cs="KjdjjjKrqmbjMxxxgtAdvTT5ada87cc"/>
          <w:color w:val="000000"/>
        </w:rPr>
      </w:pP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1.5T</w:t>
      </w:r>
      <w:r w:rsidRPr="00B66B75">
        <w:rPr>
          <w:rFonts w:ascii="Calibri" w:hAnsi="宋体" w:cs="KjdjjjKrqmbjMxxxgtAdvTT5ada87cc"/>
          <w:color w:val="000000"/>
        </w:rPr>
        <w:t>的单元在无</w:t>
      </w:r>
      <w:r w:rsidRPr="00B66B75">
        <w:rPr>
          <w:rFonts w:ascii="Calibri" w:hAnsi="宋体" w:cs="KjdjjjKrqmbjMxxxgtAdvTT5ada87cc" w:hint="eastAsia"/>
          <w:color w:val="000000"/>
        </w:rPr>
        <w:t>过擦</w:t>
      </w:r>
      <w:r w:rsidRPr="00B66B75">
        <w:rPr>
          <w:rFonts w:ascii="Calibri" w:hAnsi="宋体" w:cs="KjdjjjKrqmbjMxxxgtAdvTT5ada87cc"/>
          <w:color w:val="000000"/>
        </w:rPr>
        <w:t>操作方面具有优势。由于</w:t>
      </w:r>
      <w:r w:rsidRPr="00B66B75">
        <w:rPr>
          <w:rFonts w:ascii="Calibri" w:hAnsi="Calibri" w:cs="KjdjjjKrqmbjMxxxgtAdvTT5ada87cc"/>
          <w:color w:val="000000"/>
        </w:rPr>
        <w:t>SSI</w:t>
      </w:r>
      <w:r w:rsidRPr="00B66B75">
        <w:rPr>
          <w:rFonts w:ascii="Calibri" w:hAnsi="宋体" w:cs="KjdjjjKrqmbjMxxxgtAdvTT5ada87cc"/>
          <w:color w:val="000000"/>
        </w:rPr>
        <w:t>注入，一个快速和低功耗的编程操作是可以实现的。一个针状的</w:t>
      </w:r>
      <w:r w:rsidRPr="00B66B75">
        <w:rPr>
          <w:rFonts w:ascii="Calibri" w:hAnsi="Calibri" w:cs="KjdjjjKrqmbjMxxxgtAdvTT5ada87cc"/>
          <w:color w:val="000000"/>
        </w:rPr>
        <w:t>FG</w:t>
      </w:r>
      <w:r w:rsidRPr="00B66B75">
        <w:rPr>
          <w:rFonts w:ascii="Calibri" w:hAnsi="宋体" w:cs="KjdjjjKrqmbjMxxxgtAdvTT5ada87cc"/>
          <w:color w:val="000000"/>
        </w:rPr>
        <w:t>在针状部分附近</w:t>
      </w:r>
      <w:r w:rsidRPr="00B66B75">
        <w:rPr>
          <w:rFonts w:ascii="Calibri" w:hAnsi="宋体" w:cs="KjdjjjKrqmbjMxxxgtAdvTT5ada87cc" w:hint="eastAsia"/>
          <w:color w:val="000000"/>
        </w:rPr>
        <w:t>感应</w:t>
      </w:r>
      <w:r w:rsidRPr="00B66B75">
        <w:rPr>
          <w:rFonts w:ascii="Calibri" w:hAnsi="宋体" w:cs="KjdjjjKrqmbjMxxxgtAdvTT5ada87cc"/>
          <w:color w:val="000000"/>
        </w:rPr>
        <w:t>出一个高电场，用于</w:t>
      </w:r>
      <w:r w:rsidRPr="00B66B75">
        <w:rPr>
          <w:rFonts w:ascii="Calibri" w:hAnsi="宋体" w:cs="KjdjjjKrqmbjMxxxgtAdvTT5ada87cc"/>
          <w:color w:val="000000"/>
        </w:rPr>
        <w:t>Poly</w:t>
      </w:r>
      <w:r w:rsidRPr="00B66B75">
        <w:rPr>
          <w:rFonts w:ascii="Calibri" w:hAnsi="宋体" w:cs="KjdjjjKrqmbjMxxxgtAdvTT5ada87cc" w:hint="eastAsia"/>
          <w:color w:val="000000"/>
        </w:rPr>
        <w:t>到</w:t>
      </w:r>
      <w:r w:rsidRPr="00B66B75">
        <w:rPr>
          <w:rFonts w:ascii="Calibri" w:hAnsi="宋体" w:cs="KjdjjjKrqmbjMxxxgtAdvTT5ada87cc"/>
          <w:color w:val="000000"/>
        </w:rPr>
        <w:t>poly</w:t>
      </w:r>
      <w:r w:rsidRPr="00B66B75">
        <w:rPr>
          <w:rFonts w:ascii="Calibri" w:hAnsi="宋体" w:cs="KjdjjjKrqmbjMxxxgtAdvTT5ada87cc" w:hint="eastAsia"/>
          <w:color w:val="000000"/>
        </w:rPr>
        <w:t xml:space="preserve"> </w:t>
      </w:r>
      <w:r w:rsidRPr="00B66B75">
        <w:rPr>
          <w:rFonts w:ascii="Calibri" w:hAnsi="Calibri" w:cs="KjdjjjKrqmbjMxxxgtAdvTT5ada87cc"/>
          <w:color w:val="000000"/>
        </w:rPr>
        <w:t>FN</w:t>
      </w:r>
      <w:r w:rsidRPr="00B66B75">
        <w:rPr>
          <w:rFonts w:ascii="Calibri" w:hAnsi="Calibri" w:cs="KjdjjjKrqmbjMxxxgtAdvTT5ada87cc" w:hint="eastAsia"/>
          <w:color w:val="000000"/>
        </w:rPr>
        <w:t>擦除</w:t>
      </w:r>
      <w:r w:rsidRPr="00B66B75">
        <w:rPr>
          <w:rFonts w:ascii="Calibri" w:hAnsi="宋体" w:cs="KjdjjjKrqmbjMxxxgtAdvTT5ada87cc"/>
          <w:color w:val="000000"/>
        </w:rPr>
        <w:t>操作。这种针形</w:t>
      </w:r>
      <w:r w:rsidRPr="00B66B75">
        <w:rPr>
          <w:rFonts w:ascii="Calibri" w:hAnsi="Calibri" w:cs="KjdjjjKrqmbjMxxxgtAdvTT5ada87cc"/>
          <w:color w:val="000000"/>
        </w:rPr>
        <w:t>FG</w:t>
      </w:r>
      <w:r w:rsidRPr="00B66B75">
        <w:rPr>
          <w:rFonts w:ascii="Calibri" w:hAnsi="宋体" w:cs="KjdjjjKrqmbjMxxxgtAdvTT5ada87cc"/>
          <w:color w:val="000000"/>
        </w:rPr>
        <w:t>能够使用相对较厚的隧穿氧化层，并通过抑制</w:t>
      </w:r>
      <w:r w:rsidRPr="00B66B75">
        <w:rPr>
          <w:rFonts w:ascii="Calibri" w:hAnsi="Calibri" w:cs="KjdjjjKrqmbjMxxxgtAdvTT5ada87cc"/>
          <w:color w:val="000000"/>
        </w:rPr>
        <w:t>P/E</w:t>
      </w:r>
      <w:r w:rsidRPr="00B66B75">
        <w:rPr>
          <w:rFonts w:ascii="Calibri" w:hAnsi="宋体" w:cs="KjdjjjKrqmbjMxxxgtAdvTT5ada87cc"/>
          <w:color w:val="000000"/>
        </w:rPr>
        <w:t>循环后由于</w:t>
      </w:r>
      <w:r w:rsidRPr="00B66B75">
        <w:rPr>
          <w:rFonts w:ascii="Calibri" w:hAnsi="Calibri" w:cs="KjdjjjKrqmbjMxxxgtAdvTT5ada87cc"/>
          <w:color w:val="000000"/>
        </w:rPr>
        <w:t>SILC</w:t>
      </w:r>
      <w:r w:rsidRPr="00B66B75">
        <w:rPr>
          <w:rFonts w:ascii="Calibri" w:hAnsi="宋体" w:cs="KjdjjjKrqmbjMxxxgtAdvTT5ada87cc"/>
          <w:color w:val="000000"/>
        </w:rPr>
        <w:t>造成的单比特数据丢失来提高可靠性。然而，由于</w:t>
      </w:r>
      <w:r w:rsidRPr="00B66B75">
        <w:rPr>
          <w:rFonts w:ascii="Calibri" w:hAnsi="Calibri" w:cs="KjdjjjKrqmbjMxxxgtAdvTT5ada87cc"/>
          <w:color w:val="000000"/>
        </w:rPr>
        <w:t>CG</w:t>
      </w:r>
      <w:r w:rsidRPr="00B66B75">
        <w:rPr>
          <w:rFonts w:ascii="Calibri" w:hAnsi="宋体" w:cs="KjdjjjKrqmbjMxxxgtAdvTT5ada87cc"/>
          <w:color w:val="000000"/>
        </w:rPr>
        <w:t>和复杂的</w:t>
      </w:r>
      <w:r w:rsidRPr="00B66B75">
        <w:rPr>
          <w:rFonts w:ascii="Calibri" w:hAnsi="Calibri" w:cs="KjdjjjKrqmbjMxxxgtAdvTT5ada87cc"/>
          <w:color w:val="000000"/>
        </w:rPr>
        <w:t>FG</w:t>
      </w:r>
      <w:r w:rsidRPr="00B66B75">
        <w:rPr>
          <w:rFonts w:ascii="Calibri" w:hAnsi="宋体" w:cs="KjdjjjKrqmbjMxxxgtAdvTT5ada87cc"/>
          <w:color w:val="000000"/>
        </w:rPr>
        <w:t>形状的形成，与</w:t>
      </w:r>
      <w:r w:rsidRPr="00B66B75">
        <w:rPr>
          <w:rFonts w:ascii="Calibri" w:hAnsi="Calibri" w:cs="KjdjjjKrqmbjMxxxgtAdvTT5ada87cc"/>
          <w:color w:val="000000"/>
        </w:rPr>
        <w:t>1T</w:t>
      </w:r>
      <w:r w:rsidRPr="00B66B75">
        <w:rPr>
          <w:rFonts w:ascii="Calibri" w:hAnsi="宋体" w:cs="KjdjjjKrqmbjMxxxgtAdvTT5ada87cc"/>
          <w:color w:val="000000"/>
        </w:rPr>
        <w:t>单元相比，需要额外的工艺步骤。</w:t>
      </w:r>
      <w:r w:rsidR="0031111A">
        <w:rPr>
          <w:rFonts w:ascii="Calibri" w:hAnsi="宋体" w:cs="KjdjjjKrqmbjMxxxgtAdvTT5ada87cc"/>
          <w:color w:val="000000"/>
        </w:rPr>
        <w:fldChar w:fldCharType="begin"/>
      </w:r>
      <w:r w:rsidR="00865696">
        <w:rPr>
          <w:rFonts w:ascii="Calibri" w:hAnsi="宋体" w:cs="KjdjjjKrqmbjMxxxgtAdvTT5ada87cc"/>
          <w:color w:val="000000"/>
        </w:rPr>
        <w:instrText xml:space="preserve"> REF _Ref104889542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16</w:t>
      </w:r>
      <w:r w:rsidR="0031111A">
        <w:rPr>
          <w:rFonts w:ascii="Calibri" w:hAnsi="宋体" w:cs="KjdjjjKrqmbjMxxxgtAdvTT5ada87cc"/>
          <w:color w:val="000000"/>
        </w:rPr>
        <w:fldChar w:fldCharType="end"/>
      </w:r>
      <w:r w:rsidRPr="00B66B75">
        <w:rPr>
          <w:rFonts w:ascii="Calibri" w:hAnsi="宋体" w:cs="KjdjjjKrqmbjMxxxgtAdvTT5ada87cc"/>
          <w:color w:val="000000"/>
        </w:rPr>
        <w:t>显示了最广泛采用的</w:t>
      </w:r>
      <w:r w:rsidRPr="00B66B75">
        <w:rPr>
          <w:rFonts w:ascii="Calibri" w:hAnsi="Calibri" w:cs="KjdjjjKrqmbjMxxxgtAdvTT5ada87cc"/>
          <w:color w:val="000000"/>
        </w:rPr>
        <w:t>1.5T FG</w:t>
      </w:r>
      <w:r w:rsidRPr="00B66B75">
        <w:rPr>
          <w:rFonts w:ascii="Calibri" w:hAnsi="宋体" w:cs="KjdjjjKrqmbjMxxxgtAdvTT5ada87cc"/>
          <w:color w:val="000000"/>
        </w:rPr>
        <w:t>单元</w:t>
      </w:r>
      <w:r w:rsidRPr="00B66B75">
        <w:rPr>
          <w:rFonts w:ascii="Calibri" w:hAnsi="宋体" w:cs="KjdjjjKrqmbjMxxxgtAdvTT5ada87cc" w:hint="eastAsia"/>
          <w:color w:val="000000"/>
        </w:rPr>
        <w:t>随着工艺微缩的单元</w:t>
      </w:r>
      <w:r w:rsidRPr="00B66B75">
        <w:rPr>
          <w:rFonts w:ascii="Calibri" w:hAnsi="宋体" w:cs="KjdjjjKrqmbjMxxxgtAdvTT5ada87cc"/>
          <w:color w:val="000000"/>
        </w:rPr>
        <w:t>结构</w:t>
      </w:r>
      <w:r w:rsidRPr="00B66B75">
        <w:rPr>
          <w:rFonts w:ascii="Calibri" w:hAnsi="宋体" w:cs="KjdjjjKrqmbjMxxxgtAdvTT5ada87cc" w:hint="eastAsia"/>
          <w:color w:val="000000"/>
        </w:rPr>
        <w:t>演进</w:t>
      </w:r>
      <w:r w:rsidRPr="00B66B75">
        <w:rPr>
          <w:rFonts w:ascii="Calibri" w:hAnsi="宋体" w:cs="KjdjjjKrqmbjMxxxgtAdvTT5ada87cc"/>
          <w:color w:val="000000"/>
        </w:rPr>
        <w:t>。一个控制栅晶体管可以由一个具有薄</w:t>
      </w:r>
      <w:r w:rsidRPr="00B66B75">
        <w:rPr>
          <w:rFonts w:ascii="Calibri" w:hAnsi="宋体" w:cs="KjdjjjKrqmbjMxxxgtAdvTT5ada87cc" w:hint="eastAsia"/>
          <w:color w:val="000000"/>
        </w:rPr>
        <w:t>栅</w:t>
      </w:r>
      <w:r w:rsidRPr="00B66B75">
        <w:rPr>
          <w:rFonts w:ascii="Calibri" w:hAnsi="宋体" w:cs="KjdjjjKrqmbjMxxxgtAdvTT5ada87cc"/>
          <w:color w:val="000000"/>
        </w:rPr>
        <w:t>氧化层的低压晶体管组成，因为在每个操作中没有施加高压。因此，读</w:t>
      </w:r>
      <w:r w:rsidRPr="00B66B75">
        <w:rPr>
          <w:rFonts w:ascii="Calibri" w:hAnsi="宋体" w:cs="KjdjjjKrqmbjMxxxgtAdvTT5ada87cc"/>
          <w:color w:val="000000"/>
        </w:rPr>
        <w:lastRenderedPageBreak/>
        <w:t>取路径可以由低电压、高性能的逻辑晶体管构建，从而导致比</w:t>
      </w:r>
      <w:r w:rsidRPr="00B66B75">
        <w:rPr>
          <w:rFonts w:ascii="Calibri" w:hAnsi="Calibri" w:cs="KjdjjjKrqmbjMxxxgtAdvTT5ada87cc"/>
          <w:color w:val="000000"/>
        </w:rPr>
        <w:t>1T</w:t>
      </w:r>
      <w:r w:rsidRPr="00B66B75">
        <w:rPr>
          <w:rFonts w:ascii="Calibri" w:hAnsi="宋体" w:cs="KjdjjjKrqmbjMxxxgtAdvTT5ada87cc"/>
          <w:color w:val="000000"/>
        </w:rPr>
        <w:t>单元更快的读取操作。</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关于</w:t>
      </w:r>
      <w:r w:rsidRPr="00B66B75">
        <w:rPr>
          <w:rFonts w:ascii="Calibri" w:hAnsi="Calibri" w:cs="KjdjjjKrqmbjMxxxgtAdvTT5ada87cc"/>
          <w:color w:val="000000"/>
        </w:rPr>
        <w:t>2T</w:t>
      </w:r>
      <w:r w:rsidRPr="00B66B75">
        <w:rPr>
          <w:rFonts w:ascii="Calibri" w:hAnsi="宋体" w:cs="KjdjjjKrqmbjMxxxgtAdvTT5ada87cc"/>
          <w:color w:val="000000"/>
        </w:rPr>
        <w:t>单元，一个带有操作电压</w:t>
      </w:r>
      <w:r w:rsidRPr="00B66B75">
        <w:rPr>
          <w:rFonts w:ascii="Calibri" w:hAnsi="宋体" w:cs="KjdjjjKrqmbjMxxxgtAdvTT5ada87cc" w:hint="eastAsia"/>
          <w:color w:val="000000"/>
        </w:rPr>
        <w:t>表</w:t>
      </w:r>
      <w:r w:rsidRPr="00B66B75">
        <w:rPr>
          <w:rFonts w:ascii="Calibri" w:hAnsi="宋体" w:cs="KjdjjjKrqmbjMxxxgtAdvTT5ada87cc"/>
          <w:color w:val="000000"/>
        </w:rPr>
        <w:t>的单元结构的例子显示在</w:t>
      </w:r>
      <w:r w:rsidR="0031111A">
        <w:rPr>
          <w:rFonts w:ascii="Calibri" w:hAnsi="宋体" w:cs="KjdjjjKrqmbjMxxxgtAdvTT5ada87cc"/>
          <w:color w:val="000000"/>
        </w:rPr>
        <w:fldChar w:fldCharType="begin"/>
      </w:r>
      <w:r w:rsidR="00865696">
        <w:rPr>
          <w:rFonts w:ascii="Calibri" w:hAnsi="宋体" w:cs="KjdjjjKrqmbjMxxxgtAdvTT5ada87cc"/>
          <w:color w:val="000000"/>
        </w:rPr>
        <w:instrText xml:space="preserve"> REF _Ref104889570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17</w:t>
      </w:r>
      <w:r w:rsidR="0031111A">
        <w:rPr>
          <w:rFonts w:ascii="Calibri" w:hAnsi="宋体" w:cs="KjdjjjKrqmbjMxxxgtAdvTT5ada87cc"/>
          <w:color w:val="000000"/>
        </w:rPr>
        <w:fldChar w:fldCharType="end"/>
      </w:r>
      <w:r w:rsidRPr="00B66B75">
        <w:rPr>
          <w:rFonts w:ascii="Calibri" w:hAnsi="宋体" w:cs="KjdjjjKrqmbjMxxxgtAdvTT5ada87cc"/>
          <w:color w:val="000000"/>
        </w:rPr>
        <w:t>。编程和擦除操作都使用</w:t>
      </w:r>
      <w:r w:rsidRPr="00B66B75">
        <w:rPr>
          <w:rFonts w:ascii="Calibri" w:hAnsi="Calibri" w:cs="KjdjjjKrqmbjMxxxgtAdvTT5ada87cc"/>
          <w:color w:val="000000"/>
        </w:rPr>
        <w:t>FN</w:t>
      </w:r>
      <w:r w:rsidRPr="00B66B75">
        <w:rPr>
          <w:rFonts w:ascii="Calibri" w:hAnsi="宋体" w:cs="KjdjjjKrqmbjMxxxgtAdvTT5ada87cc"/>
          <w:color w:val="000000"/>
        </w:rPr>
        <w:t>隧穿</w:t>
      </w:r>
      <w:r w:rsidRPr="00B66B75">
        <w:rPr>
          <w:rFonts w:ascii="Calibri" w:hAnsi="宋体" w:cs="KjdjjjKrqmbjMxxxgtAdvTT5ada87cc" w:hint="eastAsia"/>
          <w:color w:val="000000"/>
        </w:rPr>
        <w:t>机制</w:t>
      </w:r>
      <w:r w:rsidRPr="00B66B75">
        <w:rPr>
          <w:rFonts w:ascii="Calibri" w:hAnsi="宋体" w:cs="KjdjjjKrqmbjMxxxgtAdvTT5ada87cc"/>
          <w:color w:val="000000"/>
        </w:rPr>
        <w:t>。与</w:t>
      </w:r>
      <w:r w:rsidRPr="00B66B75">
        <w:rPr>
          <w:rFonts w:ascii="Calibri" w:hAnsi="Calibri" w:cs="KjdjjjKrqmbjMxxxgtAdvTT5ada87cc"/>
          <w:color w:val="000000"/>
        </w:rPr>
        <w:t>1T</w:t>
      </w:r>
      <w:r w:rsidRPr="00B66B75">
        <w:rPr>
          <w:rFonts w:ascii="Calibri" w:hAnsi="宋体" w:cs="KjdjjjKrqmbjMxxxgtAdvTT5ada87cc"/>
          <w:color w:val="000000"/>
        </w:rPr>
        <w:t>单元相比，</w:t>
      </w:r>
      <w:r w:rsidRPr="00B66B75">
        <w:rPr>
          <w:rFonts w:ascii="Calibri" w:hAnsi="Calibri" w:cs="KjdjjjKrqmbjMxxxgtAdvTT5ada87cc"/>
          <w:color w:val="000000"/>
        </w:rPr>
        <w:t>2T</w:t>
      </w:r>
      <w:r w:rsidRPr="00B66B75">
        <w:rPr>
          <w:rFonts w:ascii="Calibri" w:hAnsi="宋体" w:cs="KjdjjjKrqmbjMxxxgtAdvTT5ada87cc"/>
          <w:color w:val="000000"/>
        </w:rPr>
        <w:t>单元有更大的</w:t>
      </w:r>
      <w:r w:rsidRPr="00B66B75">
        <w:rPr>
          <w:rFonts w:ascii="Calibri" w:hAnsi="宋体" w:cs="KjdjjjKrqmbjMxxxgtAdvTT5ada87cc" w:hint="eastAsia"/>
          <w:color w:val="000000"/>
        </w:rPr>
        <w:t>面积</w:t>
      </w:r>
      <w:r w:rsidRPr="00B66B75">
        <w:rPr>
          <w:rFonts w:ascii="Calibri" w:hAnsi="宋体" w:cs="KjdjjjKrqmbjMxxxgtAdvTT5ada87cc"/>
          <w:color w:val="000000"/>
        </w:rPr>
        <w:t>，但这可以减少与擦除流程相关的时间和外围面积的开销，以避免与</w:t>
      </w:r>
      <w:r w:rsidRPr="00B66B75">
        <w:rPr>
          <w:rFonts w:ascii="Calibri" w:hAnsi="Calibri" w:cs="KjdjjjKrqmbjMxxxgtAdvTT5ada87cc"/>
          <w:color w:val="000000"/>
        </w:rPr>
        <w:t>1.5T</w:t>
      </w:r>
      <w:r w:rsidRPr="00B66B75">
        <w:rPr>
          <w:rFonts w:ascii="Calibri" w:hAnsi="宋体" w:cs="KjdjjjKrqmbjMxxxgtAdvTT5ada87cc"/>
          <w:color w:val="000000"/>
        </w:rPr>
        <w:t>单元相同的过擦除问题（</w:t>
      </w:r>
      <w:r w:rsidR="0031111A">
        <w:rPr>
          <w:rFonts w:ascii="Calibri" w:hAnsi="宋体" w:cs="KjdjjjKrqmbjMxxxgtAdvTT5ada87cc"/>
          <w:color w:val="000000"/>
        </w:rPr>
        <w:fldChar w:fldCharType="begin"/>
      </w:r>
      <w:r w:rsidR="00865696">
        <w:rPr>
          <w:rFonts w:ascii="Calibri" w:hAnsi="宋体" w:cs="KjdjjjKrqmbjMxxxgtAdvTT5ada87cc"/>
          <w:color w:val="000000"/>
        </w:rPr>
        <w:instrText xml:space="preserve"> REF _Ref104889237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10</w:t>
      </w:r>
      <w:r w:rsidR="0031111A">
        <w:rPr>
          <w:rFonts w:ascii="Calibri" w:hAnsi="宋体" w:cs="KjdjjjKrqmbjMxxxgtAdvTT5ada87cc"/>
          <w:color w:val="000000"/>
        </w:rPr>
        <w:fldChar w:fldCharType="end"/>
      </w:r>
      <w:r w:rsidRPr="00B66B75">
        <w:rPr>
          <w:rFonts w:ascii="Calibri" w:hAnsi="宋体" w:cs="KjdjjjKrqmbjMxxxgtAdvTT5ada87cc"/>
          <w:color w:val="000000"/>
        </w:rPr>
        <w:t>）。</w:t>
      </w:r>
    </w:p>
    <w:p w:rsidR="00CE2AA0" w:rsidRPr="00B66B75" w:rsidRDefault="001A6DDA" w:rsidP="00CA2BAD">
      <w:pPr>
        <w:autoSpaceDE w:val="0"/>
        <w:autoSpaceDN w:val="0"/>
        <w:spacing w:beforeLines="50" w:afterLines="5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76850" cy="3571875"/>
            <wp:effectExtent l="19050" t="0" r="0" b="0"/>
            <wp:docPr id="17"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4" cstate="print"/>
                    <a:srcRect/>
                    <a:stretch>
                      <a:fillRect/>
                    </a:stretch>
                  </pic:blipFill>
                  <pic:spPr bwMode="auto">
                    <a:xfrm>
                      <a:off x="0" y="0"/>
                      <a:ext cx="5276850" cy="3571875"/>
                    </a:xfrm>
                    <a:prstGeom prst="rect">
                      <a:avLst/>
                    </a:prstGeom>
                    <a:noFill/>
                    <a:ln w="9525">
                      <a:noFill/>
                      <a:miter lim="800000"/>
                      <a:headEnd/>
                      <a:tailEnd/>
                    </a:ln>
                  </pic:spPr>
                </pic:pic>
              </a:graphicData>
            </a:graphic>
          </wp:inline>
        </w:drawing>
      </w:r>
    </w:p>
    <w:p w:rsidR="00CE2AA0" w:rsidRPr="00B66B75" w:rsidRDefault="00865696" w:rsidP="00961080">
      <w:pPr>
        <w:pStyle w:val="af5"/>
        <w:jc w:val="center"/>
        <w:rPr>
          <w:rFonts w:ascii="Calibri" w:eastAsia="宋体" w:hAnsi="宋体" w:cs="KjdjjjKrqmbjMxxxgtAdvTT5ada87cc"/>
          <w:sz w:val="24"/>
          <w:szCs w:val="24"/>
        </w:rPr>
      </w:pPr>
      <w:bookmarkStart w:id="16" w:name="_Ref104889542"/>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16</w:t>
      </w:r>
      <w:r w:rsidR="0031111A">
        <w:fldChar w:fldCharType="end"/>
      </w:r>
      <w:bookmarkEnd w:id="16"/>
      <w:r w:rsidR="00CE2AA0" w:rsidRPr="00B66B75">
        <w:rPr>
          <w:rFonts w:ascii="Calibri" w:eastAsia="宋体" w:hAnsi="Calibri" w:cs="YwrsnlVvltgkPvxqwlAdvTTeeee58d9"/>
          <w:sz w:val="24"/>
          <w:szCs w:val="24"/>
        </w:rPr>
        <w:t xml:space="preserve"> </w:t>
      </w:r>
      <w:r w:rsidR="00CE2AA0" w:rsidRPr="00B66B75">
        <w:rPr>
          <w:rFonts w:ascii="Calibri" w:eastAsia="宋体" w:hAnsi="宋体" w:cs="KjdjjjKrqmbjMxxxgtAdvTT5ada87cc"/>
          <w:sz w:val="24"/>
          <w:szCs w:val="24"/>
        </w:rPr>
        <w:t>一个</w:t>
      </w:r>
      <w:r w:rsidR="00CE2AA0" w:rsidRPr="00B66B75">
        <w:rPr>
          <w:rFonts w:ascii="Calibri" w:eastAsia="宋体" w:hAnsi="Calibri" w:cs="KjdjjjKrqmbjMxxxgtAdvTT5ada87cc"/>
          <w:sz w:val="24"/>
          <w:szCs w:val="24"/>
        </w:rPr>
        <w:t>1.5T FG</w:t>
      </w:r>
      <w:r w:rsidR="00CE2AA0" w:rsidRPr="00B66B75">
        <w:rPr>
          <w:rFonts w:ascii="Calibri" w:eastAsia="宋体" w:hAnsi="宋体" w:cs="KjdjjjKrqmbjMxxxgtAdvTT5ada87cc"/>
          <w:sz w:val="24"/>
          <w:szCs w:val="24"/>
        </w:rPr>
        <w:t>型单元及其工作电压</w:t>
      </w:r>
    </w:p>
    <w:p w:rsidR="00CE2AA0" w:rsidRPr="00B66B75" w:rsidRDefault="00CE2AA0" w:rsidP="00CA2BAD">
      <w:pPr>
        <w:autoSpaceDE w:val="0"/>
        <w:autoSpaceDN w:val="0"/>
        <w:spacing w:beforeLines="50" w:afterLines="50"/>
        <w:ind w:firstLineChars="200" w:firstLine="480"/>
        <w:rPr>
          <w:rFonts w:ascii="Calibri" w:hAnsi="宋体" w:cs="KjdjjjKrqmbjMxxxgtAdvTT5ada87cc"/>
        </w:rPr>
      </w:pPr>
    </w:p>
    <w:p w:rsidR="00CE2AA0" w:rsidRPr="00B66B75" w:rsidRDefault="001A6DDA" w:rsidP="00CA2BAD">
      <w:pPr>
        <w:autoSpaceDE w:val="0"/>
        <w:autoSpaceDN w:val="0"/>
        <w:spacing w:beforeLines="50" w:afterLines="50"/>
        <w:jc w:val="center"/>
        <w:rPr>
          <w:rFonts w:ascii="Calibri" w:hAnsi="Calibri" w:cs="KjdjjjKrqmbjMxxxgtAdvTT5ada87cc"/>
        </w:rPr>
      </w:pPr>
      <w:r>
        <w:rPr>
          <w:rFonts w:ascii="Calibri" w:hAnsi="Calibri" w:cs="KjdjjjKrqmbjMxxxgtAdvTT5ada87cc"/>
          <w:noProof/>
          <w:snapToGrid/>
        </w:rPr>
        <w:drawing>
          <wp:inline distT="0" distB="0" distL="0" distR="0">
            <wp:extent cx="5276850" cy="2000250"/>
            <wp:effectExtent l="19050" t="0" r="0" b="0"/>
            <wp:docPr id="1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25" cstate="print"/>
                    <a:srcRect/>
                    <a:stretch>
                      <a:fillRect/>
                    </a:stretch>
                  </pic:blipFill>
                  <pic:spPr bwMode="auto">
                    <a:xfrm>
                      <a:off x="0" y="0"/>
                      <a:ext cx="5276850" cy="2000250"/>
                    </a:xfrm>
                    <a:prstGeom prst="rect">
                      <a:avLst/>
                    </a:prstGeom>
                    <a:noFill/>
                    <a:ln w="9525">
                      <a:noFill/>
                      <a:miter lim="800000"/>
                      <a:headEnd/>
                      <a:tailEnd/>
                    </a:ln>
                  </pic:spPr>
                </pic:pic>
              </a:graphicData>
            </a:graphic>
          </wp:inline>
        </w:drawing>
      </w:r>
    </w:p>
    <w:p w:rsidR="00CE2AA0" w:rsidRPr="00B66B75" w:rsidRDefault="00865696" w:rsidP="00961080">
      <w:pPr>
        <w:pStyle w:val="af5"/>
        <w:jc w:val="center"/>
        <w:rPr>
          <w:rFonts w:ascii="Calibri" w:eastAsia="宋体" w:hAnsi="Calibri" w:cs="KjdjjjKrqmbjMxxxgtAdvTT5ada87cc"/>
          <w:sz w:val="24"/>
          <w:szCs w:val="24"/>
        </w:rPr>
      </w:pPr>
      <w:bookmarkStart w:id="17" w:name="_Ref104889570"/>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17</w:t>
      </w:r>
      <w:r w:rsidR="0031111A">
        <w:fldChar w:fldCharType="end"/>
      </w:r>
      <w:bookmarkEnd w:id="17"/>
      <w:r>
        <w:rPr>
          <w:rFonts w:hint="eastAsia"/>
        </w:rPr>
        <w:t xml:space="preserve"> </w:t>
      </w:r>
      <w:r w:rsidR="00CE2AA0" w:rsidRPr="00B66B75">
        <w:rPr>
          <w:rFonts w:ascii="Calibri" w:eastAsia="宋体" w:hAnsi="Calibri" w:cs="KjdjjjKrqmbjMxxxgtAdvTT5ada87cc"/>
          <w:sz w:val="24"/>
          <w:szCs w:val="24"/>
        </w:rPr>
        <w:t>2T FG</w:t>
      </w:r>
      <w:r w:rsidR="00CE2AA0" w:rsidRPr="00B66B75">
        <w:rPr>
          <w:rFonts w:ascii="Calibri" w:eastAsia="宋体" w:hAnsi="宋体" w:cs="KjdjjjKrqmbjMxxxgtAdvTT5ada87cc"/>
          <w:sz w:val="24"/>
          <w:szCs w:val="24"/>
        </w:rPr>
        <w:t>型单元及其工作电压</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CE2AA0" w:rsidP="00623313">
      <w:pPr>
        <w:pStyle w:val="3"/>
      </w:pPr>
      <w:r w:rsidRPr="00B66B75">
        <w:t>电荷俘获（</w:t>
      </w:r>
      <w:r w:rsidRPr="00B66B75">
        <w:t>CT</w:t>
      </w:r>
      <w:r w:rsidRPr="00B66B75">
        <w:t>）</w:t>
      </w:r>
      <w:r w:rsidRPr="00B66B75">
        <w:rPr>
          <w:rFonts w:hint="eastAsia"/>
        </w:rPr>
        <w:t>闪存</w:t>
      </w:r>
      <w:r w:rsidRPr="00B66B75">
        <w:t>技术</w:t>
      </w:r>
      <w:r w:rsidRPr="00B66B75">
        <w:rPr>
          <w:rFonts w:hint="eastAsia"/>
        </w:rPr>
        <w:t>：</w:t>
      </w:r>
      <w:r w:rsidRPr="00B66B75">
        <w:t>SONOS</w:t>
      </w:r>
      <w:r w:rsidRPr="00B66B75">
        <w:t>和</w:t>
      </w:r>
      <w:r w:rsidR="00961080">
        <w:rPr>
          <w:rFonts w:hint="eastAsia"/>
        </w:rPr>
        <w:t>纳米点</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使用氮化硅</w:t>
      </w:r>
      <w:r w:rsidRPr="00B66B75">
        <w:rPr>
          <w:rFonts w:ascii="Calibri" w:hAnsi="宋体" w:cs="HqtydxXdctlmHnrjxnAdvTT5ada87cc"/>
          <w:color w:val="000000"/>
        </w:rPr>
        <w:t>薄膜</w:t>
      </w:r>
      <w:r w:rsidRPr="00B66B75">
        <w:rPr>
          <w:rFonts w:ascii="Calibri" w:hAnsi="宋体" w:cs="KjdjjjKrqmbjMxxxgtAdvTT5ada87cc"/>
          <w:color w:val="000000"/>
        </w:rPr>
        <w:t>或硅纳米点作为存储区域的</w:t>
      </w:r>
      <w:r w:rsidRPr="00B66B75">
        <w:rPr>
          <w:rFonts w:ascii="Calibri" w:hAnsi="Calibri" w:cs="KjdjjjKrqmbjMxxxgtAdvTT5ada87cc"/>
          <w:color w:val="000000"/>
        </w:rPr>
        <w:t>CT</w:t>
      </w:r>
      <w:r w:rsidRPr="00B66B75">
        <w:rPr>
          <w:rFonts w:ascii="Calibri" w:hAnsi="宋体" w:cs="KjdjjjKrqmbjMxxxgtAdvTT5ada87cc"/>
          <w:color w:val="000000"/>
        </w:rPr>
        <w:t>型单元是与</w:t>
      </w:r>
      <w:r w:rsidRPr="00B66B75">
        <w:rPr>
          <w:rFonts w:ascii="Calibri" w:hAnsi="Calibri" w:cs="KjdjjjKrqmbjMxxxgtAdvTT5ada87cc"/>
          <w:color w:val="000000"/>
        </w:rPr>
        <w:t>FG</w:t>
      </w:r>
      <w:r w:rsidRPr="00B66B75">
        <w:rPr>
          <w:rFonts w:ascii="Calibri" w:hAnsi="宋体" w:cs="KjdjjjKrqmbjMxxxgtAdvTT5ada87cc"/>
          <w:color w:val="000000"/>
        </w:rPr>
        <w:t>型单元一样的另一种典型</w:t>
      </w:r>
      <w:r w:rsidRPr="00B66B75">
        <w:rPr>
          <w:rFonts w:ascii="Calibri" w:hAnsi="Calibri" w:cs="KjdjjjKrqmbjMxxxgtAdvTT5ada87cc"/>
          <w:color w:val="000000"/>
        </w:rPr>
        <w:t>eFlash</w:t>
      </w:r>
      <w:r w:rsidRPr="00B66B75">
        <w:rPr>
          <w:rFonts w:ascii="Calibri" w:hAnsi="宋体" w:cs="KjdjjjKrqmbjMxxxgtAdvTT5ada87cc"/>
          <w:color w:val="000000"/>
        </w:rPr>
        <w:t>单元。与</w:t>
      </w:r>
      <w:r w:rsidRPr="00B66B75">
        <w:rPr>
          <w:rFonts w:ascii="Calibri" w:hAnsi="Calibri" w:cs="KjdjjjKrqmbjMxxxgtAdvTT5ada87cc"/>
          <w:color w:val="000000"/>
        </w:rPr>
        <w:t>FG</w:t>
      </w:r>
      <w:r w:rsidRPr="00B66B75">
        <w:rPr>
          <w:rFonts w:ascii="Calibri" w:hAnsi="宋体" w:cs="KjdjjjKrqmbjMxxxgtAdvTT5ada87cc"/>
          <w:color w:val="000000"/>
        </w:rPr>
        <w:t>型单元相比，它们在可靠性和与逻辑</w:t>
      </w:r>
      <w:r w:rsidRPr="00B66B75">
        <w:rPr>
          <w:rFonts w:ascii="Calibri" w:hAnsi="Calibri" w:cs="KjdjjjKrqmbjMxxxgtAdvTT5ada87cc"/>
          <w:color w:val="000000"/>
        </w:rPr>
        <w:t>CMOS</w:t>
      </w:r>
      <w:r w:rsidRPr="00B66B75">
        <w:rPr>
          <w:rFonts w:ascii="Calibri" w:hAnsi="宋体" w:cs="KjdjjjKrqmbjMxxxgtAdvTT5ada87cc"/>
          <w:color w:val="000000"/>
        </w:rPr>
        <w:t>工艺的</w:t>
      </w:r>
      <w:r w:rsidRPr="00B66B75">
        <w:rPr>
          <w:rFonts w:ascii="Calibri" w:hAnsi="宋体" w:cs="HqtydxXdctlmHnrjxnAdvTT5ada87cc"/>
          <w:color w:val="000000"/>
        </w:rPr>
        <w:lastRenderedPageBreak/>
        <w:t>亲和力方面具有</w:t>
      </w:r>
      <w:r w:rsidRPr="00B66B75">
        <w:rPr>
          <w:rFonts w:ascii="Calibri" w:hAnsi="宋体" w:cs="KjdjjjKrqmbjMxxxgtAdvTT5ada87cc"/>
          <w:color w:val="000000"/>
        </w:rPr>
        <w:t>优势。</w:t>
      </w:r>
    </w:p>
    <w:p w:rsidR="00CE2AA0" w:rsidRPr="00B66B75" w:rsidRDefault="0031111A" w:rsidP="00CA2BAD">
      <w:pPr>
        <w:autoSpaceDE w:val="0"/>
        <w:autoSpaceDN w:val="0"/>
        <w:spacing w:beforeLines="50" w:afterLines="50"/>
        <w:ind w:firstLineChars="200" w:firstLine="480"/>
        <w:rPr>
          <w:rFonts w:ascii="Calibri" w:hAnsi="Calibri" w:cs="KjdjjjKrqmbjMxxxgtAdvTT5ada87cc"/>
          <w:color w:val="000000"/>
        </w:rPr>
      </w:pPr>
      <w:r>
        <w:rPr>
          <w:rFonts w:ascii="Calibri" w:hAnsi="宋体" w:cs="KjdjjjKrqmbjMxxxgtAdvTT5ada87cc"/>
          <w:color w:val="000000"/>
        </w:rPr>
        <w:fldChar w:fldCharType="begin"/>
      </w:r>
      <w:r w:rsidR="00865696">
        <w:rPr>
          <w:rFonts w:ascii="Calibri" w:hAnsi="宋体" w:cs="KjdjjjKrqmbjMxxxgtAdvTT5ada87cc"/>
          <w:color w:val="000000"/>
        </w:rPr>
        <w:instrText xml:space="preserve"> REF _Ref104889690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表</w:t>
      </w:r>
      <w:r w:rsidR="00961080">
        <w:rPr>
          <w:noProof/>
        </w:rPr>
        <w:t>1</w:t>
      </w:r>
      <w:r w:rsidR="00961080">
        <w:noBreakHyphen/>
      </w:r>
      <w:r w:rsidR="00961080">
        <w:rPr>
          <w:noProof/>
        </w:rPr>
        <w:t>2</w:t>
      </w:r>
      <w:r>
        <w:rPr>
          <w:rFonts w:ascii="Calibri" w:hAnsi="宋体" w:cs="KjdjjjKrqmbjMxxxgtAdvTT5ada87cc"/>
          <w:color w:val="000000"/>
        </w:rPr>
        <w:fldChar w:fldCharType="end"/>
      </w:r>
      <w:r w:rsidR="00CE2AA0" w:rsidRPr="00B66B75">
        <w:rPr>
          <w:rFonts w:ascii="Calibri" w:hAnsi="宋体" w:cs="KjdjjjKrqmbjMxxxgtAdvTT5ada87cc"/>
          <w:color w:val="000000"/>
        </w:rPr>
        <w:t>从结构角度对</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型单元和</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型单元进行了比较。在</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型单元中，注入的电荷均匀地分布在作为导体的浮栅中。如果在浮栅周围的氧化</w:t>
      </w:r>
      <w:r w:rsidR="00CE2AA0" w:rsidRPr="00B66B75">
        <w:rPr>
          <w:rFonts w:ascii="Calibri" w:hAnsi="宋体" w:cs="KjdjjjKrqmbjMxxxgtAdvTT5ada87cc" w:hint="eastAsia"/>
          <w:color w:val="000000"/>
        </w:rPr>
        <w:t>层</w:t>
      </w:r>
      <w:r w:rsidR="00CE2AA0" w:rsidRPr="00B66B75">
        <w:rPr>
          <w:rFonts w:ascii="Calibri" w:hAnsi="宋体" w:cs="KjdjjjKrqmbjMxxxgtAdvTT5ada87cc"/>
          <w:color w:val="000000"/>
        </w:rPr>
        <w:t>中存在一个导电缺陷，所有储存的电荷最终都会通过这一个缺陷流失。相反，在</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型单元的情况下，电荷由氮化硅薄膜中的陷阱和氮化物与氧化层的界面上的陷阱储存。由于这些陷阱分别位于不同的位置，只有靠近缺陷的电荷会丢失；然而，其余的电荷不会丢失。这意味着，</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型单元在本质上比</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型单元更可靠。此外，由于</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型单元的高度大大低于</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型单元的高度，由于</w:t>
      </w:r>
      <w:r w:rsidR="00CE2AA0" w:rsidRPr="00B66B75">
        <w:rPr>
          <w:rFonts w:ascii="Calibri" w:hAnsi="宋体" w:cs="HqtydxXdctlmHnrjxnAdvTT5ada87cc"/>
          <w:color w:val="000000"/>
        </w:rPr>
        <w:t>薄膜</w:t>
      </w:r>
      <w:r w:rsidR="00CE2AA0" w:rsidRPr="00B66B75">
        <w:rPr>
          <w:rFonts w:ascii="Calibri" w:hAnsi="宋体" w:cs="KjdjjjKrqmbjMxxxgtAdvTT5ada87cc"/>
          <w:color w:val="000000"/>
        </w:rPr>
        <w:t>存储，</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型单元甚至可以在先进技术节点中与逻辑晶体管集成在相同的</w:t>
      </w:r>
      <w:r w:rsidR="00CE2AA0" w:rsidRPr="00B66B75">
        <w:rPr>
          <w:rFonts w:ascii="Calibri" w:hAnsi="宋体" w:cs="KjdjjjKrqmbjMxxxgtAdvTT5ada87cc" w:hint="eastAsia"/>
          <w:color w:val="000000"/>
        </w:rPr>
        <w:t>栅</w:t>
      </w:r>
      <w:r w:rsidR="00CE2AA0" w:rsidRPr="00B66B75">
        <w:rPr>
          <w:rFonts w:ascii="Calibri" w:hAnsi="宋体" w:cs="KjdjjjKrqmbjMxxxgtAdvTT5ada87cc"/>
          <w:color w:val="000000"/>
        </w:rPr>
        <w:t>高度内。这意味着，从可靠性和对先进逻辑</w:t>
      </w:r>
      <w:r w:rsidR="00CE2AA0" w:rsidRPr="00B66B75">
        <w:rPr>
          <w:rFonts w:ascii="Calibri" w:hAnsi="Calibri" w:cs="KjdjjjKrqmbjMxxxgtAdvTT5ada87cc"/>
          <w:color w:val="000000"/>
        </w:rPr>
        <w:t>CMOS</w:t>
      </w:r>
      <w:r w:rsidR="00CE2AA0" w:rsidRPr="00B66B75">
        <w:rPr>
          <w:rFonts w:ascii="Calibri" w:hAnsi="宋体" w:cs="KjdjjjKrqmbjMxxxgtAdvTT5ada87cc"/>
          <w:color w:val="000000"/>
        </w:rPr>
        <w:t>工艺的</w:t>
      </w:r>
      <w:r w:rsidR="00CE2AA0" w:rsidRPr="00B66B75">
        <w:rPr>
          <w:rFonts w:ascii="Calibri" w:hAnsi="宋体" w:cs="HqtydxXdctlmHnrjxnAdvTT5ada87cc"/>
          <w:color w:val="000000"/>
        </w:rPr>
        <w:t>亲和力的角度来看，</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型单元比</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型单元具有更好的可微缩性。</w:t>
      </w:r>
    </w:p>
    <w:p w:rsidR="00865696" w:rsidRPr="00B66B75" w:rsidRDefault="00865696" w:rsidP="00865696">
      <w:pPr>
        <w:pStyle w:val="af5"/>
        <w:rPr>
          <w:rFonts w:ascii="Calibri" w:eastAsia="宋体" w:hAnsi="宋体" w:cs="KjdjjjKrqmbjMxxxgtAdvTT5ada87cc"/>
          <w:sz w:val="24"/>
          <w:szCs w:val="24"/>
        </w:rPr>
      </w:pPr>
      <w:bookmarkStart w:id="18" w:name="_Ref104889690"/>
      <w:r>
        <w:rPr>
          <w:rFonts w:hint="eastAsia"/>
        </w:rPr>
        <w:t>表</w:t>
      </w:r>
      <w:fldSimple w:instr=" STYLEREF 1 \s ">
        <w:r w:rsidR="00961080">
          <w:rPr>
            <w:noProof/>
          </w:rPr>
          <w:t>1</w:t>
        </w:r>
      </w:fldSimple>
      <w:r w:rsidR="00774DDF">
        <w:noBreakHyphen/>
      </w:r>
      <w:r w:rsidR="0031111A">
        <w:fldChar w:fldCharType="begin"/>
      </w:r>
      <w:r w:rsidR="00774DDF">
        <w:instrText xml:space="preserve"> </w:instrText>
      </w:r>
      <w:r w:rsidR="00774DDF">
        <w:rPr>
          <w:rFonts w:hint="eastAsia"/>
        </w:rPr>
        <w:instrText xml:space="preserve">SEQ </w:instrText>
      </w:r>
      <w:r w:rsidR="00774DDF">
        <w:rPr>
          <w:rFonts w:hint="eastAsia"/>
        </w:rPr>
        <w:instrText>表</w:instrText>
      </w:r>
      <w:r w:rsidR="00774DDF">
        <w:rPr>
          <w:rFonts w:hint="eastAsia"/>
        </w:rPr>
        <w:instrText xml:space="preserve"> \* ARABIC \s 1</w:instrText>
      </w:r>
      <w:r w:rsidR="00774DDF">
        <w:instrText xml:space="preserve"> </w:instrText>
      </w:r>
      <w:r w:rsidR="0031111A">
        <w:fldChar w:fldCharType="separate"/>
      </w:r>
      <w:r w:rsidR="00961080">
        <w:rPr>
          <w:noProof/>
        </w:rPr>
        <w:t>2</w:t>
      </w:r>
      <w:r w:rsidR="0031111A">
        <w:fldChar w:fldCharType="end"/>
      </w:r>
      <w:bookmarkEnd w:id="18"/>
      <w:r>
        <w:rPr>
          <w:rFonts w:hint="eastAsia"/>
        </w:rPr>
        <w:t xml:space="preserve"> </w:t>
      </w:r>
      <w:r w:rsidRPr="00B66B75">
        <w:rPr>
          <w:rFonts w:ascii="Calibri" w:eastAsia="宋体" w:hAnsi="宋体" w:cs="KjdjjjKrqmbjMxxxgtAdvTT5ada87cc"/>
          <w:sz w:val="24"/>
          <w:szCs w:val="24"/>
        </w:rPr>
        <w:t>电荷俘获型单元的优点</w:t>
      </w:r>
    </w:p>
    <w:p w:rsidR="00CE2AA0" w:rsidRPr="00B66B75" w:rsidRDefault="001A6DDA" w:rsidP="00CA2BAD">
      <w:pPr>
        <w:autoSpaceDE w:val="0"/>
        <w:autoSpaceDN w:val="0"/>
        <w:spacing w:beforeLines="50" w:afterLines="5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76850" cy="3257550"/>
            <wp:effectExtent l="19050" t="0" r="0" b="0"/>
            <wp:docPr id="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6" cstate="print"/>
                    <a:srcRect/>
                    <a:stretch>
                      <a:fillRect/>
                    </a:stretch>
                  </pic:blipFill>
                  <pic:spPr bwMode="auto">
                    <a:xfrm>
                      <a:off x="0" y="0"/>
                      <a:ext cx="5276850" cy="3257550"/>
                    </a:xfrm>
                    <a:prstGeom prst="rect">
                      <a:avLst/>
                    </a:prstGeom>
                    <a:noFill/>
                    <a:ln w="9525">
                      <a:noFill/>
                      <a:miter lim="800000"/>
                      <a:headEnd/>
                      <a:tailEnd/>
                    </a:ln>
                  </pic:spPr>
                </pic:pic>
              </a:graphicData>
            </a:graphic>
          </wp:inline>
        </w:drawing>
      </w:r>
    </w:p>
    <w:p w:rsidR="00CE2AA0" w:rsidRPr="00B66B75" w:rsidRDefault="0031111A" w:rsidP="00CA2BAD">
      <w:pPr>
        <w:autoSpaceDE w:val="0"/>
        <w:autoSpaceDN w:val="0"/>
        <w:spacing w:beforeLines="50" w:afterLines="50"/>
        <w:ind w:firstLineChars="200" w:firstLine="480"/>
        <w:rPr>
          <w:rFonts w:ascii="Calibri" w:hAnsi="Calibri" w:cs="KjdjjjKrqmbjMxxxgtAdvTT5ada87cc"/>
        </w:rPr>
      </w:pPr>
      <w:r>
        <w:rPr>
          <w:rFonts w:ascii="Calibri" w:hAnsi="宋体" w:cs="KjdjjjKrqmbjMxxxgtAdvTT5ada87cc"/>
          <w:color w:val="000000"/>
        </w:rPr>
        <w:fldChar w:fldCharType="begin"/>
      </w:r>
      <w:r w:rsidR="00865696">
        <w:rPr>
          <w:rFonts w:ascii="Calibri" w:hAnsi="宋体" w:cs="KjdjjjKrqmbjMxxxgtAdvTT5ada87cc"/>
          <w:color w:val="000000"/>
        </w:rPr>
        <w:instrText xml:space="preserve"> REF _Ref104889724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表</w:t>
      </w:r>
      <w:r w:rsidR="00961080">
        <w:rPr>
          <w:noProof/>
        </w:rPr>
        <w:t>1</w:t>
      </w:r>
      <w:r w:rsidR="00961080">
        <w:noBreakHyphen/>
      </w:r>
      <w:r w:rsidR="00961080">
        <w:rPr>
          <w:noProof/>
        </w:rPr>
        <w:t>3</w:t>
      </w:r>
      <w:r>
        <w:rPr>
          <w:rFonts w:ascii="Calibri" w:hAnsi="宋体" w:cs="KjdjjjKrqmbjMxxxgtAdvTT5ada87cc"/>
          <w:color w:val="000000"/>
        </w:rPr>
        <w:fldChar w:fldCharType="end"/>
      </w:r>
      <w:r w:rsidR="00CE2AA0" w:rsidRPr="00B66B75">
        <w:rPr>
          <w:rFonts w:ascii="Calibri" w:hAnsi="宋体" w:cs="KjdjjjKrqmbjMxxxgtAdvTT5ada87cc"/>
          <w:color w:val="000000"/>
        </w:rPr>
        <w:t>列出了</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型单元的变化情况。在这些存储单元中，氮化物薄膜</w:t>
      </w:r>
      <w:r w:rsidR="00CE2AA0" w:rsidRPr="00B66B75">
        <w:rPr>
          <w:rFonts w:ascii="Calibri" w:hAnsi="宋体" w:cs="KjdjjjKrqmbjMxxxgtAdvTT5ada87cc"/>
        </w:rPr>
        <w:t>或纳米晶体被用于数据存储，而不是多晶硅浮栅。它们也像</w:t>
      </w:r>
      <w:r w:rsidR="00CE2AA0" w:rsidRPr="00B66B75">
        <w:rPr>
          <w:rFonts w:ascii="Calibri" w:hAnsi="Calibri" w:cs="KjdjjjKrqmbjMxxxgtAdvTT5ada87cc"/>
        </w:rPr>
        <w:t>FG</w:t>
      </w:r>
      <w:r w:rsidR="00CE2AA0" w:rsidRPr="00B66B75">
        <w:rPr>
          <w:rFonts w:ascii="Calibri" w:hAnsi="宋体" w:cs="KjdjjjKrqmbjMxxxgtAdvTT5ada87cc"/>
        </w:rPr>
        <w:t>型单元一样，根据</w:t>
      </w:r>
      <w:r w:rsidR="00CE2AA0" w:rsidRPr="00B66B75">
        <w:rPr>
          <w:rFonts w:ascii="Calibri" w:hAnsi="Calibri" w:cs="KjdjjjKrqmbjMxxxgtAdvTT5ada87cc"/>
        </w:rPr>
        <w:t>Ts</w:t>
      </w:r>
      <w:r w:rsidR="00CE2AA0" w:rsidRPr="00B66B75">
        <w:rPr>
          <w:rFonts w:ascii="Calibri" w:hAnsi="宋体" w:cs="KjdjjjKrqmbjMxxxgtAdvTT5ada87cc"/>
        </w:rPr>
        <w:t>（</w:t>
      </w:r>
      <w:r w:rsidR="00CE2AA0" w:rsidRPr="00B66B75">
        <w:rPr>
          <w:rFonts w:ascii="Calibri" w:hAnsi="Calibri" w:cs="KjdjjjKrqmbjMxxxgtAdvTT5ada87cc"/>
        </w:rPr>
        <w:t>NT</w:t>
      </w:r>
      <w:r w:rsidR="00CE2AA0" w:rsidRPr="00B66B75">
        <w:rPr>
          <w:rFonts w:ascii="Calibri" w:hAnsi="宋体" w:cs="KjdjjjKrqmbjMxxxgtAdvTT5ada87cc"/>
        </w:rPr>
        <w:t>）的数量被分为三种类型。</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r w:rsidRPr="00B66B75">
        <w:rPr>
          <w:rFonts w:ascii="Calibri" w:hAnsi="Calibri" w:cs="KjdjjjKrqmbjMxxxgtAdvTT5ada87cc"/>
        </w:rPr>
        <w:t>CT</w:t>
      </w:r>
      <w:r w:rsidRPr="00B66B75">
        <w:rPr>
          <w:rFonts w:ascii="Calibri" w:hAnsi="宋体" w:cs="KjdjjjKrqmbjMxxxgtAdvTT5ada87cc"/>
        </w:rPr>
        <w:t>型单元的编程操作机制与</w:t>
      </w:r>
      <w:r w:rsidRPr="00B66B75">
        <w:rPr>
          <w:rFonts w:ascii="Calibri" w:hAnsi="Calibri" w:cs="KjdjjjKrqmbjMxxxgtAdvTT5ada87cc"/>
        </w:rPr>
        <w:t>FG</w:t>
      </w:r>
      <w:r w:rsidRPr="00B66B75">
        <w:rPr>
          <w:rFonts w:ascii="Calibri" w:hAnsi="宋体" w:cs="KjdjjjKrqmbjMxxxgtAdvTT5ada87cc"/>
        </w:rPr>
        <w:t>型单元基本相同。在擦除操作中，两种类型的单元有一个明显的区别。被擦除的</w:t>
      </w:r>
      <w:r w:rsidRPr="00B66B75">
        <w:rPr>
          <w:rFonts w:ascii="Calibri" w:hAnsi="Calibri" w:cs="KjdjjjKrqmbjMxxxgtAdvTT5ada87cc"/>
        </w:rPr>
        <w:t>FG</w:t>
      </w:r>
      <w:r w:rsidRPr="00B66B75">
        <w:rPr>
          <w:rFonts w:ascii="Calibri" w:hAnsi="宋体" w:cs="KjdjjjKrqmbjMxxxgtAdvTT5ada87cc"/>
        </w:rPr>
        <w:t>型单元在</w:t>
      </w:r>
      <w:r w:rsidRPr="00B66B75">
        <w:rPr>
          <w:rFonts w:ascii="Calibri" w:hAnsi="Calibri" w:cs="KjdjjjKrqmbjMxxxgtAdvTT5ada87cc"/>
        </w:rPr>
        <w:t>FG</w:t>
      </w:r>
      <w:r w:rsidRPr="00B66B75">
        <w:rPr>
          <w:rFonts w:ascii="Calibri" w:hAnsi="宋体" w:cs="KjdjjjKrqmbjMxxxgtAdvTT5ada87cc"/>
        </w:rPr>
        <w:t>中不储存或少储存电子，而被擦除的</w:t>
      </w:r>
      <w:r w:rsidRPr="00B66B75">
        <w:rPr>
          <w:rFonts w:ascii="Calibri" w:hAnsi="Calibri" w:cs="KjdjjjKrqmbjMxxxgtAdvTT5ada87cc"/>
        </w:rPr>
        <w:t>CT</w:t>
      </w:r>
      <w:r w:rsidRPr="00B66B75">
        <w:rPr>
          <w:rFonts w:ascii="Calibri" w:hAnsi="宋体" w:cs="KjdjjjKrqmbjMxxxgtAdvTT5ada87cc"/>
        </w:rPr>
        <w:t>型单元在陷阱中储存空穴，这一点将在后面详细说明。</w:t>
      </w:r>
    </w:p>
    <w:p w:rsidR="00CE2AA0" w:rsidRPr="00B66B75" w:rsidRDefault="00865696" w:rsidP="00865696">
      <w:pPr>
        <w:pStyle w:val="af5"/>
        <w:rPr>
          <w:rFonts w:ascii="Calibri" w:eastAsia="宋体" w:hAnsi="宋体" w:cs="KjdjjjKrqmbjMxxxgtAdvTT5ada87cc"/>
          <w:sz w:val="24"/>
          <w:szCs w:val="24"/>
        </w:rPr>
      </w:pPr>
      <w:bookmarkStart w:id="19" w:name="_Ref104889724"/>
      <w:r>
        <w:rPr>
          <w:rFonts w:hint="eastAsia"/>
        </w:rPr>
        <w:t>表</w:t>
      </w:r>
      <w:fldSimple w:instr=" STYLEREF 1 \s ">
        <w:r w:rsidR="00961080">
          <w:rPr>
            <w:noProof/>
          </w:rPr>
          <w:t>1</w:t>
        </w:r>
      </w:fldSimple>
      <w:r w:rsidR="00774DDF">
        <w:noBreakHyphen/>
      </w:r>
      <w:r w:rsidR="0031111A">
        <w:fldChar w:fldCharType="begin"/>
      </w:r>
      <w:r w:rsidR="00774DDF">
        <w:instrText xml:space="preserve"> </w:instrText>
      </w:r>
      <w:r w:rsidR="00774DDF">
        <w:rPr>
          <w:rFonts w:hint="eastAsia"/>
        </w:rPr>
        <w:instrText xml:space="preserve">SEQ </w:instrText>
      </w:r>
      <w:r w:rsidR="00774DDF">
        <w:rPr>
          <w:rFonts w:hint="eastAsia"/>
        </w:rPr>
        <w:instrText>表</w:instrText>
      </w:r>
      <w:r w:rsidR="00774DDF">
        <w:rPr>
          <w:rFonts w:hint="eastAsia"/>
        </w:rPr>
        <w:instrText xml:space="preserve"> \* ARABIC \s 1</w:instrText>
      </w:r>
      <w:r w:rsidR="00774DDF">
        <w:instrText xml:space="preserve"> </w:instrText>
      </w:r>
      <w:r w:rsidR="0031111A">
        <w:fldChar w:fldCharType="separate"/>
      </w:r>
      <w:r w:rsidR="00961080">
        <w:rPr>
          <w:noProof/>
        </w:rPr>
        <w:t>3</w:t>
      </w:r>
      <w:r w:rsidR="0031111A">
        <w:fldChar w:fldCharType="end"/>
      </w:r>
      <w:bookmarkEnd w:id="19"/>
      <w:r>
        <w:rPr>
          <w:rFonts w:hint="eastAsia"/>
        </w:rPr>
        <w:t xml:space="preserve"> </w:t>
      </w:r>
      <w:r w:rsidR="00CE2AA0" w:rsidRPr="00B66B75">
        <w:rPr>
          <w:rFonts w:ascii="Calibri" w:eastAsia="宋体" w:hAnsi="Calibri" w:cs="KjdjjjKrqmbjMxxxgtAdvTT5ada87cc"/>
          <w:sz w:val="24"/>
          <w:szCs w:val="24"/>
        </w:rPr>
        <w:t>eFlash</w:t>
      </w:r>
      <w:r w:rsidR="00CE2AA0" w:rsidRPr="00B66B75">
        <w:rPr>
          <w:rFonts w:ascii="Calibri" w:eastAsia="宋体" w:hAnsi="宋体" w:cs="KjdjjjKrqmbjMxxxgtAdvTT5ada87cc"/>
          <w:sz w:val="24"/>
          <w:szCs w:val="24"/>
        </w:rPr>
        <w:t>存储单元的</w:t>
      </w:r>
      <w:r w:rsidR="00CE2AA0" w:rsidRPr="00B66B75">
        <w:rPr>
          <w:rFonts w:ascii="Calibri" w:eastAsia="宋体" w:hAnsi="宋体" w:cs="KjdjjjKrqmbjMxxxgtAdvTT5ada87cc" w:hint="eastAsia"/>
          <w:sz w:val="24"/>
          <w:szCs w:val="24"/>
        </w:rPr>
        <w:t>变体</w:t>
      </w:r>
      <w:r w:rsidR="00CE2AA0" w:rsidRPr="00B66B75">
        <w:rPr>
          <w:rFonts w:ascii="Calibri" w:eastAsia="宋体" w:hAnsi="宋体" w:cs="KjdjjjKrqmbjMxxxgtAdvTT5ada87cc"/>
          <w:sz w:val="24"/>
          <w:szCs w:val="24"/>
        </w:rPr>
        <w:t>：电荷俘获型</w:t>
      </w:r>
    </w:p>
    <w:p w:rsidR="00CE2AA0" w:rsidRPr="00B66B75" w:rsidRDefault="001A6DDA" w:rsidP="00CA2BAD">
      <w:pPr>
        <w:autoSpaceDE w:val="0"/>
        <w:autoSpaceDN w:val="0"/>
        <w:spacing w:beforeLines="50" w:afterLines="50"/>
        <w:jc w:val="center"/>
        <w:rPr>
          <w:rFonts w:ascii="Calibri" w:hAnsi="Calibri" w:cs="KjdjjjKrqmbjMxxxgtAdvTT5ada87cc"/>
        </w:rPr>
      </w:pPr>
      <w:r>
        <w:rPr>
          <w:rFonts w:ascii="Calibri" w:hAnsi="Calibri" w:cs="KjdjjjKrqmbjMxxxgtAdvTT5ada87cc"/>
          <w:noProof/>
          <w:snapToGrid/>
        </w:rPr>
        <w:lastRenderedPageBreak/>
        <w:drawing>
          <wp:inline distT="0" distB="0" distL="0" distR="0">
            <wp:extent cx="5276850" cy="2867025"/>
            <wp:effectExtent l="1905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7" cstate="print"/>
                    <a:srcRect/>
                    <a:stretch>
                      <a:fillRect/>
                    </a:stretch>
                  </pic:blipFill>
                  <pic:spPr bwMode="auto">
                    <a:xfrm>
                      <a:off x="0" y="0"/>
                      <a:ext cx="5276850" cy="2867025"/>
                    </a:xfrm>
                    <a:prstGeom prst="rect">
                      <a:avLst/>
                    </a:prstGeom>
                    <a:noFill/>
                    <a:ln w="9525">
                      <a:noFill/>
                      <a:miter lim="800000"/>
                      <a:headEnd/>
                      <a:tailEnd/>
                    </a:ln>
                  </pic:spPr>
                </pic:pic>
              </a:graphicData>
            </a:graphic>
          </wp:inline>
        </w:drawing>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CE2AA0" w:rsidP="00623313">
      <w:pPr>
        <w:pStyle w:val="4"/>
      </w:pPr>
      <w:r w:rsidRPr="00B66B75">
        <w:t>CT</w:t>
      </w:r>
      <w:r w:rsidRPr="00B66B75">
        <w:t>型单元的编程</w:t>
      </w:r>
      <w:r w:rsidRPr="00B66B75">
        <w:rPr>
          <w:rFonts w:hint="eastAsia"/>
        </w:rPr>
        <w:t>操作机制</w:t>
      </w:r>
    </w:p>
    <w:p w:rsidR="00CE2AA0" w:rsidRPr="00B66B75" w:rsidRDefault="00CE2AA0" w:rsidP="00CA2BAD">
      <w:pPr>
        <w:spacing w:beforeLines="50" w:afterLines="50"/>
        <w:ind w:firstLineChars="200" w:firstLine="480"/>
        <w:rPr>
          <w:rFonts w:ascii="Calibri" w:hAnsi="Calibri"/>
        </w:rPr>
      </w:pPr>
      <w:r w:rsidRPr="00B66B75">
        <w:rPr>
          <w:rFonts w:ascii="Calibri" w:hAnsi="Calibri" w:cs="KjdjjjKrqmbjMxxxgtAdvTT5ada87cc"/>
        </w:rPr>
        <w:t>CT</w:t>
      </w:r>
      <w:r w:rsidRPr="00B66B75">
        <w:rPr>
          <w:rFonts w:ascii="Calibri" w:hAnsi="宋体" w:cs="KjdjjjKrqmbjMxxxgtAdvTT5ada87cc"/>
        </w:rPr>
        <w:t>型单元的编程</w:t>
      </w:r>
      <w:r w:rsidRPr="00B66B75">
        <w:rPr>
          <w:rFonts w:ascii="Calibri" w:hAnsi="宋体" w:cs="KjdjjjKrqmbjMxxxgtAdvTT5ada87cc" w:hint="eastAsia"/>
        </w:rPr>
        <w:t>操作机制</w:t>
      </w:r>
      <w:r w:rsidRPr="00B66B75">
        <w:rPr>
          <w:rFonts w:ascii="Calibri" w:hAnsi="宋体" w:cs="KjdjjjKrqmbjMxxxgtAdvTT5ada87cc"/>
        </w:rPr>
        <w:t>与</w:t>
      </w:r>
      <w:r w:rsidRPr="00B66B75">
        <w:rPr>
          <w:rFonts w:ascii="Calibri" w:hAnsi="Calibri" w:cs="KjdjjjKrqmbjMxxxgtAdvTT5ada87cc"/>
        </w:rPr>
        <w:t>FG</w:t>
      </w:r>
      <w:r w:rsidRPr="00B66B75">
        <w:rPr>
          <w:rFonts w:ascii="Calibri" w:hAnsi="宋体" w:cs="KjdjjjKrqmbjMxxxgtAdvTT5ada87cc"/>
        </w:rPr>
        <w:t>型单元类似，为</w:t>
      </w:r>
      <w:r w:rsidRPr="00B66B75">
        <w:rPr>
          <w:rFonts w:ascii="Calibri" w:hAnsi="Calibri" w:cs="KjdjjjKrqmbjMxxxgtAdvTT5ada87cc"/>
        </w:rPr>
        <w:t>FN</w:t>
      </w:r>
      <w:r w:rsidRPr="00B66B75">
        <w:rPr>
          <w:rFonts w:ascii="Calibri" w:hAnsi="Calibri" w:cs="KjdjjjKrqmbjMxxxgtAdvTT5ada87cc" w:hint="eastAsia"/>
        </w:rPr>
        <w:t>遂穿</w:t>
      </w:r>
      <w:r w:rsidRPr="00B66B75">
        <w:rPr>
          <w:rFonts w:ascii="Calibri" w:hAnsi="宋体" w:cs="KjdjjjKrqmbjMxxxgtAdvTT5ada87cc"/>
        </w:rPr>
        <w:t>或沟道热电子注入。在</w:t>
      </w:r>
      <w:r w:rsidRPr="00B66B75">
        <w:rPr>
          <w:rFonts w:ascii="Calibri" w:hAnsi="Calibri" w:cs="KjdjjjKrqmbjMxxxgtAdvTT5ada87cc"/>
        </w:rPr>
        <w:t>CT</w:t>
      </w:r>
      <w:r w:rsidRPr="00B66B75">
        <w:rPr>
          <w:rFonts w:ascii="Calibri" w:hAnsi="宋体" w:cs="KjdjjjKrqmbjMxxxgtAdvTT5ada87cc"/>
        </w:rPr>
        <w:t>型单元和</w:t>
      </w:r>
      <w:r w:rsidRPr="00B66B75">
        <w:rPr>
          <w:rFonts w:ascii="Calibri" w:hAnsi="Calibri" w:cs="KjdjjjKrqmbjMxxxgtAdvTT5ada87cc"/>
        </w:rPr>
        <w:t>FG</w:t>
      </w:r>
      <w:r w:rsidRPr="00B66B75">
        <w:rPr>
          <w:rFonts w:ascii="Calibri" w:hAnsi="宋体" w:cs="KjdjjjKrqmbjMxxxgtAdvTT5ada87cc"/>
        </w:rPr>
        <w:t>型单元之间，注入的电子在存储层中的分布是相当不同的，因为</w:t>
      </w:r>
      <w:r w:rsidRPr="00B66B75">
        <w:rPr>
          <w:rFonts w:ascii="Calibri" w:hAnsi="Calibri" w:cs="KjdjjjKrqmbjMxxxgtAdvTT5ada87cc"/>
        </w:rPr>
        <w:t>CT</w:t>
      </w:r>
      <w:r w:rsidRPr="00B66B75">
        <w:rPr>
          <w:rFonts w:ascii="Calibri" w:hAnsi="宋体" w:cs="KjdjjjKrqmbjMxxxgtAdvTT5ada87cc"/>
        </w:rPr>
        <w:t>型单元中的电荷俘获层（氮化物）是一个绝缘体，而</w:t>
      </w:r>
      <w:r w:rsidRPr="00B66B75">
        <w:rPr>
          <w:rFonts w:ascii="Calibri" w:hAnsi="Calibri" w:cs="KjdjjjKrqmbjMxxxgtAdvTT5ada87cc"/>
        </w:rPr>
        <w:t>FG</w:t>
      </w:r>
      <w:r w:rsidRPr="00B66B75">
        <w:rPr>
          <w:rFonts w:ascii="Calibri" w:hAnsi="宋体" w:cs="KjdjjjKrqmbjMxxxgtAdvTT5ada87cc"/>
        </w:rPr>
        <w:t>型单元中的</w:t>
      </w:r>
      <w:r w:rsidRPr="00B66B75">
        <w:rPr>
          <w:rFonts w:ascii="Calibri" w:hAnsi="Calibri" w:cs="KjdjjjKrqmbjMxxxgtAdvTT5ada87cc"/>
        </w:rPr>
        <w:t>FG</w:t>
      </w:r>
      <w:r w:rsidRPr="00B66B75">
        <w:rPr>
          <w:rFonts w:ascii="Calibri" w:hAnsi="宋体" w:cs="KjdjjjKrqmbjMxxxgtAdvTT5ada87cc"/>
        </w:rPr>
        <w:t>是一个导体。在</w:t>
      </w:r>
      <w:r w:rsidRPr="00B66B75">
        <w:rPr>
          <w:rFonts w:ascii="Calibri" w:hAnsi="Calibri" w:cs="KjdjjjKrqmbjMxxxgtAdvTT5ada87cc"/>
        </w:rPr>
        <w:t>CT</w:t>
      </w:r>
      <w:r w:rsidRPr="00B66B75">
        <w:rPr>
          <w:rFonts w:ascii="Calibri" w:hAnsi="宋体" w:cs="KjdjjjKrqmbjMxxxgtAdvTT5ada87cc"/>
        </w:rPr>
        <w:t>型单元中，电子在注入点附近被局部捕获，而不像在</w:t>
      </w:r>
      <w:r w:rsidRPr="00B66B75">
        <w:rPr>
          <w:rFonts w:ascii="Calibri" w:hAnsi="Calibri" w:cs="KjdjjjKrqmbjMxxxgtAdvTT5ada87cc"/>
        </w:rPr>
        <w:t>FG</w:t>
      </w:r>
      <w:r w:rsidRPr="00B66B75">
        <w:rPr>
          <w:rFonts w:ascii="Calibri" w:hAnsi="宋体" w:cs="KjdjjjKrqmbjMxxxgtAdvTT5ada87cc"/>
        </w:rPr>
        <w:t>型单元中那样广泛分布。在使用沟道</w:t>
      </w:r>
      <w:r w:rsidRPr="00B66B75">
        <w:rPr>
          <w:rFonts w:ascii="Calibri" w:hAnsi="Calibri" w:cs="KjdjjjKrqmbjMxxxgtAdvTT5ada87cc"/>
        </w:rPr>
        <w:t>FN</w:t>
      </w:r>
      <w:r w:rsidRPr="00B66B75">
        <w:rPr>
          <w:rFonts w:ascii="Calibri" w:hAnsi="宋体" w:cs="KjdjjjKrqmbjMxxxgtAdvTT5ada87cc"/>
        </w:rPr>
        <w:t>电子注入的情况下，电子被注入并俘获在整个沟道区域。相反，当采用沟道热电子注入时，电子不在漏极（低电区）附近被捕获；相反，它们在源极（高电区）附近被捕获。以这种方式，电子在电荷俘获层的位置强烈地依赖于编程机制。在擦除操作中注入的空穴在电荷陷阱层的位置也是如此。在存储单元的设计和操作中，应该考虑到电子和空穴之间由于其俘获位置分布的</w:t>
      </w:r>
      <w:r w:rsidRPr="00B66B75">
        <w:rPr>
          <w:rFonts w:ascii="Calibri" w:hAnsi="宋体" w:cs="KjdjjjKrqmbjMxxxgtAdvTT5ada87cc" w:hint="eastAsia"/>
        </w:rPr>
        <w:t>失</w:t>
      </w:r>
      <w:r w:rsidRPr="00B66B75">
        <w:rPr>
          <w:rFonts w:ascii="Calibri" w:hAnsi="宋体" w:cs="KjdjjjKrqmbjMxxxgtAdvTT5ada87cc"/>
        </w:rPr>
        <w:t>配。</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CE2AA0" w:rsidP="00623313">
      <w:pPr>
        <w:pStyle w:val="4"/>
      </w:pPr>
      <w:r w:rsidRPr="00B66B75">
        <w:t>CT</w:t>
      </w:r>
      <w:r w:rsidRPr="00B66B75">
        <w:t>型单元的擦除操作机制</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与</w:t>
      </w:r>
      <w:r w:rsidRPr="00B66B75">
        <w:rPr>
          <w:rFonts w:ascii="Calibri" w:hAnsi="Calibri" w:cs="KjdjjjKrqmbjMxxxgtAdvTT5ada87cc"/>
          <w:color w:val="000000"/>
        </w:rPr>
        <w:t>FG</w:t>
      </w:r>
      <w:r w:rsidRPr="00B66B75">
        <w:rPr>
          <w:rFonts w:ascii="Calibri" w:hAnsi="宋体" w:cs="KjdjjjKrqmbjMxxxgtAdvTT5ada87cc"/>
          <w:color w:val="000000"/>
        </w:rPr>
        <w:t>型单元的擦除操作相比，</w:t>
      </w:r>
      <w:r w:rsidRPr="00B66B75">
        <w:rPr>
          <w:rFonts w:ascii="Calibri" w:hAnsi="Calibri" w:cs="KjdjjjKrqmbjMxxxgtAdvTT5ada87cc"/>
          <w:color w:val="000000"/>
        </w:rPr>
        <w:t>CT</w:t>
      </w:r>
      <w:r w:rsidRPr="00B66B75">
        <w:rPr>
          <w:rFonts w:ascii="Calibri" w:hAnsi="宋体" w:cs="KjdjjjKrqmbjMxxxgtAdvTT5ada87cc"/>
          <w:color w:val="000000"/>
        </w:rPr>
        <w:t>型单元由于其对绝缘体缺陷的鲁棒性，积极地采用空穴注入。在</w:t>
      </w:r>
      <w:r w:rsidRPr="00B66B75">
        <w:rPr>
          <w:rFonts w:ascii="Calibri" w:hAnsi="Calibri" w:cs="KjdjjjKrqmbjMxxxgtAdvTT5ada87cc"/>
          <w:color w:val="000000"/>
        </w:rPr>
        <w:t>CT</w:t>
      </w:r>
      <w:r w:rsidRPr="00B66B75">
        <w:rPr>
          <w:rFonts w:ascii="Calibri" w:hAnsi="宋体" w:cs="KjdjjjKrqmbjMxxxgtAdvTT5ada87cc"/>
          <w:color w:val="000000"/>
        </w:rPr>
        <w:t>型单元中使用的典型擦除机制如下（见</w:t>
      </w:r>
      <w:r w:rsidR="0031111A">
        <w:rPr>
          <w:rFonts w:ascii="Calibri" w:hAnsi="宋体" w:cs="KjdjjjKrqmbjMxxxgtAdvTT5ada87cc"/>
          <w:color w:val="000000"/>
        </w:rPr>
        <w:fldChar w:fldCharType="begin"/>
      </w:r>
      <w:r w:rsidR="00865696">
        <w:rPr>
          <w:rFonts w:ascii="Calibri" w:hAnsi="宋体" w:cs="KjdjjjKrqmbjMxxxgtAdvTT5ada87cc"/>
          <w:color w:val="000000"/>
        </w:rPr>
        <w:instrText xml:space="preserve"> REF _Ref104889779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18</w:t>
      </w:r>
      <w:r w:rsidR="0031111A">
        <w:rPr>
          <w:rFonts w:ascii="Calibri" w:hAnsi="宋体" w:cs="KjdjjjKrqmbjMxxxgtAdvTT5ada87cc"/>
          <w:color w:val="000000"/>
        </w:rPr>
        <w:fldChar w:fldCharType="end"/>
      </w:r>
      <w:r w:rsidRPr="00B66B75">
        <w:rPr>
          <w:rFonts w:ascii="Calibri" w:hAnsi="宋体" w:cs="KjdjjjKrqmbjMxxxgtAdvTT5ada87cc"/>
          <w:color w:val="000000"/>
        </w:rPr>
        <w:t>）。</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 xml:space="preserve">(1) </w:t>
      </w:r>
      <w:r w:rsidRPr="00B66B75">
        <w:rPr>
          <w:rFonts w:ascii="Calibri" w:hAnsi="宋体" w:cs="KjdjjjKrqmbjMxxxgtAdvTT5ada87cc"/>
          <w:color w:val="000000"/>
        </w:rPr>
        <w:t>沟道电子射出和空穴注入</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在</w:t>
      </w:r>
      <w:r w:rsidRPr="00B66B75">
        <w:rPr>
          <w:rFonts w:ascii="Calibri" w:hAnsi="Calibri" w:cs="KjdjjjKrqmbjMxxxgtAdvTT5ada87cc"/>
          <w:color w:val="000000"/>
        </w:rPr>
        <w:t>CG</w:t>
      </w:r>
      <w:r w:rsidRPr="00B66B75">
        <w:rPr>
          <w:rFonts w:ascii="Calibri" w:hAnsi="宋体" w:cs="KjdjjjKrqmbjMxxxgtAdvTT5ada87cc"/>
          <w:color w:val="000000"/>
        </w:rPr>
        <w:t>上施加的负偏压或在阱上施加的正偏压会在整个沟道区域引起电子射出和空穴注入。擦除电流相当小，但需要相对高的电压。在最初的擦除阶段，俘获的电子从阱层射出，随后空穴从</w:t>
      </w:r>
      <w:r w:rsidRPr="00B66B75">
        <w:rPr>
          <w:rFonts w:ascii="Calibri" w:hAnsi="Calibri" w:cs="KjdjjjKrqmbjMxxxgtAdvTT5ada87cc"/>
          <w:color w:val="000000"/>
        </w:rPr>
        <w:t>P-Well</w:t>
      </w:r>
      <w:r w:rsidRPr="00B66B75">
        <w:rPr>
          <w:rFonts w:ascii="Calibri" w:hAnsi="宋体" w:cs="KjdjjjKrqmbjMxxxgtAdvTT5ada87cc"/>
          <w:color w:val="000000"/>
        </w:rPr>
        <w:t>注入到</w:t>
      </w:r>
      <w:r w:rsidRPr="00B66B75">
        <w:rPr>
          <w:rFonts w:ascii="Calibri" w:hAnsi="宋体" w:cs="KjdjjjKrqmbjMxxxgtAdvTT5ada87cc" w:hint="eastAsia"/>
          <w:color w:val="000000"/>
        </w:rPr>
        <w:t>俘获</w:t>
      </w:r>
      <w:r w:rsidRPr="00B66B75">
        <w:rPr>
          <w:rFonts w:ascii="Calibri" w:hAnsi="宋体" w:cs="KjdjjjKrqmbjMxxxgtAdvTT5ada87cc"/>
          <w:color w:val="000000"/>
        </w:rPr>
        <w:t>层，进行后期的擦除。</w:t>
      </w:r>
      <w:r w:rsidRPr="00B66B75">
        <w:rPr>
          <w:rFonts w:ascii="Calibri" w:hAnsi="Calibri" w:cs="KjdjjjKrqmbjMxxxgtAdvTT5ada87cc"/>
          <w:color w:val="000000"/>
        </w:rPr>
        <w:t>CT</w:t>
      </w:r>
      <w:r w:rsidRPr="00B66B75">
        <w:rPr>
          <w:rFonts w:ascii="Calibri" w:hAnsi="宋体" w:cs="KjdjjjKrqmbjMxxxgtAdvTT5ada87cc"/>
          <w:color w:val="000000"/>
        </w:rPr>
        <w:t>型单元由于在擦除操作后捕获了空穴而变得比中性</w:t>
      </w:r>
      <w:r w:rsidRPr="00B66B75">
        <w:rPr>
          <w:rFonts w:ascii="Calibri" w:hAnsi="Calibri" w:cs="KjdjjjKrqmbjMxxxgtAdvTT5ada87cc"/>
          <w:color w:val="000000"/>
        </w:rPr>
        <w:t>Vt</w:t>
      </w:r>
      <w:r w:rsidRPr="00B66B75">
        <w:rPr>
          <w:rFonts w:ascii="Calibri" w:hAnsi="宋体" w:cs="KjdjjjKrqmbjMxxxgtAdvTT5ada87cc"/>
          <w:color w:val="000000"/>
        </w:rPr>
        <w:t>低。</w:t>
      </w:r>
      <w:r w:rsidRPr="00B66B75">
        <w:rPr>
          <w:rFonts w:ascii="Calibri" w:hAnsi="Calibri" w:cs="KjdjjjKrqmbjMxxxgtAdvTT5ada87cc"/>
          <w:color w:val="000000"/>
        </w:rPr>
        <w:t xml:space="preserve"> </w:t>
      </w:r>
    </w:p>
    <w:p w:rsidR="00CE2AA0" w:rsidRPr="00B66B75" w:rsidRDefault="0031111A" w:rsidP="00CA2BAD">
      <w:pPr>
        <w:spacing w:beforeLines="50" w:afterLines="50"/>
        <w:ind w:firstLineChars="200" w:firstLine="480"/>
        <w:rPr>
          <w:rFonts w:ascii="Calibri" w:hAnsi="Calibri" w:cs="KjdjjjKrqmbjMxxxgtAdvTT5ada87cc"/>
          <w:color w:val="000000"/>
        </w:rPr>
      </w:pPr>
      <w:r>
        <w:rPr>
          <w:rFonts w:ascii="Calibri" w:hAnsi="宋体" w:cs="KjdjjjKrqmbjMxxxgtAdvTT5ada87cc"/>
          <w:color w:val="000000"/>
        </w:rPr>
        <w:fldChar w:fldCharType="begin"/>
      </w:r>
      <w:r w:rsidR="00865696">
        <w:rPr>
          <w:rFonts w:ascii="Calibri" w:hAnsi="宋体" w:cs="KjdjjjKrqmbjMxxxgtAdvTT5ada87cc"/>
          <w:color w:val="000000"/>
        </w:rPr>
        <w:instrText xml:space="preserve"> REF _Ref104889779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18</w:t>
      </w:r>
      <w:r>
        <w:rPr>
          <w:rFonts w:ascii="Calibri" w:hAnsi="宋体" w:cs="KjdjjjKrqmbjMxxxgtAdvTT5ada87cc"/>
          <w:color w:val="000000"/>
        </w:rPr>
        <w:fldChar w:fldCharType="end"/>
      </w:r>
      <w:r w:rsidR="00CE2AA0" w:rsidRPr="00B66B75">
        <w:rPr>
          <w:rFonts w:ascii="Calibri" w:hAnsi="宋体" w:cs="KjdjjjKrqmbjMxxxgtAdvTT5ada87cc"/>
          <w:color w:val="000000"/>
        </w:rPr>
        <w:t>是擦除条件下的能带示意图。电子射出可以通过以下机制发生：</w:t>
      </w:r>
      <w:r w:rsidR="00CE2AA0" w:rsidRPr="00B66B75">
        <w:rPr>
          <w:rFonts w:ascii="Calibri" w:hAnsi="Calibri" w:cs="KjdjjjKrqmbjMxxxgtAdvTT5ada87cc"/>
          <w:color w:val="000000"/>
        </w:rPr>
        <w:t>(1)</w:t>
      </w:r>
      <w:r w:rsidR="00CE2AA0" w:rsidRPr="00B66B75">
        <w:rPr>
          <w:rFonts w:ascii="Calibri" w:hAnsi="宋体" w:cs="KjdjjjKrqmbjMxxxgtAdvTT5ada87cc"/>
          <w:color w:val="000000"/>
        </w:rPr>
        <w:t>被捕获的电子通过</w:t>
      </w:r>
      <w:r w:rsidR="00CE2AA0" w:rsidRPr="00B66B75">
        <w:rPr>
          <w:rFonts w:ascii="Calibri" w:hAnsi="Calibri" w:cs="KjdjjjKrqmbjMxxxgtAdvTT5ada87cc"/>
          <w:color w:val="000000"/>
        </w:rPr>
        <w:t>FN</w:t>
      </w:r>
      <w:r w:rsidR="00CE2AA0" w:rsidRPr="00B66B75">
        <w:rPr>
          <w:rFonts w:ascii="Calibri" w:hAnsi="宋体" w:cs="KjdjjjKrqmbjMxxxgtAdvTT5ada87cc"/>
          <w:color w:val="000000"/>
        </w:rPr>
        <w:t>隧穿穿过底部氧化层发射到导带；和</w:t>
      </w:r>
      <w:r w:rsidR="00CE2AA0" w:rsidRPr="00B66B75">
        <w:rPr>
          <w:rFonts w:ascii="Calibri" w:hAnsi="Calibri" w:cs="KjdjjjKrqmbjMxxxgtAdvTT5ada87cc"/>
          <w:color w:val="000000"/>
        </w:rPr>
        <w:t>(2)FN</w:t>
      </w:r>
      <w:r w:rsidR="00CE2AA0" w:rsidRPr="00B66B75">
        <w:rPr>
          <w:rFonts w:ascii="Calibri" w:hAnsi="宋体" w:cs="KjdjjjKrqmbjMxxxgtAdvTT5ada87cc"/>
          <w:color w:val="000000"/>
        </w:rPr>
        <w:t>隧穿从</w:t>
      </w:r>
      <w:r w:rsidR="00CE2AA0" w:rsidRPr="00B66B75">
        <w:rPr>
          <w:rFonts w:ascii="Calibri" w:hAnsi="Calibri" w:cs="KjdjjjKrqmbjMxxxgtAdvTT5ada87cc"/>
          <w:color w:val="000000"/>
        </w:rPr>
        <w:t>SiN</w:t>
      </w:r>
      <w:r w:rsidR="00CE2AA0" w:rsidRPr="00B66B75">
        <w:rPr>
          <w:rFonts w:ascii="Calibri" w:hAnsi="宋体" w:cs="KjdjjjKrqmbjMxxxgtAdvTT5ada87cc" w:hint="eastAsia"/>
          <w:color w:val="000000"/>
        </w:rPr>
        <w:t>俘</w:t>
      </w:r>
      <w:r w:rsidR="00CE2AA0" w:rsidRPr="00B66B75">
        <w:rPr>
          <w:rFonts w:ascii="Calibri" w:hAnsi="宋体" w:cs="KjdjjjKrqmbjMxxxgtAdvTT5ada87cc"/>
          <w:color w:val="000000"/>
        </w:rPr>
        <w:t>获点通过</w:t>
      </w:r>
      <w:r w:rsidR="00CE2AA0" w:rsidRPr="00B66B75">
        <w:rPr>
          <w:rFonts w:ascii="Calibri" w:hAnsi="Calibri" w:cs="KjdjjjKrqmbjMxxxgtAdvTT5ada87cc"/>
          <w:color w:val="000000"/>
        </w:rPr>
        <w:t>SiN</w:t>
      </w:r>
      <w:r w:rsidR="00CE2AA0" w:rsidRPr="00B66B75">
        <w:rPr>
          <w:rFonts w:ascii="Calibri" w:hAnsi="宋体" w:cs="KjdjjjKrqmbjMxxxgtAdvTT5ada87cc"/>
          <w:color w:val="000000"/>
        </w:rPr>
        <w:t>和底部氧化层势垒发射到</w:t>
      </w:r>
      <w:r w:rsidR="00CE2AA0" w:rsidRPr="00B66B75">
        <w:rPr>
          <w:rFonts w:ascii="Calibri" w:hAnsi="Calibri" w:cs="KjdjjjKrqmbjMxxxgtAdvTT5ada87cc" w:hint="eastAsia"/>
          <w:color w:val="000000"/>
        </w:rPr>
        <w:t>硅衬底</w:t>
      </w:r>
      <w:r w:rsidR="00CE2AA0" w:rsidRPr="00B66B75">
        <w:rPr>
          <w:rFonts w:ascii="Calibri" w:hAnsi="宋体" w:cs="KjdjjjKrqmbjMxxxgtAdvTT5ada87cc"/>
          <w:color w:val="000000"/>
        </w:rPr>
        <w:t>。相反，空穴是通过直接隧穿机制注入的，因为</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型单元使用超薄的底部氧化层（约</w:t>
      </w:r>
      <w:r w:rsidR="00CE2AA0" w:rsidRPr="00B66B75">
        <w:rPr>
          <w:rFonts w:ascii="Calibri" w:hAnsi="Calibri" w:cs="KjdjjjKrqmbjMxxxgtAdvTT5ada87cc"/>
          <w:color w:val="000000"/>
        </w:rPr>
        <w:t>2</w:t>
      </w:r>
      <w:r w:rsidR="00CE2AA0" w:rsidRPr="00B66B75">
        <w:rPr>
          <w:rFonts w:ascii="Calibri" w:hAnsi="宋体" w:cs="KjdjjjKrqmbjMxxxgtAdvTT5ada87cc"/>
          <w:color w:val="000000"/>
        </w:rPr>
        <w:t>纳米），而</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型底部氧化层较厚（约</w:t>
      </w:r>
      <w:r w:rsidR="00CE2AA0" w:rsidRPr="00B66B75">
        <w:rPr>
          <w:rFonts w:ascii="Calibri" w:hAnsi="Calibri" w:cs="KjdjjjKrqmbjMxxxgtAdvTT5ada87cc"/>
          <w:color w:val="000000"/>
        </w:rPr>
        <w:t>9</w:t>
      </w:r>
      <w:r w:rsidR="00CE2AA0" w:rsidRPr="00B66B75">
        <w:rPr>
          <w:rFonts w:ascii="Calibri" w:hAnsi="宋体" w:cs="KjdjjjKrqmbjMxxxgtAdvTT5ada87cc"/>
          <w:color w:val="000000"/>
        </w:rPr>
        <w:t>纳米）。</w:t>
      </w:r>
      <w:r w:rsidR="00CE2AA0" w:rsidRPr="00B66B75">
        <w:rPr>
          <w:rFonts w:ascii="Calibri" w:hAnsi="Calibri" w:cs="KjdjjjKrqmbjMxxxgtAdvTT5ada87cc"/>
          <w:color w:val="000000"/>
        </w:rPr>
        <w:t xml:space="preserve"> </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lastRenderedPageBreak/>
        <w:t xml:space="preserve">(2) </w:t>
      </w:r>
      <w:r w:rsidRPr="00B66B75">
        <w:rPr>
          <w:rFonts w:ascii="Calibri" w:hAnsi="宋体" w:cs="KjdjjjKrqmbjMxxxgtAdvTT5ada87cc"/>
          <w:color w:val="000000"/>
        </w:rPr>
        <w:t>带</w:t>
      </w:r>
      <w:r w:rsidRPr="00B66B75">
        <w:rPr>
          <w:rFonts w:ascii="Calibri" w:hAnsi="宋体" w:cs="KjdjjjKrqmbjMxxxgtAdvTT5ada87cc" w:hint="eastAsia"/>
          <w:color w:val="000000"/>
        </w:rPr>
        <w:t>到</w:t>
      </w:r>
      <w:r w:rsidRPr="00B66B75">
        <w:rPr>
          <w:rFonts w:ascii="Calibri" w:hAnsi="宋体" w:cs="KjdjjjKrqmbjMxxxgtAdvTT5ada87cc"/>
          <w:color w:val="000000"/>
        </w:rPr>
        <w:t>带隧穿（</w:t>
      </w:r>
      <w:r w:rsidRPr="00B66B75">
        <w:rPr>
          <w:rFonts w:ascii="Calibri" w:hAnsi="Calibri" w:cs="KjdjjjKrqmbjMxxxgtAdvTT5ada87cc"/>
          <w:color w:val="000000"/>
        </w:rPr>
        <w:t>BTBT</w:t>
      </w:r>
      <w:r w:rsidRPr="00B66B75">
        <w:rPr>
          <w:rFonts w:ascii="Calibri" w:hAnsi="宋体" w:cs="KjdjjjKrqmbjMxxxgtAdvTT5ada87cc"/>
          <w:color w:val="000000"/>
        </w:rPr>
        <w:t>）热空穴注入</w:t>
      </w:r>
      <w:r w:rsidRPr="00B66B75">
        <w:rPr>
          <w:rFonts w:ascii="Calibri" w:hAnsi="Calibri" w:cs="KjdjjjKrqmbjMxxxgtAdvTT5ada87cc"/>
          <w:color w:val="000000"/>
        </w:rPr>
        <w:t xml:space="preserve"> </w:t>
      </w:r>
    </w:p>
    <w:p w:rsidR="00CE2AA0" w:rsidRPr="00B66B75" w:rsidRDefault="00CE2AA0" w:rsidP="00CA2BAD">
      <w:pPr>
        <w:spacing w:beforeLines="50" w:afterLines="50"/>
        <w:ind w:firstLineChars="200" w:firstLine="480"/>
        <w:rPr>
          <w:rFonts w:ascii="Calibri" w:hAnsi="Calibri"/>
        </w:rPr>
      </w:pPr>
      <w:r w:rsidRPr="00B66B75">
        <w:rPr>
          <w:rFonts w:ascii="Calibri" w:hAnsi="宋体" w:cs="KjdjjjKrqmbjMxxxgtAdvTT5ada87cc"/>
          <w:color w:val="000000"/>
        </w:rPr>
        <w:t>源极上的正高压和</w:t>
      </w:r>
      <w:r w:rsidRPr="00B66B75">
        <w:rPr>
          <w:rFonts w:ascii="Calibri" w:hAnsi="Calibri" w:cs="KjdjjjKrqmbjMxxxgtAdvTT5ada87cc"/>
          <w:color w:val="000000"/>
        </w:rPr>
        <w:t>MG</w:t>
      </w:r>
      <w:r w:rsidRPr="00B66B75">
        <w:rPr>
          <w:rFonts w:ascii="Calibri" w:hAnsi="宋体" w:cs="KjdjjjKrqmbjMxxxgtAdvTT5ada87cc"/>
          <w:color w:val="000000"/>
        </w:rPr>
        <w:t>上的负高压相结合，通过</w:t>
      </w:r>
      <w:r w:rsidRPr="00B66B75">
        <w:rPr>
          <w:rFonts w:ascii="Calibri" w:hAnsi="Calibri" w:cs="KjdjjjKrqmbjMxxxgtAdvTT5ada87cc"/>
          <w:color w:val="000000"/>
        </w:rPr>
        <w:t>BTBT</w:t>
      </w:r>
      <w:r w:rsidRPr="00B66B75">
        <w:rPr>
          <w:rFonts w:ascii="Calibri" w:hAnsi="宋体" w:cs="KjdjjjKrqmbjMxxxgtAdvTT5ada87cc"/>
          <w:color w:val="000000"/>
        </w:rPr>
        <w:t>产生空穴</w:t>
      </w:r>
      <w:r w:rsidRPr="00B66B75">
        <w:rPr>
          <w:rFonts w:ascii="Calibri" w:hAnsi="Calibri" w:cs="KjdjjjKrqmbjMxxxgtAdvTT5ada87cc"/>
          <w:color w:val="000000"/>
        </w:rPr>
        <w:t>-</w:t>
      </w:r>
      <w:r w:rsidRPr="00B66B75">
        <w:rPr>
          <w:rFonts w:ascii="Calibri" w:hAnsi="宋体" w:cs="KjdjjjKrqmbjMxxxgtAdvTT5ada87cc"/>
          <w:color w:val="000000"/>
        </w:rPr>
        <w:t>电子对。与沟道</w:t>
      </w:r>
      <w:r w:rsidRPr="00B66B75">
        <w:rPr>
          <w:rFonts w:ascii="Calibri" w:hAnsi="宋体" w:cs="KjdjjjKrqmbjMxxxgtAdvTT5ada87cc" w:hint="eastAsia"/>
          <w:color w:val="000000"/>
        </w:rPr>
        <w:t>空穴</w:t>
      </w:r>
      <w:r w:rsidRPr="00B66B75">
        <w:rPr>
          <w:rFonts w:ascii="Calibri" w:hAnsi="宋体" w:cs="KjdjjjKrqmbjMxxxgtAdvTT5ada87cc"/>
          <w:color w:val="000000"/>
        </w:rPr>
        <w:t>注入相比，</w:t>
      </w:r>
      <w:r w:rsidRPr="00B66B75">
        <w:rPr>
          <w:rFonts w:ascii="Calibri" w:hAnsi="Calibri" w:cs="KjdjjjKrqmbjMxxxgtAdvTT5ada87cc"/>
          <w:color w:val="000000"/>
        </w:rPr>
        <w:t>BTBT</w:t>
      </w:r>
      <w:r w:rsidRPr="00B66B75">
        <w:rPr>
          <w:rFonts w:ascii="Calibri" w:hAnsi="宋体" w:cs="KjdjjjKrqmbjMxxxgtAdvTT5ada87cc"/>
          <w:color w:val="000000"/>
        </w:rPr>
        <w:t>热空穴注入可以在较低的电压下实现更快的擦除操作。相反，每个单元会消耗较大的擦除电流。此外，在这种机制中，源结附近的</w:t>
      </w:r>
      <w:r w:rsidRPr="00B66B75">
        <w:rPr>
          <w:rFonts w:ascii="Calibri" w:hAnsi="宋体" w:cs="KjdjjjKrqmbjMxxxgtAdvTT5ada87cc" w:hint="eastAsia"/>
          <w:color w:val="000000"/>
        </w:rPr>
        <w:t>空穴注入</w:t>
      </w:r>
      <w:r w:rsidRPr="00B66B75">
        <w:rPr>
          <w:rFonts w:ascii="Calibri" w:hAnsi="宋体" w:cs="KjdjjjKrqmbjMxxxgtAdvTT5ada87cc"/>
          <w:color w:val="000000"/>
        </w:rPr>
        <w:t>区域是有限的。为了弥补这种</w:t>
      </w:r>
      <w:r w:rsidRPr="00B66B75">
        <w:rPr>
          <w:rFonts w:ascii="Calibri" w:hAnsi="宋体" w:cs="KjdjjjKrqmbjMxxxgtAdvTT5ada87cc" w:hint="eastAsia"/>
          <w:color w:val="000000"/>
        </w:rPr>
        <w:t>空穴</w:t>
      </w:r>
      <w:r w:rsidRPr="00B66B75">
        <w:rPr>
          <w:rFonts w:ascii="Calibri" w:hAnsi="宋体" w:cs="KjdjjjKrqmbjMxxxgtAdvTT5ada87cc"/>
          <w:color w:val="000000"/>
        </w:rPr>
        <w:t>分布的位置性，</w:t>
      </w:r>
      <w:r w:rsidRPr="00B66B75">
        <w:rPr>
          <w:rFonts w:ascii="Calibri" w:hAnsi="Calibri" w:cs="KjdjjjKrqmbjMxxxgtAdvTT5ada87cc"/>
          <w:color w:val="000000"/>
        </w:rPr>
        <w:t>CHE</w:t>
      </w:r>
      <w:r w:rsidRPr="00B66B75">
        <w:rPr>
          <w:rFonts w:ascii="Calibri" w:hAnsi="宋体" w:cs="KjdjjjKrqmbjMxxxgtAdvTT5ada87cc"/>
          <w:color w:val="000000"/>
        </w:rPr>
        <w:t>注入或</w:t>
      </w:r>
      <w:r w:rsidRPr="00B66B75">
        <w:rPr>
          <w:rFonts w:ascii="Calibri" w:hAnsi="Calibri" w:cs="KjdjjjKrqmbjMxxxgtAdvTT5ada87cc"/>
          <w:color w:val="000000"/>
        </w:rPr>
        <w:t>SSI</w:t>
      </w:r>
      <w:r w:rsidRPr="00B66B75">
        <w:rPr>
          <w:rFonts w:ascii="Calibri" w:hAnsi="宋体" w:cs="KjdjjjKrqmbjMxxxgtAdvTT5ada87cc"/>
          <w:color w:val="000000"/>
        </w:rPr>
        <w:t>编程机制通常与</w:t>
      </w:r>
      <w:r w:rsidRPr="00B66B75">
        <w:rPr>
          <w:rFonts w:ascii="Calibri" w:hAnsi="Calibri" w:cs="KjdjjjKrqmbjMxxxgtAdvTT5ada87cc"/>
          <w:color w:val="000000"/>
        </w:rPr>
        <w:t>BTBT</w:t>
      </w:r>
      <w:r w:rsidRPr="00B66B75">
        <w:rPr>
          <w:rFonts w:ascii="Calibri" w:hAnsi="宋体" w:cs="KjdjjjKrqmbjMxxxgtAdvTT5ada87cc"/>
          <w:color w:val="000000"/>
        </w:rPr>
        <w:t>热空穴注入相结合用于擦除。</w:t>
      </w:r>
      <w:r w:rsidRPr="00B66B75">
        <w:rPr>
          <w:rFonts w:ascii="Calibri" w:hAnsi="Calibri" w:cs="KjdjjjKrqmbjMxxxgtAdvTT5ada87cc"/>
          <w:color w:val="000000"/>
        </w:rPr>
        <w:t xml:space="preserve"> </w:t>
      </w:r>
      <w:r w:rsidRPr="00B66B75">
        <w:rPr>
          <w:rFonts w:ascii="Calibri" w:hAnsi="Calibri"/>
        </w:rPr>
        <w:t xml:space="preserve"> </w:t>
      </w:r>
    </w:p>
    <w:p w:rsidR="00CE2AA0" w:rsidRPr="00B66B75" w:rsidRDefault="00CE2AA0" w:rsidP="00CA2BAD">
      <w:pPr>
        <w:autoSpaceDE w:val="0"/>
        <w:autoSpaceDN w:val="0"/>
        <w:spacing w:beforeLines="50" w:afterLines="50"/>
        <w:ind w:firstLineChars="200" w:firstLine="480"/>
        <w:rPr>
          <w:rFonts w:ascii="Calibri" w:hAnsi="Calibri" w:cs="KjdjjjKrqmbjMxxxgtAdvTT5ada87cc"/>
          <w:color w:val="000000"/>
        </w:rPr>
      </w:pPr>
    </w:p>
    <w:p w:rsidR="00CE2AA0" w:rsidRPr="00B66B75" w:rsidRDefault="001A6DDA" w:rsidP="00CA2BAD">
      <w:pPr>
        <w:autoSpaceDE w:val="0"/>
        <w:autoSpaceDN w:val="0"/>
        <w:spacing w:beforeLines="50" w:afterLines="50"/>
        <w:rPr>
          <w:rFonts w:ascii="Calibri" w:hAnsi="宋体" w:cs="YwrsnlVvltgkPvxqwlAdvTTeeee58d9"/>
        </w:rPr>
      </w:pPr>
      <w:r>
        <w:rPr>
          <w:rFonts w:ascii="Calibri" w:hAnsi="宋体" w:cs="YwrsnlVvltgkPvxqwlAdvTTeeee58d9"/>
          <w:noProof/>
          <w:snapToGrid/>
        </w:rPr>
        <w:drawing>
          <wp:inline distT="0" distB="0" distL="0" distR="0">
            <wp:extent cx="5276850" cy="2495550"/>
            <wp:effectExtent l="19050" t="0" r="0" b="0"/>
            <wp:docPr id="2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8" cstate="print"/>
                    <a:srcRect/>
                    <a:stretch>
                      <a:fillRect/>
                    </a:stretch>
                  </pic:blipFill>
                  <pic:spPr bwMode="auto">
                    <a:xfrm>
                      <a:off x="0" y="0"/>
                      <a:ext cx="5276850" cy="2495550"/>
                    </a:xfrm>
                    <a:prstGeom prst="rect">
                      <a:avLst/>
                    </a:prstGeom>
                    <a:noFill/>
                    <a:ln w="9525">
                      <a:noFill/>
                      <a:miter lim="800000"/>
                      <a:headEnd/>
                      <a:tailEnd/>
                    </a:ln>
                  </pic:spPr>
                </pic:pic>
              </a:graphicData>
            </a:graphic>
          </wp:inline>
        </w:drawing>
      </w:r>
    </w:p>
    <w:p w:rsidR="00CE2AA0" w:rsidRPr="00B66B75" w:rsidRDefault="00865696" w:rsidP="005D5C7B">
      <w:pPr>
        <w:pStyle w:val="af5"/>
        <w:jc w:val="center"/>
        <w:rPr>
          <w:rFonts w:ascii="Calibri" w:eastAsia="宋体" w:hAnsi="Calibri" w:cs="KjdjjjKrqmbjMxxxgtAdvTT5ada87cc"/>
          <w:sz w:val="24"/>
          <w:szCs w:val="24"/>
        </w:rPr>
      </w:pPr>
      <w:bookmarkStart w:id="20" w:name="_Ref104889779"/>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18</w:t>
      </w:r>
      <w:r w:rsidR="0031111A">
        <w:fldChar w:fldCharType="end"/>
      </w:r>
      <w:bookmarkEnd w:id="20"/>
      <w:r>
        <w:rPr>
          <w:rFonts w:hint="eastAsia"/>
        </w:rPr>
        <w:t xml:space="preserve"> </w:t>
      </w:r>
      <w:r w:rsidR="00CE2AA0" w:rsidRPr="00B66B75">
        <w:rPr>
          <w:rFonts w:ascii="Calibri" w:eastAsia="宋体" w:hAnsi="Calibri" w:cs="KjdjjjKrqmbjMxxxgtAdvTT5ada87cc"/>
          <w:sz w:val="24"/>
          <w:szCs w:val="24"/>
        </w:rPr>
        <w:t>CT</w:t>
      </w:r>
      <w:r w:rsidR="00CE2AA0" w:rsidRPr="00B66B75">
        <w:rPr>
          <w:rFonts w:ascii="Calibri" w:eastAsia="宋体" w:hAnsi="宋体" w:cs="KjdjjjKrqmbjMxxxgtAdvTT5ada87cc"/>
          <w:sz w:val="24"/>
          <w:szCs w:val="24"/>
        </w:rPr>
        <w:t>型单元的擦除操作原理</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CE2AA0" w:rsidP="00623313">
      <w:pPr>
        <w:pStyle w:val="4"/>
      </w:pPr>
      <w:r w:rsidRPr="00B66B75">
        <w:t>CT</w:t>
      </w:r>
      <w:r w:rsidRPr="00B66B75">
        <w:t>型单元中的编程</w:t>
      </w:r>
      <w:r w:rsidRPr="00B66B75">
        <w:t>/</w:t>
      </w:r>
      <w:r w:rsidRPr="00B66B75">
        <w:t>擦除操作问题</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在</w:t>
      </w:r>
      <w:r w:rsidRPr="00B66B75">
        <w:rPr>
          <w:rFonts w:ascii="Calibri" w:hAnsi="Calibri" w:cs="KjdjjjKrqmbjMxxxgtAdvTT5ada87cc"/>
          <w:color w:val="000000"/>
        </w:rPr>
        <w:t>CT</w:t>
      </w:r>
      <w:r w:rsidRPr="00B66B75">
        <w:rPr>
          <w:rFonts w:ascii="Calibri" w:hAnsi="宋体" w:cs="KjdjjjKrqmbjMxxxgtAdvTT5ada87cc"/>
          <w:color w:val="000000"/>
        </w:rPr>
        <w:t>型单元的编程和擦除操作中的一个关键点是，考虑到电子和空穴在电荷俘获</w:t>
      </w:r>
      <w:r w:rsidRPr="00B66B75">
        <w:rPr>
          <w:rFonts w:ascii="Calibri" w:hAnsi="宋体" w:cs="KjdjjjKrqmbjMxxxgtAdvTT5ada87cc" w:hint="eastAsia"/>
          <w:color w:val="000000"/>
        </w:rPr>
        <w:t>层</w:t>
      </w:r>
      <w:r w:rsidRPr="00B66B75">
        <w:rPr>
          <w:rFonts w:ascii="Calibri" w:hAnsi="宋体" w:cs="KjdjjjKrqmbjMxxxgtAdvTT5ada87cc"/>
          <w:color w:val="000000"/>
        </w:rPr>
        <w:t>中的位置，如何匹配它们的分布。在编程</w:t>
      </w:r>
      <w:r w:rsidRPr="00B66B75">
        <w:rPr>
          <w:rFonts w:ascii="Calibri" w:hAnsi="Calibri" w:cs="KjdjjjKrqmbjMxxxgtAdvTT5ada87cc"/>
          <w:color w:val="000000"/>
        </w:rPr>
        <w:t>/</w:t>
      </w:r>
      <w:r w:rsidRPr="00B66B75">
        <w:rPr>
          <w:rFonts w:ascii="Calibri" w:hAnsi="宋体" w:cs="KjdjjjKrqmbjMxxxgtAdvTT5ada87cc"/>
          <w:color w:val="000000"/>
        </w:rPr>
        <w:t>擦除操作过程中，电子和空穴之间较大的分布</w:t>
      </w:r>
      <w:r w:rsidRPr="00B66B75">
        <w:rPr>
          <w:rFonts w:ascii="Calibri" w:hAnsi="宋体" w:cs="KjdjjjKrqmbjMxxxgtAdvTT5ada87cc" w:hint="eastAsia"/>
          <w:color w:val="000000"/>
        </w:rPr>
        <w:t>失</w:t>
      </w:r>
      <w:r w:rsidRPr="00B66B75">
        <w:rPr>
          <w:rFonts w:ascii="Calibri" w:hAnsi="宋体" w:cs="KjdjjjKrqmbjMxxxgtAdvTT5ada87cc"/>
          <w:color w:val="000000"/>
        </w:rPr>
        <w:t>配会引起过大的应力，并且由于电子和空穴的电荷重新分布，在大量的编程</w:t>
      </w:r>
      <w:r w:rsidRPr="00B66B75">
        <w:rPr>
          <w:rFonts w:ascii="Calibri" w:hAnsi="Calibri" w:cs="KjdjjjKrqmbjMxxxgtAdvTT5ada87cc"/>
          <w:color w:val="000000"/>
        </w:rPr>
        <w:t>/</w:t>
      </w:r>
      <w:r w:rsidRPr="00B66B75">
        <w:rPr>
          <w:rFonts w:ascii="Calibri" w:hAnsi="宋体" w:cs="KjdjjjKrqmbjMxxxgtAdvTT5ada87cc"/>
          <w:color w:val="000000"/>
        </w:rPr>
        <w:t>擦除循环后会导致数据保持的退化。</w:t>
      </w:r>
      <w:r w:rsidR="0031111A">
        <w:rPr>
          <w:rFonts w:ascii="Calibri" w:hAnsi="宋体" w:cs="KjdjjjKrqmbjMxxxgtAdvTT5ada87cc"/>
          <w:color w:val="000000"/>
        </w:rPr>
        <w:fldChar w:fldCharType="begin"/>
      </w:r>
      <w:r w:rsidR="00865696">
        <w:rPr>
          <w:rFonts w:ascii="Calibri" w:hAnsi="宋体" w:cs="KjdjjjKrqmbjMxxxgtAdvTT5ada87cc"/>
          <w:color w:val="000000"/>
        </w:rPr>
        <w:instrText xml:space="preserve"> REF _Ref104889821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19</w:t>
      </w:r>
      <w:r w:rsidR="0031111A">
        <w:rPr>
          <w:rFonts w:ascii="Calibri" w:hAnsi="宋体" w:cs="KjdjjjKrqmbjMxxxgtAdvTT5ada87cc"/>
          <w:color w:val="000000"/>
        </w:rPr>
        <w:fldChar w:fldCharType="end"/>
      </w:r>
      <w:r w:rsidRPr="00B66B75">
        <w:rPr>
          <w:rFonts w:ascii="Calibri" w:hAnsi="宋体" w:cs="KjdjjjKrqmbjMxxxgtAdvTT5ada87cc"/>
          <w:color w:val="000000"/>
        </w:rPr>
        <w:t>说明了</w:t>
      </w:r>
      <w:r w:rsidRPr="00B66B75">
        <w:rPr>
          <w:rFonts w:ascii="Calibri" w:hAnsi="Calibri" w:cs="KjdjjjKrqmbjMxxxgtAdvTT5ada87cc"/>
          <w:color w:val="000000"/>
        </w:rPr>
        <w:t>CT</w:t>
      </w:r>
      <w:r w:rsidRPr="00B66B75">
        <w:rPr>
          <w:rFonts w:ascii="Calibri" w:hAnsi="宋体" w:cs="KjdjjjKrqmbjMxxxgtAdvTT5ada87cc"/>
          <w:color w:val="000000"/>
        </w:rPr>
        <w:t>型单元中电荷失配的概念。</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 xml:space="preserve"> </w:t>
      </w:r>
      <w:r w:rsidRPr="00B66B75">
        <w:rPr>
          <w:rFonts w:ascii="Calibri" w:hAnsi="宋体" w:cs="KjdjjjKrqmbjMxxxgtAdvTT5ada87cc"/>
          <w:color w:val="000000"/>
        </w:rPr>
        <w:t>在使用热载流子操作的情况下，如</w:t>
      </w:r>
      <w:r w:rsidRPr="00B66B75">
        <w:rPr>
          <w:rFonts w:ascii="Calibri" w:hAnsi="Calibri" w:cs="KjdjjjKrqmbjMxxxgtAdvTT5ada87cc"/>
          <w:color w:val="000000"/>
        </w:rPr>
        <w:t>CHE</w:t>
      </w:r>
      <w:r w:rsidRPr="00B66B75">
        <w:rPr>
          <w:rFonts w:ascii="Calibri" w:hAnsi="宋体" w:cs="KjdjjjKrqmbjMxxxgtAdvTT5ada87cc"/>
          <w:color w:val="000000"/>
        </w:rPr>
        <w:t>或</w:t>
      </w:r>
      <w:r w:rsidRPr="00B66B75">
        <w:rPr>
          <w:rFonts w:ascii="Calibri" w:hAnsi="Calibri" w:cs="KjdjjjKrqmbjMxxxgtAdvTT5ada87cc"/>
          <w:color w:val="000000"/>
        </w:rPr>
        <w:t>SSI</w:t>
      </w:r>
      <w:r w:rsidRPr="00B66B75">
        <w:rPr>
          <w:rFonts w:ascii="Calibri" w:hAnsi="宋体" w:cs="KjdjjjKrqmbjMxxxgtAdvTT5ada87cc"/>
          <w:color w:val="000000"/>
        </w:rPr>
        <w:t>电子注入和</w:t>
      </w:r>
      <w:r w:rsidRPr="00B66B75">
        <w:rPr>
          <w:rFonts w:ascii="Calibri" w:hAnsi="Calibri" w:cs="KjdjjjKrqmbjMxxxgtAdvTT5ada87cc"/>
          <w:color w:val="000000"/>
        </w:rPr>
        <w:t>BTBT</w:t>
      </w:r>
      <w:r w:rsidRPr="00B66B75">
        <w:rPr>
          <w:rFonts w:ascii="Calibri" w:hAnsi="宋体" w:cs="KjdjjjKrqmbjMxxxgtAdvTT5ada87cc"/>
          <w:color w:val="000000"/>
        </w:rPr>
        <w:t>空穴注入，会出现电荷分布</w:t>
      </w:r>
      <w:r w:rsidRPr="00B66B75">
        <w:rPr>
          <w:rFonts w:ascii="Calibri" w:hAnsi="宋体" w:cs="KjdjjjKrqmbjMxxxgtAdvTT5ada87cc" w:hint="eastAsia"/>
          <w:color w:val="000000"/>
        </w:rPr>
        <w:t>失</w:t>
      </w:r>
      <w:r w:rsidRPr="00B66B75">
        <w:rPr>
          <w:rFonts w:ascii="Calibri" w:hAnsi="宋体" w:cs="KjdjjjKrqmbjMxxxgtAdvTT5ada87cc"/>
          <w:color w:val="000000"/>
        </w:rPr>
        <w:t>配的问题，因为电子和空穴在水平方向的分布略有不同。通过沟道的加速电子被注入到电荷陷阱薄膜中，在结</w:t>
      </w:r>
      <w:r w:rsidRPr="00B66B75">
        <w:rPr>
          <w:rFonts w:ascii="Calibri" w:hAnsi="宋体" w:cs="KjdjjjKrqmbjMxxxgtAdvTT5ada87cc" w:hint="eastAsia"/>
          <w:color w:val="000000"/>
        </w:rPr>
        <w:t>边</w:t>
      </w:r>
      <w:r w:rsidRPr="00B66B75">
        <w:rPr>
          <w:rFonts w:ascii="Calibri" w:hAnsi="宋体" w:cs="KjdjjjKrqmbjMxxxgtAdvTT5ada87cc"/>
          <w:color w:val="000000"/>
        </w:rPr>
        <w:t>缘附近的高电场处分布相对分散。相反，在负栅极电压和正结电压之间的高电场下，</w:t>
      </w:r>
      <w:r w:rsidRPr="00B66B75">
        <w:rPr>
          <w:rFonts w:ascii="Calibri" w:hAnsi="Calibri" w:cs="KjdjjjKrqmbjMxxxgtAdvTT5ada87cc"/>
          <w:color w:val="000000"/>
        </w:rPr>
        <w:t>BTBT</w:t>
      </w:r>
      <w:r w:rsidRPr="00B66B75">
        <w:rPr>
          <w:rFonts w:ascii="Calibri" w:hAnsi="宋体" w:cs="KjdjjjKrqmbjMxxxgtAdvTT5ada87cc"/>
          <w:color w:val="000000"/>
        </w:rPr>
        <w:t>机制正好在源</w:t>
      </w:r>
      <w:r w:rsidRPr="00B66B75">
        <w:rPr>
          <w:rFonts w:ascii="Calibri" w:hAnsi="Calibri" w:cs="KjdjjjKrqmbjMxxxgtAdvTT5ada87cc"/>
          <w:color w:val="000000"/>
        </w:rPr>
        <w:t>N</w:t>
      </w:r>
      <w:r w:rsidRPr="00B66B75">
        <w:rPr>
          <w:rFonts w:ascii="Calibri" w:hAnsi="Calibri" w:cs="KjdjjjKrqmbjMxxxgtAdvTT5ada87cc"/>
          <w:color w:val="000000"/>
          <w:vertAlign w:val="superscript"/>
        </w:rPr>
        <w:t>+</w:t>
      </w:r>
      <w:r w:rsidRPr="00B66B75">
        <w:rPr>
          <w:rFonts w:ascii="Calibri" w:hAnsi="宋体" w:cs="KjdjjjKrqmbjMxxxgtAdvTT5ada87cc"/>
          <w:color w:val="000000"/>
        </w:rPr>
        <w:t>结内启动。因此，如</w:t>
      </w:r>
      <w:r w:rsidR="0031111A">
        <w:rPr>
          <w:rFonts w:ascii="Calibri" w:hAnsi="宋体" w:cs="KjdjjjKrqmbjMxxxgtAdvTT5ada87cc"/>
          <w:color w:val="000000"/>
        </w:rPr>
        <w:fldChar w:fldCharType="begin"/>
      </w:r>
      <w:r w:rsidR="00865696">
        <w:rPr>
          <w:rFonts w:ascii="Calibri" w:hAnsi="宋体" w:cs="KjdjjjKrqmbjMxxxgtAdvTT5ada87cc"/>
          <w:color w:val="000000"/>
        </w:rPr>
        <w:instrText xml:space="preserve"> REF _Ref104889821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19</w:t>
      </w:r>
      <w:r w:rsidR="0031111A">
        <w:rPr>
          <w:rFonts w:ascii="Calibri" w:hAnsi="宋体" w:cs="KjdjjjKrqmbjMxxxgtAdvTT5ada87cc"/>
          <w:color w:val="000000"/>
        </w:rPr>
        <w:fldChar w:fldCharType="end"/>
      </w:r>
      <w:r w:rsidRPr="00B66B75">
        <w:rPr>
          <w:rFonts w:ascii="Calibri" w:hAnsi="宋体" w:cs="KjdjjjKrqmbjMxxxgtAdvTT5ada87cc"/>
          <w:color w:val="000000"/>
        </w:rPr>
        <w:t>所示，空穴在源极</w:t>
      </w:r>
      <w:r w:rsidRPr="00B66B75">
        <w:rPr>
          <w:rFonts w:ascii="Calibri" w:hAnsi="Calibri" w:cs="KjdjjjKrqmbjMxxxgtAdvTT5ada87cc" w:hint="eastAsia"/>
          <w:color w:val="000000"/>
        </w:rPr>
        <w:t>N</w:t>
      </w:r>
      <w:r w:rsidRPr="00B66B75">
        <w:rPr>
          <w:rFonts w:ascii="Calibri" w:hAnsi="Calibri" w:cs="KjdjjjKrqmbjMxxxgtAdvTT5ada87cc"/>
          <w:color w:val="000000"/>
          <w:vertAlign w:val="superscript"/>
        </w:rPr>
        <w:t>+</w:t>
      </w:r>
      <w:r w:rsidRPr="00B66B75">
        <w:rPr>
          <w:rFonts w:ascii="Calibri" w:hAnsi="宋体" w:cs="KjdjjjKrqmbjMxxxgtAdvTT5ada87cc"/>
          <w:color w:val="000000"/>
        </w:rPr>
        <w:t>结边缘上方被局部注入。在编程和擦除操作期间，这种失配可以通过</w:t>
      </w:r>
      <w:r w:rsidRPr="00B66B75">
        <w:rPr>
          <w:rFonts w:ascii="Calibri" w:hAnsi="Calibri" w:cs="KjdjjjKrqmbjMxxxgtAdvTT5ada87cc"/>
          <w:color w:val="000000"/>
        </w:rPr>
        <w:t>CG</w:t>
      </w:r>
      <w:r w:rsidRPr="00B66B75">
        <w:rPr>
          <w:rFonts w:ascii="Calibri" w:hAnsi="宋体" w:cs="KjdjjjKrqmbjMxxxgtAdvTT5ada87cc"/>
          <w:color w:val="000000"/>
        </w:rPr>
        <w:t>和源</w:t>
      </w:r>
      <w:r w:rsidRPr="00B66B75">
        <w:rPr>
          <w:rFonts w:ascii="Calibri" w:hAnsi="宋体" w:cs="KjdjjjKrqmbjMxxxgtAdvTT5ada87cc" w:hint="eastAsia"/>
          <w:color w:val="000000"/>
        </w:rPr>
        <w:t>端</w:t>
      </w:r>
      <w:r w:rsidRPr="00B66B75">
        <w:rPr>
          <w:rFonts w:ascii="Calibri" w:hAnsi="宋体" w:cs="KjdjjjKrqmbjMxxxgtAdvTT5ada87cc"/>
          <w:color w:val="000000"/>
        </w:rPr>
        <w:t>的适当偏置条件来控制和减少。此外，所谓的阶梯脉冲偏置可以有效地减少电子和空穴之间的分布失配。</w:t>
      </w:r>
      <w:r w:rsidRPr="00B66B75">
        <w:rPr>
          <w:rFonts w:ascii="Calibri" w:hAnsi="Calibri" w:cs="KjdjjjKrqmbjMxxxgtAdvTT5ada87cc"/>
          <w:color w:val="000000"/>
        </w:rPr>
        <w:t xml:space="preserve">  </w:t>
      </w:r>
    </w:p>
    <w:p w:rsidR="00CE2AA0" w:rsidRPr="00B66B75" w:rsidRDefault="00CE2AA0" w:rsidP="00623313">
      <w:pPr>
        <w:pStyle w:val="4"/>
      </w:pPr>
      <w:r w:rsidRPr="00B66B75">
        <w:t>CT</w:t>
      </w:r>
      <w:r w:rsidRPr="00B66B75">
        <w:t>型单元的可靠性</w:t>
      </w:r>
      <w:r w:rsidRPr="00B66B75">
        <w:t xml:space="preserve"> </w:t>
      </w:r>
    </w:p>
    <w:p w:rsidR="00CE2AA0" w:rsidRPr="00B66B75" w:rsidRDefault="00CE2AA0" w:rsidP="00CA2BAD">
      <w:pPr>
        <w:spacing w:beforeLines="50" w:afterLines="50"/>
        <w:ind w:firstLineChars="200" w:firstLine="480"/>
        <w:rPr>
          <w:rFonts w:ascii="Calibri" w:hAnsi="Calibri"/>
        </w:rPr>
      </w:pPr>
      <w:r w:rsidRPr="00B66B75">
        <w:rPr>
          <w:rFonts w:ascii="Calibri" w:hAnsi="宋体" w:cs="KjdjjjKrqmbjMxxxgtAdvTT5ada87cc"/>
          <w:color w:val="000000"/>
        </w:rPr>
        <w:t>在</w:t>
      </w:r>
      <w:r w:rsidRPr="00B66B75">
        <w:rPr>
          <w:rFonts w:ascii="Calibri" w:hAnsi="Calibri" w:cs="KjdjjjKrqmbjMxxxgtAdvTT5ada87cc"/>
          <w:color w:val="000000"/>
        </w:rPr>
        <w:t>FG</w:t>
      </w:r>
      <w:r w:rsidRPr="00B66B75">
        <w:rPr>
          <w:rFonts w:ascii="Calibri" w:hAnsi="宋体" w:cs="KjdjjjKrqmbjMxxxgtAdvTT5ada87cc"/>
          <w:color w:val="000000"/>
        </w:rPr>
        <w:t>型单元中，</w:t>
      </w:r>
      <w:r w:rsidRPr="00B66B75">
        <w:rPr>
          <w:rFonts w:ascii="Calibri" w:hAnsi="宋体" w:cs="KjdjjjKrqmbjMxxxgtAdvTT5ada87cc" w:hint="eastAsia"/>
          <w:color w:val="000000"/>
        </w:rPr>
        <w:t>保持</w:t>
      </w:r>
      <w:r w:rsidRPr="00B66B75">
        <w:rPr>
          <w:rFonts w:ascii="Calibri" w:hAnsi="宋体" w:cs="KjdjjjKrqmbjMxxxgtAdvTT5ada87cc"/>
          <w:color w:val="000000"/>
        </w:rPr>
        <w:t>问题是由</w:t>
      </w:r>
      <w:r w:rsidRPr="00B66B75">
        <w:rPr>
          <w:rFonts w:ascii="Calibri" w:hAnsi="Calibri" w:cs="KjdjjjKrqmbjMxxxgtAdvTT5ada87cc"/>
          <w:color w:val="000000"/>
        </w:rPr>
        <w:t>SILC</w:t>
      </w:r>
      <w:r w:rsidRPr="00B66B75">
        <w:rPr>
          <w:rFonts w:ascii="Calibri" w:hAnsi="宋体" w:cs="KjdjjjKrqmbjMxxxgtAdvTT5ada87cc"/>
          <w:color w:val="000000"/>
        </w:rPr>
        <w:t>在循环后引起的异常单元泄漏造成的。由于</w:t>
      </w:r>
      <w:r w:rsidRPr="00B66B75">
        <w:rPr>
          <w:rFonts w:ascii="Calibri" w:hAnsi="Calibri" w:cs="KjdjjjKrqmbjMxxxgtAdvTT5ada87cc"/>
          <w:color w:val="000000"/>
        </w:rPr>
        <w:t>FG</w:t>
      </w:r>
      <w:r w:rsidRPr="00B66B75">
        <w:rPr>
          <w:rFonts w:ascii="Calibri" w:hAnsi="宋体" w:cs="KjdjjjKrqmbjMxxxgtAdvTT5ada87cc"/>
          <w:color w:val="000000"/>
        </w:rPr>
        <w:t>是一种导电材料，这种泄漏最终会耗尽单元中的所有电荷。相反，储存在</w:t>
      </w:r>
      <w:r w:rsidRPr="00B66B75">
        <w:rPr>
          <w:rFonts w:ascii="Calibri" w:hAnsi="Calibri" w:cs="KjdjjjKrqmbjMxxxgtAdvTT5ada87cc"/>
          <w:color w:val="000000"/>
        </w:rPr>
        <w:t>CT</w:t>
      </w:r>
      <w:r w:rsidRPr="00B66B75">
        <w:rPr>
          <w:rFonts w:ascii="Calibri" w:hAnsi="宋体" w:cs="KjdjjjKrqmbjMxxxgtAdvTT5ada87cc"/>
          <w:color w:val="000000"/>
        </w:rPr>
        <w:t>型单元中的电荷被局部困在氮化物薄膜内或氮化物和氧化</w:t>
      </w:r>
      <w:r w:rsidRPr="00B66B75">
        <w:rPr>
          <w:rFonts w:ascii="Calibri" w:hAnsi="宋体" w:cs="KjdjjjKrqmbjMxxxgtAdvTT5ada87cc" w:hint="eastAsia"/>
          <w:color w:val="000000"/>
        </w:rPr>
        <w:t>物</w:t>
      </w:r>
      <w:r w:rsidRPr="00B66B75">
        <w:rPr>
          <w:rFonts w:ascii="Calibri" w:hAnsi="宋体" w:cs="KjdjjjKrqmbjMxxxgtAdvTT5ada87cc"/>
          <w:color w:val="000000"/>
        </w:rPr>
        <w:t>的界面上。因此，只有那些靠近缺陷的电荷才会丢失；然而，其余的电荷不会丢失。因此，</w:t>
      </w:r>
      <w:r w:rsidRPr="00B66B75">
        <w:rPr>
          <w:rFonts w:ascii="Calibri" w:hAnsi="Calibri" w:cs="KjdjjjKrqmbjMxxxgtAdvTT5ada87cc"/>
          <w:color w:val="000000"/>
        </w:rPr>
        <w:t>CT</w:t>
      </w:r>
      <w:r w:rsidRPr="00B66B75">
        <w:rPr>
          <w:rFonts w:ascii="Calibri" w:hAnsi="宋体" w:cs="KjdjjjKrqmbjMxxxgtAdvTT5ada87cc"/>
          <w:color w:val="000000"/>
        </w:rPr>
        <w:t>型单元在数据保持方面具有内在的可靠性。由于可靠性高，</w:t>
      </w:r>
      <w:r w:rsidRPr="00B66B75">
        <w:rPr>
          <w:rFonts w:ascii="Calibri" w:hAnsi="Calibri" w:cs="KjdjjjKrqmbjMxxxgtAdvTT5ada87cc"/>
          <w:color w:val="000000"/>
        </w:rPr>
        <w:t>CT</w:t>
      </w:r>
      <w:r w:rsidRPr="00B66B75">
        <w:rPr>
          <w:rFonts w:ascii="Calibri" w:hAnsi="宋体" w:cs="KjdjjjKrqmbjMxxxgtAdvTT5ada87cc"/>
          <w:color w:val="000000"/>
        </w:rPr>
        <w:t>型单元不仅表现</w:t>
      </w:r>
      <w:r w:rsidRPr="00B66B75">
        <w:rPr>
          <w:rFonts w:ascii="Calibri" w:hAnsi="宋体" w:cs="KjdjjjKrqmbjMxxxgtAdvTT5ada87cc"/>
          <w:color w:val="000000"/>
        </w:rPr>
        <w:lastRenderedPageBreak/>
        <w:t>出高可微缩性，而且它还可以使用相对较薄的底部隧穿氧化层而不考虑数据丢失，从而导致在编程和擦除操作中</w:t>
      </w:r>
      <w:r w:rsidRPr="00B66B75">
        <w:rPr>
          <w:rFonts w:ascii="Calibri" w:hAnsi="宋体" w:cs="KjdjjjKrqmbjMxxxgtAdvTT5ada87cc" w:hint="eastAsia"/>
          <w:color w:val="000000"/>
        </w:rPr>
        <w:t>降低</w:t>
      </w:r>
      <w:r w:rsidRPr="00B66B75">
        <w:rPr>
          <w:rFonts w:ascii="Calibri" w:hAnsi="宋体" w:cs="KjdjjjKrqmbjMxxxgtAdvTT5ada87cc"/>
          <w:color w:val="000000"/>
        </w:rPr>
        <w:t>操作电压的另一个好处。</w:t>
      </w:r>
    </w:p>
    <w:p w:rsidR="00CE2AA0" w:rsidRPr="00B66B75" w:rsidRDefault="001A6DDA" w:rsidP="00CA2BAD">
      <w:pPr>
        <w:autoSpaceDE w:val="0"/>
        <w:autoSpaceDN w:val="0"/>
        <w:spacing w:beforeLines="50" w:afterLines="50"/>
        <w:jc w:val="center"/>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4000500" cy="2190750"/>
            <wp:effectExtent l="19050" t="0" r="0" b="0"/>
            <wp:docPr id="2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29" cstate="print"/>
                    <a:srcRect/>
                    <a:stretch>
                      <a:fillRect/>
                    </a:stretch>
                  </pic:blipFill>
                  <pic:spPr bwMode="auto">
                    <a:xfrm>
                      <a:off x="0" y="0"/>
                      <a:ext cx="4000500" cy="2190750"/>
                    </a:xfrm>
                    <a:prstGeom prst="rect">
                      <a:avLst/>
                    </a:prstGeom>
                    <a:noFill/>
                    <a:ln w="9525">
                      <a:noFill/>
                      <a:miter lim="800000"/>
                      <a:headEnd/>
                      <a:tailEnd/>
                    </a:ln>
                  </pic:spPr>
                </pic:pic>
              </a:graphicData>
            </a:graphic>
          </wp:inline>
        </w:drawing>
      </w:r>
    </w:p>
    <w:p w:rsidR="00CE2AA0" w:rsidRDefault="00865696" w:rsidP="005D5C7B">
      <w:pPr>
        <w:pStyle w:val="af5"/>
        <w:jc w:val="center"/>
        <w:rPr>
          <w:rFonts w:ascii="Calibri" w:eastAsia="宋体" w:hAnsi="宋体" w:cs="KjdjjjKrqmbjMxxxgtAdvTT5ada87cc"/>
          <w:sz w:val="24"/>
          <w:szCs w:val="24"/>
        </w:rPr>
      </w:pPr>
      <w:bookmarkStart w:id="21" w:name="_Ref104889821"/>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19</w:t>
      </w:r>
      <w:r w:rsidR="0031111A">
        <w:fldChar w:fldCharType="end"/>
      </w:r>
      <w:bookmarkEnd w:id="21"/>
      <w:r>
        <w:rPr>
          <w:rFonts w:hint="eastAsia"/>
        </w:rPr>
        <w:t xml:space="preserve"> </w:t>
      </w:r>
      <w:r w:rsidR="00CE2AA0" w:rsidRPr="00B66B75">
        <w:rPr>
          <w:rFonts w:ascii="Calibri" w:eastAsia="宋体" w:hAnsi="Calibri" w:cs="KjdjjjKrqmbjMxxxgtAdvTT5ada87cc"/>
          <w:sz w:val="24"/>
          <w:szCs w:val="24"/>
        </w:rPr>
        <w:t>CT</w:t>
      </w:r>
      <w:r w:rsidR="00CE2AA0" w:rsidRPr="00B66B75">
        <w:rPr>
          <w:rFonts w:ascii="Calibri" w:eastAsia="宋体" w:hAnsi="宋体" w:cs="KjdjjjKrqmbjMxxxgtAdvTT5ada87cc"/>
          <w:sz w:val="24"/>
          <w:szCs w:val="24"/>
        </w:rPr>
        <w:t>型单元电荷的失配</w:t>
      </w:r>
    </w:p>
    <w:p w:rsidR="00865696" w:rsidRPr="00865696" w:rsidRDefault="00865696" w:rsidP="00865696"/>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一般来说，在大多数</w:t>
      </w:r>
      <w:r w:rsidRPr="00B66B75">
        <w:rPr>
          <w:rFonts w:ascii="Calibri" w:hAnsi="Calibri" w:cs="KjdjjjKrqmbjMxxxgtAdvTT5ada87cc"/>
          <w:color w:val="000000"/>
        </w:rPr>
        <w:t>CT</w:t>
      </w:r>
      <w:r w:rsidRPr="00B66B75">
        <w:rPr>
          <w:rFonts w:ascii="Calibri" w:hAnsi="宋体" w:cs="KjdjjjKrqmbjMxxxgtAdvTT5ada87cc"/>
          <w:color w:val="000000"/>
        </w:rPr>
        <w:t>型单元的早期保持阶段观察到一个相对较大的</w:t>
      </w:r>
      <w:r w:rsidRPr="00B66B75">
        <w:rPr>
          <w:rFonts w:ascii="Calibri" w:hAnsi="Calibri" w:cs="KjdjjjKrqmbjMxxxgtAdvTT5ada87cc"/>
          <w:color w:val="000000"/>
        </w:rPr>
        <w:t>V</w:t>
      </w:r>
      <w:r w:rsidRPr="00B66B75">
        <w:rPr>
          <w:rFonts w:ascii="Calibri" w:hAnsi="Calibri" w:cs="KjdjjjKrqmbjMxxxgtAdvTT5ada87cc"/>
          <w:color w:val="000000"/>
          <w:vertAlign w:val="subscript"/>
        </w:rPr>
        <w:t>th</w:t>
      </w:r>
      <w:r w:rsidRPr="00B66B75">
        <w:rPr>
          <w:rFonts w:ascii="Calibri" w:hAnsi="宋体" w:cs="KjdjjjKrqmbjMxxxgtAdvTT5ada87cc"/>
          <w:color w:val="000000"/>
        </w:rPr>
        <w:t>移动。这种现象可以很好地归因于以下三个因素。</w:t>
      </w:r>
      <w:r w:rsidRPr="00B66B75">
        <w:rPr>
          <w:rFonts w:ascii="Calibri" w:hAnsi="Calibri" w:cs="KjdjjjKrqmbjMxxxgtAdvTT5ada87cc"/>
          <w:color w:val="000000"/>
        </w:rPr>
        <w:t xml:space="preserve">(1) </w:t>
      </w:r>
      <w:r w:rsidRPr="00B66B75">
        <w:rPr>
          <w:rFonts w:ascii="Calibri" w:hAnsi="宋体" w:cs="KjdjjjKrqmbjMxxxgtAdvTT5ada87cc"/>
          <w:color w:val="000000"/>
        </w:rPr>
        <w:t>由电荷</w:t>
      </w:r>
      <w:r w:rsidRPr="00B66B75">
        <w:rPr>
          <w:rFonts w:ascii="Calibri" w:hAnsi="宋体" w:cs="KjdjjjKrqmbjMxxxgtAdvTT5ada87cc" w:hint="eastAsia"/>
          <w:color w:val="000000"/>
        </w:rPr>
        <w:t>失</w:t>
      </w:r>
      <w:r w:rsidRPr="00B66B75">
        <w:rPr>
          <w:rFonts w:ascii="Calibri" w:hAnsi="宋体" w:cs="KjdjjjKrqmbjMxxxgtAdvTT5ada87cc"/>
          <w:color w:val="000000"/>
        </w:rPr>
        <w:t>配产生的电子</w:t>
      </w:r>
      <w:r w:rsidRPr="00B66B75">
        <w:rPr>
          <w:rFonts w:ascii="Calibri" w:hAnsi="Calibri" w:cs="KjdjjjKrqmbjMxxxgtAdvTT5ada87cc"/>
          <w:color w:val="000000"/>
        </w:rPr>
        <w:t>/</w:t>
      </w:r>
      <w:r w:rsidRPr="00B66B75">
        <w:rPr>
          <w:rFonts w:ascii="Calibri" w:hAnsi="宋体" w:cs="KjdjjjKrqmbjMxxxgtAdvTT5ada87cc"/>
          <w:color w:val="000000"/>
        </w:rPr>
        <w:t>空穴</w:t>
      </w:r>
      <w:r w:rsidRPr="00B66B75">
        <w:rPr>
          <w:rFonts w:ascii="Calibri" w:hAnsi="宋体" w:cs="KjdjjjKrqmbjMxxxgtAdvTT5ada87cc" w:hint="eastAsia"/>
          <w:color w:val="000000"/>
        </w:rPr>
        <w:t>复合</w:t>
      </w:r>
      <w:r w:rsidRPr="00B66B75">
        <w:rPr>
          <w:rFonts w:ascii="Calibri" w:hAnsi="宋体" w:cs="KjdjjjKrqmbjMxxxgtAdvTT5ada87cc"/>
          <w:color w:val="000000"/>
        </w:rPr>
        <w:t>；</w:t>
      </w:r>
      <w:r w:rsidRPr="00B66B75">
        <w:rPr>
          <w:rFonts w:ascii="Calibri" w:hAnsi="Calibri" w:cs="KjdjjjKrqmbjMxxxgtAdvTT5ada87cc"/>
          <w:color w:val="000000"/>
        </w:rPr>
        <w:t xml:space="preserve">(2) </w:t>
      </w:r>
      <w:r w:rsidRPr="00B66B75">
        <w:rPr>
          <w:rFonts w:ascii="Calibri" w:hAnsi="宋体" w:cs="KjdjjjKrqmbjMxxxgtAdvTT5ada87cc"/>
          <w:color w:val="000000"/>
        </w:rPr>
        <w:t>由编程</w:t>
      </w:r>
      <w:r w:rsidRPr="00B66B75">
        <w:rPr>
          <w:rFonts w:ascii="Calibri" w:hAnsi="Calibri" w:cs="KjdjjjKrqmbjMxxxgtAdvTT5ada87cc"/>
          <w:color w:val="000000"/>
        </w:rPr>
        <w:t>/</w:t>
      </w:r>
      <w:r w:rsidRPr="00B66B75">
        <w:rPr>
          <w:rFonts w:ascii="Calibri" w:hAnsi="宋体" w:cs="KjdjjjKrqmbjMxxxgtAdvTT5ada87cc"/>
          <w:color w:val="000000"/>
        </w:rPr>
        <w:t>擦除操作产生的界面状态（硅</w:t>
      </w:r>
      <w:r w:rsidRPr="00B66B75">
        <w:rPr>
          <w:rFonts w:ascii="Calibri" w:hAnsi="Calibri" w:cs="KjdjjjKrqmbjMxxxgtAdvTT5ada87cc"/>
          <w:color w:val="000000"/>
        </w:rPr>
        <w:t>/</w:t>
      </w:r>
      <w:r w:rsidRPr="00B66B75">
        <w:rPr>
          <w:rFonts w:ascii="Calibri" w:hAnsi="宋体" w:cs="KjdjjjKrqmbjMxxxgtAdvTT5ada87cc"/>
          <w:color w:val="000000"/>
        </w:rPr>
        <w:t>底层氧化层）的恢复；以及</w:t>
      </w:r>
      <w:r w:rsidRPr="00B66B75">
        <w:rPr>
          <w:rFonts w:ascii="Calibri" w:hAnsi="Calibri" w:cs="KjdjjjKrqmbjMxxxgtAdvTT5ada87cc"/>
          <w:color w:val="000000"/>
        </w:rPr>
        <w:t xml:space="preserve">(3) </w:t>
      </w:r>
      <w:r w:rsidRPr="00B66B75">
        <w:rPr>
          <w:rFonts w:ascii="Calibri" w:hAnsi="宋体" w:cs="KjdjjjKrqmbjMxxxgtAdvTT5ada87cc"/>
          <w:color w:val="000000"/>
        </w:rPr>
        <w:t>电荷从浅层陷阱中</w:t>
      </w:r>
      <w:r w:rsidRPr="00B66B75">
        <w:rPr>
          <w:rFonts w:ascii="Calibri" w:hAnsi="宋体" w:cs="KjdjjjKrqmbjMxxxgtAdvTT5ada87cc" w:hint="eastAsia"/>
          <w:color w:val="000000"/>
        </w:rPr>
        <w:t>脱离</w:t>
      </w:r>
      <w:r w:rsidRPr="00B66B75">
        <w:rPr>
          <w:rFonts w:ascii="Calibri" w:hAnsi="宋体" w:cs="KjdjjjKrqmbjMxxxgtAdvTT5ada87cc"/>
          <w:color w:val="000000"/>
        </w:rPr>
        <w:t>。在这个阶段之后，</w:t>
      </w:r>
      <w:r w:rsidRPr="00B66B75">
        <w:rPr>
          <w:rFonts w:ascii="Calibri" w:hAnsi="Calibri" w:cs="KjdjjjKrqmbjMxxxgtAdvTT5ada87cc"/>
          <w:color w:val="000000"/>
        </w:rPr>
        <w:t>V</w:t>
      </w:r>
      <w:r w:rsidRPr="00B66B75">
        <w:rPr>
          <w:rFonts w:ascii="Calibri" w:hAnsi="Calibri" w:cs="KjdjjjKrqmbjMxxxgtAdvTT5ada87cc"/>
          <w:color w:val="000000"/>
          <w:vertAlign w:val="subscript"/>
        </w:rPr>
        <w:t>th</w:t>
      </w:r>
      <w:r w:rsidRPr="00B66B75">
        <w:rPr>
          <w:rFonts w:ascii="Calibri" w:hAnsi="宋体" w:cs="KjdjjjKrqmbjMxxxgtAdvTT5ada87cc"/>
          <w:color w:val="000000"/>
        </w:rPr>
        <w:t>衰</w:t>
      </w:r>
      <w:r w:rsidRPr="00B66B75">
        <w:rPr>
          <w:rFonts w:ascii="Calibri" w:hAnsi="宋体" w:cs="KjdjjjKrqmbjMxxxgtAdvTT5ada87cc" w:hint="eastAsia"/>
          <w:color w:val="000000"/>
        </w:rPr>
        <w:t>减</w:t>
      </w:r>
      <w:r w:rsidRPr="00B66B75">
        <w:rPr>
          <w:rFonts w:ascii="Calibri" w:hAnsi="宋体" w:cs="KjdjjjKrqmbjMxxxgtAdvTT5ada87cc"/>
          <w:color w:val="000000"/>
        </w:rPr>
        <w:t>率变得</w:t>
      </w:r>
      <w:r w:rsidRPr="00B66B75">
        <w:rPr>
          <w:rFonts w:ascii="Calibri" w:hAnsi="宋体" w:cs="HqtydxXdctlmHnrjxnAdvTT5ada87cc"/>
          <w:color w:val="000000"/>
        </w:rPr>
        <w:t>足够</w:t>
      </w:r>
      <w:r w:rsidRPr="00B66B75">
        <w:rPr>
          <w:rFonts w:ascii="Calibri" w:hAnsi="宋体" w:cs="KjdjjjKrqmbjMxxxgtAdvTT5ada87cc"/>
          <w:color w:val="000000"/>
        </w:rPr>
        <w:t>小。</w:t>
      </w:r>
    </w:p>
    <w:p w:rsidR="00CE2AA0" w:rsidRPr="00B66B75" w:rsidRDefault="00CE2AA0" w:rsidP="00623313">
      <w:pPr>
        <w:pStyle w:val="4"/>
      </w:pPr>
      <w:r w:rsidRPr="00B66B75">
        <w:t>CT</w:t>
      </w:r>
      <w:r w:rsidRPr="00B66B75">
        <w:t>型单元的简要概述</w:t>
      </w:r>
      <w:r w:rsidRPr="00B66B75">
        <w:t xml:space="preserve"> </w:t>
      </w:r>
    </w:p>
    <w:p w:rsidR="00CE2AA0" w:rsidRDefault="0031111A" w:rsidP="00CA2BAD">
      <w:pPr>
        <w:spacing w:beforeLines="50" w:afterLines="50"/>
        <w:ind w:firstLineChars="200" w:firstLine="480"/>
        <w:rPr>
          <w:rFonts w:ascii="Calibri" w:hAnsi="宋体" w:cs="KjdjjjKrqmbjMxxxgtAdvTT5ada87cc"/>
          <w:color w:val="000000"/>
        </w:rPr>
      </w:pPr>
      <w:r>
        <w:rPr>
          <w:rFonts w:ascii="Calibri" w:hAnsi="宋体" w:cs="KjdjjjKrqmbjMxxxgtAdvTT5ada87cc"/>
          <w:color w:val="000000"/>
        </w:rPr>
        <w:fldChar w:fldCharType="begin"/>
      </w:r>
      <w:r w:rsidR="00865696">
        <w:rPr>
          <w:rFonts w:ascii="Calibri" w:hAnsi="宋体" w:cs="KjdjjjKrqmbjMxxxgtAdvTT5ada87cc"/>
          <w:color w:val="000000"/>
        </w:rPr>
        <w:instrText xml:space="preserve"> REF _Ref104889870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20</w:t>
      </w:r>
      <w:r>
        <w:rPr>
          <w:rFonts w:ascii="Calibri" w:hAnsi="宋体" w:cs="KjdjjjKrqmbjMxxxgtAdvTT5ada87cc"/>
          <w:color w:val="000000"/>
        </w:rPr>
        <w:fldChar w:fldCharType="end"/>
      </w:r>
      <w:r w:rsidR="00CE2AA0" w:rsidRPr="00B66B75">
        <w:rPr>
          <w:rFonts w:ascii="Calibri" w:hAnsi="宋体" w:cs="KjdjjjKrqmbjMxxxgtAdvTT5ada87cc"/>
          <w:color w:val="000000"/>
        </w:rPr>
        <w:t>中的</w:t>
      </w:r>
      <w:r w:rsidR="00CE2AA0" w:rsidRPr="00B66B75">
        <w:rPr>
          <w:rFonts w:ascii="Calibri" w:hAnsi="Calibri" w:cs="KjdjjjKrqmbjMxxxgtAdvTT5ada87cc"/>
          <w:color w:val="000000"/>
        </w:rPr>
        <w:t>1T SONOS</w:t>
      </w:r>
      <w:r w:rsidR="00CE2AA0" w:rsidRPr="00B66B75">
        <w:rPr>
          <w:rFonts w:ascii="Calibri" w:hAnsi="宋体" w:cs="KjdjjjKrqmbjMxxxgtAdvTT5ada87cc"/>
          <w:color w:val="000000"/>
        </w:rPr>
        <w:t>（</w:t>
      </w:r>
      <w:r w:rsidR="00CE2AA0" w:rsidRPr="00B66B75">
        <w:rPr>
          <w:rFonts w:ascii="Calibri" w:hAnsi="Calibri" w:cs="KjdjjjKrqmbjMxxxgtAdvTT5ada87cc"/>
          <w:color w:val="000000"/>
        </w:rPr>
        <w:t>poly</w:t>
      </w:r>
      <w:r w:rsidR="00CE2AA0" w:rsidRPr="00B66B75">
        <w:rPr>
          <w:rFonts w:ascii="Calibri" w:hAnsi="Calibri" w:cs="KjdjjjKrqmbjMxxxgtAdvTT5ada87cc" w:hint="eastAsia"/>
          <w:color w:val="000000"/>
        </w:rPr>
        <w:t xml:space="preserve"> </w:t>
      </w:r>
      <w:r w:rsidR="00CE2AA0" w:rsidRPr="00B66B75">
        <w:rPr>
          <w:rFonts w:ascii="Calibri" w:hAnsi="Calibri" w:cs="KjdjjjKrqmbjMxxxgtAdvTT5ada87cc"/>
          <w:color w:val="000000"/>
        </w:rPr>
        <w:t>silicon</w:t>
      </w:r>
      <w:r w:rsidR="00CE2AA0" w:rsidRPr="00B66B75">
        <w:rPr>
          <w:rFonts w:ascii="Calibri" w:hAnsi="Calibri" w:cs="KjdjjjKrqmbjMxxxgtAdvTT5ada87cc" w:hint="eastAsia"/>
          <w:color w:val="000000"/>
        </w:rPr>
        <w:t>-</w:t>
      </w:r>
      <w:r w:rsidR="00CE2AA0" w:rsidRPr="00B66B75">
        <w:rPr>
          <w:rFonts w:ascii="Calibri" w:hAnsi="Calibri" w:cs="KjdjjjKrqmbjMxxxgtAdvTT5ada87cc"/>
          <w:color w:val="000000"/>
        </w:rPr>
        <w:t>oxide–nitride–oxide–silicon</w:t>
      </w:r>
      <w:r w:rsidR="00CE2AA0" w:rsidRPr="00B66B75">
        <w:rPr>
          <w:rFonts w:ascii="Calibri" w:hAnsi="宋体" w:cs="KjdjjjKrqmbjMxxxgtAdvTT5ada87cc"/>
          <w:color w:val="000000"/>
        </w:rPr>
        <w:t>）单元是一种简单的电荷</w:t>
      </w:r>
      <w:r w:rsidR="00CE2AA0" w:rsidRPr="00B66B75">
        <w:rPr>
          <w:rFonts w:ascii="Calibri" w:hAnsi="宋体" w:cs="KjdjjjKrqmbjMxxxgtAdvTT5ada87cc" w:hint="eastAsia"/>
          <w:color w:val="000000"/>
        </w:rPr>
        <w:t>俘获</w:t>
      </w:r>
      <w:r w:rsidR="00CE2AA0" w:rsidRPr="00B66B75">
        <w:rPr>
          <w:rFonts w:ascii="Calibri" w:hAnsi="宋体" w:cs="KjdjjjKrqmbjMxxxgtAdvTT5ada87cc"/>
          <w:color w:val="000000"/>
        </w:rPr>
        <w:t>型存储单元，在控制栅下使用</w:t>
      </w:r>
      <w:r w:rsidR="00CE2AA0" w:rsidRPr="00B66B75">
        <w:rPr>
          <w:rFonts w:ascii="Calibri" w:hAnsi="Calibri" w:cs="KjdjjjKrqmbjMxxxgtAdvTT5ada87cc"/>
          <w:color w:val="000000"/>
        </w:rPr>
        <w:t>ONO</w:t>
      </w:r>
      <w:r w:rsidR="00CE2AA0" w:rsidRPr="00B66B75">
        <w:rPr>
          <w:rFonts w:ascii="Calibri" w:hAnsi="宋体" w:cs="KjdjjjKrqmbjMxxxgtAdvTT5ada87cc"/>
          <w:color w:val="000000"/>
        </w:rPr>
        <w:t>薄膜而不是浮栅。与</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型单元相比，这种简单的结构需要更少的额外掩模和工艺步骤。因为</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型单元需要额外的工艺步骤来隔离每个</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并控制与</w:t>
      </w:r>
      <w:r w:rsidR="00CE2AA0" w:rsidRPr="00B66B75">
        <w:rPr>
          <w:rFonts w:ascii="Calibri" w:hAnsi="Calibri" w:cs="KjdjjjKrqmbjMxxxgtAdvTT5ada87cc"/>
          <w:color w:val="000000"/>
        </w:rPr>
        <w:t>CG</w:t>
      </w:r>
      <w:r w:rsidR="00CE2AA0" w:rsidRPr="00B66B75">
        <w:rPr>
          <w:rFonts w:ascii="Calibri" w:hAnsi="宋体" w:cs="KjdjjjKrqmbjMxxxgtAdvTT5ada87cc"/>
          <w:color w:val="000000"/>
        </w:rPr>
        <w:t>有效</w:t>
      </w:r>
      <w:r w:rsidR="00CE2AA0" w:rsidRPr="00B66B75">
        <w:rPr>
          <w:rFonts w:ascii="Calibri" w:hAnsi="宋体" w:cs="KjdjjjKrqmbjMxxxgtAdvTT5ada87cc" w:hint="eastAsia"/>
          <w:color w:val="000000"/>
        </w:rPr>
        <w:t>的</w:t>
      </w:r>
      <w:r w:rsidR="00CE2AA0" w:rsidRPr="00B66B75">
        <w:rPr>
          <w:rFonts w:ascii="Calibri" w:hAnsi="宋体" w:cs="KjdjjjKrqmbjMxxxgtAdvTT5ada87cc"/>
          <w:color w:val="000000"/>
        </w:rPr>
        <w:t>电压耦合。</w:t>
      </w:r>
      <w:r w:rsidR="00CE2AA0" w:rsidRPr="00B66B75">
        <w:rPr>
          <w:rFonts w:ascii="Calibri" w:hAnsi="Calibri" w:cs="KjdjjjKrqmbjMxxxgtAdvTT5ada87cc"/>
          <w:color w:val="000000"/>
        </w:rPr>
        <w:t>1T SONOS</w:t>
      </w:r>
      <w:r w:rsidR="00CE2AA0" w:rsidRPr="00B66B75">
        <w:rPr>
          <w:rFonts w:ascii="Calibri" w:hAnsi="宋体" w:cs="KjdjjjKrqmbjMxxxgtAdvTT5ada87cc"/>
          <w:color w:val="000000"/>
        </w:rPr>
        <w:t>单元的</w:t>
      </w:r>
      <w:r w:rsidR="00CE2AA0" w:rsidRPr="00B66B75">
        <w:rPr>
          <w:rFonts w:ascii="Calibri" w:hAnsi="Calibri" w:cs="KjdjjjKrqmbjMxxxgtAdvTT5ada87cc"/>
          <w:color w:val="000000"/>
        </w:rPr>
        <w:t>P/E</w:t>
      </w:r>
      <w:r w:rsidR="00CE2AA0" w:rsidRPr="00B66B75">
        <w:rPr>
          <w:rFonts w:ascii="Calibri" w:hAnsi="宋体" w:cs="KjdjjjKrqmbjMxxxgtAdvTT5ada87cc"/>
          <w:color w:val="000000"/>
        </w:rPr>
        <w:t>操作是基于</w:t>
      </w:r>
      <w:r w:rsidR="00CE2AA0" w:rsidRPr="00B66B75">
        <w:rPr>
          <w:rFonts w:ascii="Calibri" w:hAnsi="Calibri" w:cs="KjdjjjKrqmbjMxxxgtAdvTT5ada87cc"/>
          <w:color w:val="000000"/>
        </w:rPr>
        <w:t>FN</w:t>
      </w:r>
      <w:r w:rsidR="00CE2AA0" w:rsidRPr="00B66B75">
        <w:rPr>
          <w:rFonts w:ascii="Calibri" w:hAnsi="宋体" w:cs="KjdjjjKrqmbjMxxxgtAdvTT5ada87cc"/>
          <w:color w:val="000000"/>
        </w:rPr>
        <w:t>隧穿机制。超薄的底部氧化层，大约</w:t>
      </w:r>
      <w:r w:rsidR="00CE2AA0" w:rsidRPr="00B66B75">
        <w:rPr>
          <w:rFonts w:ascii="Calibri" w:hAnsi="Calibri" w:cs="KjdjjjKrqmbjMxxxgtAdvTT5ada87cc"/>
          <w:color w:val="000000"/>
        </w:rPr>
        <w:t>2</w:t>
      </w:r>
      <w:r w:rsidR="00CE2AA0" w:rsidRPr="00B66B75">
        <w:rPr>
          <w:rFonts w:ascii="Calibri" w:hAnsi="宋体" w:cs="KjdjjjKrqmbjMxxxgtAdvTT5ada87cc"/>
          <w:color w:val="000000"/>
        </w:rPr>
        <w:t>纳米，用于直接隧穿，适应于使用</w:t>
      </w:r>
      <w:r w:rsidR="00CE2AA0" w:rsidRPr="00B66B75">
        <w:rPr>
          <w:rFonts w:ascii="Calibri" w:hAnsi="Calibri" w:cs="KjdjjjKrqmbjMxxxgtAdvTT5ada87cc"/>
          <w:color w:val="000000"/>
        </w:rPr>
        <w:t>FN</w:t>
      </w:r>
      <w:r w:rsidR="00CE2AA0" w:rsidRPr="00B66B75">
        <w:rPr>
          <w:rFonts w:ascii="Calibri" w:hAnsi="宋体" w:cs="KjdjjjKrqmbjMxxxgtAdvTT5ada87cc"/>
          <w:color w:val="000000"/>
        </w:rPr>
        <w:t>电子注入和空穴注入。尽管更薄的底部氧化层引起了对</w:t>
      </w:r>
      <w:r w:rsidR="00CE2AA0" w:rsidRPr="00B66B75">
        <w:rPr>
          <w:rFonts w:ascii="Calibri" w:hAnsi="Calibri" w:cs="KjdjjjKrqmbjMxxxgtAdvTT5ada87cc"/>
          <w:color w:val="000000"/>
        </w:rPr>
        <w:t>FG</w:t>
      </w:r>
      <w:r w:rsidR="00CE2AA0" w:rsidRPr="00B66B75">
        <w:rPr>
          <w:rFonts w:ascii="Calibri" w:hAnsi="宋体" w:cs="KjdjjjKrqmbjMxxxgtAdvTT5ada87cc"/>
          <w:color w:val="000000"/>
        </w:rPr>
        <w:t>型单元可靠性下降的担忧，但由于电荷俘获的缺陷免疫特性，</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型单元适用于汽车应用。</w:t>
      </w:r>
    </w:p>
    <w:p w:rsidR="00865696" w:rsidRPr="00B66B75" w:rsidRDefault="001A6DDA" w:rsidP="00CA2BAD">
      <w:pPr>
        <w:autoSpaceDE w:val="0"/>
        <w:autoSpaceDN w:val="0"/>
        <w:spacing w:beforeLines="50" w:afterLines="50"/>
        <w:jc w:val="center"/>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67325" cy="2095500"/>
            <wp:effectExtent l="19050" t="0" r="9525" b="0"/>
            <wp:docPr id="2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30"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865696" w:rsidRPr="00B66B75" w:rsidRDefault="00865696" w:rsidP="005D5C7B">
      <w:pPr>
        <w:pStyle w:val="af5"/>
        <w:jc w:val="center"/>
        <w:rPr>
          <w:rFonts w:ascii="Calibri" w:eastAsia="宋体" w:hAnsi="宋体" w:cs="KjdjjjKrqmbjMxxxgtAdvTT5ada87cc"/>
          <w:sz w:val="24"/>
          <w:szCs w:val="24"/>
        </w:rPr>
      </w:pPr>
      <w:bookmarkStart w:id="22" w:name="_Ref104889870"/>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20</w:t>
      </w:r>
      <w:r w:rsidR="0031111A">
        <w:fldChar w:fldCharType="end"/>
      </w:r>
      <w:bookmarkEnd w:id="22"/>
      <w:r>
        <w:rPr>
          <w:rFonts w:hint="eastAsia"/>
        </w:rPr>
        <w:t xml:space="preserve"> </w:t>
      </w:r>
      <w:r w:rsidRPr="00B66B75">
        <w:rPr>
          <w:rFonts w:ascii="Calibri" w:eastAsia="宋体" w:hAnsi="Calibri" w:cs="KjdjjjKrqmbjMxxxgtAdvTT5ada87cc"/>
          <w:sz w:val="24"/>
          <w:szCs w:val="24"/>
        </w:rPr>
        <w:t>1T SONOS</w:t>
      </w:r>
      <w:r w:rsidRPr="00B66B75">
        <w:rPr>
          <w:rFonts w:ascii="Calibri" w:eastAsia="宋体" w:hAnsi="宋体" w:cs="KjdjjjKrqmbjMxxxgtAdvTT5ada87cc"/>
          <w:sz w:val="24"/>
          <w:szCs w:val="24"/>
        </w:rPr>
        <w:t>单元和工作电压</w:t>
      </w:r>
    </w:p>
    <w:p w:rsidR="00865696" w:rsidRPr="00B66B75" w:rsidRDefault="00865696" w:rsidP="00CA2BAD">
      <w:pPr>
        <w:spacing w:beforeLines="50" w:afterLines="50"/>
        <w:ind w:firstLineChars="200" w:firstLine="480"/>
        <w:rPr>
          <w:rFonts w:ascii="Calibri" w:hAnsi="Calibri" w:cs="KjdjjjKrqmbjMxxxgtAdvTT5ada87cc"/>
          <w:color w:val="000000"/>
        </w:rPr>
      </w:pP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lastRenderedPageBreak/>
        <w:t>如同</w:t>
      </w:r>
      <w:r w:rsidRPr="00B66B75">
        <w:rPr>
          <w:rFonts w:ascii="Calibri" w:hAnsi="Calibri" w:cs="KjdjjjKrqmbjMxxxgtAdvTT5ada87cc"/>
          <w:color w:val="000000"/>
        </w:rPr>
        <w:t>1T FG</w:t>
      </w:r>
      <w:r w:rsidRPr="00B66B75">
        <w:rPr>
          <w:rFonts w:ascii="Calibri" w:hAnsi="宋体" w:cs="KjdjjjKrqmbjMxxxgtAdvTT5ada87cc"/>
          <w:color w:val="000000"/>
        </w:rPr>
        <w:t>型单元的情况，</w:t>
      </w:r>
      <w:r w:rsidRPr="00B66B75">
        <w:rPr>
          <w:rFonts w:ascii="Calibri" w:hAnsi="Calibri" w:cs="KjdjjjKrqmbjMxxxgtAdvTT5ada87cc"/>
          <w:color w:val="000000"/>
        </w:rPr>
        <w:t>1T SONOS</w:t>
      </w:r>
      <w:r w:rsidRPr="00B66B75">
        <w:rPr>
          <w:rFonts w:ascii="Calibri" w:hAnsi="宋体" w:cs="KjdjjjKrqmbjMxxxgtAdvTT5ada87cc"/>
          <w:color w:val="000000"/>
        </w:rPr>
        <w:t>单元也有同样的过擦除问题，如</w:t>
      </w:r>
      <w:r w:rsidR="0031111A">
        <w:rPr>
          <w:rFonts w:ascii="Calibri" w:hAnsi="宋体" w:cs="KjdjjjKrqmbjMxxxgtAdvTT5ada87cc"/>
          <w:color w:val="000000"/>
        </w:rPr>
        <w:fldChar w:fldCharType="begin"/>
      </w:r>
      <w:r w:rsidR="00227B49">
        <w:rPr>
          <w:rFonts w:ascii="Calibri" w:hAnsi="宋体" w:cs="KjdjjjKrqmbjMxxxgtAdvTT5ada87cc"/>
          <w:color w:val="000000"/>
        </w:rPr>
        <w:instrText xml:space="preserve"> REF _Ref104889179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9</w:t>
      </w:r>
      <w:r w:rsidR="0031111A">
        <w:rPr>
          <w:rFonts w:ascii="Calibri" w:hAnsi="宋体" w:cs="KjdjjjKrqmbjMxxxgtAdvTT5ada87cc"/>
          <w:color w:val="000000"/>
        </w:rPr>
        <w:fldChar w:fldCharType="end"/>
      </w:r>
      <w:r w:rsidRPr="00B66B75">
        <w:rPr>
          <w:rFonts w:ascii="Calibri" w:hAnsi="宋体" w:cs="KjdjjjKrqmbjMxxxgtAdvTT5ada87cc"/>
          <w:color w:val="000000"/>
        </w:rPr>
        <w:t>所示。此外，由于超薄的底部氧化层，那些在读操作中使用正</w:t>
      </w:r>
      <w:r w:rsidRPr="00B66B75">
        <w:rPr>
          <w:rFonts w:ascii="Calibri" w:hAnsi="Calibri" w:cs="KjdjjjKrqmbjMxxxgtAdvTT5ada87cc"/>
          <w:color w:val="000000"/>
        </w:rPr>
        <w:t>CG</w:t>
      </w:r>
      <w:r w:rsidRPr="00B66B75">
        <w:rPr>
          <w:rFonts w:ascii="Calibri" w:hAnsi="宋体" w:cs="KjdjjjKrqmbjMxxxgtAdvTT5ada87cc"/>
          <w:color w:val="000000"/>
        </w:rPr>
        <w:t>偏压的单元会受到读干扰，这相当于</w:t>
      </w:r>
      <w:r w:rsidRPr="00B66B75">
        <w:rPr>
          <w:rFonts w:ascii="Calibri" w:hAnsi="Calibri" w:cs="RchdgfRnyqfvPwmpkfAdvTT3713a231"/>
          <w:color w:val="000000"/>
        </w:rPr>
        <w:t>"</w:t>
      </w:r>
      <w:r w:rsidRPr="00B66B75">
        <w:rPr>
          <w:rFonts w:ascii="Calibri" w:hAnsi="宋体" w:cs="KjdjjjKrqmbjMxxxgtAdvTT5ada87cc"/>
          <w:color w:val="000000"/>
        </w:rPr>
        <w:t>弱编程</w:t>
      </w:r>
      <w:r w:rsidRPr="00B66B75">
        <w:rPr>
          <w:rFonts w:ascii="Calibri" w:hAnsi="Calibri" w:cs="RchdgfRnyqfvPwmpkfAdvTT3713a231"/>
          <w:color w:val="000000"/>
        </w:rPr>
        <w:t>"</w:t>
      </w:r>
      <w:r w:rsidRPr="00B66B75">
        <w:rPr>
          <w:rFonts w:ascii="Calibri" w:hAnsi="宋体" w:cs="KjdjjjKrqmbjMxxxgtAdvTT5ada87cc"/>
          <w:color w:val="000000"/>
        </w:rPr>
        <w:t>，并在较大的读周期后导致被擦除的单元的</w:t>
      </w:r>
      <w:r w:rsidRPr="00B66B75">
        <w:rPr>
          <w:rFonts w:ascii="Calibri" w:hAnsi="Calibri" w:cs="KjdjjjKrqmbjMxxxgtAdvTT5ada87cc"/>
          <w:color w:val="000000"/>
        </w:rPr>
        <w:t>Vth</w:t>
      </w:r>
      <w:r w:rsidRPr="00B66B75">
        <w:rPr>
          <w:rFonts w:ascii="Calibri" w:hAnsi="宋体" w:cs="KjdjjjKrqmbjMxxxgtAdvTT5ada87cc" w:hint="eastAsia"/>
          <w:color w:val="000000"/>
        </w:rPr>
        <w:t>漂移</w:t>
      </w:r>
      <w:r w:rsidRPr="00B66B75">
        <w:rPr>
          <w:rFonts w:ascii="Calibri" w:hAnsi="宋体" w:cs="KjdjjjKrqmbjMxxxgtAdvTT5ada87cc"/>
          <w:color w:val="000000"/>
        </w:rPr>
        <w:t>。读干扰在</w:t>
      </w:r>
      <w:r w:rsidRPr="00B66B75">
        <w:rPr>
          <w:rFonts w:ascii="Calibri" w:hAnsi="宋体" w:cs="KjdjjjKrqmbjMxxxgtAdvTT5ada87cc" w:hint="eastAsia"/>
          <w:color w:val="000000"/>
        </w:rPr>
        <w:t>具有极高</w:t>
      </w:r>
      <w:r w:rsidRPr="00B66B75">
        <w:rPr>
          <w:rFonts w:ascii="Calibri" w:hAnsi="宋体" w:cs="KjdjjjKrqmbjMxxxgtAdvTT5ada87cc"/>
          <w:color w:val="000000"/>
        </w:rPr>
        <w:t>可靠性要求的汽车应用中</w:t>
      </w:r>
      <w:r w:rsidRPr="00B66B75">
        <w:rPr>
          <w:rFonts w:ascii="Calibri" w:hAnsi="宋体" w:cs="KjdjjjKrqmbjMxxxgtAdvTT5ada87cc" w:hint="eastAsia"/>
          <w:color w:val="000000"/>
        </w:rPr>
        <w:t>受到</w:t>
      </w:r>
      <w:r w:rsidRPr="00B66B75">
        <w:rPr>
          <w:rFonts w:ascii="Calibri" w:hAnsi="宋体" w:cs="KjdjjjKrqmbjMxxxgtAdvTT5ada87cc"/>
          <w:color w:val="000000"/>
        </w:rPr>
        <w:t>了极大的关注。</w:t>
      </w:r>
    </w:p>
    <w:p w:rsidR="00CE2AA0" w:rsidRPr="00B66B75" w:rsidRDefault="0031111A" w:rsidP="00CA2BAD">
      <w:pPr>
        <w:spacing w:beforeLines="50" w:afterLines="50"/>
        <w:ind w:firstLineChars="200" w:firstLine="480"/>
        <w:rPr>
          <w:rFonts w:ascii="Calibri" w:hAnsi="Calibri"/>
        </w:rPr>
      </w:pPr>
      <w:r>
        <w:rPr>
          <w:rFonts w:ascii="Calibri" w:hAnsi="宋体" w:cs="KjdjjjKrqmbjMxxxgtAdvTT5ada87cc"/>
          <w:color w:val="000000"/>
        </w:rPr>
        <w:fldChar w:fldCharType="begin"/>
      </w:r>
      <w:r w:rsidR="00227B49">
        <w:rPr>
          <w:rFonts w:ascii="Calibri" w:hAnsi="宋体" w:cs="KjdjjjKrqmbjMxxxgtAdvTT5ada87cc"/>
          <w:color w:val="000000"/>
        </w:rPr>
        <w:instrText xml:space="preserve"> REF _Ref104889935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21</w:t>
      </w:r>
      <w:r>
        <w:rPr>
          <w:rFonts w:ascii="Calibri" w:hAnsi="宋体" w:cs="KjdjjjKrqmbjMxxxgtAdvTT5ada87cc"/>
          <w:color w:val="000000"/>
        </w:rPr>
        <w:fldChar w:fldCharType="end"/>
      </w:r>
      <w:r w:rsidR="00CE2AA0" w:rsidRPr="00B66B75">
        <w:rPr>
          <w:rFonts w:ascii="Calibri" w:hAnsi="宋体" w:cs="KjdjjjKrqmbjMxxxgtAdvTT5ada87cc"/>
          <w:color w:val="000000"/>
        </w:rPr>
        <w:t>中的</w:t>
      </w:r>
      <w:r w:rsidR="00CE2AA0" w:rsidRPr="00B66B75">
        <w:rPr>
          <w:rFonts w:ascii="Calibri" w:hAnsi="Calibri" w:cs="KjdjjjKrqmbjMxxxgtAdvTT5ada87cc"/>
          <w:color w:val="000000"/>
        </w:rPr>
        <w:t>NROM</w:t>
      </w:r>
      <w:r w:rsidR="00CE2AA0" w:rsidRPr="00B66B75">
        <w:rPr>
          <w:rFonts w:ascii="宋体" w:hAnsi="宋体" w:cs="KjdjjjKrqmbjMxxxgtAdvTT5ada87cc" w:hint="eastAsia"/>
          <w:color w:val="000000"/>
        </w:rPr>
        <w:t>®</w:t>
      </w:r>
      <w:r w:rsidR="00CE2AA0" w:rsidRPr="00B66B75">
        <w:rPr>
          <w:rFonts w:ascii="Calibri" w:hAnsi="宋体" w:cs="KjdjjjKrqmbjMxxxgtAdvTT5ada87cc"/>
          <w:color w:val="000000"/>
        </w:rPr>
        <w:t>是一种独特的</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型单元，采用两个独立的物理电荷包，以实现</w:t>
      </w:r>
      <w:r w:rsidR="00CE2AA0" w:rsidRPr="00B66B75">
        <w:rPr>
          <w:rFonts w:ascii="Calibri" w:hAnsi="Calibri" w:cs="KjdjjjKrqmbjMxxxgtAdvTT5ada87cc"/>
          <w:color w:val="000000"/>
        </w:rPr>
        <w:t>2</w:t>
      </w:r>
      <w:r w:rsidR="00CE2AA0" w:rsidRPr="00B66B75">
        <w:rPr>
          <w:rFonts w:ascii="Calibri" w:hAnsi="宋体" w:cs="KjdjjjKrqmbjMxxxgtAdvTT5ada87cc"/>
          <w:color w:val="000000"/>
        </w:rPr>
        <w:t>位</w:t>
      </w:r>
      <w:r w:rsidR="00CE2AA0" w:rsidRPr="00B66B75">
        <w:rPr>
          <w:rFonts w:ascii="Calibri" w:hAnsi="Calibri" w:cs="KjdjjjKrqmbjMxxxgtAdvTT5ada87cc"/>
          <w:color w:val="000000"/>
        </w:rPr>
        <w:t>/</w:t>
      </w:r>
      <w:r w:rsidR="00CE2AA0" w:rsidRPr="00B66B75">
        <w:rPr>
          <w:rFonts w:ascii="Calibri" w:hAnsi="宋体" w:cs="KjdjjjKrqmbjMxxxgtAdvTT5ada87cc"/>
          <w:color w:val="000000"/>
        </w:rPr>
        <w:t>单元的存储。</w:t>
      </w:r>
      <w:r w:rsidR="00CE2AA0" w:rsidRPr="00B66B75">
        <w:rPr>
          <w:rFonts w:ascii="Calibri" w:hAnsi="Calibri" w:cs="KjdjjjKrqmbjMxxxgtAdvTT5ada87cc"/>
          <w:color w:val="000000"/>
        </w:rPr>
        <w:t>NROM</w:t>
      </w:r>
      <w:r w:rsidR="00CE2AA0" w:rsidRPr="00B66B75">
        <w:rPr>
          <w:rFonts w:ascii="Calibri" w:hAnsi="宋体" w:cs="KjdjjjKrqmbjMxxxgtAdvTT5ada87cc"/>
          <w:color w:val="000000"/>
        </w:rPr>
        <w:t>技术适用于数据、代码和嵌入式闪存应用，具有低成本的制造工艺。电荷存储区由三个堆叠层组成，底部隧穿氧化层、氮化物薄膜和顶部氧化层（</w:t>
      </w:r>
      <w:r w:rsidR="00CE2AA0" w:rsidRPr="00B66B75">
        <w:rPr>
          <w:rFonts w:ascii="Calibri" w:hAnsi="Calibri" w:cs="KjdjjjKrqmbjMxxxgtAdvTT5ada87cc"/>
          <w:color w:val="000000"/>
        </w:rPr>
        <w:t>ONO</w:t>
      </w:r>
      <w:r w:rsidR="00CE2AA0" w:rsidRPr="00B66B75">
        <w:rPr>
          <w:rFonts w:ascii="Calibri" w:hAnsi="宋体" w:cs="KjdjjjKrqmbjMxxxgtAdvTT5ada87cc"/>
          <w:color w:val="000000"/>
        </w:rPr>
        <w:t>）。编程和擦除机制分别是沟道热电子（</w:t>
      </w:r>
      <w:r w:rsidR="00CE2AA0" w:rsidRPr="00B66B75">
        <w:rPr>
          <w:rFonts w:ascii="Calibri" w:hAnsi="Calibri" w:cs="KjdjjjKrqmbjMxxxgtAdvTT5ada87cc"/>
          <w:color w:val="000000"/>
        </w:rPr>
        <w:t>CHE</w:t>
      </w:r>
      <w:r w:rsidR="00CE2AA0" w:rsidRPr="00B66B75">
        <w:rPr>
          <w:rFonts w:ascii="Calibri" w:hAnsi="宋体" w:cs="KjdjjjKrqmbjMxxxgtAdvTT5ada87cc"/>
          <w:color w:val="000000"/>
        </w:rPr>
        <w:t>）注入和带</w:t>
      </w:r>
      <w:r w:rsidR="00CE2AA0" w:rsidRPr="00B66B75">
        <w:rPr>
          <w:rFonts w:ascii="Calibri" w:hAnsi="Calibri" w:cs="KjdjjjKrqmbjMxxxgtAdvTT5ada87cc"/>
          <w:color w:val="000000"/>
        </w:rPr>
        <w:t>-</w:t>
      </w:r>
      <w:r w:rsidR="00CE2AA0" w:rsidRPr="00B66B75">
        <w:rPr>
          <w:rFonts w:ascii="Calibri" w:hAnsi="宋体" w:cs="KjdjjjKrqmbjMxxxgtAdvTT5ada87cc"/>
          <w:color w:val="000000"/>
        </w:rPr>
        <w:t>带隧穿（</w:t>
      </w:r>
      <w:r w:rsidR="00CE2AA0" w:rsidRPr="00B66B75">
        <w:rPr>
          <w:rFonts w:ascii="Calibri" w:hAnsi="Calibri" w:cs="KjdjjjKrqmbjMxxxgtAdvTT5ada87cc"/>
          <w:color w:val="000000"/>
        </w:rPr>
        <w:t>BTBT</w:t>
      </w:r>
      <w:r w:rsidR="00CE2AA0" w:rsidRPr="00B66B75">
        <w:rPr>
          <w:rFonts w:ascii="Calibri" w:hAnsi="宋体" w:cs="KjdjjjKrqmbjMxxxgtAdvTT5ada87cc"/>
          <w:color w:val="000000"/>
        </w:rPr>
        <w:t>）热空穴注入。电荷被储存在源极和漏极结附近的狭窄区域。</w:t>
      </w:r>
    </w:p>
    <w:p w:rsidR="00CE2AA0" w:rsidRPr="00B66B75" w:rsidRDefault="00CE2AA0" w:rsidP="00CA2BAD">
      <w:pPr>
        <w:autoSpaceDE w:val="0"/>
        <w:autoSpaceDN w:val="0"/>
        <w:spacing w:beforeLines="50" w:afterLines="50"/>
        <w:ind w:firstLineChars="200" w:firstLine="480"/>
        <w:rPr>
          <w:rFonts w:ascii="Calibri" w:hAnsi="宋体" w:cs="KjdjjjKrqmbjMxxxgtAdvTT5ada87cc"/>
        </w:rPr>
      </w:pPr>
    </w:p>
    <w:p w:rsidR="00CE2AA0"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drawing>
          <wp:inline distT="0" distB="0" distL="0" distR="0">
            <wp:extent cx="5276850" cy="2190750"/>
            <wp:effectExtent l="19050" t="0" r="0" b="0"/>
            <wp:docPr id="2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31" cstate="print"/>
                    <a:srcRect/>
                    <a:stretch>
                      <a:fillRect/>
                    </a:stretch>
                  </pic:blipFill>
                  <pic:spPr bwMode="auto">
                    <a:xfrm>
                      <a:off x="0" y="0"/>
                      <a:ext cx="5276850" cy="2190750"/>
                    </a:xfrm>
                    <a:prstGeom prst="rect">
                      <a:avLst/>
                    </a:prstGeom>
                    <a:noFill/>
                    <a:ln w="9525">
                      <a:noFill/>
                      <a:miter lim="800000"/>
                      <a:headEnd/>
                      <a:tailEnd/>
                    </a:ln>
                  </pic:spPr>
                </pic:pic>
              </a:graphicData>
            </a:graphic>
          </wp:inline>
        </w:drawing>
      </w:r>
    </w:p>
    <w:p w:rsidR="00CE2AA0" w:rsidRPr="00B66B75" w:rsidRDefault="00227B49" w:rsidP="005D5C7B">
      <w:pPr>
        <w:pStyle w:val="af5"/>
        <w:jc w:val="center"/>
        <w:rPr>
          <w:rFonts w:ascii="Calibri" w:eastAsia="宋体" w:hAnsi="宋体" w:cs="KjdjjjKrqmbjMxxxgtAdvTT5ada87cc"/>
        </w:rPr>
      </w:pPr>
      <w:bookmarkStart w:id="23" w:name="_Ref104889935"/>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21</w:t>
      </w:r>
      <w:r w:rsidR="0031111A">
        <w:fldChar w:fldCharType="end"/>
      </w:r>
      <w:bookmarkEnd w:id="23"/>
      <w:r>
        <w:rPr>
          <w:rFonts w:hint="eastAsia"/>
        </w:rPr>
        <w:t xml:space="preserve"> </w:t>
      </w:r>
      <w:r w:rsidR="00CE2AA0" w:rsidRPr="00B66B75">
        <w:rPr>
          <w:rFonts w:ascii="Calibri" w:eastAsia="宋体" w:hAnsi="Calibri" w:cs="KjdjjjKrqmbjMxxxgtAdvTT5ada87cc"/>
        </w:rPr>
        <w:t>NROM</w:t>
      </w:r>
      <w:r w:rsidR="00CE2AA0" w:rsidRPr="00B66B75">
        <w:rPr>
          <w:rFonts w:ascii="Calibri" w:eastAsia="宋体" w:hAnsi="宋体" w:cs="KjdjjjKrqmbjMxxxgtAdvTT5ada87cc"/>
        </w:rPr>
        <w:t>单元及其工作电压</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读取操作是通过在一个单元中交换源极和漏极的角色来进行的，这被称为</w:t>
      </w:r>
      <w:r w:rsidRPr="00B66B75">
        <w:rPr>
          <w:rFonts w:ascii="Calibri" w:hAnsi="Calibri" w:cs="KjdjjjKrqmbjMxxxgtAdvTT5ada87cc"/>
          <w:color w:val="000000"/>
        </w:rPr>
        <w:t xml:space="preserve"> </w:t>
      </w:r>
      <w:r w:rsidRPr="00B66B75">
        <w:rPr>
          <w:rFonts w:ascii="Calibri" w:hAnsi="Calibri" w:cs="RchdgfRnyqfvPwmpkfAdvTT3713a231"/>
          <w:color w:val="000000"/>
        </w:rPr>
        <w:t>"</w:t>
      </w:r>
      <w:r w:rsidRPr="00B66B75">
        <w:rPr>
          <w:rFonts w:ascii="Calibri" w:hAnsi="宋体" w:cs="KjdjjjKrqmbjMxxxgtAdvTT5ada87cc"/>
          <w:color w:val="000000"/>
        </w:rPr>
        <w:t>反向读取</w:t>
      </w:r>
      <w:r w:rsidRPr="00B66B75">
        <w:rPr>
          <w:rFonts w:ascii="Calibri" w:hAnsi="Calibri" w:cs="KjdjjjKrqmbjMxxxgtAdvTT5ada87cc"/>
          <w:color w:val="000000"/>
        </w:rPr>
        <w:t>"</w:t>
      </w:r>
      <w:r w:rsidRPr="00B66B75">
        <w:rPr>
          <w:rFonts w:ascii="Calibri" w:hAnsi="宋体" w:cs="KjdjjjKrqmbjMxxxgtAdvTT5ada87cc"/>
          <w:color w:val="000000"/>
        </w:rPr>
        <w:t>。</w:t>
      </w:r>
      <w:r w:rsidRPr="00B66B75">
        <w:rPr>
          <w:rFonts w:ascii="Calibri" w:hAnsi="Calibri" w:cs="KjdjjjKrqmbjMxxxgtAdvTT5ada87cc"/>
          <w:color w:val="000000"/>
        </w:rPr>
        <w:t>"</w:t>
      </w:r>
      <w:r w:rsidRPr="00B66B75">
        <w:rPr>
          <w:rFonts w:ascii="Calibri" w:hAnsi="宋体" w:cs="KjdjjjKrqmbjMxxxgtAdvTT5ada87cc"/>
          <w:color w:val="000000"/>
        </w:rPr>
        <w:t>由于电荷储存在一个狭窄的区域内，在适当的漏极</w:t>
      </w:r>
      <w:r w:rsidRPr="00B66B75">
        <w:rPr>
          <w:rFonts w:ascii="Calibri" w:hAnsi="Calibri" w:cs="KjdjjjKrqmbjMxxxgtAdvTT5ada87cc"/>
          <w:color w:val="000000"/>
        </w:rPr>
        <w:t>-</w:t>
      </w:r>
      <w:r w:rsidRPr="00B66B75">
        <w:rPr>
          <w:rFonts w:ascii="Calibri" w:hAnsi="宋体" w:cs="KjdjjjKrqmbjMxxxgtAdvTT5ada87cc"/>
          <w:color w:val="000000"/>
        </w:rPr>
        <w:t>源极电压（</w:t>
      </w:r>
      <w:r w:rsidRPr="00B66B75">
        <w:rPr>
          <w:rFonts w:ascii="Calibri" w:hAnsi="Calibri" w:cs="KjdjjjKrqmbjMxxxgtAdvTT5ada87cc"/>
          <w:color w:val="000000"/>
        </w:rPr>
        <w:t>Vds</w:t>
      </w:r>
      <w:r w:rsidRPr="00B66B75">
        <w:rPr>
          <w:rFonts w:ascii="Calibri" w:hAnsi="宋体" w:cs="KjdjjjKrqmbjMxxxgtAdvTT5ada87cc"/>
          <w:color w:val="000000"/>
        </w:rPr>
        <w:t>）下，源极一侧的</w:t>
      </w:r>
      <w:r w:rsidRPr="00B66B75">
        <w:rPr>
          <w:rFonts w:ascii="Calibri" w:hAnsi="Calibri" w:cs="KjdjjjKrqmbjMxxxgtAdvTT5ada87cc"/>
          <w:color w:val="000000"/>
        </w:rPr>
        <w:t>1</w:t>
      </w:r>
      <w:r w:rsidRPr="00B66B75">
        <w:rPr>
          <w:rFonts w:ascii="Calibri" w:hAnsi="宋体" w:cs="KjdjjjKrqmbjMxxxgtAdvTT5ada87cc"/>
          <w:color w:val="000000"/>
        </w:rPr>
        <w:t>位读出不会受到漏极一侧的另一位的影响。</w:t>
      </w:r>
      <w:r w:rsidRPr="00B66B75">
        <w:rPr>
          <w:rFonts w:ascii="Calibri" w:hAnsi="Calibri" w:cs="KjdjjjKrqmbjMxxxgtAdvTT5ada87cc"/>
          <w:color w:val="000000"/>
        </w:rPr>
        <w:t xml:space="preserve"> </w:t>
      </w:r>
    </w:p>
    <w:p w:rsidR="00CE2AA0" w:rsidRDefault="0031111A" w:rsidP="00CA2BAD">
      <w:pPr>
        <w:spacing w:beforeLines="50" w:afterLines="50"/>
        <w:ind w:firstLineChars="200" w:firstLine="480"/>
        <w:rPr>
          <w:rFonts w:ascii="Calibri" w:hAnsi="Calibri" w:cs="KjdjjjKrqmbjMxxxgtAdvTT5ada87cc"/>
          <w:color w:val="000000"/>
        </w:rPr>
      </w:pPr>
      <w:r>
        <w:rPr>
          <w:rFonts w:ascii="Calibri" w:hAnsi="宋体" w:cs="KjdjjjKrqmbjMxxxgtAdvTT5ada87cc"/>
          <w:color w:val="000000"/>
        </w:rPr>
        <w:fldChar w:fldCharType="begin"/>
      </w:r>
      <w:r w:rsidR="00227B49">
        <w:rPr>
          <w:rFonts w:ascii="Calibri" w:hAnsi="宋体" w:cs="KjdjjjKrqmbjMxxxgtAdvTT5ada87cc"/>
          <w:color w:val="000000"/>
        </w:rPr>
        <w:instrText xml:space="preserve"> REF _Ref104889985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22</w:t>
      </w:r>
      <w:r>
        <w:rPr>
          <w:rFonts w:ascii="Calibri" w:hAnsi="宋体" w:cs="KjdjjjKrqmbjMxxxgtAdvTT5ada87cc"/>
          <w:color w:val="000000"/>
        </w:rPr>
        <w:fldChar w:fldCharType="end"/>
      </w:r>
      <w:r w:rsidR="00CE2AA0" w:rsidRPr="00B66B75">
        <w:rPr>
          <w:rFonts w:ascii="Calibri" w:hAnsi="宋体" w:cs="KjdjjjKrqmbjMxxxgtAdvTT5ada87cc"/>
          <w:color w:val="000000"/>
        </w:rPr>
        <w:t>所示的</w:t>
      </w:r>
      <w:r w:rsidR="00CE2AA0" w:rsidRPr="00B66B75">
        <w:rPr>
          <w:rFonts w:ascii="Calibri" w:hAnsi="Calibri" w:cs="KjdjjjKrqmbjMxxxgtAdvTT5ada87cc"/>
          <w:color w:val="000000"/>
        </w:rPr>
        <w:t>1.5T</w:t>
      </w:r>
      <w:r w:rsidR="00CE2AA0" w:rsidRPr="00B66B75">
        <w:rPr>
          <w:rFonts w:ascii="Calibri" w:hAnsi="宋体" w:cs="KjdjjjKrqmbjMxxxgtAdvTT5ada87cc"/>
          <w:color w:val="000000"/>
        </w:rPr>
        <w:t>单元，分裂栅</w:t>
      </w:r>
      <w:r w:rsidR="00CE2AA0" w:rsidRPr="00B66B75">
        <w:rPr>
          <w:rFonts w:ascii="Calibri" w:hAnsi="Calibri" w:cs="KjdjjjKrqmbjMxxxgtAdvTT5ada87cc"/>
          <w:color w:val="000000"/>
        </w:rPr>
        <w:t>MONOS</w:t>
      </w:r>
      <w:r w:rsidR="00CE2AA0" w:rsidRPr="00B66B75">
        <w:rPr>
          <w:rFonts w:ascii="Calibri" w:hAnsi="宋体" w:cs="KjdjjjKrqmbjMxxxgtAdvTT5ada87cc"/>
          <w:color w:val="000000"/>
        </w:rPr>
        <w:t>（</w:t>
      </w:r>
      <w:r w:rsidR="00CE2AA0" w:rsidRPr="00B66B75">
        <w:rPr>
          <w:rFonts w:ascii="Calibri" w:hAnsi="Calibri" w:cs="KjdjjjKrqmbjMxxxgtAdvTT5ada87cc"/>
          <w:color w:val="000000"/>
        </w:rPr>
        <w:t>SG-MONOS</w:t>
      </w:r>
      <w:r w:rsidR="00CE2AA0" w:rsidRPr="00B66B75">
        <w:rPr>
          <w:rFonts w:ascii="Calibri" w:hAnsi="宋体" w:cs="KjdjjjKrqmbjMxxxgtAdvTT5ada87cc"/>
          <w:color w:val="000000"/>
        </w:rPr>
        <w:t>），结构也被广泛用于</w:t>
      </w:r>
      <w:r w:rsidR="00CE2AA0" w:rsidRPr="00B66B75">
        <w:rPr>
          <w:rFonts w:ascii="Calibri" w:hAnsi="Calibri" w:cs="KjdjjjKrqmbjMxxxgtAdvTT5ada87cc"/>
          <w:color w:val="000000"/>
        </w:rPr>
        <w:t>CT</w:t>
      </w:r>
      <w:r w:rsidR="00CE2AA0" w:rsidRPr="00B66B75">
        <w:rPr>
          <w:rFonts w:ascii="Calibri" w:hAnsi="宋体" w:cs="KjdjjjKrqmbjMxxxgtAdvTT5ada87cc"/>
          <w:color w:val="000000"/>
        </w:rPr>
        <w:t>型单元。在编程和擦除操作中，采用源端注入（</w:t>
      </w:r>
      <w:r w:rsidR="00CE2AA0" w:rsidRPr="00B66B75">
        <w:rPr>
          <w:rFonts w:ascii="Calibri" w:hAnsi="Calibri" w:cs="KjdjjjKrqmbjMxxxgtAdvTT5ada87cc"/>
          <w:color w:val="000000"/>
        </w:rPr>
        <w:t>SSI</w:t>
      </w:r>
      <w:r w:rsidR="00CE2AA0" w:rsidRPr="00B66B75">
        <w:rPr>
          <w:rFonts w:ascii="Calibri" w:hAnsi="宋体" w:cs="KjdjjjKrqmbjMxxxgtAdvTT5ada87cc"/>
          <w:color w:val="000000"/>
        </w:rPr>
        <w:t>）和带对带隧穿（</w:t>
      </w:r>
      <w:r w:rsidR="00CE2AA0" w:rsidRPr="00B66B75">
        <w:rPr>
          <w:rFonts w:ascii="Calibri" w:hAnsi="Calibri" w:cs="KjdjjjKrqmbjMxxxgtAdvTT5ada87cc"/>
          <w:color w:val="000000"/>
        </w:rPr>
        <w:t>BTBT</w:t>
      </w:r>
      <w:r w:rsidR="00CE2AA0" w:rsidRPr="00B66B75">
        <w:rPr>
          <w:rFonts w:ascii="Calibri" w:hAnsi="宋体" w:cs="KjdjjjKrqmbjMxxxgtAdvTT5ada87cc"/>
          <w:color w:val="000000"/>
        </w:rPr>
        <w:t>）热空穴注入，分别向</w:t>
      </w:r>
      <w:r w:rsidR="00CE2AA0" w:rsidRPr="00B66B75">
        <w:rPr>
          <w:rFonts w:ascii="Calibri" w:hAnsi="Calibri" w:cs="KjdjjjKrqmbjMxxxgtAdvTT5ada87cc"/>
          <w:color w:val="000000"/>
        </w:rPr>
        <w:t>ONO-</w:t>
      </w:r>
      <w:r w:rsidR="00CE2AA0" w:rsidRPr="00B66B75">
        <w:rPr>
          <w:rFonts w:ascii="Calibri" w:hAnsi="宋体" w:cs="KjdjjjKrqmbjMxxxgtAdvTT5ada87cc"/>
          <w:color w:val="000000"/>
        </w:rPr>
        <w:t>阱层注入电荷。</w:t>
      </w:r>
    </w:p>
    <w:p w:rsidR="00227B49" w:rsidRPr="00B66B75" w:rsidRDefault="001A6DDA" w:rsidP="00CA2BAD">
      <w:pPr>
        <w:autoSpaceDE w:val="0"/>
        <w:autoSpaceDN w:val="0"/>
        <w:spacing w:beforeLines="50" w:afterLines="50"/>
        <w:jc w:val="center"/>
        <w:rPr>
          <w:rFonts w:ascii="Calibri" w:hAnsi="Calibri" w:cs="KjdjjjKrqmbjMxxxgtAdvTT5ada87cc"/>
        </w:rPr>
      </w:pPr>
      <w:r>
        <w:rPr>
          <w:rFonts w:ascii="Calibri" w:hAnsi="Calibri" w:cs="KjdjjjKrqmbjMxxxgtAdvTT5ada87cc"/>
          <w:noProof/>
          <w:snapToGrid/>
        </w:rPr>
        <w:drawing>
          <wp:inline distT="0" distB="0" distL="0" distR="0">
            <wp:extent cx="5276850" cy="2219325"/>
            <wp:effectExtent l="19050" t="0" r="0" b="0"/>
            <wp:docPr id="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32" cstate="print"/>
                    <a:srcRect/>
                    <a:stretch>
                      <a:fillRect/>
                    </a:stretch>
                  </pic:blipFill>
                  <pic:spPr bwMode="auto">
                    <a:xfrm>
                      <a:off x="0" y="0"/>
                      <a:ext cx="5276850" cy="2219325"/>
                    </a:xfrm>
                    <a:prstGeom prst="rect">
                      <a:avLst/>
                    </a:prstGeom>
                    <a:noFill/>
                    <a:ln w="9525">
                      <a:noFill/>
                      <a:miter lim="800000"/>
                      <a:headEnd/>
                      <a:tailEnd/>
                    </a:ln>
                  </pic:spPr>
                </pic:pic>
              </a:graphicData>
            </a:graphic>
          </wp:inline>
        </w:drawing>
      </w:r>
    </w:p>
    <w:p w:rsidR="00227B49" w:rsidRPr="00B66B75" w:rsidRDefault="00227B49" w:rsidP="005D5C7B">
      <w:pPr>
        <w:pStyle w:val="af5"/>
        <w:jc w:val="center"/>
        <w:rPr>
          <w:rFonts w:ascii="Calibri" w:eastAsia="宋体" w:hAnsi="Calibri" w:cs="KjdjjjKrqmbjMxxxgtAdvTT5ada87cc"/>
        </w:rPr>
      </w:pPr>
      <w:bookmarkStart w:id="24" w:name="_Ref104889985"/>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22</w:t>
      </w:r>
      <w:r w:rsidR="0031111A">
        <w:fldChar w:fldCharType="end"/>
      </w:r>
      <w:bookmarkEnd w:id="24"/>
      <w:r>
        <w:rPr>
          <w:rFonts w:hint="eastAsia"/>
        </w:rPr>
        <w:t xml:space="preserve"> </w:t>
      </w:r>
      <w:r w:rsidRPr="00B66B75">
        <w:rPr>
          <w:rFonts w:ascii="Calibri" w:eastAsia="宋体" w:hAnsi="Calibri" w:cs="KjdjjjKrqmbjMxxxgtAdvTT5ada87cc"/>
        </w:rPr>
        <w:t>SG-MONOS</w:t>
      </w:r>
      <w:r w:rsidRPr="00B66B75">
        <w:rPr>
          <w:rFonts w:ascii="Calibri" w:eastAsia="宋体" w:hAnsi="宋体" w:cs="KjdjjjKrqmbjMxxxgtAdvTT5ada87cc"/>
        </w:rPr>
        <w:t>单元及其工作电压</w:t>
      </w:r>
    </w:p>
    <w:p w:rsidR="00227B49" w:rsidRPr="00B66B75" w:rsidRDefault="00227B49" w:rsidP="00CA2BAD">
      <w:pPr>
        <w:spacing w:beforeLines="50" w:afterLines="50"/>
        <w:ind w:firstLineChars="200" w:firstLine="480"/>
        <w:rPr>
          <w:rFonts w:ascii="Calibri" w:hAnsi="Calibri" w:cs="KjdjjjKrqmbjMxxxgtAdvTT5ada87cc"/>
          <w:color w:val="000000"/>
        </w:rPr>
      </w:pP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另一种</w:t>
      </w:r>
      <w:r w:rsidRPr="00B66B75">
        <w:rPr>
          <w:rFonts w:ascii="Calibri" w:hAnsi="Calibri" w:cs="KjdjjjKrqmbjMxxxgtAdvTT5ada87cc"/>
          <w:color w:val="000000"/>
        </w:rPr>
        <w:t>CT</w:t>
      </w:r>
      <w:r w:rsidRPr="00B66B75">
        <w:rPr>
          <w:rFonts w:ascii="Calibri" w:hAnsi="宋体" w:cs="KjdjjjKrqmbjMxxxgtAdvTT5ada87cc"/>
          <w:color w:val="000000"/>
        </w:rPr>
        <w:t>型单元的方法已经被开发出来，使用纳米晶体或纳米点来代替浮栅或氮化物薄膜。电荷通过在纳米晶体或纳米点内的</w:t>
      </w:r>
      <w:r w:rsidRPr="00B66B75">
        <w:rPr>
          <w:rFonts w:ascii="Calibri" w:hAnsi="宋体" w:cs="HqtydxXdctlmHnrjxnAdvTT5ada87cc"/>
          <w:color w:val="000000"/>
        </w:rPr>
        <w:t>限制</w:t>
      </w:r>
      <w:r w:rsidRPr="00B66B75">
        <w:rPr>
          <w:rFonts w:ascii="Calibri" w:hAnsi="宋体" w:cs="KjdjjjKrqmbjMxxxgtAdvTT5ada87cc"/>
          <w:color w:val="000000"/>
        </w:rPr>
        <w:t>而被储存。</w:t>
      </w:r>
      <w:r w:rsidR="0031111A">
        <w:rPr>
          <w:rFonts w:ascii="Calibri" w:hAnsi="宋体" w:cs="KjdjjjKrqmbjMxxxgtAdvTT5ada87cc"/>
          <w:color w:val="000000"/>
        </w:rPr>
        <w:fldChar w:fldCharType="begin"/>
      </w:r>
      <w:r w:rsidR="00CB0C0F">
        <w:rPr>
          <w:rFonts w:ascii="Calibri" w:hAnsi="宋体" w:cs="KjdjjjKrqmbjMxxxgtAdvTT5ada87cc"/>
          <w:color w:val="000000"/>
        </w:rPr>
        <w:instrText xml:space="preserve"> REF _Ref104890101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23</w:t>
      </w:r>
      <w:r w:rsidR="0031111A">
        <w:rPr>
          <w:rFonts w:ascii="Calibri" w:hAnsi="宋体" w:cs="KjdjjjKrqmbjMxxxgtAdvTT5ada87cc"/>
          <w:color w:val="000000"/>
        </w:rPr>
        <w:fldChar w:fldCharType="end"/>
      </w:r>
      <w:r w:rsidRPr="00B66B75">
        <w:rPr>
          <w:rFonts w:ascii="Calibri" w:hAnsi="宋体" w:cs="KjdjjjKrqmbjMxxxgtAdvTT5ada87cc"/>
          <w:color w:val="000000"/>
        </w:rPr>
        <w:t>显示了与分裂栅结构相结合的分裂栅</w:t>
      </w:r>
      <w:r w:rsidRPr="00B66B75">
        <w:rPr>
          <w:rFonts w:ascii="Calibri" w:hAnsi="宋体" w:cs="HqtydxXdctlmHnrjxnAdvTT5ada87cc"/>
          <w:color w:val="000000"/>
        </w:rPr>
        <w:t>薄膜</w:t>
      </w:r>
      <w:r w:rsidRPr="00B66B75">
        <w:rPr>
          <w:rFonts w:ascii="Calibri" w:hAnsi="宋体" w:cs="KjdjjjKrqmbjMxxxgtAdvTT5ada87cc"/>
          <w:color w:val="000000"/>
        </w:rPr>
        <w:t>存储（</w:t>
      </w:r>
      <w:r w:rsidRPr="00B66B75">
        <w:rPr>
          <w:rFonts w:ascii="Calibri" w:hAnsi="Calibri" w:cs="KjdjjjKrqmbjMxxxgtAdvTT5ada87cc"/>
          <w:color w:val="000000"/>
        </w:rPr>
        <w:t>SG-TFS</w:t>
      </w:r>
      <w:r w:rsidRPr="00B66B75">
        <w:rPr>
          <w:rFonts w:ascii="Calibri" w:hAnsi="宋体" w:cs="KjdjjjKrqmbjMxxxgtAdvTT5ada87cc"/>
          <w:color w:val="000000"/>
        </w:rPr>
        <w:t>）单元的横截面图像。这里，存储层由硅纳米晶体组成，它被沉积为单层二维阵列，夹在底部隧穿氧化层和顶部氧化层之间。到底部和顶部氧化层的能量屏障高度和相邻纳米晶体之间的库仑封锁现象稳定地</w:t>
      </w:r>
      <w:r w:rsidRPr="00B66B75">
        <w:rPr>
          <w:rFonts w:ascii="Calibri" w:hAnsi="宋体" w:cs="HqtydxXdctlmHnrjxnAdvTT5ada87cc"/>
          <w:color w:val="000000"/>
        </w:rPr>
        <w:t>限制</w:t>
      </w:r>
      <w:r w:rsidRPr="00B66B75">
        <w:rPr>
          <w:rFonts w:ascii="Calibri" w:hAnsi="宋体" w:cs="KjdjjjKrqmbjMxxxgtAdvTT5ada87cc"/>
          <w:color w:val="000000"/>
        </w:rPr>
        <w:t>了每个纳米晶体中的电荷。请注意，纳米晶体之间的间距应设置为超过临界距离（约</w:t>
      </w:r>
      <w:r w:rsidRPr="00B66B75">
        <w:rPr>
          <w:rFonts w:ascii="Calibri" w:hAnsi="Calibri" w:cs="KjdjjjKrqmbjMxxxgtAdvTT5ada87cc"/>
          <w:color w:val="000000"/>
        </w:rPr>
        <w:t>3</w:t>
      </w:r>
      <w:r w:rsidRPr="00B66B75">
        <w:rPr>
          <w:rFonts w:ascii="Calibri" w:hAnsi="宋体" w:cs="KjdjjjKrqmbjMxxxgtAdvTT5ada87cc"/>
          <w:color w:val="000000"/>
        </w:rPr>
        <w:t>纳米），以防止它们之间的直接隧穿。</w:t>
      </w:r>
      <w:r w:rsidRPr="00B66B75">
        <w:rPr>
          <w:rFonts w:ascii="Calibri" w:hAnsi="Calibri" w:cs="KjdjjjKrqmbjMxxxgtAdvTT5ada87cc"/>
          <w:color w:val="000000"/>
        </w:rPr>
        <w:t xml:space="preserve"> </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由于每个纳米晶体内部的空间定位电荷存储，即使其中一个纳米晶体不能存储电荷，</w:t>
      </w:r>
      <w:r w:rsidRPr="00B66B75">
        <w:rPr>
          <w:rFonts w:ascii="Calibri" w:hAnsi="Calibri" w:cs="KjdjjjKrqmbjMxxxgtAdvTT5ada87cc"/>
          <w:color w:val="000000"/>
        </w:rPr>
        <w:t>SG-TFS</w:t>
      </w:r>
      <w:r w:rsidRPr="00B66B75">
        <w:rPr>
          <w:rFonts w:ascii="Calibri" w:hAnsi="宋体" w:cs="KjdjjjKrqmbjMxxxgtAdvTT5ada87cc"/>
          <w:color w:val="000000"/>
        </w:rPr>
        <w:t>单元也能保持其整体数据状态。这一独特的功能提供了缺陷免疫以及电荷俘获存储器单元。</w:t>
      </w:r>
      <w:r w:rsidRPr="00B66B75">
        <w:rPr>
          <w:rFonts w:ascii="Calibri" w:hAnsi="Calibri" w:cs="KjdjjjKrqmbjMxxxgtAdvTT5ada87cc"/>
          <w:color w:val="000000"/>
        </w:rPr>
        <w:t xml:space="preserve"> </w:t>
      </w:r>
    </w:p>
    <w:p w:rsidR="00CB0C0F" w:rsidRDefault="00CE2AA0" w:rsidP="00CA2BAD">
      <w:pPr>
        <w:spacing w:beforeLines="50" w:afterLines="50"/>
        <w:ind w:firstLineChars="200" w:firstLine="480"/>
        <w:rPr>
          <w:rFonts w:ascii="Calibri" w:hAnsi="宋体" w:cs="KjdjjjKrqmbjMxxxgtAdvTT5ada87cc"/>
          <w:color w:val="000000"/>
        </w:rPr>
      </w:pPr>
      <w:r w:rsidRPr="00B66B75">
        <w:rPr>
          <w:rFonts w:ascii="Calibri" w:hAnsi="宋体" w:cs="KjdjjjKrqmbjMxxxgtAdvTT5ada87cc"/>
          <w:color w:val="000000"/>
        </w:rPr>
        <w:t>在</w:t>
      </w:r>
      <w:r w:rsidR="0031111A">
        <w:rPr>
          <w:rFonts w:ascii="Calibri" w:hAnsi="宋体" w:cs="KjdjjjKrqmbjMxxxgtAdvTT5ada87cc"/>
          <w:color w:val="000000"/>
        </w:rPr>
        <w:fldChar w:fldCharType="begin"/>
      </w:r>
      <w:r w:rsidR="00CB0C0F">
        <w:rPr>
          <w:rFonts w:ascii="Calibri" w:hAnsi="宋体" w:cs="KjdjjjKrqmbjMxxxgtAdvTT5ada87cc"/>
          <w:color w:val="000000"/>
        </w:rPr>
        <w:instrText xml:space="preserve"> REF _Ref104890101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23</w:t>
      </w:r>
      <w:r w:rsidR="0031111A">
        <w:rPr>
          <w:rFonts w:ascii="Calibri" w:hAnsi="宋体" w:cs="KjdjjjKrqmbjMxxxgtAdvTT5ada87cc"/>
          <w:color w:val="000000"/>
        </w:rPr>
        <w:fldChar w:fldCharType="end"/>
      </w:r>
      <w:r w:rsidRPr="00B66B75">
        <w:rPr>
          <w:rFonts w:ascii="Calibri" w:hAnsi="宋体" w:cs="KjdjjjKrqmbjMxxxgtAdvTT5ada87cc"/>
          <w:color w:val="000000"/>
        </w:rPr>
        <w:t>的操作电压表中，源端注入被用于编程和</w:t>
      </w:r>
      <w:r w:rsidRPr="00B66B75">
        <w:rPr>
          <w:rFonts w:ascii="Calibri" w:hAnsi="Calibri" w:cs="KjdjjjKrqmbjMxxxgtAdvTT5ada87cc"/>
          <w:color w:val="000000"/>
        </w:rPr>
        <w:t>FN</w:t>
      </w:r>
      <w:r w:rsidRPr="00B66B75">
        <w:rPr>
          <w:rFonts w:ascii="Calibri" w:hAnsi="宋体" w:cs="KjdjjjKrqmbjMxxxgtAdvTT5ada87cc"/>
          <w:color w:val="000000"/>
        </w:rPr>
        <w:t>隧穿擦除，而施加在</w:t>
      </w:r>
      <w:r w:rsidRPr="00B66B75">
        <w:rPr>
          <w:rFonts w:ascii="Calibri" w:hAnsi="Calibri" w:cs="KjdjjjKrqmbjMxxxgtAdvTT5ada87cc"/>
          <w:color w:val="000000"/>
        </w:rPr>
        <w:t>MG</w:t>
      </w:r>
      <w:r w:rsidRPr="00B66B75">
        <w:rPr>
          <w:rFonts w:ascii="Calibri" w:hAnsi="宋体" w:cs="KjdjjjKrqmbjMxxxgtAdvTT5ada87cc"/>
          <w:color w:val="000000"/>
        </w:rPr>
        <w:t>上的正电压将氧化层的降解降到最低。这个方案的优点是在所有操作中消除了任何负的高电压。除了</w:t>
      </w:r>
      <w:r w:rsidRPr="00B66B75">
        <w:rPr>
          <w:rFonts w:ascii="Calibri" w:hAnsi="Calibri" w:cs="KjdjjjKrqmbjMxxxgtAdvTT5ada87cc"/>
          <w:color w:val="000000"/>
        </w:rPr>
        <w:t>Vmg = Vdd</w:t>
      </w:r>
      <w:r w:rsidRPr="00B66B75">
        <w:rPr>
          <w:rFonts w:ascii="Calibri" w:hAnsi="宋体" w:cs="KjdjjjKrqmbjMxxxgtAdvTT5ada87cc"/>
          <w:color w:val="000000"/>
        </w:rPr>
        <w:t>之外，读操作的方式与</w:t>
      </w:r>
      <w:r w:rsidRPr="00B66B75">
        <w:rPr>
          <w:rFonts w:ascii="Calibri" w:hAnsi="Calibri" w:cs="KjdjjjKrqmbjMxxxgtAdvTT5ada87cc"/>
          <w:color w:val="000000"/>
        </w:rPr>
        <w:t>SG-MONOS</w:t>
      </w:r>
      <w:r w:rsidRPr="00B66B75">
        <w:rPr>
          <w:rFonts w:ascii="Calibri" w:hAnsi="宋体" w:cs="KjdjjjKrqmbjMxxxgtAdvTT5ada87cc"/>
          <w:color w:val="000000"/>
        </w:rPr>
        <w:t>相同。</w:t>
      </w:r>
    </w:p>
    <w:p w:rsidR="00CB0C0F" w:rsidRPr="00B66B75" w:rsidRDefault="001A6DDA" w:rsidP="00CA2BAD">
      <w:pPr>
        <w:autoSpaceDE w:val="0"/>
        <w:autoSpaceDN w:val="0"/>
        <w:spacing w:beforeLines="50" w:afterLines="5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76850" cy="2200275"/>
            <wp:effectExtent l="19050" t="0" r="0" b="0"/>
            <wp:docPr id="2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33" cstate="print"/>
                    <a:srcRect/>
                    <a:stretch>
                      <a:fillRect/>
                    </a:stretch>
                  </pic:blipFill>
                  <pic:spPr bwMode="auto">
                    <a:xfrm>
                      <a:off x="0" y="0"/>
                      <a:ext cx="5276850" cy="2200275"/>
                    </a:xfrm>
                    <a:prstGeom prst="rect">
                      <a:avLst/>
                    </a:prstGeom>
                    <a:noFill/>
                    <a:ln w="9525">
                      <a:noFill/>
                      <a:miter lim="800000"/>
                      <a:headEnd/>
                      <a:tailEnd/>
                    </a:ln>
                  </pic:spPr>
                </pic:pic>
              </a:graphicData>
            </a:graphic>
          </wp:inline>
        </w:drawing>
      </w:r>
    </w:p>
    <w:p w:rsidR="00CB0C0F" w:rsidRPr="00B66B75" w:rsidRDefault="00CB0C0F" w:rsidP="005D5C7B">
      <w:pPr>
        <w:pStyle w:val="af5"/>
        <w:jc w:val="center"/>
        <w:rPr>
          <w:rFonts w:ascii="Calibri" w:eastAsia="宋体" w:hAnsi="宋体" w:cs="KjdjjjKrqmbjMxxxgtAdvTT5ada87cc"/>
        </w:rPr>
      </w:pPr>
      <w:bookmarkStart w:id="25" w:name="_Ref104890101"/>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23</w:t>
      </w:r>
      <w:r w:rsidR="0031111A">
        <w:fldChar w:fldCharType="end"/>
      </w:r>
      <w:bookmarkEnd w:id="25"/>
      <w:r w:rsidRPr="00B66B75">
        <w:rPr>
          <w:rFonts w:ascii="Calibri" w:eastAsia="宋体" w:hAnsi="宋体" w:cs="KjdjjjKrqmbjMxxxgtAdvTT5ada87cc"/>
        </w:rPr>
        <w:t>一个硅纳米晶体分裂栅极存储单元及其工作电压</w:t>
      </w:r>
    </w:p>
    <w:p w:rsidR="00CE2AA0" w:rsidRPr="00B66B75" w:rsidRDefault="0031111A" w:rsidP="00CA2BAD">
      <w:pPr>
        <w:spacing w:beforeLines="50" w:afterLines="50"/>
        <w:ind w:firstLineChars="200" w:firstLine="480"/>
        <w:rPr>
          <w:rFonts w:ascii="Calibri" w:hAnsi="Calibri"/>
        </w:rPr>
      </w:pPr>
      <w:r>
        <w:rPr>
          <w:rFonts w:ascii="Calibri" w:hAnsi="宋体" w:cs="KjdjjjKrqmbjMxxxgtAdvTT5ada87cc"/>
          <w:color w:val="000000"/>
        </w:rPr>
        <w:fldChar w:fldCharType="begin"/>
      </w:r>
      <w:r w:rsidR="00CB0C0F">
        <w:rPr>
          <w:rFonts w:ascii="Calibri" w:hAnsi="宋体" w:cs="KjdjjjKrqmbjMxxxgtAdvTT5ada87cc"/>
          <w:color w:val="000000"/>
        </w:rPr>
        <w:instrText xml:space="preserve"> REF _Ref104890184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24</w:t>
      </w:r>
      <w:r>
        <w:rPr>
          <w:rFonts w:ascii="Calibri" w:hAnsi="宋体" w:cs="KjdjjjKrqmbjMxxxgtAdvTT5ada87cc"/>
          <w:color w:val="000000"/>
        </w:rPr>
        <w:fldChar w:fldCharType="end"/>
      </w:r>
      <w:r w:rsidR="00CE2AA0" w:rsidRPr="00B66B75">
        <w:rPr>
          <w:rFonts w:ascii="Calibri" w:hAnsi="宋体" w:cs="KjdjjjKrqmbjMxxxgtAdvTT5ada87cc"/>
          <w:color w:val="000000"/>
        </w:rPr>
        <w:t>显示了一个带有操作电压表的</w:t>
      </w:r>
      <w:r w:rsidR="00CE2AA0" w:rsidRPr="00B66B75">
        <w:rPr>
          <w:rFonts w:ascii="Calibri" w:hAnsi="Calibri" w:cs="KjdjjjKrqmbjMxxxgtAdvTT5ada87cc"/>
          <w:color w:val="000000"/>
        </w:rPr>
        <w:t>2T SONOS</w:t>
      </w:r>
      <w:r w:rsidR="00CE2AA0" w:rsidRPr="00B66B75">
        <w:rPr>
          <w:rFonts w:ascii="Calibri" w:hAnsi="宋体" w:cs="KjdjjjKrqmbjMxxxgtAdvTT5ada87cc"/>
          <w:color w:val="000000"/>
        </w:rPr>
        <w:t>单元结构的例子。编程和擦除操作都使用</w:t>
      </w:r>
      <w:r w:rsidR="00CE2AA0" w:rsidRPr="00B66B75">
        <w:rPr>
          <w:rFonts w:ascii="Calibri" w:hAnsi="Calibri" w:cs="KjdjjjKrqmbjMxxxgtAdvTT5ada87cc"/>
          <w:color w:val="000000"/>
        </w:rPr>
        <w:t>FN-</w:t>
      </w:r>
      <w:r w:rsidR="00CE2AA0" w:rsidRPr="00B66B75">
        <w:rPr>
          <w:rFonts w:ascii="Calibri" w:hAnsi="宋体" w:cs="KjdjjjKrqmbjMxxxgtAdvTT5ada87cc"/>
          <w:color w:val="000000"/>
        </w:rPr>
        <w:t>隧穿机制。与</w:t>
      </w:r>
      <w:r w:rsidR="00CE2AA0" w:rsidRPr="00B66B75">
        <w:rPr>
          <w:rFonts w:ascii="Calibri" w:hAnsi="Calibri" w:cs="KjdjjjKrqmbjMxxxgtAdvTT5ada87cc"/>
          <w:color w:val="000000"/>
        </w:rPr>
        <w:t>1T</w:t>
      </w:r>
      <w:r w:rsidR="00CE2AA0" w:rsidRPr="00B66B75">
        <w:rPr>
          <w:rFonts w:ascii="Calibri" w:hAnsi="宋体" w:cs="KjdjjjKrqmbjMxxxgtAdvTT5ada87cc"/>
          <w:color w:val="000000"/>
        </w:rPr>
        <w:t>单元相比，</w:t>
      </w:r>
      <w:r w:rsidR="00CE2AA0" w:rsidRPr="00B66B75">
        <w:rPr>
          <w:rFonts w:ascii="Calibri" w:hAnsi="Calibri" w:cs="KjdjjjKrqmbjMxxxgtAdvTT5ada87cc"/>
          <w:color w:val="000000"/>
        </w:rPr>
        <w:t>2T</w:t>
      </w:r>
      <w:r w:rsidR="00CE2AA0" w:rsidRPr="00B66B75">
        <w:rPr>
          <w:rFonts w:ascii="Calibri" w:hAnsi="宋体" w:cs="KjdjjjKrqmbjMxxxgtAdvTT5ada87cc"/>
          <w:color w:val="000000"/>
        </w:rPr>
        <w:t>单元有更大的尺寸，但它可以减少与擦除流程相关的时序和外围面积的开销，以避免过擦除问题（</w:t>
      </w:r>
      <w:r>
        <w:rPr>
          <w:rFonts w:ascii="Calibri" w:hAnsi="宋体" w:cs="KjdjjjKrqmbjMxxxgtAdvTT5ada87cc"/>
          <w:color w:val="000000"/>
        </w:rPr>
        <w:fldChar w:fldCharType="begin"/>
      </w:r>
      <w:r w:rsidR="00CB0C0F">
        <w:rPr>
          <w:rFonts w:ascii="Calibri" w:hAnsi="宋体" w:cs="KjdjjjKrqmbjMxxxgtAdvTT5ada87cc"/>
          <w:color w:val="000000"/>
        </w:rPr>
        <w:instrText xml:space="preserve"> REF _Ref104889237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10</w:t>
      </w:r>
      <w:r>
        <w:rPr>
          <w:rFonts w:ascii="Calibri" w:hAnsi="宋体" w:cs="KjdjjjKrqmbjMxxxgtAdvTT5ada87cc"/>
          <w:color w:val="000000"/>
        </w:rPr>
        <w:fldChar w:fldCharType="end"/>
      </w:r>
      <w:r w:rsidR="00CE2AA0" w:rsidRPr="00B66B75">
        <w:rPr>
          <w:rFonts w:ascii="Calibri" w:hAnsi="宋体" w:cs="KjdjjjKrqmbjMxxxgtAdvTT5ada87cc"/>
          <w:color w:val="000000"/>
        </w:rPr>
        <w:t>），以及</w:t>
      </w:r>
      <w:r w:rsidR="00CE2AA0" w:rsidRPr="00B66B75">
        <w:rPr>
          <w:rFonts w:ascii="Calibri" w:hAnsi="Calibri" w:cs="KjdjjjKrqmbjMxxxgtAdvTT5ada87cc"/>
          <w:color w:val="000000"/>
        </w:rPr>
        <w:t>1.5T</w:t>
      </w:r>
      <w:r w:rsidR="00CE2AA0" w:rsidRPr="00B66B75">
        <w:rPr>
          <w:rFonts w:ascii="Calibri" w:hAnsi="宋体" w:cs="KjdjjjKrqmbjMxxxgtAdvTT5ada87cc"/>
          <w:color w:val="000000"/>
        </w:rPr>
        <w:t>单元。</w:t>
      </w:r>
    </w:p>
    <w:p w:rsidR="00CE2AA0" w:rsidRPr="00B66B75" w:rsidRDefault="00CE2AA0" w:rsidP="00CA2BAD">
      <w:pPr>
        <w:autoSpaceDE w:val="0"/>
        <w:autoSpaceDN w:val="0"/>
        <w:spacing w:beforeLines="50" w:afterLines="50"/>
        <w:ind w:firstLineChars="200" w:firstLine="480"/>
        <w:rPr>
          <w:rFonts w:ascii="Calibri" w:hAnsi="宋体" w:cs="KjdjjjKrqmbjMxxxgtAdvTT5ada87cc"/>
        </w:rPr>
      </w:pPr>
    </w:p>
    <w:p w:rsidR="00CE2AA0"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drawing>
          <wp:inline distT="0" distB="0" distL="0" distR="0">
            <wp:extent cx="5267325" cy="1790700"/>
            <wp:effectExtent l="19050" t="0" r="9525" b="0"/>
            <wp:docPr id="27"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34" cstate="print"/>
                    <a:srcRect/>
                    <a:stretch>
                      <a:fillRect/>
                    </a:stretch>
                  </pic:blipFill>
                  <pic:spPr bwMode="auto">
                    <a:xfrm>
                      <a:off x="0" y="0"/>
                      <a:ext cx="5267325" cy="1790700"/>
                    </a:xfrm>
                    <a:prstGeom prst="rect">
                      <a:avLst/>
                    </a:prstGeom>
                    <a:noFill/>
                    <a:ln w="9525">
                      <a:noFill/>
                      <a:miter lim="800000"/>
                      <a:headEnd/>
                      <a:tailEnd/>
                    </a:ln>
                  </pic:spPr>
                </pic:pic>
              </a:graphicData>
            </a:graphic>
          </wp:inline>
        </w:drawing>
      </w:r>
    </w:p>
    <w:p w:rsidR="00CE2AA0" w:rsidRPr="00B66B75" w:rsidRDefault="00CB0C0F" w:rsidP="005D5C7B">
      <w:pPr>
        <w:pStyle w:val="af5"/>
        <w:jc w:val="center"/>
        <w:rPr>
          <w:rFonts w:ascii="Calibri" w:eastAsia="宋体" w:hAnsi="Calibri" w:cs="KjdjjjKrqmbjMxxxgtAdvTT5ada87cc"/>
        </w:rPr>
      </w:pPr>
      <w:bookmarkStart w:id="26" w:name="_Ref104890184"/>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24</w:t>
      </w:r>
      <w:r w:rsidR="0031111A">
        <w:fldChar w:fldCharType="end"/>
      </w:r>
      <w:bookmarkEnd w:id="26"/>
      <w:r>
        <w:rPr>
          <w:rFonts w:hint="eastAsia"/>
        </w:rPr>
        <w:t xml:space="preserve"> </w:t>
      </w:r>
      <w:r w:rsidR="00CE2AA0" w:rsidRPr="00B66B75">
        <w:rPr>
          <w:rFonts w:ascii="Calibri" w:eastAsia="宋体" w:hAnsi="Calibri" w:cs="KjdjjjKrqmbjMxxxgtAdvTT5ada87cc"/>
        </w:rPr>
        <w:t>2T SONOS</w:t>
      </w:r>
      <w:r w:rsidR="00CE2AA0" w:rsidRPr="00B66B75">
        <w:rPr>
          <w:rFonts w:ascii="Calibri" w:eastAsia="宋体" w:hAnsi="宋体" w:cs="KjdjjjKrqmbjMxxxgtAdvTT5ada87cc"/>
        </w:rPr>
        <w:t>单元</w:t>
      </w:r>
      <w:r>
        <w:rPr>
          <w:rFonts w:ascii="Calibri" w:eastAsia="宋体" w:hAnsi="宋体" w:cs="KjdjjjKrqmbjMxxxgtAdvTT5ada87cc" w:hint="eastAsia"/>
        </w:rPr>
        <w:t>及其</w:t>
      </w:r>
      <w:r w:rsidR="00CE2AA0" w:rsidRPr="00B66B75">
        <w:rPr>
          <w:rFonts w:ascii="Calibri" w:eastAsia="宋体" w:hAnsi="宋体" w:cs="KjdjjjKrqmbjMxxxgtAdvTT5ada87cc"/>
        </w:rPr>
        <w:t>工作电压</w:t>
      </w:r>
    </w:p>
    <w:p w:rsidR="00CE2AA0" w:rsidRPr="00B66B75" w:rsidRDefault="00CE2AA0" w:rsidP="00CA2BAD">
      <w:pPr>
        <w:autoSpaceDE w:val="0"/>
        <w:autoSpaceDN w:val="0"/>
        <w:spacing w:beforeLines="50" w:afterLines="50"/>
        <w:ind w:firstLineChars="200" w:firstLine="480"/>
        <w:rPr>
          <w:rFonts w:ascii="Calibri" w:hAnsi="Calibri" w:cs="KjdjjjKrqmbjMxxxgtAdvTT5ada87cc"/>
        </w:rPr>
      </w:pPr>
    </w:p>
    <w:p w:rsidR="00CE2AA0" w:rsidRPr="00B66B75" w:rsidRDefault="00CE2AA0" w:rsidP="00623313">
      <w:pPr>
        <w:pStyle w:val="3"/>
      </w:pPr>
      <w:r w:rsidRPr="00B66B75">
        <w:rPr>
          <w:rFonts w:hAnsi="宋体"/>
        </w:rPr>
        <w:t>其他各种嵌入式闪存技术</w:t>
      </w:r>
      <w:r w:rsidRPr="00B66B75">
        <w:rPr>
          <w:rFonts w:hAnsi="宋体" w:hint="eastAsia"/>
        </w:rPr>
        <w:t>：</w:t>
      </w:r>
      <w:r w:rsidRPr="00B66B75">
        <w:t>EEPROM</w:t>
      </w:r>
      <w:r w:rsidRPr="00B66B75">
        <w:rPr>
          <w:rFonts w:hAnsi="宋体"/>
        </w:rPr>
        <w:t>、</w:t>
      </w:r>
      <w:r w:rsidRPr="00B66B75">
        <w:t>CMOS-Flash</w:t>
      </w:r>
      <w:r w:rsidRPr="00B66B75">
        <w:rPr>
          <w:rFonts w:hAnsi="宋体"/>
        </w:rPr>
        <w:t>和一次性可编程（</w:t>
      </w:r>
      <w:r w:rsidRPr="00B66B75">
        <w:t>OTP</w:t>
      </w:r>
      <w:r w:rsidRPr="00B66B75">
        <w:rPr>
          <w:rFonts w:hAnsi="宋体"/>
        </w:rPr>
        <w:t>）单元</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在这一节中，</w:t>
      </w:r>
      <w:r w:rsidR="0031111A">
        <w:rPr>
          <w:rFonts w:ascii="Calibri" w:hAnsi="宋体" w:cs="KjdjjjKrqmbjMxxxgtAdvTT5ada87cc"/>
          <w:color w:val="000000"/>
        </w:rPr>
        <w:fldChar w:fldCharType="begin"/>
      </w:r>
      <w:r w:rsidR="00A92BDC">
        <w:rPr>
          <w:rFonts w:ascii="Calibri" w:hAnsi="宋体" w:cs="KjdjjjKrqmbjMxxxgtAdvTT5ada87cc"/>
          <w:color w:val="000000"/>
        </w:rPr>
        <w:instrText xml:space="preserve"> REF _Ref104888558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3</w:t>
      </w:r>
      <w:r w:rsidR="0031111A">
        <w:rPr>
          <w:rFonts w:ascii="Calibri" w:hAnsi="宋体" w:cs="KjdjjjKrqmbjMxxxgtAdvTT5ada87cc"/>
          <w:color w:val="000000"/>
        </w:rPr>
        <w:fldChar w:fldCharType="end"/>
      </w:r>
      <w:r w:rsidRPr="00B66B75">
        <w:rPr>
          <w:rFonts w:ascii="Calibri" w:hAnsi="宋体" w:cs="KjdjjjKrqmbjMxxxgtAdvTT5ada87cc"/>
          <w:color w:val="000000"/>
        </w:rPr>
        <w:t>中除</w:t>
      </w:r>
      <w:r w:rsidRPr="00B66B75">
        <w:rPr>
          <w:rFonts w:ascii="Calibri" w:hAnsi="Calibri" w:cs="KjdjjjKrqmbjMxxxgtAdvTT5ada87cc"/>
          <w:color w:val="000000"/>
        </w:rPr>
        <w:t>Flash</w:t>
      </w:r>
      <w:r w:rsidRPr="00B66B75">
        <w:rPr>
          <w:rFonts w:ascii="Calibri" w:hAnsi="宋体" w:cs="KjdjjjKrqmbjMxxxgtAdvTT5ada87cc"/>
          <w:color w:val="000000"/>
        </w:rPr>
        <w:t>以外的嵌入式可编程</w:t>
      </w:r>
      <w:r w:rsidRPr="00B66B75">
        <w:rPr>
          <w:rFonts w:ascii="Calibri" w:hAnsi="Calibri" w:cs="KjdjjjKrqmbjMxxxgtAdvTT5ada87cc"/>
          <w:color w:val="000000"/>
        </w:rPr>
        <w:t>ROM</w:t>
      </w:r>
      <w:r w:rsidRPr="00B66B75">
        <w:rPr>
          <w:rFonts w:ascii="Calibri" w:hAnsi="宋体" w:cs="KjdjjjKrqmbjMxxxgtAdvTT5ada87cc"/>
          <w:color w:val="000000"/>
        </w:rPr>
        <w:t>单元技术被</w:t>
      </w:r>
      <w:r w:rsidRPr="00B66B75">
        <w:rPr>
          <w:rFonts w:ascii="Calibri" w:hAnsi="宋体" w:cs="DlrwkwYgpxrvNwfxgxAdvGTIMES-R"/>
          <w:color w:val="000000"/>
        </w:rPr>
        <w:t>简单</w:t>
      </w:r>
      <w:r w:rsidRPr="00B66B75">
        <w:rPr>
          <w:rFonts w:ascii="Calibri" w:hAnsi="宋体" w:cs="KjdjjjKrqmbjMxxxgtAdvTT5ada87cc"/>
          <w:color w:val="000000"/>
        </w:rPr>
        <w:t>地概述。它们有各自的特点，如高耐久性（</w:t>
      </w:r>
      <w:r w:rsidRPr="00B66B75">
        <w:rPr>
          <w:rFonts w:ascii="Calibri" w:hAnsi="Calibri" w:cs="KjdjjjKrqmbjMxxxgtAdvTT5ada87cc"/>
          <w:color w:val="000000"/>
        </w:rPr>
        <w:t>EEPROM</w:t>
      </w:r>
      <w:r w:rsidRPr="00B66B75">
        <w:rPr>
          <w:rFonts w:ascii="Calibri" w:hAnsi="宋体" w:cs="KjdjjjKrqmbjMxxxgtAdvTT5ada87cc"/>
          <w:color w:val="000000"/>
        </w:rPr>
        <w:t>）或与逻辑</w:t>
      </w:r>
      <w:r w:rsidRPr="00B66B75">
        <w:rPr>
          <w:rFonts w:ascii="Calibri" w:hAnsi="Calibri" w:cs="KjdjjjKrqmbjMxxxgtAdvTT5ada87cc"/>
          <w:color w:val="000000"/>
        </w:rPr>
        <w:t>CMOS</w:t>
      </w:r>
      <w:r w:rsidRPr="00B66B75">
        <w:rPr>
          <w:rFonts w:ascii="Calibri" w:hAnsi="宋体" w:cs="KjdjjjKrqmbjMxxxgtAdvTT5ada87cc"/>
          <w:color w:val="000000"/>
        </w:rPr>
        <w:t>工艺兼容（</w:t>
      </w:r>
      <w:r w:rsidRPr="00B66B75">
        <w:rPr>
          <w:rFonts w:ascii="Calibri" w:hAnsi="Calibri" w:cs="KjdjjjKrqmbjMxxxgtAdvTT5ada87cc"/>
          <w:color w:val="000000"/>
        </w:rPr>
        <w:t>OTP</w:t>
      </w:r>
      <w:r w:rsidRPr="00B66B75">
        <w:rPr>
          <w:rFonts w:ascii="Calibri" w:hAnsi="宋体" w:cs="KjdjjjKrqmbjMxxxgtAdvTT5ada87cc"/>
          <w:color w:val="000000"/>
        </w:rPr>
        <w:t>、</w:t>
      </w:r>
      <w:r w:rsidRPr="00B66B75">
        <w:rPr>
          <w:rFonts w:ascii="Calibri" w:hAnsi="Calibri" w:cs="KjdjjjKrqmbjMxxxgtAdvTT5ada87cc"/>
          <w:color w:val="000000"/>
        </w:rPr>
        <w:t>MTP</w:t>
      </w:r>
      <w:r w:rsidRPr="00B66B75">
        <w:rPr>
          <w:rFonts w:ascii="Calibri" w:hAnsi="宋体" w:cs="KjdjjjKrqmbjMxxxgtAdvTT5ada87cc"/>
          <w:color w:val="000000"/>
        </w:rPr>
        <w:t>）。</w:t>
      </w:r>
      <w:r w:rsidRPr="00B66B75">
        <w:rPr>
          <w:rFonts w:ascii="Calibri" w:hAnsi="Calibri" w:cs="KjdjjjKrqmbjMxxxgtAdvTT5ada87cc"/>
          <w:color w:val="000000"/>
        </w:rPr>
        <w:t>OTP</w:t>
      </w:r>
      <w:r w:rsidRPr="00B66B75">
        <w:rPr>
          <w:rFonts w:ascii="Calibri" w:hAnsi="宋体" w:cs="KjdjjjKrqmbjMxxxgtAdvTT5ada87cc"/>
          <w:color w:val="000000"/>
        </w:rPr>
        <w:t>和</w:t>
      </w:r>
      <w:r w:rsidRPr="00B66B75">
        <w:rPr>
          <w:rFonts w:ascii="Calibri" w:hAnsi="Calibri" w:cs="KjdjjjKrqmbjMxxxgtAdvTT5ada87cc"/>
          <w:color w:val="000000"/>
        </w:rPr>
        <w:t>MTP</w:t>
      </w:r>
      <w:r w:rsidRPr="00B66B75">
        <w:rPr>
          <w:rFonts w:ascii="Calibri" w:hAnsi="宋体" w:cs="KjdjjjKrqmbjMxxxgtAdvTT5ada87cc"/>
          <w:color w:val="000000"/>
        </w:rPr>
        <w:t>的存储单元是基于逻辑</w:t>
      </w:r>
      <w:r w:rsidRPr="00B66B75">
        <w:rPr>
          <w:rFonts w:ascii="Calibri" w:hAnsi="Calibri" w:cs="KjdjjjKrqmbjMxxxgtAdvTT5ada87cc"/>
          <w:color w:val="000000"/>
        </w:rPr>
        <w:t>CMOS</w:t>
      </w:r>
      <w:r w:rsidRPr="00B66B75">
        <w:rPr>
          <w:rFonts w:ascii="Calibri" w:hAnsi="宋体" w:cs="KjdjjjKrqmbjMxxxgtAdvTT5ada87cc"/>
          <w:color w:val="000000"/>
        </w:rPr>
        <w:t>晶体管的，因此可以在逻辑</w:t>
      </w:r>
      <w:r w:rsidRPr="00B66B75">
        <w:rPr>
          <w:rFonts w:ascii="Calibri" w:hAnsi="Calibri" w:cs="KjdjjjKrqmbjMxxxgtAdvTT5ada87cc"/>
          <w:color w:val="000000"/>
        </w:rPr>
        <w:t>CMOS</w:t>
      </w:r>
      <w:r w:rsidRPr="00B66B75">
        <w:rPr>
          <w:rFonts w:ascii="Calibri" w:hAnsi="宋体" w:cs="KjdjjjKrqmbjMxxxgtAdvTT5ada87cc"/>
          <w:color w:val="000000"/>
        </w:rPr>
        <w:t>工艺中实现，没有成本加成。</w:t>
      </w:r>
      <w:r w:rsidRPr="00B66B75">
        <w:rPr>
          <w:rFonts w:ascii="Calibri" w:hAnsi="Calibri" w:cs="KjdjjjKrqmbjMxxxgtAdvTT5ada87cc"/>
          <w:color w:val="000000"/>
        </w:rPr>
        <w:t>OTP</w:t>
      </w:r>
      <w:r w:rsidRPr="00B66B75">
        <w:rPr>
          <w:rFonts w:ascii="Calibri" w:hAnsi="宋体" w:cs="KjdjjjKrqmbjMxxxgtAdvTT5ada87cc"/>
          <w:color w:val="000000"/>
        </w:rPr>
        <w:t>和</w:t>
      </w:r>
      <w:r w:rsidRPr="00B66B75">
        <w:rPr>
          <w:rFonts w:ascii="Calibri" w:hAnsi="Calibri" w:cs="KjdjjjKrqmbjMxxxgtAdvTT5ada87cc"/>
          <w:color w:val="000000"/>
        </w:rPr>
        <w:t>MTP</w:t>
      </w:r>
      <w:r w:rsidRPr="00B66B75">
        <w:rPr>
          <w:rFonts w:ascii="Calibri" w:hAnsi="宋体" w:cs="KjdjjjKrqmbjMxxxgtAdvTT5ada87cc"/>
          <w:color w:val="000000"/>
        </w:rPr>
        <w:t>的</w:t>
      </w:r>
      <w:r w:rsidRPr="00B66B75">
        <w:rPr>
          <w:rFonts w:ascii="Calibri" w:hAnsi="Calibri" w:cs="KjdjjjKrqmbjMxxxgtAdvTT5ada87cc"/>
          <w:color w:val="000000"/>
        </w:rPr>
        <w:t>IP</w:t>
      </w:r>
      <w:r w:rsidRPr="00B66B75">
        <w:rPr>
          <w:rFonts w:ascii="Calibri" w:hAnsi="宋体" w:cs="KjdjjjKrqmbjMxxxgtAdvTT5ada87cc"/>
          <w:color w:val="000000"/>
        </w:rPr>
        <w:t>通常与逻辑</w:t>
      </w:r>
      <w:r w:rsidRPr="00B66B75">
        <w:rPr>
          <w:rFonts w:ascii="Calibri" w:hAnsi="Calibri" w:cs="KjdjjjKrqmbjMxxxgtAdvTT5ada87cc"/>
          <w:color w:val="000000"/>
        </w:rPr>
        <w:t>CMOS</w:t>
      </w:r>
      <w:r w:rsidRPr="00B66B75">
        <w:rPr>
          <w:rFonts w:ascii="Calibri" w:hAnsi="宋体" w:cs="KjdjjjKrqmbjMxxxgtAdvTT5ada87cc"/>
          <w:color w:val="000000"/>
        </w:rPr>
        <w:t>技术的推出同时出现。它们的主要应用包括：（</w:t>
      </w:r>
      <w:r w:rsidRPr="00B66B75">
        <w:rPr>
          <w:rFonts w:ascii="Calibri" w:hAnsi="Calibri" w:cs="KjdjjjKrqmbjMxxxgtAdvTT5ada87cc"/>
          <w:color w:val="000000"/>
        </w:rPr>
        <w:t>1</w:t>
      </w:r>
      <w:r w:rsidRPr="00B66B75">
        <w:rPr>
          <w:rFonts w:ascii="Calibri" w:hAnsi="宋体" w:cs="KjdjjjKrqmbjMxxxgtAdvTT5ada87cc"/>
          <w:color w:val="000000"/>
        </w:rPr>
        <w:t>）用于安全功能的识别或加密数据存储；（</w:t>
      </w:r>
      <w:r w:rsidRPr="00B66B75">
        <w:rPr>
          <w:rFonts w:ascii="Calibri" w:hAnsi="Calibri" w:cs="KjdjjjKrqmbjMxxxgtAdvTT5ada87cc"/>
          <w:color w:val="000000"/>
        </w:rPr>
        <w:t>2</w:t>
      </w:r>
      <w:r w:rsidRPr="00B66B75">
        <w:rPr>
          <w:rFonts w:ascii="Calibri" w:hAnsi="宋体" w:cs="KjdjjjKrqmbjMxxxgtAdvTT5ada87cc"/>
          <w:color w:val="000000"/>
        </w:rPr>
        <w:t>）用于定时调整或功能选中的参数存储。此外，</w:t>
      </w:r>
      <w:r w:rsidRPr="00B66B75">
        <w:rPr>
          <w:rFonts w:ascii="Calibri" w:hAnsi="Calibri" w:cs="KjdjjjKrqmbjMxxxgtAdvTT5ada87cc"/>
          <w:color w:val="000000"/>
        </w:rPr>
        <w:t>EEPROM</w:t>
      </w:r>
      <w:r w:rsidRPr="00B66B75">
        <w:rPr>
          <w:rFonts w:ascii="Calibri" w:hAnsi="宋体" w:cs="KjdjjjKrqmbjMxxxgtAdvTT5ada87cc"/>
          <w:color w:val="000000"/>
        </w:rPr>
        <w:t>还用于现场的数据记录。</w:t>
      </w:r>
      <w:r w:rsidRPr="00B66B75">
        <w:rPr>
          <w:rFonts w:ascii="Calibri" w:hAnsi="Calibri" w:cs="KjdjjjKrqmbjMxxxgtAdvTT5ada87cc"/>
          <w:color w:val="000000"/>
        </w:rPr>
        <w:t xml:space="preserve"> </w:t>
      </w:r>
    </w:p>
    <w:p w:rsidR="00CE2AA0" w:rsidRPr="00B66B75" w:rsidRDefault="00CE2AA0" w:rsidP="00623313">
      <w:pPr>
        <w:pStyle w:val="4"/>
      </w:pPr>
      <w:r w:rsidRPr="00B66B75">
        <w:t>EEPROM</w:t>
      </w:r>
      <w:r w:rsidRPr="00B66B75">
        <w:t>技术</w:t>
      </w:r>
    </w:p>
    <w:p w:rsidR="00CE2AA0" w:rsidRDefault="00CE2AA0" w:rsidP="00CA2BAD">
      <w:pPr>
        <w:spacing w:beforeLines="50" w:afterLines="50"/>
        <w:ind w:firstLineChars="200" w:firstLine="480"/>
        <w:rPr>
          <w:rFonts w:ascii="Calibri" w:hAnsi="宋体" w:cs="KjdjjjKrqmbjMxxxgtAdvTT5ada87cc"/>
          <w:color w:val="000000"/>
        </w:rPr>
      </w:pPr>
      <w:r w:rsidRPr="00B66B75">
        <w:rPr>
          <w:rFonts w:ascii="Calibri" w:hAnsi="宋体" w:cs="KjdjjjKrqmbjMxxxgtAdvTT5ada87cc"/>
          <w:color w:val="000000"/>
        </w:rPr>
        <w:t>作为一种电可擦除的可编程只读存储器（</w:t>
      </w:r>
      <w:r w:rsidRPr="00B66B75">
        <w:rPr>
          <w:rFonts w:ascii="Calibri" w:hAnsi="Calibri" w:cs="KjdjjjKrqmbjMxxxgtAdvTT5ada87cc"/>
          <w:color w:val="000000"/>
        </w:rPr>
        <w:t>EEPROM</w:t>
      </w:r>
      <w:r w:rsidRPr="00B66B75">
        <w:rPr>
          <w:rFonts w:ascii="Calibri" w:hAnsi="宋体" w:cs="KjdjjjKrqmbjMxxxgtAdvTT5ada87cc"/>
          <w:color w:val="000000"/>
        </w:rPr>
        <w:t>），</w:t>
      </w:r>
      <w:r w:rsidRPr="00B66B75">
        <w:rPr>
          <w:rFonts w:ascii="Calibri" w:hAnsi="Calibri" w:cs="KjdjjjKrqmbjMxxxgtAdvTT5ada87cc"/>
          <w:color w:val="000000"/>
        </w:rPr>
        <w:t>FLOating-gate Thin Oxide</w:t>
      </w:r>
      <w:r w:rsidRPr="00B66B75">
        <w:rPr>
          <w:rFonts w:ascii="Calibri" w:hAnsi="宋体" w:cs="KjdjjjKrqmbjMxxxgtAdvTT5ada87cc"/>
          <w:color w:val="000000"/>
        </w:rPr>
        <w:t>（</w:t>
      </w:r>
      <w:r w:rsidRPr="00B66B75">
        <w:rPr>
          <w:rFonts w:ascii="Calibri" w:hAnsi="Calibri" w:cs="KjdjjjKrqmbjMxxxgtAdvTT5ada87cc"/>
          <w:color w:val="000000"/>
        </w:rPr>
        <w:t>FLOOTOX</w:t>
      </w:r>
      <w:r w:rsidRPr="00B66B75">
        <w:rPr>
          <w:rFonts w:ascii="Calibri" w:hAnsi="宋体" w:cs="KjdjjjKrqmbjMxxxgtAdvTT5ada87cc"/>
          <w:color w:val="000000"/>
        </w:rPr>
        <w:t>）是世界上第一个采用</w:t>
      </w:r>
      <w:r w:rsidRPr="00B66B75">
        <w:rPr>
          <w:rFonts w:ascii="Calibri" w:hAnsi="Calibri" w:cs="KjdjjjKrqmbjMxxxgtAdvTT5ada87cc"/>
          <w:color w:val="000000"/>
        </w:rPr>
        <w:t>FN-tunneling</w:t>
      </w:r>
      <w:r w:rsidRPr="00B66B75">
        <w:rPr>
          <w:rFonts w:ascii="Calibri" w:hAnsi="宋体" w:cs="KjdjjjKrqmbjMxxxgtAdvTT5ada87cc"/>
          <w:color w:val="000000"/>
        </w:rPr>
        <w:t>机制进行编程和擦除操作的存储器单元。</w:t>
      </w:r>
      <w:r w:rsidR="0031111A">
        <w:rPr>
          <w:rFonts w:ascii="Calibri" w:hAnsi="宋体" w:cs="KjdjjjKrqmbjMxxxgtAdvTT5ada87cc"/>
          <w:color w:val="000000"/>
        </w:rPr>
        <w:fldChar w:fldCharType="begin"/>
      </w:r>
      <w:r w:rsidR="00A92BDC">
        <w:rPr>
          <w:rFonts w:ascii="Calibri" w:hAnsi="宋体" w:cs="KjdjjjKrqmbjMxxxgtAdvTT5ada87cc"/>
          <w:color w:val="000000"/>
        </w:rPr>
        <w:instrText xml:space="preserve"> REF _Ref104890267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25</w:t>
      </w:r>
      <w:r w:rsidR="0031111A">
        <w:rPr>
          <w:rFonts w:ascii="Calibri" w:hAnsi="宋体" w:cs="KjdjjjKrqmbjMxxxgtAdvTT5ada87cc"/>
          <w:color w:val="000000"/>
        </w:rPr>
        <w:fldChar w:fldCharType="end"/>
      </w:r>
      <w:r w:rsidRPr="00B66B75">
        <w:rPr>
          <w:rFonts w:ascii="Calibri" w:hAnsi="宋体" w:cs="KjdjjjKrqmbjMxxxgtAdvTT5ada87cc"/>
          <w:color w:val="000000"/>
        </w:rPr>
        <w:t>显示了包括选中</w:t>
      </w:r>
      <w:r w:rsidRPr="00B66B75">
        <w:rPr>
          <w:rFonts w:ascii="Calibri" w:hAnsi="Calibri" w:cs="KjdjjjKrqmbjMxxxgtAdvTT5ada87cc"/>
          <w:color w:val="000000"/>
        </w:rPr>
        <w:t>T</w:t>
      </w:r>
      <w:r w:rsidRPr="00B66B75">
        <w:rPr>
          <w:rFonts w:ascii="Calibri" w:hAnsi="宋体" w:cs="KjdjjjKrqmbjMxxxgtAdvTT5ada87cc"/>
          <w:color w:val="000000"/>
        </w:rPr>
        <w:t>在内的</w:t>
      </w:r>
      <w:r w:rsidRPr="00B66B75">
        <w:rPr>
          <w:rFonts w:ascii="Calibri" w:hAnsi="Calibri" w:cs="KjdjjjKrqmbjMxxxgtAdvTT5ada87cc"/>
          <w:color w:val="000000"/>
        </w:rPr>
        <w:t>FLOTOX</w:t>
      </w:r>
      <w:r w:rsidRPr="00B66B75">
        <w:rPr>
          <w:rFonts w:ascii="Calibri" w:hAnsi="宋体" w:cs="KjdjjjKrqmbjMxxxgtAdvTT5ada87cc"/>
          <w:color w:val="000000"/>
        </w:rPr>
        <w:t>单元的截面图。在编程操作中，在控制栅和选中门上施加高电压，源极和漏极电压设置为</w:t>
      </w:r>
      <w:r w:rsidRPr="00B66B75">
        <w:rPr>
          <w:rFonts w:ascii="Calibri" w:hAnsi="Calibri" w:cs="KjdjjjKrqmbjMxxxgtAdvTT5ada87cc"/>
          <w:color w:val="000000"/>
        </w:rPr>
        <w:t>0V</w:t>
      </w:r>
      <w:r w:rsidRPr="00B66B75">
        <w:rPr>
          <w:rFonts w:ascii="Calibri" w:hAnsi="宋体" w:cs="KjdjjjKrqmbjMxxxgtAdvTT5ada87cc"/>
          <w:color w:val="000000"/>
        </w:rPr>
        <w:t>。电子通过漏极结区的部分薄氧化层（</w:t>
      </w:r>
      <w:r w:rsidRPr="00B66B75">
        <w:rPr>
          <w:rFonts w:ascii="Calibri" w:hAnsi="Calibri" w:cs="KjdjjjKrqmbjMxxxgtAdvTT5ada87cc"/>
          <w:color w:val="000000"/>
        </w:rPr>
        <w:t>8</w:t>
      </w:r>
      <w:r w:rsidRPr="00B66B75">
        <w:rPr>
          <w:rFonts w:ascii="Calibri" w:hAnsi="宋体" w:cs="KjdjjjKrqmbjMxxxgtAdvTT5ada87cc"/>
          <w:color w:val="000000"/>
        </w:rPr>
        <w:t>至约</w:t>
      </w:r>
      <w:r w:rsidRPr="00B66B75">
        <w:rPr>
          <w:rFonts w:ascii="Calibri" w:hAnsi="Calibri" w:cs="KjdjjjKrqmbjMxxxgtAdvTT5ada87cc"/>
          <w:color w:val="000000"/>
        </w:rPr>
        <w:t>10</w:t>
      </w:r>
      <w:r w:rsidRPr="00B66B75">
        <w:rPr>
          <w:rFonts w:ascii="Calibri" w:hAnsi="宋体" w:cs="KjdjjjKrqmbjMxxxgtAdvTT5ada87cc"/>
          <w:color w:val="000000"/>
        </w:rPr>
        <w:t>纳米）从漏极注入到</w:t>
      </w:r>
      <w:r w:rsidRPr="00B66B75">
        <w:rPr>
          <w:rFonts w:ascii="Calibri" w:hAnsi="Calibri" w:cs="KjdjjjKrqmbjMxxxgtAdvTT5ada87cc"/>
          <w:color w:val="000000"/>
        </w:rPr>
        <w:t>FG</w:t>
      </w:r>
      <w:r w:rsidRPr="00B66B75">
        <w:rPr>
          <w:rFonts w:ascii="Calibri" w:hAnsi="宋体" w:cs="KjdjjjKrqmbjMxxxgtAdvTT5ada87cc"/>
          <w:color w:val="000000"/>
        </w:rPr>
        <w:t>。相反，在擦除操作中，</w:t>
      </w:r>
      <w:r w:rsidRPr="00B66B75">
        <w:rPr>
          <w:rFonts w:ascii="Calibri" w:hAnsi="Calibri" w:cs="KjdjjjKrqmbjMxxxgtAdvTT5ada87cc"/>
          <w:color w:val="000000"/>
        </w:rPr>
        <w:t>SG</w:t>
      </w:r>
      <w:r w:rsidRPr="00B66B75">
        <w:rPr>
          <w:rFonts w:ascii="Calibri" w:hAnsi="宋体" w:cs="KjdjjjKrqmbjMxxxgtAdvTT5ada87cc"/>
          <w:color w:val="000000"/>
        </w:rPr>
        <w:t>和漏极被偏置在高电压下，这使得电子在浮动的栅极薄氧化层下喷射出来。</w:t>
      </w:r>
    </w:p>
    <w:p w:rsidR="00A92BDC" w:rsidRPr="00B66B75" w:rsidRDefault="001A6DDA" w:rsidP="00CA2BAD">
      <w:pPr>
        <w:autoSpaceDE w:val="0"/>
        <w:autoSpaceDN w:val="0"/>
        <w:spacing w:beforeLines="50" w:afterLines="5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67325" cy="1838325"/>
            <wp:effectExtent l="19050" t="0" r="9525" b="0"/>
            <wp:docPr id="2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pic:cNvPicPr>
                      <a:picLocks noChangeAspect="1" noChangeArrowheads="1"/>
                    </pic:cNvPicPr>
                  </pic:nvPicPr>
                  <pic:blipFill>
                    <a:blip r:embed="rId35" cstate="print"/>
                    <a:srcRect/>
                    <a:stretch>
                      <a:fillRect/>
                    </a:stretch>
                  </pic:blipFill>
                  <pic:spPr bwMode="auto">
                    <a:xfrm>
                      <a:off x="0" y="0"/>
                      <a:ext cx="5267325" cy="1838325"/>
                    </a:xfrm>
                    <a:prstGeom prst="rect">
                      <a:avLst/>
                    </a:prstGeom>
                    <a:noFill/>
                    <a:ln w="9525">
                      <a:noFill/>
                      <a:miter lim="800000"/>
                      <a:headEnd/>
                      <a:tailEnd/>
                    </a:ln>
                  </pic:spPr>
                </pic:pic>
              </a:graphicData>
            </a:graphic>
          </wp:inline>
        </w:drawing>
      </w:r>
    </w:p>
    <w:p w:rsidR="00A92BDC" w:rsidRPr="00B66B75" w:rsidRDefault="00A92BDC" w:rsidP="005D5C7B">
      <w:pPr>
        <w:pStyle w:val="af5"/>
        <w:jc w:val="center"/>
        <w:rPr>
          <w:rFonts w:ascii="Calibri" w:eastAsia="宋体" w:hAnsi="Calibri" w:cs="KjdjjjKrqmbjMxxxgtAdvTT5ada87cc"/>
        </w:rPr>
      </w:pPr>
      <w:bookmarkStart w:id="27" w:name="_Ref104890267"/>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25</w:t>
      </w:r>
      <w:r w:rsidR="0031111A">
        <w:fldChar w:fldCharType="end"/>
      </w:r>
      <w:bookmarkEnd w:id="27"/>
      <w:r>
        <w:rPr>
          <w:rFonts w:hint="eastAsia"/>
        </w:rPr>
        <w:t xml:space="preserve"> </w:t>
      </w:r>
      <w:r w:rsidRPr="00B66B75">
        <w:rPr>
          <w:rFonts w:ascii="Calibri" w:eastAsia="宋体" w:hAnsi="Calibri" w:cs="KjdjjjKrqmbjMxxxgtAdvTT5ada87cc"/>
        </w:rPr>
        <w:t>EEPROM</w:t>
      </w:r>
      <w:r w:rsidRPr="00B66B75">
        <w:rPr>
          <w:rFonts w:ascii="Calibri" w:eastAsia="宋体" w:hAnsi="宋体" w:cs="KjdjjjKrqmbjMxxxgtAdvTT5ada87cc"/>
        </w:rPr>
        <w:t>单元结构</w:t>
      </w:r>
    </w:p>
    <w:p w:rsidR="00A92BDC" w:rsidRPr="00B66B75" w:rsidRDefault="00A92BDC" w:rsidP="00CA2BAD">
      <w:pPr>
        <w:spacing w:beforeLines="50" w:afterLines="50"/>
        <w:ind w:firstLineChars="200" w:firstLine="480"/>
        <w:rPr>
          <w:rFonts w:ascii="Calibri" w:hAnsi="Calibri" w:cs="KjdjjjKrqmbjMxxxgtAdvTT5ada87cc"/>
          <w:color w:val="000000"/>
        </w:rPr>
      </w:pPr>
    </w:p>
    <w:p w:rsidR="00CE2AA0" w:rsidRPr="00B66B75" w:rsidRDefault="00CE2AA0" w:rsidP="00623313">
      <w:pPr>
        <w:pStyle w:val="4"/>
      </w:pPr>
      <w:r w:rsidRPr="00B66B75">
        <w:t>OTP</w:t>
      </w:r>
      <w:r w:rsidRPr="00B66B75">
        <w:t>技术</w:t>
      </w:r>
    </w:p>
    <w:p w:rsidR="00CE2AA0" w:rsidRPr="00B66B75" w:rsidRDefault="00CE2AA0" w:rsidP="00CA2BAD">
      <w:pPr>
        <w:spacing w:beforeLines="50" w:afterLines="50"/>
        <w:ind w:firstLineChars="200" w:firstLine="480"/>
        <w:rPr>
          <w:rFonts w:ascii="Calibri" w:hAnsi="Calibri" w:cs="KjdjjjKrqmbjMxxxgtAdvTT5ada87cc"/>
        </w:rPr>
      </w:pPr>
      <w:r w:rsidRPr="00B66B75">
        <w:rPr>
          <w:rFonts w:ascii="Calibri" w:hAnsi="宋体" w:cs="KjdjjjKrqmbjMxxxgtAdvTT5ada87cc"/>
          <w:color w:val="000000"/>
        </w:rPr>
        <w:t>一次性可编程（</w:t>
      </w:r>
      <w:r w:rsidRPr="00B66B75">
        <w:rPr>
          <w:rFonts w:ascii="Calibri" w:hAnsi="Calibri" w:cs="KjdjjjKrqmbjMxxxgtAdvTT5ada87cc"/>
          <w:color w:val="000000"/>
        </w:rPr>
        <w:t>OTP</w:t>
      </w:r>
      <w:r w:rsidRPr="00B66B75">
        <w:rPr>
          <w:rFonts w:ascii="Calibri" w:hAnsi="宋体" w:cs="KjdjjjKrqmbjMxxxgtAdvTT5ada87cc"/>
          <w:color w:val="000000"/>
        </w:rPr>
        <w:t>）</w:t>
      </w:r>
      <w:r w:rsidRPr="00B66B75">
        <w:rPr>
          <w:rFonts w:ascii="Calibri" w:hAnsi="Calibri" w:cs="KjdjjjKrqmbjMxxxgtAdvTT5ada87cc"/>
          <w:color w:val="000000"/>
        </w:rPr>
        <w:t>ROM</w:t>
      </w:r>
      <w:r w:rsidRPr="00B66B75">
        <w:rPr>
          <w:rFonts w:ascii="Calibri" w:hAnsi="宋体" w:cs="KjdjjjKrqmbjMxxxgtAdvTT5ada87cc"/>
          <w:color w:val="000000"/>
        </w:rPr>
        <w:t>已被广泛用于各种产品中，以存储诸如修剪参数或产品代码等信息。除了在晶圆工艺完成后的可编程性外，</w:t>
      </w:r>
      <w:r w:rsidRPr="00B66B75">
        <w:rPr>
          <w:rFonts w:ascii="Calibri" w:hAnsi="Calibri" w:cs="KjdjjjKrqmbjMxxxgtAdvTT5ada87cc"/>
          <w:color w:val="000000"/>
        </w:rPr>
        <w:t>OTP</w:t>
      </w:r>
      <w:r w:rsidRPr="00B66B75">
        <w:rPr>
          <w:rFonts w:ascii="Calibri" w:hAnsi="宋体" w:cs="KjdjjjKrqmbjMxxxgtAdvTT5ada87cc"/>
          <w:color w:val="000000"/>
        </w:rPr>
        <w:t>的另一个优点是它是由逻辑</w:t>
      </w:r>
      <w:r w:rsidRPr="00B66B75">
        <w:rPr>
          <w:rFonts w:ascii="Calibri" w:hAnsi="Calibri" w:cs="KjdjjjKrqmbjMxxxgtAdvTT5ada87cc"/>
          <w:color w:val="000000"/>
        </w:rPr>
        <w:t>CMOS</w:t>
      </w:r>
      <w:r w:rsidRPr="00B66B75">
        <w:rPr>
          <w:rFonts w:ascii="Calibri" w:hAnsi="宋体" w:cs="KjdjjjKrqmbjMxxxgtAdvTT5ada87cc"/>
          <w:color w:val="000000"/>
        </w:rPr>
        <w:t>晶体管组成的，在实现逻辑</w:t>
      </w:r>
      <w:r w:rsidRPr="00B66B75">
        <w:rPr>
          <w:rFonts w:ascii="Calibri" w:hAnsi="Calibri" w:cs="KjdjjjKrqmbjMxxxgtAdvTT5ada87cc"/>
          <w:color w:val="000000"/>
        </w:rPr>
        <w:t>CMOS</w:t>
      </w:r>
      <w:r w:rsidRPr="00B66B75">
        <w:rPr>
          <w:rFonts w:ascii="Calibri" w:hAnsi="宋体" w:cs="KjdjjjKrqmbjMxxxgtAdvTT5ada87cc"/>
          <w:color w:val="000000"/>
        </w:rPr>
        <w:t>工艺时无需额外的掩模和工艺步骤。</w:t>
      </w: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一个</w:t>
      </w:r>
      <w:r w:rsidRPr="00B66B75">
        <w:rPr>
          <w:rFonts w:ascii="Calibri" w:hAnsi="Calibri" w:cs="KjdjjjKrqmbjMxxxgtAdvTT5ada87cc"/>
          <w:color w:val="000000"/>
        </w:rPr>
        <w:t>CMOS</w:t>
      </w:r>
      <w:r w:rsidRPr="00B66B75">
        <w:rPr>
          <w:rFonts w:ascii="Calibri" w:hAnsi="宋体" w:cs="KjdjjjKrqmbjMxxxgtAdvTT5ada87cc"/>
          <w:color w:val="000000"/>
        </w:rPr>
        <w:t>反熔断单元是主要的</w:t>
      </w:r>
      <w:r w:rsidRPr="00B66B75">
        <w:rPr>
          <w:rFonts w:ascii="Calibri" w:hAnsi="Calibri" w:cs="KjdjjjKrqmbjMxxxgtAdvTT5ada87cc"/>
          <w:color w:val="000000"/>
        </w:rPr>
        <w:t>OTP</w:t>
      </w:r>
      <w:r w:rsidRPr="00B66B75">
        <w:rPr>
          <w:rFonts w:ascii="Calibri" w:hAnsi="宋体" w:cs="KjdjjjKrqmbjMxxxgtAdvTT5ada87cc"/>
          <w:color w:val="000000"/>
        </w:rPr>
        <w:t>存储单元之一，由两个</w:t>
      </w:r>
      <w:r w:rsidRPr="00B66B75">
        <w:rPr>
          <w:rFonts w:ascii="Calibri" w:hAnsi="Calibri" w:cs="KjdjjjKrqmbjMxxxgtAdvTT5ada87cc"/>
          <w:color w:val="000000"/>
        </w:rPr>
        <w:t>n-MOSFET</w:t>
      </w:r>
      <w:r w:rsidRPr="00B66B75">
        <w:rPr>
          <w:rFonts w:ascii="Calibri" w:hAnsi="宋体" w:cs="KjdjjjKrqmbjMxxxgtAdvTT5ada87cc"/>
          <w:color w:val="000000"/>
        </w:rPr>
        <w:t>组成，如</w:t>
      </w:r>
      <w:r w:rsidR="0031111A">
        <w:rPr>
          <w:rFonts w:ascii="Calibri" w:hAnsi="宋体" w:cs="KjdjjjKrqmbjMxxxgtAdvTT5ada87cc"/>
          <w:color w:val="000000"/>
        </w:rPr>
        <w:fldChar w:fldCharType="begin"/>
      </w:r>
      <w:r w:rsidR="00A92BDC">
        <w:rPr>
          <w:rFonts w:ascii="Calibri" w:hAnsi="宋体" w:cs="KjdjjjKrqmbjMxxxgtAdvTT5ada87cc"/>
          <w:color w:val="000000"/>
        </w:rPr>
        <w:instrText xml:space="preserve"> REF _Ref104890343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26</w:t>
      </w:r>
      <w:r w:rsidR="0031111A">
        <w:rPr>
          <w:rFonts w:ascii="Calibri" w:hAnsi="宋体" w:cs="KjdjjjKrqmbjMxxxgtAdvTT5ada87cc"/>
          <w:color w:val="000000"/>
        </w:rPr>
        <w:fldChar w:fldCharType="end"/>
      </w:r>
      <w:r w:rsidRPr="00B66B75">
        <w:rPr>
          <w:rFonts w:ascii="Calibri" w:hAnsi="宋体" w:cs="KjdjjjKrqmbjMxxxgtAdvTT5ada87cc"/>
          <w:color w:val="000000"/>
        </w:rPr>
        <w:t>所示，编程晶体管（反熔</w:t>
      </w:r>
      <w:r w:rsidR="003B4E51">
        <w:rPr>
          <w:rFonts w:ascii="Calibri" w:hAnsi="宋体" w:cs="KjdjjjKrqmbjMxxxgtAdvTT5ada87cc" w:hint="eastAsia"/>
          <w:color w:val="000000"/>
        </w:rPr>
        <w:t>丝</w:t>
      </w:r>
      <w:r w:rsidRPr="00B66B75">
        <w:rPr>
          <w:rFonts w:ascii="Calibri" w:hAnsi="Calibri" w:cs="KjdjjjKrqmbjMxxxgtAdvTT5ada87cc"/>
          <w:color w:val="000000"/>
        </w:rPr>
        <w:t>[AF]</w:t>
      </w:r>
      <w:r w:rsidRPr="00B66B75">
        <w:rPr>
          <w:rFonts w:ascii="Calibri" w:hAnsi="宋体" w:cs="KjdjjjKrqmbjMxxxgtAdvTT5ada87cc"/>
          <w:color w:val="000000"/>
        </w:rPr>
        <w:t>）和选中晶体管（</w:t>
      </w:r>
      <w:r w:rsidRPr="00B66B75">
        <w:rPr>
          <w:rFonts w:ascii="Calibri" w:hAnsi="Calibri" w:cs="KjdjjjKrqmbjMxxxgtAdvTT5ada87cc"/>
          <w:color w:val="000000"/>
        </w:rPr>
        <w:t>SG</w:t>
      </w:r>
      <w:r w:rsidRPr="00B66B75">
        <w:rPr>
          <w:rFonts w:ascii="Calibri" w:hAnsi="宋体" w:cs="KjdjjjKrqmbjMxxxgtAdvTT5ada87cc"/>
          <w:color w:val="000000"/>
        </w:rPr>
        <w:t>）。单元状态是根据选中单元中从</w:t>
      </w:r>
      <w:r w:rsidRPr="00B66B75">
        <w:rPr>
          <w:rFonts w:ascii="Calibri" w:hAnsi="Calibri" w:cs="KjdjjjKrqmbjMxxxgtAdvTT5ada87cc"/>
          <w:color w:val="000000"/>
        </w:rPr>
        <w:t>AF</w:t>
      </w:r>
      <w:r w:rsidRPr="00B66B75">
        <w:rPr>
          <w:rFonts w:ascii="Calibri" w:hAnsi="宋体" w:cs="KjdjjjKrqmbjMxxxgtAdvTT5ada87cc"/>
          <w:color w:val="000000"/>
        </w:rPr>
        <w:t>到源头的电阻来定义的。</w:t>
      </w:r>
      <w:r w:rsidRPr="00B66B75">
        <w:rPr>
          <w:rFonts w:ascii="Calibri" w:hAnsi="Calibri" w:cs="RchdgfRnyqfvPwmpkfAdvTT3713a231"/>
          <w:color w:val="000000"/>
        </w:rPr>
        <w:t>"</w:t>
      </w:r>
      <w:r w:rsidRPr="00B66B75">
        <w:rPr>
          <w:rFonts w:ascii="Calibri" w:hAnsi="宋体" w:cs="KjdjjjKrqmbjMxxxgtAdvTT5ada87cc"/>
          <w:color w:val="000000"/>
        </w:rPr>
        <w:t>反熔</w:t>
      </w:r>
      <w:r w:rsidR="003B4E51">
        <w:rPr>
          <w:rFonts w:ascii="Calibri" w:hAnsi="宋体" w:cs="KjdjjjKrqmbjMxxxgtAdvTT5ada87cc" w:hint="eastAsia"/>
          <w:color w:val="000000"/>
        </w:rPr>
        <w:t>丝</w:t>
      </w:r>
      <w:r w:rsidRPr="00B66B75">
        <w:rPr>
          <w:rFonts w:ascii="Calibri" w:hAnsi="Calibri" w:cs="RchdgfRnyqfvPwmpkfAdvTT3713a231"/>
          <w:color w:val="000000"/>
        </w:rPr>
        <w:t>"</w:t>
      </w:r>
      <w:r w:rsidRPr="00B66B75">
        <w:rPr>
          <w:rFonts w:ascii="Calibri" w:hAnsi="宋体" w:cs="KjdjjjKrqmbjMxxxgtAdvTT5ada87cc"/>
          <w:color w:val="000000"/>
        </w:rPr>
        <w:t>意味着编程的单元显示低电阻，这与一般的</w:t>
      </w:r>
      <w:r w:rsidRPr="00B66B75">
        <w:rPr>
          <w:rFonts w:ascii="Calibri" w:hAnsi="Calibri" w:cs="KjdjjjKrqmbjMxxxgtAdvTT5ada87cc"/>
          <w:color w:val="000000"/>
        </w:rPr>
        <w:t>eFuse</w:t>
      </w:r>
      <w:r w:rsidRPr="00B66B75">
        <w:rPr>
          <w:rFonts w:ascii="Calibri" w:hAnsi="宋体" w:cs="KjdjjjKrqmbjMxxxgtAdvTT5ada87cc"/>
          <w:color w:val="000000"/>
        </w:rPr>
        <w:t>（金属熔</w:t>
      </w:r>
      <w:r w:rsidR="003B4E51">
        <w:rPr>
          <w:rFonts w:ascii="Calibri" w:hAnsi="宋体" w:cs="KjdjjjKrqmbjMxxxgtAdvTT5ada87cc" w:hint="eastAsia"/>
          <w:color w:val="000000"/>
        </w:rPr>
        <w:t>丝</w:t>
      </w:r>
      <w:r w:rsidRPr="00B66B75">
        <w:rPr>
          <w:rFonts w:ascii="Calibri" w:hAnsi="宋体" w:cs="KjdjjjKrqmbjMxxxgtAdvTT5ada87cc"/>
          <w:color w:val="000000"/>
        </w:rPr>
        <w:t>）相反，后者在编程后电阻会变高。</w:t>
      </w:r>
      <w:r w:rsidR="0031111A">
        <w:rPr>
          <w:rFonts w:ascii="Calibri" w:hAnsi="宋体" w:cs="KjdjjjKrqmbjMxxxgtAdvTT5ada87cc"/>
          <w:color w:val="000000"/>
        </w:rPr>
        <w:fldChar w:fldCharType="begin"/>
      </w:r>
      <w:r w:rsidR="00A92BDC">
        <w:rPr>
          <w:rFonts w:ascii="Calibri" w:hAnsi="宋体" w:cs="KjdjjjKrqmbjMxxxgtAdvTT5ada87cc"/>
          <w:color w:val="000000"/>
        </w:rPr>
        <w:instrText xml:space="preserve"> REF _Ref104890343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26</w:t>
      </w:r>
      <w:r w:rsidR="0031111A">
        <w:rPr>
          <w:rFonts w:ascii="Calibri" w:hAnsi="宋体" w:cs="KjdjjjKrqmbjMxxxgtAdvTT5ada87cc"/>
          <w:color w:val="000000"/>
        </w:rPr>
        <w:fldChar w:fldCharType="end"/>
      </w:r>
      <w:r w:rsidRPr="00B66B75">
        <w:rPr>
          <w:rFonts w:ascii="Calibri" w:hAnsi="宋体" w:cs="KjdjjjKrqmbjMxxxgtAdvTT5ada87cc"/>
          <w:color w:val="000000"/>
        </w:rPr>
        <w:t>描述了</w:t>
      </w:r>
      <w:r w:rsidRPr="00B66B75">
        <w:rPr>
          <w:rFonts w:ascii="Calibri" w:hAnsi="Calibri" w:cs="KjdjjjKrqmbjMxxxgtAdvTT5ada87cc"/>
          <w:color w:val="000000"/>
        </w:rPr>
        <w:t>OTP</w:t>
      </w:r>
      <w:r w:rsidRPr="00B66B75">
        <w:rPr>
          <w:rFonts w:ascii="Calibri" w:hAnsi="宋体" w:cs="KjdjjjKrqmbjMxxxgtAdvTT5ada87cc"/>
          <w:color w:val="000000"/>
        </w:rPr>
        <w:t>单元的编程和读操作中的偏置条件。</w:t>
      </w:r>
    </w:p>
    <w:p w:rsidR="00CE2AA0" w:rsidRDefault="00CE2AA0" w:rsidP="00CA2BAD">
      <w:pPr>
        <w:spacing w:beforeLines="50" w:afterLines="50"/>
        <w:ind w:firstLineChars="200" w:firstLine="480"/>
        <w:rPr>
          <w:rFonts w:ascii="Calibri" w:hAnsi="宋体" w:cs="KjdjjjKrqmbjMxxxgtAdvTT5ada87cc"/>
          <w:color w:val="000000"/>
        </w:rPr>
      </w:pPr>
      <w:r w:rsidRPr="00B66B75">
        <w:rPr>
          <w:rFonts w:ascii="Calibri" w:hAnsi="宋体" w:cs="KjdjjjKrqmbjMxxxgtAdvTT5ada87cc"/>
          <w:color w:val="000000"/>
        </w:rPr>
        <w:t>在编程操作中，应用于自动对焦的高电压在编程晶体管的边缘诱导栅极氧化层击穿，从而导致从自动对焦到源头的路径中出现低电阻。在读操作中，在</w:t>
      </w:r>
      <w:r w:rsidRPr="00B66B75">
        <w:rPr>
          <w:rFonts w:ascii="Calibri" w:hAnsi="Calibri" w:cs="KjdjjjKrqmbjMxxxgtAdvTT5ada87cc"/>
          <w:color w:val="000000"/>
        </w:rPr>
        <w:t>AF</w:t>
      </w:r>
      <w:r w:rsidRPr="00B66B75">
        <w:rPr>
          <w:rFonts w:ascii="Calibri" w:hAnsi="宋体" w:cs="KjdjjjKrqmbjMxxxgtAdvTT5ada87cc"/>
          <w:color w:val="000000"/>
        </w:rPr>
        <w:lastRenderedPageBreak/>
        <w:t>上施加</w:t>
      </w:r>
      <w:r w:rsidRPr="00B66B75">
        <w:rPr>
          <w:rFonts w:ascii="Calibri" w:hAnsi="Calibri" w:cs="KjdjjjKrqmbjMxxxgtAdvTT5ada87cc"/>
          <w:color w:val="000000"/>
        </w:rPr>
        <w:t>Vread</w:t>
      </w:r>
      <w:r w:rsidRPr="00B66B75">
        <w:rPr>
          <w:rFonts w:ascii="Calibri" w:hAnsi="宋体" w:cs="KjdjjjKrqmbjMxxxgtAdvTT5ada87cc"/>
          <w:color w:val="000000"/>
        </w:rPr>
        <w:t>，从</w:t>
      </w:r>
      <w:r w:rsidRPr="00B66B75">
        <w:rPr>
          <w:rFonts w:ascii="Calibri" w:hAnsi="Calibri" w:cs="KjdjjjKrqmbjMxxxgtAdvTT5ada87cc"/>
          <w:color w:val="000000"/>
        </w:rPr>
        <w:t>AF</w:t>
      </w:r>
      <w:r w:rsidRPr="00B66B75">
        <w:rPr>
          <w:rFonts w:ascii="Calibri" w:hAnsi="宋体" w:cs="KjdjjjKrqmbjMxxxgtAdvTT5ada87cc"/>
          <w:color w:val="000000"/>
        </w:rPr>
        <w:t>到源</w:t>
      </w:r>
      <w:r w:rsidR="003B4E51">
        <w:rPr>
          <w:rFonts w:ascii="Calibri" w:hAnsi="宋体" w:cs="KjdjjjKrqmbjMxxxgtAdvTT5ada87cc" w:hint="eastAsia"/>
          <w:color w:val="000000"/>
        </w:rPr>
        <w:t>极</w:t>
      </w:r>
      <w:r w:rsidRPr="00B66B75">
        <w:rPr>
          <w:rFonts w:ascii="Calibri" w:hAnsi="宋体" w:cs="KjdjjjKrqmbjMxxxgtAdvTT5ada87cc"/>
          <w:color w:val="000000"/>
        </w:rPr>
        <w:t>的单元电流被检测或与参考电流相比较。</w:t>
      </w:r>
    </w:p>
    <w:p w:rsidR="00A92BDC" w:rsidRPr="00B66B75" w:rsidRDefault="001A6DDA" w:rsidP="00CA2BAD">
      <w:pPr>
        <w:autoSpaceDE w:val="0"/>
        <w:autoSpaceDN w:val="0"/>
        <w:spacing w:beforeLines="50" w:afterLines="5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76850" cy="1581150"/>
            <wp:effectExtent l="19050" t="0" r="0" b="0"/>
            <wp:docPr id="2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36" cstate="print"/>
                    <a:srcRect/>
                    <a:stretch>
                      <a:fillRect/>
                    </a:stretch>
                  </pic:blipFill>
                  <pic:spPr bwMode="auto">
                    <a:xfrm>
                      <a:off x="0" y="0"/>
                      <a:ext cx="5276850" cy="1581150"/>
                    </a:xfrm>
                    <a:prstGeom prst="rect">
                      <a:avLst/>
                    </a:prstGeom>
                    <a:noFill/>
                    <a:ln w="9525">
                      <a:noFill/>
                      <a:miter lim="800000"/>
                      <a:headEnd/>
                      <a:tailEnd/>
                    </a:ln>
                  </pic:spPr>
                </pic:pic>
              </a:graphicData>
            </a:graphic>
          </wp:inline>
        </w:drawing>
      </w:r>
    </w:p>
    <w:p w:rsidR="00A92BDC" w:rsidRPr="00B66B75" w:rsidRDefault="00A92BDC" w:rsidP="005D5C7B">
      <w:pPr>
        <w:pStyle w:val="af5"/>
        <w:jc w:val="center"/>
        <w:rPr>
          <w:rFonts w:ascii="Calibri" w:eastAsia="宋体" w:hAnsi="宋体" w:cs="KjdjjjKrqmbjMxxxgtAdvTT5ada87cc"/>
        </w:rPr>
      </w:pPr>
      <w:bookmarkStart w:id="28" w:name="_Ref104890343"/>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26</w:t>
      </w:r>
      <w:r w:rsidR="0031111A">
        <w:fldChar w:fldCharType="end"/>
      </w:r>
      <w:bookmarkEnd w:id="28"/>
      <w:r>
        <w:rPr>
          <w:rFonts w:hint="eastAsia"/>
        </w:rPr>
        <w:t xml:space="preserve"> </w:t>
      </w:r>
      <w:r w:rsidRPr="00B66B75">
        <w:rPr>
          <w:rFonts w:ascii="Calibri" w:eastAsia="宋体" w:hAnsi="Calibri" w:cs="KjdjjjKrqmbjMxxxgtAdvTT5ada87cc"/>
        </w:rPr>
        <w:t>2T</w:t>
      </w:r>
      <w:r w:rsidRPr="00B66B75">
        <w:rPr>
          <w:rFonts w:ascii="Calibri" w:eastAsia="宋体" w:hAnsi="宋体" w:cs="KjdjjjKrqmbjMxxxgtAdvTT5ada87cc"/>
        </w:rPr>
        <w:t>反熔断单元</w:t>
      </w:r>
    </w:p>
    <w:p w:rsidR="00A92BDC" w:rsidRPr="00B66B75" w:rsidRDefault="00A92BDC" w:rsidP="00CA2BAD">
      <w:pPr>
        <w:spacing w:beforeLines="50" w:afterLines="50"/>
        <w:ind w:firstLineChars="200" w:firstLine="480"/>
        <w:rPr>
          <w:rFonts w:ascii="Calibri" w:hAnsi="Calibri" w:cs="KjdjjjKrqmbjMxxxgtAdvTT5ada87cc"/>
          <w:color w:val="000000"/>
        </w:rPr>
      </w:pPr>
    </w:p>
    <w:p w:rsidR="00CE2AA0" w:rsidRPr="00B66B75" w:rsidRDefault="00CE2AA0"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另一种</w:t>
      </w:r>
      <w:r w:rsidRPr="00B66B75">
        <w:rPr>
          <w:rFonts w:ascii="Calibri" w:hAnsi="Calibri" w:cs="KjdjjjKrqmbjMxxxgtAdvTT5ada87cc"/>
          <w:color w:val="000000"/>
        </w:rPr>
        <w:t>OTP</w:t>
      </w:r>
      <w:r w:rsidRPr="00B66B75">
        <w:rPr>
          <w:rFonts w:ascii="Calibri" w:hAnsi="宋体" w:cs="KjdjjjKrqmbjMxxxgtAdvTT5ada87cc"/>
          <w:color w:val="000000"/>
        </w:rPr>
        <w:t>存储单元是</w:t>
      </w:r>
      <w:r w:rsidRPr="00B66B75">
        <w:rPr>
          <w:rFonts w:ascii="Calibri" w:hAnsi="Calibri" w:cs="KjdjjjKrqmbjMxxxgtAdvTT5ada87cc"/>
          <w:color w:val="000000"/>
        </w:rPr>
        <w:t>FG</w:t>
      </w:r>
      <w:r w:rsidRPr="00B66B75">
        <w:rPr>
          <w:rFonts w:ascii="Calibri" w:hAnsi="宋体" w:cs="KjdjjjKrqmbjMxxxgtAdvTT5ada87cc"/>
          <w:color w:val="000000"/>
        </w:rPr>
        <w:t>型单元，如</w:t>
      </w:r>
      <w:r w:rsidR="0031111A">
        <w:rPr>
          <w:rFonts w:ascii="Calibri" w:hAnsi="宋体" w:cs="KjdjjjKrqmbjMxxxgtAdvTT5ada87cc"/>
          <w:color w:val="000000"/>
        </w:rPr>
        <w:fldChar w:fldCharType="begin"/>
      </w:r>
      <w:r w:rsidR="00A92BDC">
        <w:rPr>
          <w:rFonts w:ascii="Calibri" w:hAnsi="宋体" w:cs="KjdjjjKrqmbjMxxxgtAdvTT5ada87cc"/>
          <w:color w:val="000000"/>
        </w:rPr>
        <w:instrText xml:space="preserve"> REF _Ref104890385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27</w:t>
      </w:r>
      <w:r w:rsidR="0031111A">
        <w:rPr>
          <w:rFonts w:ascii="Calibri" w:hAnsi="宋体" w:cs="KjdjjjKrqmbjMxxxgtAdvTT5ada87cc"/>
          <w:color w:val="000000"/>
        </w:rPr>
        <w:fldChar w:fldCharType="end"/>
      </w:r>
      <w:r w:rsidRPr="00A92BDC">
        <w:rPr>
          <w:rFonts w:ascii="Calibri" w:hAnsi="宋体" w:cs="KjdjjjKrqmbjMxxxgtAdvTT5ada87cc"/>
          <w:color w:val="000000"/>
        </w:rPr>
        <w:t>所示</w:t>
      </w:r>
      <w:r w:rsidRPr="00B66B75">
        <w:rPr>
          <w:rFonts w:ascii="Calibri" w:hAnsi="宋体" w:cs="KjdjjjKrqmbjMxxxgtAdvTT5ada87cc"/>
          <w:color w:val="000000"/>
        </w:rPr>
        <w:t>。它由两个串联的</w:t>
      </w:r>
      <w:r w:rsidRPr="00B66B75">
        <w:rPr>
          <w:rFonts w:ascii="Calibri" w:hAnsi="Calibri" w:cs="KjdjjjKrqmbjMxxxgtAdvTT5ada87cc"/>
          <w:color w:val="000000"/>
        </w:rPr>
        <w:t>p-MOSFET</w:t>
      </w:r>
      <w:r w:rsidRPr="00B66B75">
        <w:rPr>
          <w:rFonts w:ascii="Calibri" w:hAnsi="宋体" w:cs="KjdjjjKrqmbjMxxxgtAdvTT5ada87cc"/>
          <w:color w:val="000000"/>
        </w:rPr>
        <w:t>组成，右边是一个浮栅晶体管，左边是一个选中晶体管。</w:t>
      </w:r>
    </w:p>
    <w:p w:rsidR="00CE2AA0" w:rsidRDefault="00CE2AA0" w:rsidP="00CA2BAD">
      <w:pPr>
        <w:spacing w:beforeLines="50" w:afterLines="50"/>
        <w:ind w:firstLineChars="200" w:firstLine="480"/>
        <w:rPr>
          <w:rFonts w:ascii="Calibri" w:hAnsi="宋体" w:cs="KjdjjjKrqmbjMxxxgtAdvTT5ada87cc"/>
          <w:color w:val="000000"/>
        </w:rPr>
      </w:pPr>
      <w:r w:rsidRPr="00B66B75">
        <w:rPr>
          <w:rFonts w:ascii="Calibri" w:hAnsi="宋体" w:cs="KjdjjjKrqmbjMxxxgtAdvTT5ada87cc"/>
          <w:color w:val="000000"/>
        </w:rPr>
        <w:t>在编程运行中，</w:t>
      </w:r>
      <w:r w:rsidRPr="00B66B75">
        <w:rPr>
          <w:rFonts w:ascii="Calibri" w:hAnsi="Calibri" w:cs="KjdjjjKrqmbjMxxxgtAdvTT5ada87cc"/>
          <w:color w:val="000000"/>
        </w:rPr>
        <w:t>FG</w:t>
      </w:r>
      <w:r w:rsidRPr="00B66B75">
        <w:rPr>
          <w:rFonts w:ascii="Calibri" w:hAnsi="宋体" w:cs="KjdjjjKrqmbjMxxxgtAdvTT5ada87cc"/>
          <w:color w:val="000000"/>
        </w:rPr>
        <w:t>型</w:t>
      </w:r>
      <w:r w:rsidRPr="00B66B75">
        <w:rPr>
          <w:rFonts w:ascii="Calibri" w:hAnsi="Calibri" w:cs="KjdjjjKrqmbjMxxxgtAdvTT5ada87cc"/>
          <w:color w:val="000000"/>
        </w:rPr>
        <w:t>OTP</w:t>
      </w:r>
      <w:r w:rsidRPr="00B66B75">
        <w:rPr>
          <w:rFonts w:ascii="Calibri" w:hAnsi="宋体" w:cs="KjdjjjKrqmbjMxxxgtAdvTT5ada87cc"/>
          <w:color w:val="000000"/>
        </w:rPr>
        <w:t>存储单元使用沟道热空穴将热电子注入浮栅晶体管（</w:t>
      </w:r>
      <w:r w:rsidRPr="00B66B75">
        <w:rPr>
          <w:rFonts w:ascii="Calibri" w:hAnsi="Calibri" w:cs="KjdjjjKrqmbjMxxxgtAdvTT5ada87cc"/>
          <w:color w:val="000000"/>
        </w:rPr>
        <w:t>FG</w:t>
      </w:r>
      <w:r w:rsidRPr="00B66B75">
        <w:rPr>
          <w:rFonts w:ascii="Calibri" w:hAnsi="宋体" w:cs="KjdjjjKrqmbjMxxxgtAdvTT5ada87cc"/>
          <w:color w:val="000000"/>
        </w:rPr>
        <w:t>）的栅极。侧面的高电场加速了空穴，并诱发了电子</w:t>
      </w:r>
      <w:r w:rsidRPr="00B66B75">
        <w:rPr>
          <w:rFonts w:ascii="Calibri" w:hAnsi="Calibri" w:cs="TkwmccDjcfxyKwkqrmAdvTT5ada87cc"/>
          <w:color w:val="000000"/>
        </w:rPr>
        <w:t>-</w:t>
      </w:r>
      <w:r w:rsidRPr="00B66B75">
        <w:rPr>
          <w:rFonts w:ascii="Calibri" w:hAnsi="宋体" w:cs="KjdjjjKrqmbjMxxxgtAdvTT5ada87cc"/>
          <w:color w:val="000000"/>
        </w:rPr>
        <w:t>空穴对的产生。最后，一些电子通过</w:t>
      </w:r>
      <w:r w:rsidRPr="00B66B75">
        <w:rPr>
          <w:rFonts w:ascii="Calibri" w:hAnsi="Calibri" w:cs="KjdjjjKrqmbjMxxxgtAdvTT5ada87cc"/>
          <w:color w:val="000000"/>
        </w:rPr>
        <w:t>FG</w:t>
      </w:r>
      <w:r w:rsidRPr="00B66B75">
        <w:rPr>
          <w:rFonts w:ascii="Calibri" w:hAnsi="宋体" w:cs="KjdjjjKrqmbjMxxxgtAdvTT5ada87cc"/>
          <w:color w:val="000000"/>
        </w:rPr>
        <w:t>和漏极之间的耦合效应被注入</w:t>
      </w:r>
      <w:r w:rsidRPr="00B66B75">
        <w:rPr>
          <w:rFonts w:ascii="Calibri" w:hAnsi="Calibri" w:cs="KjdjjjKrqmbjMxxxgtAdvTT5ada87cc"/>
          <w:color w:val="000000"/>
        </w:rPr>
        <w:t>FG</w:t>
      </w:r>
      <w:r w:rsidRPr="00B66B75">
        <w:rPr>
          <w:rFonts w:ascii="Calibri" w:hAnsi="宋体" w:cs="KjdjjjKrqmbjMxxxgtAdvTT5ada87cc"/>
          <w:color w:val="000000"/>
        </w:rPr>
        <w:t>。储存在</w:t>
      </w:r>
      <w:r w:rsidRPr="00B66B75">
        <w:rPr>
          <w:rFonts w:ascii="Calibri" w:hAnsi="Calibri" w:cs="KjdjjjKrqmbjMxxxgtAdvTT5ada87cc"/>
          <w:color w:val="000000"/>
        </w:rPr>
        <w:t>FG</w:t>
      </w:r>
      <w:r w:rsidRPr="00B66B75">
        <w:rPr>
          <w:rFonts w:ascii="Calibri" w:hAnsi="宋体" w:cs="KjdjjjKrqmbjMxxxgtAdvTT5ada87cc"/>
          <w:color w:val="000000"/>
        </w:rPr>
        <w:t>中的电子开启了浮栅晶体管。</w:t>
      </w:r>
    </w:p>
    <w:p w:rsidR="00A92BDC"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drawing>
          <wp:inline distT="0" distB="0" distL="0" distR="0">
            <wp:extent cx="5276850" cy="1609725"/>
            <wp:effectExtent l="19050" t="0" r="0" b="0"/>
            <wp:docPr id="3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37" cstate="print"/>
                    <a:srcRect/>
                    <a:stretch>
                      <a:fillRect/>
                    </a:stretch>
                  </pic:blipFill>
                  <pic:spPr bwMode="auto">
                    <a:xfrm>
                      <a:off x="0" y="0"/>
                      <a:ext cx="5276850" cy="1609725"/>
                    </a:xfrm>
                    <a:prstGeom prst="rect">
                      <a:avLst/>
                    </a:prstGeom>
                    <a:noFill/>
                    <a:ln w="9525">
                      <a:noFill/>
                      <a:miter lim="800000"/>
                      <a:headEnd/>
                      <a:tailEnd/>
                    </a:ln>
                  </pic:spPr>
                </pic:pic>
              </a:graphicData>
            </a:graphic>
          </wp:inline>
        </w:drawing>
      </w:r>
    </w:p>
    <w:p w:rsidR="00A92BDC" w:rsidRPr="00B66B75" w:rsidRDefault="00A92BDC" w:rsidP="005D5C7B">
      <w:pPr>
        <w:pStyle w:val="af5"/>
        <w:jc w:val="center"/>
        <w:rPr>
          <w:rFonts w:ascii="Calibri" w:eastAsia="宋体" w:hAnsi="宋体" w:cs="KjdjjjKrqmbjMxxxgtAdvTT5ada87cc"/>
        </w:rPr>
      </w:pPr>
      <w:bookmarkStart w:id="29" w:name="_Ref104890385"/>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27</w:t>
      </w:r>
      <w:r w:rsidR="0031111A">
        <w:fldChar w:fldCharType="end"/>
      </w:r>
      <w:bookmarkEnd w:id="29"/>
      <w:r>
        <w:rPr>
          <w:rFonts w:hint="eastAsia"/>
        </w:rPr>
        <w:t xml:space="preserve"> </w:t>
      </w:r>
      <w:r w:rsidRPr="00B66B75">
        <w:rPr>
          <w:rFonts w:ascii="Calibri" w:eastAsia="宋体" w:hAnsi="Calibri" w:cs="KjdjjjKrqmbjMxxxgtAdvTT5ada87cc"/>
        </w:rPr>
        <w:t>2T FG</w:t>
      </w:r>
      <w:r w:rsidRPr="00B66B75">
        <w:rPr>
          <w:rFonts w:ascii="Calibri" w:eastAsia="宋体" w:hAnsi="宋体" w:cs="KjdjjjKrqmbjMxxxgtAdvTT5ada87cc"/>
        </w:rPr>
        <w:t>型单元</w:t>
      </w:r>
    </w:p>
    <w:p w:rsidR="00CE2AA0" w:rsidRDefault="0031111A" w:rsidP="00CA2BAD">
      <w:pPr>
        <w:spacing w:beforeLines="50" w:afterLines="50"/>
        <w:ind w:firstLineChars="200" w:firstLine="480"/>
        <w:rPr>
          <w:rFonts w:ascii="Calibri" w:hAnsi="宋体" w:cs="KjdjjjKrqmbjMxxxgtAdvTT5ada87cc"/>
          <w:color w:val="000000"/>
        </w:rPr>
      </w:pPr>
      <w:r>
        <w:rPr>
          <w:rFonts w:ascii="Calibri" w:hAnsi="宋体" w:cs="KjdjjjKrqmbjMxxxgtAdvTT5ada87cc"/>
          <w:color w:val="000000"/>
        </w:rPr>
        <w:fldChar w:fldCharType="begin"/>
      </w:r>
      <w:r w:rsidR="00A92BDC">
        <w:rPr>
          <w:rFonts w:ascii="Calibri" w:hAnsi="宋体" w:cs="KjdjjjKrqmbjMxxxgtAdvTT5ada87cc"/>
          <w:color w:val="000000"/>
        </w:rPr>
        <w:instrText xml:space="preserve"> REF _Ref104890438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28</w:t>
      </w:r>
      <w:r>
        <w:rPr>
          <w:rFonts w:ascii="Calibri" w:hAnsi="宋体" w:cs="KjdjjjKrqmbjMxxxgtAdvTT5ada87cc"/>
          <w:color w:val="000000"/>
        </w:rPr>
        <w:fldChar w:fldCharType="end"/>
      </w:r>
      <w:r w:rsidR="00CE2AA0" w:rsidRPr="00B66B75">
        <w:rPr>
          <w:rFonts w:ascii="Calibri" w:hAnsi="宋体" w:cs="KjdjjjKrqmbjMxxxgtAdvTT5ada87cc"/>
          <w:color w:val="000000"/>
        </w:rPr>
        <w:t>所示的另一种</w:t>
      </w:r>
      <w:r w:rsidR="00CE2AA0" w:rsidRPr="00B66B75">
        <w:rPr>
          <w:rFonts w:ascii="Calibri" w:hAnsi="Calibri" w:cs="KjdjjjKrqmbjMxxxgtAdvTT5ada87cc"/>
          <w:color w:val="000000"/>
        </w:rPr>
        <w:t>OTP</w:t>
      </w:r>
      <w:r w:rsidR="00CE2AA0" w:rsidRPr="00B66B75">
        <w:rPr>
          <w:rFonts w:ascii="Calibri" w:hAnsi="宋体" w:cs="KjdjjjKrqmbjMxxxgtAdvTT5ada87cc"/>
          <w:color w:val="000000"/>
        </w:rPr>
        <w:t>单元使用</w:t>
      </w:r>
      <w:r w:rsidR="00CE2AA0" w:rsidRPr="00B66B75">
        <w:rPr>
          <w:rFonts w:ascii="Calibri" w:hAnsi="Calibri" w:cs="KjdjjjKrqmbjMxxxgtAdvTT5ada87cc"/>
          <w:color w:val="000000"/>
        </w:rPr>
        <w:t>CHE</w:t>
      </w:r>
      <w:r w:rsidR="00CE2AA0" w:rsidRPr="00B66B75">
        <w:rPr>
          <w:rFonts w:ascii="Calibri" w:hAnsi="宋体" w:cs="KjdjjjKrqmbjMxxxgtAdvTT5ada87cc"/>
          <w:color w:val="000000"/>
        </w:rPr>
        <w:t>注入机制进行编程。一些被漏极高电场加速的电子被注入到栅极绝缘体和侧壁隔板中，从而提高阈值电压，并因此降低单元的漏极电流。这些电子即使在高温下也会被稳定地困在那里。</w:t>
      </w:r>
    </w:p>
    <w:p w:rsidR="00A92BDC"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drawing>
          <wp:inline distT="0" distB="0" distL="0" distR="0">
            <wp:extent cx="5276850" cy="1704975"/>
            <wp:effectExtent l="19050" t="0" r="0" b="0"/>
            <wp:docPr id="3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38" cstate="print"/>
                    <a:srcRect/>
                    <a:stretch>
                      <a:fillRect/>
                    </a:stretch>
                  </pic:blipFill>
                  <pic:spPr bwMode="auto">
                    <a:xfrm>
                      <a:off x="0" y="0"/>
                      <a:ext cx="5276850" cy="1704975"/>
                    </a:xfrm>
                    <a:prstGeom prst="rect">
                      <a:avLst/>
                    </a:prstGeom>
                    <a:noFill/>
                    <a:ln w="9525">
                      <a:noFill/>
                      <a:miter lim="800000"/>
                      <a:headEnd/>
                      <a:tailEnd/>
                    </a:ln>
                  </pic:spPr>
                </pic:pic>
              </a:graphicData>
            </a:graphic>
          </wp:inline>
        </w:drawing>
      </w:r>
    </w:p>
    <w:p w:rsidR="00A92BDC" w:rsidRPr="00B66B75" w:rsidRDefault="00A92BDC" w:rsidP="005D5C7B">
      <w:pPr>
        <w:pStyle w:val="af5"/>
        <w:jc w:val="center"/>
        <w:rPr>
          <w:rFonts w:ascii="Calibri" w:eastAsia="宋体" w:hAnsi="宋体" w:cs="KjdjjjKrqmbjMxxxgtAdvTT5ada87cc"/>
        </w:rPr>
      </w:pPr>
      <w:bookmarkStart w:id="30" w:name="_Ref104890438"/>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28</w:t>
      </w:r>
      <w:r w:rsidR="0031111A">
        <w:fldChar w:fldCharType="end"/>
      </w:r>
      <w:bookmarkEnd w:id="30"/>
      <w:r>
        <w:rPr>
          <w:rFonts w:hint="eastAsia"/>
        </w:rPr>
        <w:t xml:space="preserve"> </w:t>
      </w:r>
      <w:r w:rsidRPr="00B66B75">
        <w:rPr>
          <w:rFonts w:ascii="Calibri" w:eastAsia="宋体" w:hAnsi="宋体" w:cs="KjdjjjKrqmbjMxxxgtAdvTT5ada87cc"/>
        </w:rPr>
        <w:t>电荷</w:t>
      </w:r>
      <w:r w:rsidR="00910A1F">
        <w:rPr>
          <w:rFonts w:ascii="Calibri" w:eastAsia="宋体" w:hAnsi="宋体" w:cs="KjdjjjKrqmbjMxxxgtAdvTT5ada87cc" w:hint="eastAsia"/>
        </w:rPr>
        <w:t>俘获</w:t>
      </w:r>
      <w:r w:rsidRPr="00B66B75">
        <w:rPr>
          <w:rFonts w:ascii="Calibri" w:eastAsia="宋体" w:hAnsi="宋体" w:cs="KjdjjjKrqmbjMxxxgtAdvTT5ada87cc"/>
        </w:rPr>
        <w:t>型单元</w:t>
      </w:r>
    </w:p>
    <w:p w:rsidR="00A92BDC" w:rsidRPr="00B66B75" w:rsidRDefault="00A92BDC" w:rsidP="00CA2BAD">
      <w:pPr>
        <w:spacing w:beforeLines="50" w:afterLines="50"/>
        <w:ind w:firstLineChars="200" w:firstLine="480"/>
        <w:rPr>
          <w:rFonts w:ascii="Calibri" w:hAnsi="Calibri" w:cs="KjdjjjKrqmbjMxxxgtAdvTT5ada87cc"/>
          <w:color w:val="000000"/>
        </w:rPr>
      </w:pPr>
    </w:p>
    <w:p w:rsidR="00CE2AA0" w:rsidRPr="00B66B75" w:rsidRDefault="00CE2AA0" w:rsidP="00623313">
      <w:pPr>
        <w:pStyle w:val="4"/>
      </w:pPr>
      <w:r w:rsidRPr="00B66B75">
        <w:lastRenderedPageBreak/>
        <w:t>MTP</w:t>
      </w:r>
      <w:r w:rsidRPr="00B66B75">
        <w:t>技术</w:t>
      </w:r>
      <w:r w:rsidRPr="00B66B75">
        <w:t xml:space="preserve"> </w:t>
      </w:r>
    </w:p>
    <w:p w:rsidR="00CE2AA0" w:rsidRPr="00B66B75" w:rsidRDefault="0031111A" w:rsidP="00CA2BAD">
      <w:pPr>
        <w:spacing w:beforeLines="50" w:afterLines="50"/>
        <w:ind w:firstLineChars="200" w:firstLine="480"/>
        <w:rPr>
          <w:rFonts w:ascii="Calibri" w:hAnsi="Calibri"/>
        </w:rPr>
      </w:pPr>
      <w:r>
        <w:rPr>
          <w:rFonts w:ascii="Calibri" w:hAnsi="宋体" w:cs="KjdjjjKrqmbjMxxxgtAdvTT5ada87cc"/>
          <w:color w:val="000000"/>
        </w:rPr>
        <w:fldChar w:fldCharType="begin"/>
      </w:r>
      <w:r w:rsidR="00910A1F">
        <w:rPr>
          <w:rFonts w:ascii="Calibri" w:hAnsi="宋体" w:cs="KjdjjjKrqmbjMxxxgtAdvTT5ada87cc"/>
          <w:color w:val="000000"/>
        </w:rPr>
        <w:instrText xml:space="preserve"> REF _Ref104890504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29</w:t>
      </w:r>
      <w:r>
        <w:rPr>
          <w:rFonts w:ascii="Calibri" w:hAnsi="宋体" w:cs="KjdjjjKrqmbjMxxxgtAdvTT5ada87cc"/>
          <w:color w:val="000000"/>
        </w:rPr>
        <w:fldChar w:fldCharType="end"/>
      </w:r>
      <w:r w:rsidR="00CE2AA0" w:rsidRPr="00B66B75">
        <w:rPr>
          <w:rFonts w:ascii="Calibri" w:hAnsi="宋体" w:cs="KjdjjjKrqmbjMxxxgtAdvTT5ada87cc"/>
          <w:color w:val="000000"/>
        </w:rPr>
        <w:t>显示了一个多时间可编程（</w:t>
      </w:r>
      <w:r w:rsidR="00CE2AA0" w:rsidRPr="00B66B75">
        <w:rPr>
          <w:rFonts w:ascii="Calibri" w:hAnsi="Calibri" w:cs="KjdjjjKrqmbjMxxxgtAdvTT5ada87cc"/>
          <w:color w:val="000000"/>
        </w:rPr>
        <w:t>MTP</w:t>
      </w:r>
      <w:r w:rsidR="00CE2AA0" w:rsidRPr="00B66B75">
        <w:rPr>
          <w:rFonts w:ascii="Calibri" w:hAnsi="宋体" w:cs="KjdjjjKrqmbjMxxxgtAdvTT5ada87cc"/>
          <w:color w:val="000000"/>
        </w:rPr>
        <w:t>）擦除单元的原理图和截面图，它可以在标准逻辑</w:t>
      </w:r>
      <w:r w:rsidR="00CE2AA0" w:rsidRPr="00B66B75">
        <w:rPr>
          <w:rFonts w:ascii="Calibri" w:hAnsi="Calibri" w:cs="KjdjjjKrqmbjMxxxgtAdvTT5ada87cc"/>
          <w:color w:val="000000"/>
        </w:rPr>
        <w:t>CMOS</w:t>
      </w:r>
      <w:r w:rsidR="00CE2AA0" w:rsidRPr="00B66B75">
        <w:rPr>
          <w:rFonts w:ascii="Calibri" w:hAnsi="宋体" w:cs="KjdjjjKrqmbjMxxxgtAdvTT5ada87cc"/>
          <w:color w:val="000000"/>
        </w:rPr>
        <w:t>工艺中实现，而不需要额外的工艺步骤。该单元由一个作为耦合电容的</w:t>
      </w:r>
      <w:r w:rsidR="00CE2AA0" w:rsidRPr="00B66B75">
        <w:rPr>
          <w:rFonts w:ascii="Calibri" w:hAnsi="Calibri" w:cs="KjdjjjKrqmbjMxxxgtAdvTT5ada87cc"/>
          <w:color w:val="000000"/>
        </w:rPr>
        <w:t>PMOS</w:t>
      </w:r>
      <w:r w:rsidR="00CE2AA0" w:rsidRPr="00B66B75">
        <w:rPr>
          <w:rFonts w:ascii="Calibri" w:hAnsi="宋体" w:cs="KjdjjjKrqmbjMxxxgtAdvTT5ada87cc"/>
          <w:color w:val="000000"/>
        </w:rPr>
        <w:t>晶体管和一个作为读出路径的</w:t>
      </w:r>
      <w:r w:rsidR="00CE2AA0" w:rsidRPr="00B66B75">
        <w:rPr>
          <w:rFonts w:ascii="Calibri" w:hAnsi="Calibri" w:cs="KjdjjjKrqmbjMxxxgtAdvTT5ada87cc"/>
          <w:color w:val="000000"/>
        </w:rPr>
        <w:t>NMOS</w:t>
      </w:r>
      <w:r w:rsidR="00CE2AA0" w:rsidRPr="00B66B75">
        <w:rPr>
          <w:rFonts w:ascii="Calibri" w:hAnsi="宋体" w:cs="KjdjjjKrqmbjMxxxgtAdvTT5ada87cc"/>
          <w:color w:val="000000"/>
        </w:rPr>
        <w:t>晶体管组成。这两个晶体管共享一个聚能门，作为浮栅。一个连接的</w:t>
      </w:r>
      <w:r w:rsidR="00CE2AA0" w:rsidRPr="00B66B75">
        <w:rPr>
          <w:rFonts w:ascii="Calibri" w:hAnsi="Calibri" w:cs="KjdjjjKrqmbjMxxxgtAdvTT5ada87cc"/>
          <w:color w:val="000000"/>
        </w:rPr>
        <w:t>PMOS</w:t>
      </w:r>
      <w:r w:rsidR="00CE2AA0" w:rsidRPr="00B66B75">
        <w:rPr>
          <w:rFonts w:ascii="Calibri" w:hAnsi="宋体" w:cs="KjdjjjKrqmbjMxxxgtAdvTT5ada87cc"/>
          <w:color w:val="000000"/>
        </w:rPr>
        <w:t>阱和</w:t>
      </w:r>
      <w:r w:rsidR="00CE2AA0" w:rsidRPr="00B66B75">
        <w:rPr>
          <w:rFonts w:ascii="Calibri" w:hAnsi="Calibri" w:cs="KjdjjjKrqmbjMxxxgtAdvTT5ada87cc"/>
          <w:color w:val="000000"/>
        </w:rPr>
        <w:t>P+</w:t>
      </w:r>
      <w:r w:rsidR="00CE2AA0" w:rsidRPr="00B66B75">
        <w:rPr>
          <w:rFonts w:ascii="Calibri" w:hAnsi="宋体" w:cs="KjdjjjKrqmbjMxxxgtAdvTT5ada87cc"/>
          <w:color w:val="000000"/>
        </w:rPr>
        <w:t>扩散节点施加正向偏压，作为控制栅。单层闪存单元是通过在漏极和控制栅处的</w:t>
      </w:r>
      <w:r w:rsidR="00CE2AA0" w:rsidRPr="00B66B75">
        <w:rPr>
          <w:rFonts w:ascii="Calibri" w:hAnsi="Calibri" w:cs="KjdjjjKrqmbjMxxxgtAdvTT5ada87cc"/>
          <w:color w:val="000000"/>
        </w:rPr>
        <w:t>CHE</w:t>
      </w:r>
      <w:r w:rsidR="00CE2AA0" w:rsidRPr="00B66B75">
        <w:rPr>
          <w:rFonts w:ascii="Calibri" w:hAnsi="宋体" w:cs="KjdjjjKrqmbjMxxxgtAdvTT5ada87cc"/>
          <w:color w:val="000000"/>
        </w:rPr>
        <w:t>注入应用</w:t>
      </w:r>
      <w:r w:rsidR="00CE2AA0" w:rsidRPr="00B66B75">
        <w:rPr>
          <w:rFonts w:ascii="Calibri" w:hAnsi="Calibri" w:cs="KjdjjjKrqmbjMxxxgtAdvTT5ada87cc"/>
          <w:color w:val="000000"/>
        </w:rPr>
        <w:t>VPP</w:t>
      </w:r>
      <w:r w:rsidR="00CE2AA0" w:rsidRPr="00B66B75">
        <w:rPr>
          <w:rFonts w:ascii="Calibri" w:hAnsi="宋体" w:cs="KjdjjjKrqmbjMxxxgtAdvTT5ada87cc"/>
          <w:color w:val="000000"/>
        </w:rPr>
        <w:t>进行编程的。相反，擦除操作使用</w:t>
      </w:r>
      <w:r w:rsidR="00CE2AA0" w:rsidRPr="00B66B75">
        <w:rPr>
          <w:rFonts w:ascii="Calibri" w:hAnsi="Calibri" w:cs="KjdjjjKrqmbjMxxxgtAdvTT5ada87cc"/>
          <w:color w:val="000000"/>
        </w:rPr>
        <w:t>FN</w:t>
      </w:r>
      <w:r w:rsidR="00CE2AA0" w:rsidRPr="00B66B75">
        <w:rPr>
          <w:rFonts w:ascii="Calibri" w:hAnsi="宋体" w:cs="KjdjjjKrqmbjMxxxgtAdvTT5ada87cc"/>
          <w:color w:val="000000"/>
        </w:rPr>
        <w:t>隧穿，在漏极和源极的高电压下应用。</w:t>
      </w:r>
    </w:p>
    <w:p w:rsidR="00CE2AA0" w:rsidRPr="00B66B75" w:rsidRDefault="00CE2AA0" w:rsidP="00CA2BAD">
      <w:pPr>
        <w:autoSpaceDE w:val="0"/>
        <w:autoSpaceDN w:val="0"/>
        <w:spacing w:beforeLines="50" w:afterLines="50"/>
        <w:ind w:firstLineChars="200" w:firstLine="480"/>
        <w:rPr>
          <w:rFonts w:ascii="Calibri" w:hAnsi="宋体" w:cs="KjdjjjKrqmbjMxxxgtAdvTT5ada87cc"/>
        </w:rPr>
      </w:pPr>
    </w:p>
    <w:p w:rsidR="00CE2AA0"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drawing>
          <wp:inline distT="0" distB="0" distL="0" distR="0">
            <wp:extent cx="5267325" cy="2714625"/>
            <wp:effectExtent l="19050" t="0" r="9525" b="0"/>
            <wp:docPr id="3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39" cstate="print"/>
                    <a:srcRect/>
                    <a:stretch>
                      <a:fillRect/>
                    </a:stretch>
                  </pic:blipFill>
                  <pic:spPr bwMode="auto">
                    <a:xfrm>
                      <a:off x="0" y="0"/>
                      <a:ext cx="5267325" cy="2714625"/>
                    </a:xfrm>
                    <a:prstGeom prst="rect">
                      <a:avLst/>
                    </a:prstGeom>
                    <a:noFill/>
                    <a:ln w="9525">
                      <a:noFill/>
                      <a:miter lim="800000"/>
                      <a:headEnd/>
                      <a:tailEnd/>
                    </a:ln>
                  </pic:spPr>
                </pic:pic>
              </a:graphicData>
            </a:graphic>
          </wp:inline>
        </w:drawing>
      </w:r>
    </w:p>
    <w:p w:rsidR="00CE2AA0" w:rsidRPr="00B66B75" w:rsidRDefault="00910A1F" w:rsidP="005D5C7B">
      <w:pPr>
        <w:pStyle w:val="af5"/>
        <w:jc w:val="center"/>
        <w:rPr>
          <w:rFonts w:ascii="Calibri" w:eastAsia="宋体" w:hAnsi="Calibri"/>
        </w:rPr>
      </w:pPr>
      <w:bookmarkStart w:id="31" w:name="_Ref104890504"/>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29</w:t>
      </w:r>
      <w:r w:rsidR="0031111A">
        <w:fldChar w:fldCharType="end"/>
      </w:r>
      <w:bookmarkEnd w:id="31"/>
      <w:r>
        <w:rPr>
          <w:rFonts w:hint="eastAsia"/>
        </w:rPr>
        <w:t xml:space="preserve"> </w:t>
      </w:r>
      <w:r w:rsidR="00CE2AA0" w:rsidRPr="00B66B75">
        <w:rPr>
          <w:rFonts w:ascii="Calibri" w:eastAsia="宋体" w:hAnsi="宋体" w:cs="KjdjjjKrqmbjMxxxgtAdvTT5ada87cc"/>
        </w:rPr>
        <w:t>逻辑</w:t>
      </w:r>
      <w:r w:rsidR="00CE2AA0" w:rsidRPr="00B66B75">
        <w:rPr>
          <w:rFonts w:ascii="Calibri" w:eastAsia="宋体" w:hAnsi="Calibri" w:cs="KjdjjjKrqmbjMxxxgtAdvTT5ada87cc"/>
        </w:rPr>
        <w:t>-NVM</w:t>
      </w:r>
      <w:r w:rsidR="00CE2AA0" w:rsidRPr="00B66B75">
        <w:rPr>
          <w:rFonts w:ascii="Calibri" w:eastAsia="宋体" w:hAnsi="宋体" w:cs="KjdjjjKrqmbjMxxxgtAdvTT5ada87cc"/>
        </w:rPr>
        <w:t>多</w:t>
      </w:r>
      <w:r>
        <w:rPr>
          <w:rFonts w:ascii="Calibri" w:eastAsia="宋体" w:hAnsi="宋体" w:cs="KjdjjjKrqmbjMxxxgtAdvTT5ada87cc" w:hint="eastAsia"/>
        </w:rPr>
        <w:t>次</w:t>
      </w:r>
      <w:r w:rsidR="00CE2AA0" w:rsidRPr="00B66B75">
        <w:rPr>
          <w:rFonts w:ascii="Calibri" w:eastAsia="宋体" w:hAnsi="宋体" w:cs="KjdjjjKrqmbjMxxxgtAdvTT5ada87cc"/>
        </w:rPr>
        <w:t>编程擦除单元的结构示意图</w:t>
      </w:r>
    </w:p>
    <w:p w:rsidR="00CE2AA0" w:rsidRPr="00B66B75" w:rsidRDefault="00CE2AA0" w:rsidP="00CA2BAD">
      <w:pPr>
        <w:spacing w:beforeLines="50" w:afterLines="50"/>
        <w:ind w:firstLineChars="200" w:firstLine="480"/>
        <w:rPr>
          <w:rFonts w:ascii="Calibri" w:hAnsi="Calibri"/>
        </w:rPr>
      </w:pPr>
    </w:p>
    <w:p w:rsidR="00E74EA1" w:rsidRPr="00B66B75" w:rsidRDefault="00E74EA1" w:rsidP="00CA2BAD">
      <w:pPr>
        <w:spacing w:beforeLines="50" w:afterLines="50"/>
        <w:ind w:firstLineChars="200" w:firstLine="480"/>
        <w:rPr>
          <w:rFonts w:ascii="Calibri" w:hAnsi="Calibri"/>
        </w:rPr>
      </w:pPr>
    </w:p>
    <w:p w:rsidR="00E74EA1" w:rsidRPr="00B66B75" w:rsidRDefault="00E74EA1" w:rsidP="00CA2BAD">
      <w:pPr>
        <w:spacing w:beforeLines="50" w:afterLines="50"/>
        <w:ind w:firstLineChars="200" w:firstLine="480"/>
        <w:rPr>
          <w:rFonts w:ascii="Calibri" w:hAnsi="Calibri"/>
        </w:rPr>
      </w:pPr>
    </w:p>
    <w:p w:rsidR="00E74EA1" w:rsidRPr="00B66B75" w:rsidRDefault="00E74EA1" w:rsidP="00CA2BAD">
      <w:pPr>
        <w:spacing w:beforeLines="50" w:afterLines="50"/>
        <w:ind w:firstLineChars="200" w:firstLine="480"/>
        <w:rPr>
          <w:rFonts w:ascii="Calibri" w:hAnsi="Calibri"/>
        </w:rPr>
        <w:sectPr w:rsidR="00E74EA1" w:rsidRPr="00B66B75" w:rsidSect="00E74EA1">
          <w:pgSz w:w="11906" w:h="16838"/>
          <w:pgMar w:top="1440" w:right="1800" w:bottom="1440" w:left="1800" w:header="708" w:footer="708" w:gutter="0"/>
          <w:cols w:space="708"/>
          <w:docGrid w:linePitch="360"/>
        </w:sectPr>
      </w:pPr>
    </w:p>
    <w:p w:rsidR="00623313" w:rsidRPr="00B66B75" w:rsidRDefault="00623313" w:rsidP="00623313">
      <w:pPr>
        <w:pStyle w:val="3"/>
        <w:rPr>
          <w:rFonts w:hAnsi="Calibri"/>
        </w:rPr>
      </w:pPr>
      <w:r w:rsidRPr="00B66B75">
        <w:lastRenderedPageBreak/>
        <w:t>嵌入式</w:t>
      </w:r>
      <w:r w:rsidRPr="00B66B75">
        <w:rPr>
          <w:rFonts w:hint="eastAsia"/>
        </w:rPr>
        <w:t>闪存</w:t>
      </w:r>
      <w:r w:rsidRPr="00B66B75">
        <w:t>的单元选择</w:t>
      </w:r>
    </w:p>
    <w:p w:rsidR="00623313" w:rsidRPr="00B66B75" w:rsidRDefault="00623313" w:rsidP="00CA2BAD">
      <w:pPr>
        <w:spacing w:beforeLines="50" w:afterLines="50"/>
        <w:ind w:firstLineChars="200" w:firstLine="480"/>
        <w:rPr>
          <w:rFonts w:ascii="Calibri" w:hAnsi="Calibri"/>
        </w:rPr>
      </w:pPr>
      <w:r w:rsidRPr="00B66B75">
        <w:rPr>
          <w:rFonts w:ascii="Calibri" w:hAnsi="宋体"/>
        </w:rPr>
        <w:t>开发嵌入式闪存的最重要步骤之一是选择闪存单元。根据开发范围的不同，选择可以分为两个层次。顶层的选择是更全局和整体的。其目的是确定是使用一个单元还是多个单元来满足各种产品规格的技术要求。只有一个单元的主要优势在于资源的整合和集中的能力。拥有一个以上的单元的主要优势在于能够为不同的应用进行优化。下一级的选择更加具体，目标是使单元属性与选择的应用空间相匹配。</w:t>
      </w:r>
    </w:p>
    <w:p w:rsidR="00623313" w:rsidRPr="00B66B75" w:rsidRDefault="00623313" w:rsidP="00CA2BAD">
      <w:pPr>
        <w:spacing w:beforeLines="50" w:afterLines="50"/>
        <w:ind w:firstLineChars="200" w:firstLine="480"/>
        <w:rPr>
          <w:rFonts w:ascii="Calibri" w:hAnsi="Calibri"/>
        </w:rPr>
      </w:pPr>
      <w:r w:rsidRPr="00B66B75">
        <w:rPr>
          <w:rFonts w:ascii="Calibri" w:hAnsi="宋体"/>
        </w:rPr>
        <w:t>顶层选择高度依赖于产品组合和系统。因此，彻底的处理超出了本节的范围。下面有选择地举出一些例子来说明这一点。</w:t>
      </w:r>
    </w:p>
    <w:p w:rsidR="00E74EA1" w:rsidRPr="00B66B75" w:rsidRDefault="00E74EA1" w:rsidP="00623313">
      <w:pPr>
        <w:pStyle w:val="4"/>
        <w:rPr>
          <w:rFonts w:hAnsi="Calibri"/>
        </w:rPr>
      </w:pPr>
      <w:r w:rsidRPr="00B66B75">
        <w:t>特殊要求和考虑因素</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尽管对功能和可靠性的一般要求在嵌入式闪存和独立闪存之间没有什么不同，但有一些细微的差别，这将影响闪存单元的设计。最重要的是要认识到，还有其他电路与闪存模块共享同一块硅片，通常是相当大的一部分。最终的目标是在最小化产品成本的同时实现经济收益最大化。芯片成本，不包括组装和测试成本，是晶圆成本、芯片尺寸和产量的一个函数。最好是在推动最小的存储单元的工程趋势与对工艺复杂性、产量和其他成本敏感参数的考虑之间取得平衡。</w:t>
      </w:r>
    </w:p>
    <w:p w:rsidR="00E74EA1" w:rsidRPr="00B66B75" w:rsidRDefault="001A6DDA" w:rsidP="00CA2BAD">
      <w:pPr>
        <w:spacing w:beforeLines="50" w:afterLines="50"/>
        <w:ind w:firstLineChars="200" w:firstLine="480"/>
        <w:rPr>
          <w:rFonts w:ascii="Calibri" w:hAnsi="Calibri"/>
        </w:rPr>
      </w:pPr>
      <w:r>
        <w:rPr>
          <w:rFonts w:ascii="Calibri" w:hAnsi="Calibri"/>
          <w:noProof/>
          <w:snapToGrid/>
        </w:rPr>
        <w:drawing>
          <wp:inline distT="0" distB="0" distL="0" distR="0">
            <wp:extent cx="4600575" cy="300037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4600575" cy="3000375"/>
                    </a:xfrm>
                    <a:prstGeom prst="rect">
                      <a:avLst/>
                    </a:prstGeom>
                    <a:noFill/>
                    <a:ln w="9525">
                      <a:noFill/>
                      <a:miter lim="800000"/>
                      <a:headEnd/>
                      <a:tailEnd/>
                    </a:ln>
                  </pic:spPr>
                </pic:pic>
              </a:graphicData>
            </a:graphic>
          </wp:inline>
        </w:drawing>
      </w:r>
    </w:p>
    <w:p w:rsidR="00E74EA1" w:rsidRPr="00B66B75" w:rsidRDefault="00C67532" w:rsidP="00C67532">
      <w:pPr>
        <w:pStyle w:val="af5"/>
        <w:rPr>
          <w:rFonts w:ascii="Calibri" w:eastAsia="宋体" w:hAnsi="Calibri"/>
        </w:rPr>
      </w:pPr>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30</w:t>
      </w:r>
      <w:r w:rsidR="0031111A">
        <w:fldChar w:fldCharType="end"/>
      </w:r>
      <w:r>
        <w:rPr>
          <w:rFonts w:hint="eastAsia"/>
        </w:rPr>
        <w:t xml:space="preserve"> </w:t>
      </w:r>
      <w:r w:rsidR="00E74EA1" w:rsidRPr="00B66B75">
        <w:rPr>
          <w:rFonts w:ascii="Calibri" w:eastAsia="宋体" w:hAnsi="宋体"/>
        </w:rPr>
        <w:t>按容量使用分类的嵌入式闪存应用</w:t>
      </w:r>
    </w:p>
    <w:p w:rsidR="00E74EA1" w:rsidRPr="00B66B75" w:rsidRDefault="00E74EA1" w:rsidP="00CA2BAD">
      <w:pPr>
        <w:spacing w:beforeLines="50" w:afterLines="50"/>
        <w:ind w:firstLineChars="200" w:firstLine="480"/>
        <w:rPr>
          <w:rFonts w:ascii="Calibri" w:hAnsi="Calibri"/>
        </w:rPr>
      </w:pPr>
    </w:p>
    <w:p w:rsidR="00E74EA1" w:rsidRPr="00B66B75" w:rsidRDefault="00E74EA1" w:rsidP="00623313">
      <w:pPr>
        <w:pStyle w:val="4"/>
        <w:rPr>
          <w:rFonts w:hAnsi="Calibri"/>
        </w:rPr>
      </w:pPr>
      <w:r w:rsidRPr="00B66B75">
        <w:t>单元尺寸与模块尺寸和芯片尺寸</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在独立的闪存产品中，总的位单元面积通常占据芯片的一半以上，其余的面积用于简单的状态机、解码器、电平转换器、感应放大器和电荷泵</w:t>
      </w:r>
      <w:r w:rsidRPr="00B66B75">
        <w:rPr>
          <w:rFonts w:ascii="Calibri" w:hAnsi="Calibri"/>
        </w:rPr>
        <w:t>--</w:t>
      </w:r>
      <w:r w:rsidRPr="00B66B75">
        <w:rPr>
          <w:rFonts w:ascii="Calibri" w:hAnsi="宋体"/>
        </w:rPr>
        <w:t>这些都是闪存阵列正常运行的基本电路。相比之下，即使在最先进的微控制器或嵌入闪存的系统芯片中，闪存模块的尺寸也很少超过芯片尺寸的一半。这是因为，正是芯片的复杂性需要丰富的功能，而这些功能决定了闪存的数量，反之亦然。</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基于这种理解，我们不难看出，嵌入式闪存中的闪存单元尺寸在决定芯片尺</w:t>
      </w:r>
      <w:r w:rsidRPr="00B66B75">
        <w:rPr>
          <w:rFonts w:ascii="Calibri" w:hAnsi="宋体"/>
        </w:rPr>
        <w:lastRenderedPageBreak/>
        <w:t>寸方面并不像独立的闪存那样关键。在一个例子中，我们可以通过比较芯片</w:t>
      </w:r>
      <w:r w:rsidRPr="00B66B75">
        <w:rPr>
          <w:rFonts w:ascii="Calibri" w:hAnsi="Calibri"/>
        </w:rPr>
        <w:t>A</w:t>
      </w:r>
      <w:r w:rsidRPr="00B66B75">
        <w:rPr>
          <w:rFonts w:ascii="Calibri" w:hAnsi="宋体"/>
        </w:rPr>
        <w:t>和芯片</w:t>
      </w:r>
      <w:r w:rsidRPr="00B66B75">
        <w:rPr>
          <w:rFonts w:ascii="Calibri" w:hAnsi="Calibri"/>
        </w:rPr>
        <w:t>B</w:t>
      </w:r>
      <w:r w:rsidRPr="00B66B75">
        <w:rPr>
          <w:rFonts w:ascii="Calibri" w:hAnsi="宋体"/>
        </w:rPr>
        <w:t>来说明这一点，芯片</w:t>
      </w:r>
      <w:r w:rsidRPr="00B66B75">
        <w:rPr>
          <w:rFonts w:ascii="Calibri" w:hAnsi="Calibri"/>
        </w:rPr>
        <w:t>A</w:t>
      </w:r>
      <w:r w:rsidRPr="00B66B75">
        <w:rPr>
          <w:rFonts w:ascii="Calibri" w:hAnsi="宋体"/>
        </w:rPr>
        <w:t>的</w:t>
      </w:r>
      <w:r w:rsidRPr="00B66B75">
        <w:rPr>
          <w:rFonts w:ascii="Calibri" w:hAnsi="Calibri"/>
        </w:rPr>
        <w:t>Flash</w:t>
      </w:r>
      <w:r w:rsidRPr="00B66B75">
        <w:rPr>
          <w:rFonts w:ascii="Calibri" w:hAnsi="宋体"/>
        </w:rPr>
        <w:t>模块面积为</w:t>
      </w:r>
      <w:r w:rsidRPr="00B66B75">
        <w:rPr>
          <w:rFonts w:ascii="Calibri" w:hAnsi="Calibri"/>
        </w:rPr>
        <w:t>32%</w:t>
      </w:r>
      <w:r w:rsidRPr="00B66B75">
        <w:rPr>
          <w:rFonts w:ascii="Calibri" w:hAnsi="宋体"/>
        </w:rPr>
        <w:t>，芯片</w:t>
      </w:r>
      <w:r w:rsidRPr="00B66B75">
        <w:rPr>
          <w:rFonts w:ascii="Calibri" w:hAnsi="Calibri"/>
        </w:rPr>
        <w:t>B</w:t>
      </w:r>
      <w:r w:rsidRPr="00B66B75">
        <w:rPr>
          <w:rFonts w:ascii="Calibri" w:hAnsi="宋体"/>
        </w:rPr>
        <w:t>的</w:t>
      </w:r>
      <w:r w:rsidRPr="00B66B75">
        <w:rPr>
          <w:rFonts w:ascii="Calibri" w:hAnsi="Calibri"/>
        </w:rPr>
        <w:t>Flash</w:t>
      </w:r>
      <w:r w:rsidRPr="00B66B75">
        <w:rPr>
          <w:rFonts w:ascii="Calibri" w:hAnsi="宋体"/>
        </w:rPr>
        <w:t>模块面积为</w:t>
      </w:r>
      <w:r w:rsidRPr="00B66B75">
        <w:rPr>
          <w:rFonts w:ascii="Calibri" w:hAnsi="Calibri"/>
        </w:rPr>
        <w:t>80%</w:t>
      </w:r>
      <w:r w:rsidRPr="00B66B75">
        <w:rPr>
          <w:rFonts w:ascii="Calibri" w:hAnsi="宋体"/>
        </w:rPr>
        <w:t>。假设</w:t>
      </w:r>
      <w:r w:rsidRPr="00B66B75">
        <w:rPr>
          <w:rFonts w:ascii="Calibri" w:hAnsi="Calibri"/>
        </w:rPr>
        <w:t>Flash</w:t>
      </w:r>
      <w:r w:rsidRPr="00B66B75">
        <w:rPr>
          <w:rFonts w:ascii="Calibri" w:hAnsi="宋体"/>
        </w:rPr>
        <w:t>模块的密度为</w:t>
      </w:r>
      <w:r w:rsidRPr="00B66B75">
        <w:rPr>
          <w:rFonts w:ascii="Calibri" w:hAnsi="Calibri"/>
        </w:rPr>
        <w:t>16Mbit</w:t>
      </w:r>
      <w:r w:rsidRPr="00B66B75">
        <w:rPr>
          <w:rFonts w:ascii="Calibri" w:hAnsi="宋体"/>
        </w:rPr>
        <w:t>，单元尺寸为</w:t>
      </w:r>
      <w:r w:rsidRPr="00B66B75">
        <w:rPr>
          <w:rFonts w:ascii="Calibri" w:hAnsi="Calibri"/>
        </w:rPr>
        <w:t>0.40 μ m 2</w:t>
      </w:r>
      <w:r w:rsidRPr="00B66B75">
        <w:rPr>
          <w:rFonts w:ascii="Calibri" w:hAnsi="宋体"/>
        </w:rPr>
        <w:t>，阵列效率为</w:t>
      </w:r>
      <w:r w:rsidRPr="00B66B75">
        <w:rPr>
          <w:rFonts w:ascii="Calibri" w:hAnsi="Calibri"/>
        </w:rPr>
        <w:t>40%</w:t>
      </w:r>
      <w:r w:rsidRPr="00B66B75">
        <w:rPr>
          <w:rFonts w:ascii="Calibri" w:hAnsi="宋体"/>
        </w:rPr>
        <w:t>。因此，闪存模块的尺寸为</w:t>
      </w:r>
      <w:r w:rsidRPr="00B66B75">
        <w:rPr>
          <w:rFonts w:ascii="Calibri" w:hAnsi="Calibri"/>
        </w:rPr>
        <w:t>16</w:t>
      </w:r>
      <w:r w:rsidRPr="00B66B75">
        <w:rPr>
          <w:rFonts w:ascii="Calibri" w:hAnsi="宋体"/>
        </w:rPr>
        <w:t>毫米</w:t>
      </w:r>
      <w:r w:rsidRPr="00B66B75">
        <w:rPr>
          <w:rFonts w:ascii="Calibri" w:hAnsi="Calibri"/>
        </w:rPr>
        <w:t>2</w:t>
      </w:r>
      <w:r w:rsidRPr="00B66B75">
        <w:rPr>
          <w:rFonts w:ascii="Calibri" w:hAnsi="宋体"/>
        </w:rPr>
        <w:t>。芯片</w:t>
      </w:r>
      <w:r w:rsidRPr="00B66B75">
        <w:rPr>
          <w:rFonts w:ascii="Calibri" w:hAnsi="Calibri"/>
        </w:rPr>
        <w:t>A</w:t>
      </w:r>
      <w:r w:rsidRPr="00B66B75">
        <w:rPr>
          <w:rFonts w:ascii="Calibri" w:hAnsi="宋体"/>
        </w:rPr>
        <w:t>的芯片尺寸为</w:t>
      </w:r>
      <w:r w:rsidRPr="00B66B75">
        <w:rPr>
          <w:rFonts w:ascii="Calibri" w:hAnsi="Calibri"/>
        </w:rPr>
        <w:t>50</w:t>
      </w:r>
      <w:r w:rsidRPr="00B66B75">
        <w:rPr>
          <w:rFonts w:ascii="Calibri" w:hAnsi="宋体"/>
        </w:rPr>
        <w:t>毫米</w:t>
      </w:r>
      <w:r w:rsidRPr="00B66B75">
        <w:rPr>
          <w:rFonts w:ascii="Calibri" w:hAnsi="Calibri"/>
        </w:rPr>
        <w:t>2</w:t>
      </w:r>
      <w:r w:rsidRPr="00B66B75">
        <w:rPr>
          <w:rFonts w:ascii="Calibri" w:hAnsi="宋体"/>
        </w:rPr>
        <w:t>，芯片</w:t>
      </w:r>
      <w:r w:rsidRPr="00B66B75">
        <w:rPr>
          <w:rFonts w:ascii="Calibri" w:hAnsi="Calibri"/>
        </w:rPr>
        <w:t>B</w:t>
      </w:r>
      <w:r w:rsidRPr="00B66B75">
        <w:rPr>
          <w:rFonts w:ascii="Calibri" w:hAnsi="宋体"/>
        </w:rPr>
        <w:t>的芯片尺寸为</w:t>
      </w:r>
      <w:r w:rsidRPr="00B66B75">
        <w:rPr>
          <w:rFonts w:ascii="Calibri" w:hAnsi="Calibri"/>
        </w:rPr>
        <w:t>20</w:t>
      </w:r>
      <w:r w:rsidRPr="00B66B75">
        <w:rPr>
          <w:rFonts w:ascii="Calibri" w:hAnsi="宋体"/>
        </w:rPr>
        <w:t>毫米</w:t>
      </w:r>
      <w:r w:rsidRPr="00B66B75">
        <w:rPr>
          <w:rFonts w:ascii="Calibri" w:hAnsi="Calibri"/>
        </w:rPr>
        <w:t>2</w:t>
      </w:r>
      <w:r w:rsidRPr="00B66B75">
        <w:rPr>
          <w:rFonts w:ascii="Calibri" w:hAnsi="宋体"/>
        </w:rPr>
        <w:t>。现在假设单元尺寸减少</w:t>
      </w:r>
      <w:r w:rsidRPr="00B66B75">
        <w:rPr>
          <w:rFonts w:ascii="Calibri" w:hAnsi="Calibri"/>
        </w:rPr>
        <w:t>25%</w:t>
      </w:r>
      <w:r w:rsidRPr="00B66B75">
        <w:rPr>
          <w:rFonts w:ascii="Calibri" w:hAnsi="宋体"/>
        </w:rPr>
        <w:t>，达到</w:t>
      </w:r>
      <w:r w:rsidRPr="00B66B75">
        <w:rPr>
          <w:rFonts w:ascii="Calibri" w:hAnsi="Calibri"/>
        </w:rPr>
        <w:t>0.30 μ m 2</w:t>
      </w:r>
      <w:r w:rsidRPr="00B66B75">
        <w:rPr>
          <w:rFonts w:ascii="Calibri" w:hAnsi="宋体"/>
        </w:rPr>
        <w:t>，并且让我们慷慨地假设阵列效率保持在</w:t>
      </w:r>
      <w:r w:rsidRPr="00B66B75">
        <w:rPr>
          <w:rFonts w:ascii="Calibri" w:hAnsi="Calibri"/>
        </w:rPr>
        <w:t>40%</w:t>
      </w:r>
      <w:r w:rsidRPr="00B66B75">
        <w:rPr>
          <w:rFonts w:ascii="Calibri" w:hAnsi="宋体"/>
        </w:rPr>
        <w:t>，闪存模块的尺寸也减少</w:t>
      </w:r>
      <w:r w:rsidRPr="00B66B75">
        <w:rPr>
          <w:rFonts w:ascii="Calibri" w:hAnsi="Calibri"/>
        </w:rPr>
        <w:t>40%</w:t>
      </w:r>
      <w:r w:rsidRPr="00B66B75">
        <w:rPr>
          <w:rFonts w:ascii="Calibri" w:hAnsi="宋体"/>
        </w:rPr>
        <w:t>，达到</w:t>
      </w:r>
      <w:r w:rsidRPr="00B66B75">
        <w:rPr>
          <w:rFonts w:ascii="Calibri" w:hAnsi="Calibri"/>
        </w:rPr>
        <w:t>12 mm 2</w:t>
      </w:r>
      <w:r w:rsidRPr="00B66B75">
        <w:rPr>
          <w:rFonts w:ascii="Calibri" w:hAnsi="宋体"/>
        </w:rPr>
        <w:t>。新的芯片</w:t>
      </w:r>
      <w:r w:rsidRPr="00B66B75">
        <w:rPr>
          <w:rFonts w:ascii="Calibri" w:hAnsi="Calibri"/>
        </w:rPr>
        <w:t>A</w:t>
      </w:r>
      <w:r w:rsidRPr="00B66B75">
        <w:rPr>
          <w:rFonts w:ascii="Calibri" w:hAnsi="宋体"/>
        </w:rPr>
        <w:t>，也就是芯片</w:t>
      </w:r>
      <w:r w:rsidRPr="00B66B75">
        <w:rPr>
          <w:rFonts w:ascii="Calibri" w:hAnsi="Calibri"/>
        </w:rPr>
        <w:t>A1</w:t>
      </w:r>
      <w:r w:rsidRPr="00B66B75">
        <w:rPr>
          <w:rFonts w:ascii="Calibri" w:hAnsi="宋体"/>
        </w:rPr>
        <w:t>的芯片尺寸现在是</w:t>
      </w:r>
      <w:r w:rsidRPr="00B66B75">
        <w:rPr>
          <w:rFonts w:ascii="Calibri" w:hAnsi="Calibri"/>
        </w:rPr>
        <w:t>46</w:t>
      </w:r>
      <w:r w:rsidRPr="00B66B75">
        <w:rPr>
          <w:rFonts w:ascii="Calibri" w:hAnsi="宋体"/>
        </w:rPr>
        <w:t>（</w:t>
      </w:r>
      <w:r w:rsidRPr="00B66B75">
        <w:rPr>
          <w:rFonts w:ascii="Calibri" w:hAnsi="Calibri"/>
        </w:rPr>
        <w:t>50-16+12</w:t>
      </w:r>
      <w:r w:rsidRPr="00B66B75">
        <w:rPr>
          <w:rFonts w:ascii="Calibri" w:hAnsi="宋体"/>
        </w:rPr>
        <w:t>）毫米</w:t>
      </w:r>
      <w:r w:rsidRPr="00B66B75">
        <w:rPr>
          <w:rFonts w:ascii="Calibri" w:hAnsi="Calibri"/>
        </w:rPr>
        <w:t>2</w:t>
      </w:r>
      <w:r w:rsidRPr="00B66B75">
        <w:rPr>
          <w:rFonts w:ascii="Calibri" w:hAnsi="宋体"/>
        </w:rPr>
        <w:t>，新的芯片</w:t>
      </w:r>
      <w:r w:rsidRPr="00B66B75">
        <w:rPr>
          <w:rFonts w:ascii="Calibri" w:hAnsi="Calibri"/>
        </w:rPr>
        <w:t>B1</w:t>
      </w:r>
      <w:r w:rsidRPr="00B66B75">
        <w:rPr>
          <w:rFonts w:ascii="Calibri" w:hAnsi="宋体"/>
        </w:rPr>
        <w:t>现在是</w:t>
      </w:r>
      <w:r w:rsidRPr="00B66B75">
        <w:rPr>
          <w:rFonts w:ascii="Calibri" w:hAnsi="Calibri"/>
        </w:rPr>
        <w:t>16</w:t>
      </w:r>
      <w:r w:rsidRPr="00B66B75">
        <w:rPr>
          <w:rFonts w:ascii="Calibri" w:hAnsi="宋体"/>
        </w:rPr>
        <w:t>（</w:t>
      </w:r>
      <w:r w:rsidRPr="00B66B75">
        <w:rPr>
          <w:rFonts w:ascii="Calibri" w:hAnsi="Calibri"/>
        </w:rPr>
        <w:t>20-16+12</w:t>
      </w:r>
      <w:r w:rsidRPr="00B66B75">
        <w:rPr>
          <w:rFonts w:ascii="Calibri" w:hAnsi="宋体"/>
        </w:rPr>
        <w:t>）毫米</w:t>
      </w:r>
      <w:r w:rsidRPr="00B66B75">
        <w:rPr>
          <w:rFonts w:ascii="Calibri" w:hAnsi="Calibri"/>
        </w:rPr>
        <w:t>2</w:t>
      </w:r>
      <w:r w:rsidRPr="00B66B75">
        <w:rPr>
          <w:rFonts w:ascii="Calibri" w:hAnsi="宋体"/>
        </w:rPr>
        <w:t>。对于减少</w:t>
      </w:r>
      <w:r w:rsidRPr="00B66B75">
        <w:rPr>
          <w:rFonts w:ascii="Calibri" w:hAnsi="Calibri"/>
        </w:rPr>
        <w:t>40%</w:t>
      </w:r>
      <w:r w:rsidRPr="00B66B75">
        <w:rPr>
          <w:rFonts w:ascii="Calibri" w:hAnsi="宋体"/>
        </w:rPr>
        <w:t>的单元尺寸，闪存密集型芯片</w:t>
      </w:r>
      <w:r w:rsidRPr="00B66B75">
        <w:rPr>
          <w:rFonts w:ascii="Calibri" w:hAnsi="Calibri"/>
        </w:rPr>
        <w:t>B</w:t>
      </w:r>
      <w:r w:rsidRPr="00B66B75">
        <w:rPr>
          <w:rFonts w:ascii="Calibri" w:hAnsi="宋体"/>
        </w:rPr>
        <w:t>的芯片尺寸减少了</w:t>
      </w:r>
      <w:r w:rsidRPr="00B66B75">
        <w:rPr>
          <w:rFonts w:ascii="Calibri" w:hAnsi="Calibri"/>
        </w:rPr>
        <w:t>20%</w:t>
      </w:r>
      <w:r w:rsidRPr="00B66B75">
        <w:rPr>
          <w:rFonts w:ascii="Calibri" w:hAnsi="宋体"/>
        </w:rPr>
        <w:t>，而典型的嵌入式芯片</w:t>
      </w:r>
      <w:r w:rsidRPr="00B66B75">
        <w:rPr>
          <w:rFonts w:ascii="Calibri" w:hAnsi="Calibri"/>
        </w:rPr>
        <w:t>A</w:t>
      </w:r>
      <w:r w:rsidRPr="00B66B75">
        <w:rPr>
          <w:rFonts w:ascii="Calibri" w:hAnsi="宋体"/>
        </w:rPr>
        <w:t>的芯片尺寸只减少了</w:t>
      </w:r>
      <w:r w:rsidRPr="00B66B75">
        <w:rPr>
          <w:rFonts w:ascii="Calibri" w:hAnsi="Calibri"/>
        </w:rPr>
        <w:t>8%</w:t>
      </w:r>
      <w:r w:rsidRPr="00B66B75">
        <w:rPr>
          <w:rFonts w:ascii="Calibri" w:hAnsi="宋体"/>
        </w:rPr>
        <w:t>。</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芯片</w:t>
      </w:r>
      <w:r w:rsidRPr="00B66B75">
        <w:rPr>
          <w:rFonts w:ascii="Calibri" w:hAnsi="Calibri"/>
        </w:rPr>
        <w:t>A</w:t>
      </w:r>
      <w:r w:rsidRPr="00B66B75">
        <w:rPr>
          <w:rFonts w:ascii="Calibri" w:hAnsi="宋体"/>
        </w:rPr>
        <w:t>的明显问题是。为了得到</w:t>
      </w:r>
      <w:r w:rsidRPr="00B66B75">
        <w:rPr>
          <w:rFonts w:ascii="Calibri" w:hAnsi="Calibri"/>
        </w:rPr>
        <w:t>8%</w:t>
      </w:r>
      <w:r w:rsidRPr="00B66B75">
        <w:rPr>
          <w:rFonts w:ascii="Calibri" w:hAnsi="宋体"/>
        </w:rPr>
        <w:t>的芯片尺寸减少的回报，把单元尺寸减少</w:t>
      </w:r>
      <w:r w:rsidRPr="00B66B75">
        <w:rPr>
          <w:rFonts w:ascii="Calibri" w:hAnsi="Calibri"/>
        </w:rPr>
        <w:t>25%</w:t>
      </w:r>
      <w:r w:rsidRPr="00B66B75">
        <w:rPr>
          <w:rFonts w:ascii="Calibri" w:hAnsi="宋体"/>
        </w:rPr>
        <w:t>的努力值得吗？</w:t>
      </w:r>
    </w:p>
    <w:p w:rsidR="00E74EA1" w:rsidRPr="00B66B75" w:rsidRDefault="00E74EA1" w:rsidP="00CA2BAD">
      <w:pPr>
        <w:spacing w:beforeLines="50" w:afterLines="50"/>
        <w:ind w:firstLineChars="200" w:firstLine="480"/>
        <w:rPr>
          <w:rFonts w:ascii="Calibri" w:hAnsi="Calibri"/>
        </w:rPr>
      </w:pPr>
    </w:p>
    <w:p w:rsidR="00E74EA1" w:rsidRPr="00B66B75" w:rsidRDefault="00E74EA1" w:rsidP="00623313">
      <w:pPr>
        <w:pStyle w:val="4"/>
        <w:rPr>
          <w:rFonts w:hAnsi="Calibri"/>
        </w:rPr>
      </w:pPr>
      <w:r w:rsidRPr="00B66B75">
        <w:t>单元大小和工艺复杂度的权衡</w:t>
      </w:r>
    </w:p>
    <w:p w:rsidR="00E74EA1" w:rsidRPr="00C67532" w:rsidRDefault="00E74EA1" w:rsidP="00CA2BAD">
      <w:pPr>
        <w:spacing w:beforeLines="50" w:afterLines="50"/>
        <w:ind w:firstLineChars="200" w:firstLine="480"/>
        <w:rPr>
          <w:rFonts w:ascii="Calibri" w:hAnsi="Calibri"/>
          <w:color w:val="0070C0"/>
        </w:rPr>
      </w:pPr>
      <w:r w:rsidRPr="00B66B75">
        <w:rPr>
          <w:rFonts w:ascii="Calibri" w:hAnsi="宋体"/>
        </w:rPr>
        <w:t>随着技术迅速进入</w:t>
      </w:r>
      <w:r w:rsidRPr="00B66B75">
        <w:rPr>
          <w:rFonts w:ascii="Calibri" w:hAnsi="Calibri"/>
        </w:rPr>
        <w:t>90</w:t>
      </w:r>
      <w:r w:rsidRPr="00B66B75">
        <w:rPr>
          <w:rFonts w:ascii="Calibri" w:hAnsi="宋体"/>
        </w:rPr>
        <w:t>纳米以下的体制，通过挤压设计规则的最后一纳米来减少单元尺寸的任务是很艰巨的。对于自对准的单元，</w:t>
      </w:r>
      <w:r w:rsidRPr="00C67532">
        <w:rPr>
          <w:rFonts w:ascii="Calibri" w:hAnsi="宋体"/>
          <w:color w:val="0070C0"/>
        </w:rPr>
        <w:t>挑战是在浮动门长度的减少。浮动门长度的缩放比例为</w:t>
      </w:r>
      <w:r w:rsidRPr="00C67532">
        <w:rPr>
          <w:rFonts w:ascii="Calibri" w:hAnsi="Calibri"/>
          <w:color w:val="0070C0"/>
        </w:rPr>
        <w:t xml:space="preserve"> </w:t>
      </w:r>
    </w:p>
    <w:p w:rsidR="00E74EA1" w:rsidRPr="00B66B75" w:rsidRDefault="00E74EA1" w:rsidP="00CA2BAD">
      <w:pPr>
        <w:spacing w:beforeLines="50" w:afterLines="50"/>
        <w:ind w:firstLineChars="200" w:firstLine="480"/>
        <w:rPr>
          <w:rFonts w:ascii="Calibri" w:hAnsi="Calibri"/>
        </w:rPr>
      </w:pPr>
      <w:r w:rsidRPr="00C67532">
        <w:rPr>
          <w:rFonts w:ascii="Calibri" w:hAnsi="宋体"/>
          <w:color w:val="0070C0"/>
        </w:rPr>
        <w:t>主要受限于源结、漏结和无孔通道长度的重叠。</w:t>
      </w:r>
      <w:r w:rsidRPr="00B66B75">
        <w:rPr>
          <w:rFonts w:ascii="Calibri" w:hAnsi="宋体"/>
        </w:rPr>
        <w:t>缩放隧道氧化层厚度的困难使这一任务更加复杂。自对准源极是一种常用的工艺技术，可以将源极总线宽度减少到多聚物间距，以补偿单元高度方向上的无效缩放。对于非自对准的单元，包括许多</w:t>
      </w:r>
      <w:r w:rsidR="00363487">
        <w:rPr>
          <w:rFonts w:ascii="Calibri" w:hAnsi="宋体"/>
        </w:rPr>
        <w:t>分裂栅</w:t>
      </w:r>
      <w:r w:rsidRPr="00B66B75">
        <w:rPr>
          <w:rFonts w:ascii="Calibri" w:hAnsi="宋体"/>
        </w:rPr>
        <w:t>的单元，挑战在于如何在管理</w:t>
      </w:r>
      <w:r w:rsidR="00363487">
        <w:rPr>
          <w:rFonts w:ascii="Calibri" w:hAnsi="宋体"/>
        </w:rPr>
        <w:t>分裂栅</w:t>
      </w:r>
      <w:r w:rsidRPr="00B66B75">
        <w:rPr>
          <w:rFonts w:ascii="Calibri" w:hAnsi="宋体"/>
        </w:rPr>
        <w:t>的冲穿特性的同时，预算注册公差。</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对于闪存技术专家来说，在不增加工艺复杂性的情况下，很少有简单的方案可以用来扩展单元的规模。事实上，应该把注意力转移到解码和电平转换电路中使用的高压晶体管的扩展。这对于需要密度较小的</w:t>
      </w:r>
      <w:r w:rsidRPr="00B66B75">
        <w:rPr>
          <w:rFonts w:ascii="Calibri" w:hAnsi="Calibri"/>
        </w:rPr>
        <w:t>Flash</w:t>
      </w:r>
      <w:r w:rsidRPr="00B66B75">
        <w:rPr>
          <w:rFonts w:ascii="Calibri" w:hAnsi="宋体"/>
        </w:rPr>
        <w:t>模块的系统来说尤其如此。对于较小的闪存模块，其阵列效率通常较低。</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同样非常重要的是要认识到，任何用于扩展闪存单元的额外工艺的成本都是由芯片的其他部分来承担的，而这些部分并没有从中受益。因此，任何以工艺复杂性换取更小单元尺寸的倾向都必须与该行动的潜在收益相权衡。</w:t>
      </w:r>
    </w:p>
    <w:p w:rsidR="00E74EA1" w:rsidRPr="00B66B75" w:rsidRDefault="00E74EA1" w:rsidP="00CA2BAD">
      <w:pPr>
        <w:spacing w:beforeLines="50" w:afterLines="50"/>
        <w:ind w:firstLineChars="200" w:firstLine="480"/>
        <w:rPr>
          <w:rFonts w:ascii="Calibri" w:hAnsi="Calibri"/>
        </w:rPr>
      </w:pPr>
    </w:p>
    <w:p w:rsidR="00E74EA1" w:rsidRPr="00B66B75" w:rsidRDefault="00E74EA1" w:rsidP="00CA2BAD">
      <w:pPr>
        <w:spacing w:beforeLines="50" w:afterLines="50"/>
        <w:ind w:firstLineChars="200" w:firstLine="482"/>
        <w:rPr>
          <w:rFonts w:ascii="Calibri" w:hAnsi="Calibri"/>
          <w:b/>
        </w:rPr>
      </w:pPr>
      <w:r w:rsidRPr="00B66B75">
        <w:rPr>
          <w:rFonts w:ascii="Calibri" w:hAnsi="Calibri"/>
          <w:b/>
        </w:rPr>
        <w:t xml:space="preserve">9.4.1.3 </w:t>
      </w:r>
      <w:r w:rsidRPr="00B66B75">
        <w:rPr>
          <w:rFonts w:ascii="Calibri" w:hAnsi="宋体"/>
          <w:b/>
        </w:rPr>
        <w:t>基于逻辑的过程与基于存储器的工艺。</w:t>
      </w:r>
      <w:r w:rsidRPr="00B66B75">
        <w:rPr>
          <w:rFonts w:ascii="Calibri" w:hAnsi="Calibri"/>
          <w:b/>
        </w:rPr>
        <w:t xml:space="preserve"> </w:t>
      </w:r>
    </w:p>
    <w:p w:rsidR="00E74EA1" w:rsidRPr="00B66B75" w:rsidRDefault="00E74EA1" w:rsidP="00CA2BAD">
      <w:pPr>
        <w:spacing w:beforeLines="50" w:afterLines="50"/>
        <w:ind w:firstLineChars="200" w:firstLine="480"/>
        <w:rPr>
          <w:rFonts w:ascii="Calibri" w:hAnsi="Calibri"/>
        </w:rPr>
      </w:pPr>
      <w:r w:rsidRPr="00B66B75">
        <w:rPr>
          <w:rFonts w:ascii="Calibri" w:hAnsi="宋体" w:hint="eastAsia"/>
        </w:rPr>
        <w:t>随着计算和网络应用对性能的追求，以及无线个人生产力应用对低功耗带宽</w:t>
      </w:r>
      <w:r w:rsidRPr="00B66B75">
        <w:rPr>
          <w:rFonts w:ascii="Calibri" w:hAnsi="宋体" w:hint="eastAsia"/>
        </w:rPr>
        <w:t>[</w:t>
      </w:r>
      <w:r w:rsidRPr="00B66B75">
        <w:rPr>
          <w:rFonts w:ascii="Calibri" w:hAnsi="宋体" w:hint="eastAsia"/>
        </w:rPr>
        <w:t>每秒百万条指令</w:t>
      </w:r>
      <w:r w:rsidRPr="00B66B75">
        <w:rPr>
          <w:rFonts w:ascii="Calibri" w:hAnsi="宋体" w:hint="eastAsia"/>
        </w:rPr>
        <w:t>/</w:t>
      </w:r>
      <w:r w:rsidRPr="00B66B75">
        <w:rPr>
          <w:rFonts w:ascii="Calibri" w:hAnsi="宋体" w:hint="eastAsia"/>
        </w:rPr>
        <w:t>毫瓦（</w:t>
      </w:r>
      <w:r w:rsidRPr="00B66B75">
        <w:rPr>
          <w:rFonts w:ascii="Calibri" w:hAnsi="宋体" w:hint="eastAsia"/>
        </w:rPr>
        <w:t>MIPS/mW</w:t>
      </w:r>
      <w:r w:rsidRPr="00B66B75">
        <w:rPr>
          <w:rFonts w:ascii="Calibri" w:hAnsi="宋体" w:hint="eastAsia"/>
        </w:rPr>
        <w:t>）</w:t>
      </w:r>
      <w:r w:rsidRPr="00B66B75">
        <w:rPr>
          <w:rFonts w:ascii="Calibri" w:hAnsi="宋体" w:hint="eastAsia"/>
        </w:rPr>
        <w:t>]</w:t>
      </w:r>
      <w:r w:rsidRPr="00B66B75">
        <w:rPr>
          <w:rFonts w:ascii="Calibri" w:hAnsi="宋体" w:hint="eastAsia"/>
        </w:rPr>
        <w:t>的追求，互补金属氧化物半导体（</w:t>
      </w:r>
      <w:r w:rsidRPr="00B66B75">
        <w:rPr>
          <w:rFonts w:ascii="Calibri" w:hAnsi="宋体" w:hint="eastAsia"/>
        </w:rPr>
        <w:t>CMOS</w:t>
      </w:r>
      <w:r w:rsidRPr="00B66B75">
        <w:rPr>
          <w:rFonts w:ascii="Calibri" w:hAnsi="宋体" w:hint="eastAsia"/>
        </w:rPr>
        <w:t>）逻辑技术已经发展到一个地步，即设备晶体管的增益远远高于独立闪存制造商所采用的增益。事实上，一些与闪存技术相关的工艺模块已经无法提供所需的功能和性能。新的逻辑工艺模块，如逆行井、浅沟槽隔离、超薄栅极电介质、盐化、局部互连、全化学机械抛光（</w:t>
      </w:r>
      <w:r w:rsidRPr="00B66B75">
        <w:rPr>
          <w:rFonts w:ascii="Calibri" w:hAnsi="宋体" w:hint="eastAsia"/>
        </w:rPr>
        <w:t>CMP</w:t>
      </w:r>
      <w:r w:rsidRPr="00B66B75">
        <w:rPr>
          <w:rFonts w:ascii="Calibri" w:hAnsi="宋体" w:hint="eastAsia"/>
        </w:rPr>
        <w:t>）金属互连，甚至</w:t>
      </w:r>
      <w:r w:rsidRPr="00B66B75">
        <w:rPr>
          <w:rFonts w:ascii="Calibri" w:hAnsi="宋体" w:hint="eastAsia"/>
        </w:rPr>
        <w:t>Cu/low-K</w:t>
      </w:r>
      <w:r w:rsidRPr="00B66B75">
        <w:rPr>
          <w:rFonts w:ascii="Calibri" w:hAnsi="宋体" w:hint="eastAsia"/>
        </w:rPr>
        <w:t>后端，现在已经成为工艺组合的一部分。</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在闪存单元设计中，必须选择是否引入特殊工艺模块来实现设计目标。例如，用于</w:t>
      </w:r>
      <w:r w:rsidRPr="00B66B75">
        <w:rPr>
          <w:rFonts w:ascii="Calibri" w:hAnsi="Calibri"/>
        </w:rPr>
        <w:t>NOR 1T</w:t>
      </w:r>
      <w:r w:rsidRPr="00B66B75">
        <w:rPr>
          <w:rFonts w:ascii="Calibri" w:hAnsi="宋体"/>
        </w:rPr>
        <w:t>闪存单元的流行的自对准源（</w:t>
      </w:r>
      <w:r w:rsidRPr="00B66B75">
        <w:rPr>
          <w:rFonts w:ascii="Calibri" w:hAnsi="Calibri"/>
        </w:rPr>
        <w:t>SAS</w:t>
      </w:r>
      <w:r w:rsidRPr="00B66B75">
        <w:rPr>
          <w:rFonts w:ascii="Calibri" w:hAnsi="宋体"/>
        </w:rPr>
        <w:t>）模块不能不加修改地直接插入逻</w:t>
      </w:r>
      <w:r w:rsidRPr="00B66B75">
        <w:rPr>
          <w:rFonts w:ascii="Calibri" w:hAnsi="宋体"/>
        </w:rPr>
        <w:lastRenderedPageBreak/>
        <w:t>辑工艺中，因为现场的氧化物剖面比较陡峭，沟槽隔离较浅。对</w:t>
      </w:r>
      <w:r w:rsidRPr="00B66B75">
        <w:rPr>
          <w:rFonts w:ascii="Calibri" w:hAnsi="Calibri"/>
        </w:rPr>
        <w:t>SAS</w:t>
      </w:r>
      <w:r w:rsidRPr="00B66B75">
        <w:rPr>
          <w:rFonts w:ascii="Calibri" w:hAnsi="宋体"/>
        </w:rPr>
        <w:t>的一个可能的替代是使用普通的触点来拾取源，并投入一个金属层来连接它们。</w:t>
      </w:r>
    </w:p>
    <w:p w:rsidR="00E74EA1" w:rsidRPr="00B66B75" w:rsidRDefault="00E74EA1" w:rsidP="00623313">
      <w:pPr>
        <w:pStyle w:val="4"/>
        <w:rPr>
          <w:rFonts w:hAnsi="Calibri"/>
        </w:rPr>
      </w:pPr>
      <w:r w:rsidRPr="00B66B75">
        <w:t>嵌入式闪存单元的例子</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在过去的</w:t>
      </w:r>
      <w:r w:rsidRPr="00B66B75">
        <w:rPr>
          <w:rFonts w:ascii="Calibri" w:hAnsi="Calibri"/>
        </w:rPr>
        <w:t>20</w:t>
      </w:r>
      <w:r w:rsidRPr="00B66B75">
        <w:rPr>
          <w:rFonts w:ascii="Calibri" w:hAnsi="宋体"/>
        </w:rPr>
        <w:t>年里，许多闪存单元的概念已经发表在期刊和会议摘要中，其中相当一部分是为嵌入式应用准备的。当然，更多的单元方案已经在工程室和公司的会议室里讨论过。</w:t>
      </w:r>
      <w:r w:rsidR="0031111A">
        <w:rPr>
          <w:rFonts w:ascii="Calibri" w:hAnsi="宋体"/>
        </w:rPr>
        <w:fldChar w:fldCharType="begin"/>
      </w:r>
      <w:r w:rsidR="00C67532">
        <w:rPr>
          <w:rFonts w:ascii="Calibri" w:hAnsi="宋体"/>
        </w:rPr>
        <w:instrText xml:space="preserve"> REF _Ref104890981 \h </w:instrText>
      </w:r>
      <w:r w:rsidR="0031111A">
        <w:rPr>
          <w:rFonts w:ascii="Calibri" w:hAnsi="宋体"/>
        </w:rPr>
      </w:r>
      <w:r w:rsidR="0031111A">
        <w:rPr>
          <w:rFonts w:ascii="Calibri" w:hAnsi="宋体"/>
        </w:rPr>
        <w:fldChar w:fldCharType="separate"/>
      </w:r>
      <w:r w:rsidR="00961080">
        <w:rPr>
          <w:rFonts w:hint="eastAsia"/>
        </w:rPr>
        <w:t>表</w:t>
      </w:r>
      <w:r w:rsidR="00961080">
        <w:rPr>
          <w:noProof/>
        </w:rPr>
        <w:t>1</w:t>
      </w:r>
      <w:r w:rsidR="00961080">
        <w:noBreakHyphen/>
      </w:r>
      <w:r w:rsidR="00961080">
        <w:rPr>
          <w:noProof/>
        </w:rPr>
        <w:t>4</w:t>
      </w:r>
      <w:r w:rsidR="0031111A">
        <w:rPr>
          <w:rFonts w:ascii="Calibri" w:hAnsi="宋体"/>
        </w:rPr>
        <w:fldChar w:fldCharType="end"/>
      </w:r>
      <w:r w:rsidRPr="00B66B75">
        <w:rPr>
          <w:rFonts w:ascii="Calibri" w:hAnsi="宋体"/>
        </w:rPr>
        <w:t>记录了一些已发表的主要</w:t>
      </w:r>
      <w:r w:rsidRPr="00B66B75">
        <w:rPr>
          <w:rFonts w:ascii="Calibri" w:hAnsi="Calibri"/>
        </w:rPr>
        <w:t>Flash</w:t>
      </w:r>
      <w:r w:rsidRPr="00B66B75">
        <w:rPr>
          <w:rFonts w:ascii="Calibri" w:hAnsi="宋体"/>
        </w:rPr>
        <w:t>单元方案。在下面的小节中，我们选择了三个明显不同的单元来说明单元属性与应用空间的具体匹配。它们是用于可制造性的源耦合</w:t>
      </w:r>
      <w:r w:rsidR="00363487">
        <w:rPr>
          <w:rFonts w:ascii="Calibri" w:hAnsi="宋体"/>
        </w:rPr>
        <w:t>分裂栅</w:t>
      </w:r>
      <w:r w:rsidRPr="00B66B75">
        <w:rPr>
          <w:rFonts w:ascii="Calibri" w:hAnsi="宋体"/>
        </w:rPr>
        <w:t>（</w:t>
      </w:r>
      <w:r w:rsidRPr="00B66B75">
        <w:rPr>
          <w:rFonts w:ascii="Calibri" w:hAnsi="Calibri"/>
        </w:rPr>
        <w:t>SCSG</w:t>
      </w:r>
      <w:r w:rsidRPr="00B66B75">
        <w:rPr>
          <w:rFonts w:ascii="Calibri" w:hAnsi="宋体"/>
        </w:rPr>
        <w:t>）单元，用于低电压操作的</w:t>
      </w:r>
      <w:r w:rsidRPr="00B66B75">
        <w:rPr>
          <w:rFonts w:ascii="Calibri" w:hAnsi="Calibri"/>
        </w:rPr>
        <w:t>2TS</w:t>
      </w:r>
      <w:r w:rsidRPr="00B66B75">
        <w:rPr>
          <w:rFonts w:ascii="Calibri" w:hAnsi="宋体"/>
        </w:rPr>
        <w:t>单元，用于高密度和高速操作的</w:t>
      </w:r>
      <w:r w:rsidRPr="00B66B75">
        <w:rPr>
          <w:rFonts w:ascii="Calibri" w:hAnsi="Calibri"/>
        </w:rPr>
        <w:t>MoneT</w:t>
      </w:r>
      <w:r w:rsidRPr="00B66B75">
        <w:rPr>
          <w:rFonts w:ascii="Calibri" w:hAnsi="宋体"/>
        </w:rPr>
        <w:t>单元</w:t>
      </w:r>
      <w:r w:rsidR="008502B1">
        <w:rPr>
          <w:rFonts w:ascii="Calibri" w:hAnsi="宋体" w:hint="eastAsia"/>
        </w:rPr>
        <w:t>，以及被工业界广泛采用的</w:t>
      </w:r>
      <w:r w:rsidR="008502B1">
        <w:rPr>
          <w:rFonts w:ascii="Calibri" w:hAnsi="宋体" w:hint="eastAsia"/>
        </w:rPr>
        <w:t>Superflash</w:t>
      </w:r>
      <w:r w:rsidR="008502B1">
        <w:rPr>
          <w:rFonts w:ascii="Calibri" w:hAnsi="宋体" w:hint="eastAsia"/>
        </w:rPr>
        <w:t>技术</w:t>
      </w:r>
      <w:r w:rsidRPr="00B66B75">
        <w:rPr>
          <w:rFonts w:ascii="Calibri" w:hAnsi="宋体"/>
        </w:rPr>
        <w:t>。</w:t>
      </w:r>
    </w:p>
    <w:p w:rsidR="00C67532" w:rsidRDefault="00C67532" w:rsidP="00C67532">
      <w:pPr>
        <w:pStyle w:val="af5"/>
        <w:rPr>
          <w:rFonts w:ascii="Calibri" w:eastAsia="宋体" w:hAnsi="宋体"/>
        </w:rPr>
      </w:pPr>
      <w:bookmarkStart w:id="32" w:name="_Ref104890981"/>
      <w:r>
        <w:rPr>
          <w:rFonts w:hint="eastAsia"/>
        </w:rPr>
        <w:t>表</w:t>
      </w:r>
      <w:fldSimple w:instr=" STYLEREF 1 \s ">
        <w:r w:rsidR="00961080">
          <w:rPr>
            <w:noProof/>
          </w:rPr>
          <w:t>1</w:t>
        </w:r>
      </w:fldSimple>
      <w:r w:rsidR="00774DDF">
        <w:noBreakHyphen/>
      </w:r>
      <w:r w:rsidR="0031111A">
        <w:fldChar w:fldCharType="begin"/>
      </w:r>
      <w:r w:rsidR="00774DDF">
        <w:instrText xml:space="preserve"> </w:instrText>
      </w:r>
      <w:r w:rsidR="00774DDF">
        <w:rPr>
          <w:rFonts w:hint="eastAsia"/>
        </w:rPr>
        <w:instrText xml:space="preserve">SEQ </w:instrText>
      </w:r>
      <w:r w:rsidR="00774DDF">
        <w:rPr>
          <w:rFonts w:hint="eastAsia"/>
        </w:rPr>
        <w:instrText>表</w:instrText>
      </w:r>
      <w:r w:rsidR="00774DDF">
        <w:rPr>
          <w:rFonts w:hint="eastAsia"/>
        </w:rPr>
        <w:instrText xml:space="preserve"> \* ARABIC \s 1</w:instrText>
      </w:r>
      <w:r w:rsidR="00774DDF">
        <w:instrText xml:space="preserve"> </w:instrText>
      </w:r>
      <w:r w:rsidR="0031111A">
        <w:fldChar w:fldCharType="separate"/>
      </w:r>
      <w:r w:rsidR="00961080">
        <w:rPr>
          <w:noProof/>
        </w:rPr>
        <w:t>4</w:t>
      </w:r>
      <w:r w:rsidR="0031111A">
        <w:fldChar w:fldCharType="end"/>
      </w:r>
      <w:bookmarkEnd w:id="32"/>
      <w:r>
        <w:rPr>
          <w:rFonts w:hint="eastAsia"/>
        </w:rPr>
        <w:t xml:space="preserve"> </w:t>
      </w:r>
      <w:r w:rsidRPr="00B66B75">
        <w:rPr>
          <w:rFonts w:ascii="Calibri" w:eastAsia="宋体" w:hAnsi="宋体"/>
        </w:rPr>
        <w:t>一些已发表的用于嵌入式应用的闪存单元</w:t>
      </w:r>
    </w:p>
    <w:p w:rsidR="00E74EA1" w:rsidRPr="00B66B75" w:rsidRDefault="001A6DDA" w:rsidP="00CA2BAD">
      <w:pPr>
        <w:spacing w:beforeLines="50" w:afterLines="50"/>
        <w:rPr>
          <w:rFonts w:ascii="Calibri" w:hAnsi="Calibri"/>
        </w:rPr>
      </w:pPr>
      <w:r>
        <w:rPr>
          <w:rFonts w:ascii="Calibri" w:hAnsi="Calibri"/>
          <w:noProof/>
          <w:snapToGrid/>
        </w:rPr>
        <w:drawing>
          <wp:inline distT="0" distB="0" distL="0" distR="0">
            <wp:extent cx="5276850" cy="4505325"/>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5276850" cy="4505325"/>
                    </a:xfrm>
                    <a:prstGeom prst="rect">
                      <a:avLst/>
                    </a:prstGeom>
                    <a:noFill/>
                    <a:ln w="9525">
                      <a:noFill/>
                      <a:miter lim="800000"/>
                      <a:headEnd/>
                      <a:tailEnd/>
                    </a:ln>
                  </pic:spPr>
                </pic:pic>
              </a:graphicData>
            </a:graphic>
          </wp:inline>
        </w:drawing>
      </w:r>
    </w:p>
    <w:p w:rsidR="00E74EA1" w:rsidRPr="00B66B75" w:rsidRDefault="00E74EA1" w:rsidP="003B4E51">
      <w:pPr>
        <w:pStyle w:val="5"/>
        <w:rPr>
          <w:rFonts w:hAnsi="Calibri"/>
        </w:rPr>
      </w:pPr>
      <w:r w:rsidRPr="00B66B75">
        <w:rPr>
          <w:rFonts w:hAnsi="Calibri"/>
        </w:rPr>
        <w:t>SCSG</w:t>
      </w:r>
      <w:r w:rsidRPr="00B66B75">
        <w:t>单元</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源耦合分裂</w:t>
      </w:r>
      <w:r w:rsidR="00C67532">
        <w:rPr>
          <w:rFonts w:ascii="Calibri" w:hAnsi="宋体" w:hint="eastAsia"/>
        </w:rPr>
        <w:t>栅</w:t>
      </w:r>
      <w:r w:rsidRPr="00B66B75">
        <w:rPr>
          <w:rFonts w:ascii="Calibri" w:hAnsi="宋体"/>
        </w:rPr>
        <w:t>（</w:t>
      </w:r>
      <w:r w:rsidRPr="00B66B75">
        <w:rPr>
          <w:rFonts w:ascii="Calibri" w:hAnsi="Calibri"/>
        </w:rPr>
        <w:t>SCSG</w:t>
      </w:r>
      <w:r w:rsidRPr="00B66B75">
        <w:rPr>
          <w:rFonts w:ascii="Calibri" w:hAnsi="宋体"/>
        </w:rPr>
        <w:t>）单元是一种专门为嵌入式应用开发的闪存</w:t>
      </w:r>
      <w:r w:rsidRPr="00B66B75">
        <w:rPr>
          <w:rFonts w:ascii="Calibri" w:hAnsi="Calibri"/>
        </w:rPr>
        <w:t>EEPROM</w:t>
      </w:r>
      <w:r w:rsidRPr="00B66B75">
        <w:rPr>
          <w:rFonts w:ascii="Calibri" w:hAnsi="宋体"/>
        </w:rPr>
        <w:t>单元。它在漏极侧采用了一个双股浮动门晶体管，在源极侧采用了一个单股选择晶体管的</w:t>
      </w:r>
      <w:r w:rsidR="00363487">
        <w:rPr>
          <w:rFonts w:ascii="Calibri" w:hAnsi="宋体"/>
        </w:rPr>
        <w:t>分裂栅</w:t>
      </w:r>
      <w:r w:rsidRPr="00B66B75">
        <w:rPr>
          <w:rFonts w:ascii="Calibri" w:hAnsi="宋体"/>
        </w:rPr>
        <w:t>配置。浮动门晶体管的控制门和选择晶体管的门通过共享相同的二级多晶硅而被合并。单元的编程是通过传统的热电子注入到靠近漏极结的浮动门来完成的。单元的擦除是通过使用</w:t>
      </w:r>
      <w:r w:rsidRPr="00B66B75">
        <w:rPr>
          <w:rFonts w:ascii="Calibri" w:hAnsi="Calibri"/>
        </w:rPr>
        <w:t>Fowler-Nordheim</w:t>
      </w:r>
      <w:r w:rsidRPr="00B66B75">
        <w:rPr>
          <w:rFonts w:ascii="Calibri" w:hAnsi="宋体"/>
        </w:rPr>
        <w:t>隧道的电子提取来实现的，该隧道区域与源线重叠，因此称为源耦合。</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分割门配置。在</w:t>
      </w:r>
      <w:r w:rsidRPr="00B66B75">
        <w:rPr>
          <w:rFonts w:ascii="Calibri" w:hAnsi="Calibri"/>
        </w:rPr>
        <w:t>SCSG</w:t>
      </w:r>
      <w:r w:rsidRPr="00B66B75">
        <w:rPr>
          <w:rFonts w:ascii="Calibri" w:hAnsi="宋体"/>
        </w:rPr>
        <w:t>单元中加入一个选择晶体管的主要目的是为了克服在</w:t>
      </w:r>
      <w:r w:rsidRPr="00B66B75">
        <w:rPr>
          <w:rFonts w:ascii="Calibri" w:hAnsi="宋体"/>
        </w:rPr>
        <w:lastRenderedPageBreak/>
        <w:t>大多数单晶体管（</w:t>
      </w:r>
      <w:r w:rsidRPr="00B66B75">
        <w:rPr>
          <w:rFonts w:ascii="Calibri" w:hAnsi="Calibri"/>
        </w:rPr>
        <w:t>1T</w:t>
      </w:r>
      <w:r w:rsidRPr="00B66B75">
        <w:rPr>
          <w:rFonts w:ascii="Calibri" w:hAnsi="宋体"/>
        </w:rPr>
        <w:t>）闪存</w:t>
      </w:r>
      <w:r w:rsidRPr="00B66B75">
        <w:rPr>
          <w:rFonts w:ascii="Calibri" w:hAnsi="Calibri"/>
        </w:rPr>
        <w:t>EEPROM</w:t>
      </w:r>
      <w:r w:rsidRPr="00B66B75">
        <w:rPr>
          <w:rFonts w:ascii="Calibri" w:hAnsi="宋体"/>
        </w:rPr>
        <w:t>单元中出现的有据可查的</w:t>
      </w:r>
      <w:r w:rsidRPr="00B66B75">
        <w:rPr>
          <w:rFonts w:ascii="Calibri" w:hAnsi="Calibri"/>
        </w:rPr>
        <w:t>"</w:t>
      </w:r>
      <w:r w:rsidRPr="00B66B75">
        <w:rPr>
          <w:rFonts w:ascii="Calibri" w:hAnsi="宋体"/>
        </w:rPr>
        <w:t>过擦除</w:t>
      </w:r>
      <w:r w:rsidRPr="00B66B75">
        <w:rPr>
          <w:rFonts w:ascii="Calibri" w:hAnsi="Calibri"/>
        </w:rPr>
        <w:t>"</w:t>
      </w:r>
      <w:r w:rsidRPr="00B66B75">
        <w:rPr>
          <w:rFonts w:ascii="Calibri" w:hAnsi="宋体"/>
        </w:rPr>
        <w:t>问题。例如，在</w:t>
      </w:r>
      <w:r w:rsidRPr="00B66B75">
        <w:rPr>
          <w:rFonts w:ascii="Calibri" w:hAnsi="Calibri"/>
        </w:rPr>
        <w:t>ETOX</w:t>
      </w:r>
      <w:r w:rsidRPr="00B66B75">
        <w:rPr>
          <w:rFonts w:ascii="Calibri" w:hAnsi="宋体"/>
        </w:rPr>
        <w:t>阵列中，需要确保具有最小读取电流的位，即慢速位，以提供指定的读取性能，这决定了最小的擦除时间。然而，一个相当大的扇区的擦除速度分布可以将少数</w:t>
      </w:r>
      <w:r w:rsidRPr="00B66B75">
        <w:rPr>
          <w:rFonts w:ascii="Calibri" w:hAnsi="Calibri"/>
        </w:rPr>
        <w:t xml:space="preserve"> "</w:t>
      </w:r>
      <w:r w:rsidRPr="00B66B75">
        <w:rPr>
          <w:rFonts w:ascii="Calibri" w:hAnsi="宋体"/>
        </w:rPr>
        <w:t>快位</w:t>
      </w:r>
      <w:r w:rsidRPr="00B66B75">
        <w:rPr>
          <w:rFonts w:ascii="Calibri" w:hAnsi="Calibri"/>
        </w:rPr>
        <w:t xml:space="preserve"> "</w:t>
      </w:r>
      <w:r w:rsidRPr="00B66B75">
        <w:rPr>
          <w:rFonts w:ascii="Calibri" w:hAnsi="宋体"/>
        </w:rPr>
        <w:t>的阈值电压推到接近或低于</w:t>
      </w:r>
      <w:r w:rsidRPr="00B66B75">
        <w:rPr>
          <w:rFonts w:ascii="Calibri" w:hAnsi="Calibri"/>
        </w:rPr>
        <w:t>0 V</w:t>
      </w:r>
      <w:r w:rsidRPr="00B66B75">
        <w:rPr>
          <w:rFonts w:ascii="Calibri" w:hAnsi="宋体"/>
        </w:rPr>
        <w:t>，导致位线中的过度泄漏，从而压倒感应放大器或导致访问时间的显著推延。这些潜在的灾难性快速位的发生概率小于</w:t>
      </w:r>
      <w:r w:rsidRPr="00B66B75">
        <w:rPr>
          <w:rFonts w:ascii="Calibri" w:hAnsi="Calibri"/>
        </w:rPr>
        <w:t>1ppm</w:t>
      </w:r>
      <w:r w:rsidRPr="00B66B75">
        <w:rPr>
          <w:rFonts w:ascii="Calibri" w:hAnsi="宋体"/>
        </w:rPr>
        <w:t>。此外，这些快速比特表现出一种不稳定的，即不可预测的行为，不能轻易地被筛选出来。因此，必须投入大量的工程费用，包括系统、设备、工艺、设计、测试和可靠性，以控制这些快速比特。</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相反，在一个正确设计的</w:t>
      </w:r>
      <w:r w:rsidR="00363487">
        <w:rPr>
          <w:rFonts w:ascii="Calibri" w:hAnsi="宋体"/>
        </w:rPr>
        <w:t>分裂栅</w:t>
      </w:r>
      <w:r w:rsidRPr="00B66B75">
        <w:rPr>
          <w:rFonts w:ascii="Calibri" w:hAnsi="宋体"/>
        </w:rPr>
        <w:t>闪存，也被称为</w:t>
      </w:r>
      <w:r w:rsidRPr="00B66B75">
        <w:rPr>
          <w:rFonts w:ascii="Calibri" w:hAnsi="Calibri"/>
        </w:rPr>
        <w:t>1.5T</w:t>
      </w:r>
      <w:r w:rsidRPr="00B66B75">
        <w:rPr>
          <w:rFonts w:ascii="Calibri" w:hAnsi="宋体"/>
        </w:rPr>
        <w:t>闪存，擦除单元的阈值电压（</w:t>
      </w:r>
      <w:r w:rsidRPr="00B66B75">
        <w:rPr>
          <w:rFonts w:ascii="Calibri" w:hAnsi="Calibri"/>
        </w:rPr>
        <w:t>Vte</w:t>
      </w:r>
      <w:r w:rsidRPr="00B66B75">
        <w:rPr>
          <w:rFonts w:ascii="Calibri" w:hAnsi="宋体"/>
        </w:rPr>
        <w:t>）主要由选择晶体管的阈值电压（</w:t>
      </w:r>
      <w:r w:rsidRPr="00B66B75">
        <w:rPr>
          <w:rFonts w:ascii="Calibri" w:hAnsi="Calibri"/>
        </w:rPr>
        <w:t>Vtsg</w:t>
      </w:r>
      <w:r w:rsidRPr="00B66B75">
        <w:rPr>
          <w:rFonts w:ascii="Calibri" w:hAnsi="宋体"/>
        </w:rPr>
        <w:t>）控制，而不是由浮动门晶体管的阈值电压（</w:t>
      </w:r>
      <w:r w:rsidRPr="00B66B75">
        <w:rPr>
          <w:rFonts w:ascii="Calibri" w:hAnsi="Calibri"/>
        </w:rPr>
        <w:t>Vtfg</w:t>
      </w:r>
      <w:r w:rsidRPr="00B66B75">
        <w:rPr>
          <w:rFonts w:ascii="Calibri" w:hAnsi="宋体"/>
        </w:rPr>
        <w:t>）。这是通过充分地擦除浮动门晶体管，使</w:t>
      </w:r>
      <w:r w:rsidRPr="00B66B75">
        <w:rPr>
          <w:rFonts w:ascii="Calibri" w:hAnsi="Calibri"/>
        </w:rPr>
        <w:t>Vtfg</w:t>
      </w:r>
      <w:r w:rsidRPr="00B66B75">
        <w:rPr>
          <w:rFonts w:ascii="Calibri" w:hAnsi="宋体"/>
        </w:rPr>
        <w:t>远低于</w:t>
      </w:r>
      <w:r w:rsidRPr="00B66B75">
        <w:rPr>
          <w:rFonts w:ascii="Calibri" w:hAnsi="Calibri"/>
        </w:rPr>
        <w:t>Vtsg</w:t>
      </w:r>
      <w:r w:rsidRPr="00B66B75">
        <w:rPr>
          <w:rFonts w:ascii="Calibri" w:hAnsi="宋体"/>
        </w:rPr>
        <w:t>而实现的。因此，阵列中的读取电流分布对擦除的</w:t>
      </w:r>
      <w:r w:rsidRPr="00B66B75">
        <w:rPr>
          <w:rFonts w:ascii="Calibri" w:hAnsi="Calibri"/>
        </w:rPr>
        <w:t>Vtfg</w:t>
      </w:r>
      <w:r w:rsidRPr="00B66B75">
        <w:rPr>
          <w:rFonts w:ascii="Calibri" w:hAnsi="宋体"/>
        </w:rPr>
        <w:t>的分布相对不敏感。由于选择晶体管的阈值电压被设定并被工艺很好地控制，访问时间对慢速位的依赖性被大大降低。此外，单元的关断泄漏也由选择晶体管的阈值电压决定，使</w:t>
      </w:r>
      <w:r w:rsidRPr="00B66B75">
        <w:rPr>
          <w:rFonts w:ascii="Calibri" w:hAnsi="Calibri"/>
        </w:rPr>
        <w:t xml:space="preserve"> "</w:t>
      </w:r>
      <w:r w:rsidRPr="00B66B75">
        <w:rPr>
          <w:rFonts w:ascii="Calibri" w:hAnsi="宋体"/>
        </w:rPr>
        <w:t>过度擦除</w:t>
      </w:r>
      <w:r w:rsidRPr="00B66B75">
        <w:rPr>
          <w:rFonts w:ascii="Calibri" w:hAnsi="Calibri"/>
        </w:rPr>
        <w:t xml:space="preserve"> "</w:t>
      </w:r>
      <w:r w:rsidRPr="00B66B75">
        <w:rPr>
          <w:rFonts w:ascii="Calibri" w:hAnsi="宋体"/>
        </w:rPr>
        <w:t>问题对</w:t>
      </w:r>
      <w:r w:rsidRPr="00B66B75">
        <w:rPr>
          <w:rFonts w:ascii="Calibri" w:hAnsi="Calibri"/>
        </w:rPr>
        <w:t>SCSG</w:t>
      </w:r>
      <w:r w:rsidRPr="00B66B75">
        <w:rPr>
          <w:rFonts w:ascii="Calibri" w:hAnsi="宋体"/>
        </w:rPr>
        <w:t>单元来说不是问题。因此，</w:t>
      </w:r>
      <w:r w:rsidRPr="00B66B75">
        <w:rPr>
          <w:rFonts w:ascii="Calibri" w:hAnsi="Calibri"/>
        </w:rPr>
        <w:t>SCSG</w:t>
      </w:r>
      <w:r w:rsidRPr="00B66B75">
        <w:rPr>
          <w:rFonts w:ascii="Calibri" w:hAnsi="宋体"/>
        </w:rPr>
        <w:t>单元可以有更少的电路开销。</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源头耦合。为了简化制造工艺和避免不必要的电路复杂性，采用了高正源电压的福勒</w:t>
      </w:r>
      <w:r w:rsidRPr="00B66B75">
        <w:rPr>
          <w:rFonts w:ascii="Calibri" w:hAnsi="Calibri"/>
        </w:rPr>
        <w:t>-</w:t>
      </w:r>
      <w:r w:rsidRPr="00B66B75">
        <w:rPr>
          <w:rFonts w:ascii="Calibri" w:hAnsi="宋体"/>
        </w:rPr>
        <w:t>诺德海姆隧道擦除法。然而，在单元的源极上加入分离式栅极对擦除操作提出了挑战，因为浮动栅极的源极现在与源极线分离。为了克服这个问题，如图</w:t>
      </w:r>
      <w:r w:rsidRPr="00B66B75">
        <w:rPr>
          <w:rFonts w:ascii="Calibri" w:hAnsi="Calibri"/>
        </w:rPr>
        <w:t>9.6(a)</w:t>
      </w:r>
      <w:r w:rsidRPr="00B66B75">
        <w:rPr>
          <w:rFonts w:ascii="Calibri" w:hAnsi="宋体"/>
        </w:rPr>
        <w:t>所示，一块浮动栅被延伸到场区的源线上，以允许从浮动栅中提取电子。隧道区是以自对准的方式定义为浮动栅极重叠的源区。它被大量掺杂，以消除由于带对带隧道的任何热孔注入。程序</w:t>
      </w:r>
      <w:r w:rsidRPr="00B66B75">
        <w:rPr>
          <w:rFonts w:ascii="Calibri" w:hAnsi="Calibri"/>
        </w:rPr>
        <w:t>/</w:t>
      </w:r>
      <w:r w:rsidRPr="00B66B75">
        <w:rPr>
          <w:rFonts w:ascii="Calibri" w:hAnsi="宋体"/>
        </w:rPr>
        <w:t>擦除循环后的电荷损失和电荷增益被归因于应力诱导的泄漏电流（</w:t>
      </w:r>
      <w:r w:rsidRPr="00B66B75">
        <w:rPr>
          <w:rFonts w:ascii="Calibri" w:hAnsi="Calibri"/>
        </w:rPr>
        <w:t>SILC</w:t>
      </w:r>
      <w:r w:rsidRPr="00B66B75">
        <w:rPr>
          <w:rFonts w:ascii="Calibri" w:hAnsi="宋体"/>
        </w:rPr>
        <w:t>），而这又与隧道区域的热孔注入和陷阱有关。在擦除过程中消除带对带的电流也允许使用一个有效的电荷泵来进一步提高擦除电压，将擦除速度提高到</w:t>
      </w:r>
      <w:r w:rsidRPr="00B66B75">
        <w:rPr>
          <w:rFonts w:ascii="Calibri" w:hAnsi="Calibri"/>
        </w:rPr>
        <w:t>1</w:t>
      </w:r>
      <w:r w:rsidRPr="00B66B75">
        <w:rPr>
          <w:rFonts w:ascii="Calibri" w:hAnsi="宋体"/>
        </w:rPr>
        <w:t>毫秒左右。</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可制造性和面积权衡。用于制造</w:t>
      </w:r>
      <w:r w:rsidRPr="00B66B75">
        <w:rPr>
          <w:rFonts w:ascii="Calibri" w:hAnsi="Calibri"/>
        </w:rPr>
        <w:t>SCSG</w:t>
      </w:r>
      <w:r w:rsidRPr="00B66B75">
        <w:rPr>
          <w:rFonts w:ascii="Calibri" w:hAnsi="宋体"/>
        </w:rPr>
        <w:t>单元的工艺步骤被设计为与基本的逻辑工艺技术兼容。所有针对闪存</w:t>
      </w:r>
      <w:r w:rsidRPr="00B66B75">
        <w:rPr>
          <w:rFonts w:ascii="Calibri" w:hAnsi="Calibri"/>
        </w:rPr>
        <w:t>EEPROM</w:t>
      </w:r>
      <w:r w:rsidRPr="00B66B75">
        <w:rPr>
          <w:rFonts w:ascii="Calibri" w:hAnsi="宋体"/>
        </w:rPr>
        <w:t>的步骤都是在制造逻辑器件之前进行的，以保持其电气特性。这使得功能模块可以被纳入，而不需要对现有的电路模块重新定性。用于高密度独立闪存的常规工艺模块，如自对准堆栈蚀刻和自对准源，没有被采用，以允许多个现有的逻辑制造厂制造相同的产品。这对嵌入式存储器来说是一个重要的考虑。</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选择模块化方法和逻辑工艺兼容的惩罚是明显增加单元尺寸和由此产生的芯片尺寸。然而，对于大多数具有平均密度的嵌入式系统来说，通常要权衡的是工艺的简单性而不是单元尺寸的减少。</w:t>
      </w:r>
    </w:p>
    <w:p w:rsidR="00E74EA1" w:rsidRDefault="00E74EA1" w:rsidP="00CA2BAD">
      <w:pPr>
        <w:spacing w:beforeLines="50" w:afterLines="50"/>
        <w:ind w:firstLineChars="200" w:firstLine="480"/>
        <w:rPr>
          <w:rFonts w:ascii="Calibri" w:hAnsi="宋体"/>
        </w:rPr>
      </w:pPr>
      <w:r w:rsidRPr="00B66B75">
        <w:rPr>
          <w:rFonts w:ascii="Calibri" w:hAnsi="宋体"/>
        </w:rPr>
        <w:t>单元的物理结构。</w:t>
      </w:r>
      <w:r w:rsidR="0031111A">
        <w:rPr>
          <w:rFonts w:ascii="Calibri" w:hAnsi="宋体"/>
        </w:rPr>
        <w:fldChar w:fldCharType="begin"/>
      </w:r>
      <w:r w:rsidR="00EF142E">
        <w:rPr>
          <w:rFonts w:ascii="Calibri" w:hAnsi="宋体"/>
        </w:rPr>
        <w:instrText xml:space="preserve"> REF _Ref104891197 \h </w:instrText>
      </w:r>
      <w:r w:rsidR="0031111A">
        <w:rPr>
          <w:rFonts w:ascii="Calibri" w:hAnsi="宋体"/>
        </w:rPr>
      </w:r>
      <w:r w:rsidR="0031111A">
        <w:rPr>
          <w:rFonts w:ascii="Calibri" w:hAnsi="宋体"/>
        </w:rPr>
        <w:fldChar w:fldCharType="separate"/>
      </w:r>
      <w:r w:rsidR="00961080">
        <w:rPr>
          <w:rFonts w:hint="eastAsia"/>
        </w:rPr>
        <w:t>图</w:t>
      </w:r>
      <w:r w:rsidR="00961080">
        <w:rPr>
          <w:noProof/>
        </w:rPr>
        <w:t>1</w:t>
      </w:r>
      <w:r w:rsidR="00961080">
        <w:noBreakHyphen/>
      </w:r>
      <w:r w:rsidR="00961080">
        <w:rPr>
          <w:noProof/>
        </w:rPr>
        <w:t>31</w:t>
      </w:r>
      <w:r w:rsidR="0031111A">
        <w:rPr>
          <w:rFonts w:ascii="Calibri" w:hAnsi="宋体"/>
        </w:rPr>
        <w:fldChar w:fldCharType="end"/>
      </w:r>
      <w:r w:rsidRPr="00B66B75">
        <w:rPr>
          <w:rFonts w:ascii="Calibri" w:hAnsi="Calibri"/>
        </w:rPr>
        <w:t>a</w:t>
      </w:r>
      <w:r w:rsidRPr="00B66B75">
        <w:rPr>
          <w:rFonts w:ascii="Calibri" w:hAnsi="宋体"/>
        </w:rPr>
        <w:t>是</w:t>
      </w:r>
      <w:r w:rsidRPr="00B66B75">
        <w:rPr>
          <w:rFonts w:ascii="Calibri" w:hAnsi="Calibri"/>
        </w:rPr>
        <w:t>SCSG</w:t>
      </w:r>
      <w:r w:rsidRPr="00B66B75">
        <w:rPr>
          <w:rFonts w:ascii="Calibri" w:hAnsi="宋体"/>
        </w:rPr>
        <w:t>单元的俯视图。在</w:t>
      </w:r>
      <w:r w:rsidRPr="00B66B75">
        <w:rPr>
          <w:rFonts w:ascii="Calibri" w:hAnsi="Calibri"/>
        </w:rPr>
        <w:t>0.8 μ m</w:t>
      </w:r>
      <w:r w:rsidRPr="00B66B75">
        <w:rPr>
          <w:rFonts w:ascii="Calibri" w:hAnsi="宋体"/>
        </w:rPr>
        <w:t>的技术条件下，该单元的尺寸为</w:t>
      </w:r>
      <w:r w:rsidRPr="00B66B75">
        <w:rPr>
          <w:rFonts w:ascii="Calibri" w:hAnsi="Calibri"/>
        </w:rPr>
        <w:t>18 μm</w:t>
      </w:r>
      <w:r w:rsidRPr="00830DD5">
        <w:rPr>
          <w:rFonts w:ascii="Calibri" w:hAnsi="Calibri"/>
          <w:vertAlign w:val="superscript"/>
        </w:rPr>
        <w:t>2</w:t>
      </w:r>
      <w:r w:rsidRPr="00B66B75">
        <w:rPr>
          <w:rFonts w:ascii="Calibri" w:hAnsi="宋体"/>
        </w:rPr>
        <w:t>。</w:t>
      </w:r>
      <w:r w:rsidR="0031111A">
        <w:rPr>
          <w:rFonts w:ascii="Calibri" w:hAnsi="宋体"/>
        </w:rPr>
        <w:fldChar w:fldCharType="begin"/>
      </w:r>
      <w:r w:rsidR="00EF142E">
        <w:rPr>
          <w:rFonts w:ascii="Calibri" w:hAnsi="宋体"/>
        </w:rPr>
        <w:instrText xml:space="preserve"> REF _Ref104891197 \h </w:instrText>
      </w:r>
      <w:r w:rsidR="0031111A">
        <w:rPr>
          <w:rFonts w:ascii="Calibri" w:hAnsi="宋体"/>
        </w:rPr>
      </w:r>
      <w:r w:rsidR="0031111A">
        <w:rPr>
          <w:rFonts w:ascii="Calibri" w:hAnsi="宋体"/>
        </w:rPr>
        <w:fldChar w:fldCharType="separate"/>
      </w:r>
      <w:r w:rsidR="00961080">
        <w:rPr>
          <w:rFonts w:hint="eastAsia"/>
        </w:rPr>
        <w:t>图</w:t>
      </w:r>
      <w:r w:rsidR="00961080">
        <w:rPr>
          <w:noProof/>
        </w:rPr>
        <w:t>1</w:t>
      </w:r>
      <w:r w:rsidR="00961080">
        <w:noBreakHyphen/>
      </w:r>
      <w:r w:rsidR="00961080">
        <w:rPr>
          <w:noProof/>
        </w:rPr>
        <w:t>31</w:t>
      </w:r>
      <w:r w:rsidR="0031111A">
        <w:rPr>
          <w:rFonts w:ascii="Calibri" w:hAnsi="宋体"/>
        </w:rPr>
        <w:fldChar w:fldCharType="end"/>
      </w:r>
      <w:r w:rsidRPr="00B66B75">
        <w:rPr>
          <w:rFonts w:ascii="Calibri" w:hAnsi="Calibri"/>
        </w:rPr>
        <w:t>b</w:t>
      </w:r>
      <w:r w:rsidRPr="00B66B75">
        <w:rPr>
          <w:rFonts w:ascii="Calibri" w:hAnsi="宋体"/>
        </w:rPr>
        <w:t>是沿浮动门字线切割的侧视图。</w:t>
      </w:r>
      <w:r w:rsidR="0031111A">
        <w:rPr>
          <w:rFonts w:ascii="Calibri" w:hAnsi="宋体"/>
        </w:rPr>
        <w:fldChar w:fldCharType="begin"/>
      </w:r>
      <w:r w:rsidR="00EF142E">
        <w:rPr>
          <w:rFonts w:ascii="Calibri" w:hAnsi="宋体"/>
        </w:rPr>
        <w:instrText xml:space="preserve"> REF _Ref104891197 \h </w:instrText>
      </w:r>
      <w:r w:rsidR="0031111A">
        <w:rPr>
          <w:rFonts w:ascii="Calibri" w:hAnsi="宋体"/>
        </w:rPr>
      </w:r>
      <w:r w:rsidR="0031111A">
        <w:rPr>
          <w:rFonts w:ascii="Calibri" w:hAnsi="宋体"/>
        </w:rPr>
        <w:fldChar w:fldCharType="separate"/>
      </w:r>
      <w:r w:rsidR="00961080">
        <w:rPr>
          <w:rFonts w:hint="eastAsia"/>
        </w:rPr>
        <w:t>图</w:t>
      </w:r>
      <w:r w:rsidR="00961080">
        <w:rPr>
          <w:noProof/>
        </w:rPr>
        <w:t>1</w:t>
      </w:r>
      <w:r w:rsidR="00961080">
        <w:noBreakHyphen/>
      </w:r>
      <w:r w:rsidR="00961080">
        <w:rPr>
          <w:noProof/>
        </w:rPr>
        <w:t>31</w:t>
      </w:r>
      <w:r w:rsidR="0031111A">
        <w:rPr>
          <w:rFonts w:ascii="Calibri" w:hAnsi="宋体"/>
        </w:rPr>
        <w:fldChar w:fldCharType="end"/>
      </w:r>
      <w:r w:rsidRPr="00B66B75">
        <w:rPr>
          <w:rFonts w:ascii="Calibri" w:hAnsi="Calibri"/>
        </w:rPr>
        <w:t>c</w:t>
      </w:r>
      <w:r w:rsidRPr="00B66B75">
        <w:rPr>
          <w:rFonts w:ascii="Calibri" w:hAnsi="宋体"/>
        </w:rPr>
        <w:t>显示了沿位线的侧视图切割。</w:t>
      </w:r>
      <w:r w:rsidR="0031111A">
        <w:rPr>
          <w:rFonts w:ascii="Calibri" w:hAnsi="宋体"/>
        </w:rPr>
        <w:fldChar w:fldCharType="begin"/>
      </w:r>
      <w:r w:rsidR="00EF142E">
        <w:rPr>
          <w:rFonts w:ascii="Calibri" w:hAnsi="宋体"/>
        </w:rPr>
        <w:instrText xml:space="preserve"> REF _Ref104891197 \h </w:instrText>
      </w:r>
      <w:r w:rsidR="0031111A">
        <w:rPr>
          <w:rFonts w:ascii="Calibri" w:hAnsi="宋体"/>
        </w:rPr>
      </w:r>
      <w:r w:rsidR="0031111A">
        <w:rPr>
          <w:rFonts w:ascii="Calibri" w:hAnsi="宋体"/>
        </w:rPr>
        <w:fldChar w:fldCharType="separate"/>
      </w:r>
      <w:r w:rsidR="00961080">
        <w:rPr>
          <w:rFonts w:hint="eastAsia"/>
        </w:rPr>
        <w:t>图</w:t>
      </w:r>
      <w:r w:rsidR="00961080">
        <w:rPr>
          <w:noProof/>
        </w:rPr>
        <w:t>1</w:t>
      </w:r>
      <w:r w:rsidR="00961080">
        <w:noBreakHyphen/>
      </w:r>
      <w:r w:rsidR="00961080">
        <w:rPr>
          <w:noProof/>
        </w:rPr>
        <w:t>31</w:t>
      </w:r>
      <w:r w:rsidR="0031111A">
        <w:rPr>
          <w:rFonts w:ascii="Calibri" w:hAnsi="宋体"/>
        </w:rPr>
        <w:fldChar w:fldCharType="end"/>
      </w:r>
      <w:r w:rsidRPr="00B66B75">
        <w:rPr>
          <w:rFonts w:ascii="Calibri" w:hAnsi="Calibri"/>
        </w:rPr>
        <w:t>d</w:t>
      </w:r>
      <w:r w:rsidRPr="00B66B75">
        <w:rPr>
          <w:rFonts w:ascii="Calibri" w:hAnsi="宋体"/>
        </w:rPr>
        <w:t>显示了沿</w:t>
      </w:r>
      <w:r w:rsidRPr="00B66B75">
        <w:rPr>
          <w:rFonts w:ascii="Calibri" w:hAnsi="Calibri"/>
        </w:rPr>
        <w:t>poly1</w:t>
      </w:r>
      <w:r w:rsidRPr="00B66B75">
        <w:rPr>
          <w:rFonts w:ascii="Calibri" w:hAnsi="宋体"/>
        </w:rPr>
        <w:t>擦除条的侧视图切割。</w:t>
      </w:r>
    </w:p>
    <w:p w:rsidR="00EF142E" w:rsidRPr="00B66B75" w:rsidRDefault="001A6DDA" w:rsidP="00CA2BAD">
      <w:pPr>
        <w:spacing w:beforeLines="50" w:afterLines="50"/>
        <w:rPr>
          <w:rFonts w:ascii="Calibri" w:hAnsi="Calibri"/>
        </w:rPr>
      </w:pPr>
      <w:r>
        <w:rPr>
          <w:rFonts w:ascii="Calibri" w:hAnsi="Calibri"/>
          <w:noProof/>
          <w:snapToGrid/>
        </w:rPr>
        <w:lastRenderedPageBreak/>
        <w:drawing>
          <wp:inline distT="0" distB="0" distL="0" distR="0">
            <wp:extent cx="5276850" cy="3305175"/>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5276850" cy="3305175"/>
                    </a:xfrm>
                    <a:prstGeom prst="rect">
                      <a:avLst/>
                    </a:prstGeom>
                    <a:noFill/>
                    <a:ln w="9525">
                      <a:noFill/>
                      <a:miter lim="800000"/>
                      <a:headEnd/>
                      <a:tailEnd/>
                    </a:ln>
                  </pic:spPr>
                </pic:pic>
              </a:graphicData>
            </a:graphic>
          </wp:inline>
        </w:drawing>
      </w:r>
    </w:p>
    <w:p w:rsidR="00EF142E" w:rsidRPr="00B66B75" w:rsidRDefault="00EF142E" w:rsidP="00EF142E">
      <w:pPr>
        <w:pStyle w:val="af5"/>
        <w:rPr>
          <w:rFonts w:ascii="Calibri" w:eastAsia="宋体" w:hAnsi="Calibri"/>
        </w:rPr>
      </w:pPr>
      <w:bookmarkStart w:id="33" w:name="_Ref104891197"/>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31</w:t>
      </w:r>
      <w:r w:rsidR="0031111A">
        <w:fldChar w:fldCharType="end"/>
      </w:r>
      <w:bookmarkEnd w:id="33"/>
      <w:r>
        <w:rPr>
          <w:rFonts w:hint="eastAsia"/>
        </w:rPr>
        <w:t xml:space="preserve"> </w:t>
      </w:r>
      <w:r w:rsidRPr="00B66B75">
        <w:rPr>
          <w:rFonts w:ascii="Calibri" w:eastAsia="宋体" w:hAnsi="Calibri"/>
        </w:rPr>
        <w:t>SCSG</w:t>
      </w:r>
      <w:r w:rsidRPr="00B66B75">
        <w:rPr>
          <w:rFonts w:ascii="Calibri" w:eastAsia="宋体" w:hAnsi="宋体"/>
        </w:rPr>
        <w:t>单元结构：（</w:t>
      </w:r>
      <w:r w:rsidRPr="00B66B75">
        <w:rPr>
          <w:rFonts w:ascii="Calibri" w:eastAsia="宋体" w:hAnsi="Calibri"/>
        </w:rPr>
        <w:t>a</w:t>
      </w:r>
      <w:r w:rsidRPr="00B66B75">
        <w:rPr>
          <w:rFonts w:ascii="Calibri" w:eastAsia="宋体" w:hAnsi="宋体"/>
        </w:rPr>
        <w:t>）俯视图，（</w:t>
      </w:r>
      <w:r w:rsidRPr="00B66B75">
        <w:rPr>
          <w:rFonts w:ascii="Calibri" w:eastAsia="宋体" w:hAnsi="Calibri"/>
        </w:rPr>
        <w:t>b</w:t>
      </w:r>
      <w:r w:rsidRPr="00B66B75">
        <w:rPr>
          <w:rFonts w:ascii="Calibri" w:eastAsia="宋体" w:hAnsi="宋体"/>
        </w:rPr>
        <w:t>）沿字线通过浮动门的侧视图，（</w:t>
      </w:r>
      <w:r w:rsidRPr="00B66B75">
        <w:rPr>
          <w:rFonts w:ascii="Calibri" w:eastAsia="宋体" w:hAnsi="Calibri"/>
        </w:rPr>
        <w:t>c</w:t>
      </w:r>
      <w:r w:rsidRPr="00B66B75">
        <w:rPr>
          <w:rFonts w:ascii="Calibri" w:eastAsia="宋体" w:hAnsi="宋体"/>
        </w:rPr>
        <w:t>）沿位线的侧视图，以及（</w:t>
      </w:r>
      <w:r w:rsidRPr="00B66B75">
        <w:rPr>
          <w:rFonts w:ascii="Calibri" w:eastAsia="宋体" w:hAnsi="Calibri"/>
        </w:rPr>
        <w:t>d</w:t>
      </w:r>
      <w:r w:rsidRPr="00B66B75">
        <w:rPr>
          <w:rFonts w:ascii="Calibri" w:eastAsia="宋体" w:hAnsi="宋体"/>
        </w:rPr>
        <w:t>）沿</w:t>
      </w:r>
      <w:r w:rsidRPr="00B66B75">
        <w:rPr>
          <w:rFonts w:ascii="Calibri" w:eastAsia="宋体" w:hAnsi="Calibri"/>
        </w:rPr>
        <w:t>poly1</w:t>
      </w:r>
      <w:r w:rsidRPr="00B66B75">
        <w:rPr>
          <w:rFonts w:ascii="Calibri" w:eastAsia="宋体" w:hAnsi="宋体"/>
        </w:rPr>
        <w:t>擦除条的侧视图。</w:t>
      </w:r>
    </w:p>
    <w:p w:rsidR="00EF142E" w:rsidRPr="00B66B75" w:rsidRDefault="00EF142E" w:rsidP="00CA2BAD">
      <w:pPr>
        <w:spacing w:beforeLines="50" w:afterLines="50"/>
        <w:ind w:firstLineChars="200" w:firstLine="480"/>
        <w:rPr>
          <w:rFonts w:ascii="Calibri" w:hAnsi="Calibri"/>
        </w:rPr>
      </w:pPr>
    </w:p>
    <w:p w:rsidR="00E74EA1" w:rsidRPr="00B66B75" w:rsidRDefault="00E74EA1" w:rsidP="00CA2BAD">
      <w:pPr>
        <w:spacing w:beforeLines="50" w:afterLines="50"/>
        <w:ind w:firstLineChars="200" w:firstLine="480"/>
        <w:rPr>
          <w:rFonts w:ascii="Calibri" w:hAnsi="Calibri"/>
        </w:rPr>
      </w:pPr>
      <w:r w:rsidRPr="00B66B75">
        <w:rPr>
          <w:rFonts w:ascii="Calibri" w:hAnsi="宋体"/>
        </w:rPr>
        <w:t>单元操作。</w:t>
      </w:r>
      <w:r w:rsidRPr="00B66B75">
        <w:rPr>
          <w:rFonts w:ascii="Calibri" w:hAnsi="Calibri"/>
        </w:rPr>
        <w:t>SCSG</w:t>
      </w:r>
      <w:r w:rsidRPr="00B66B75">
        <w:rPr>
          <w:rFonts w:ascii="Calibri" w:hAnsi="宋体"/>
        </w:rPr>
        <w:t>单元的电气原理图见</w:t>
      </w:r>
      <w:r w:rsidR="0031111A">
        <w:rPr>
          <w:rFonts w:ascii="Calibri" w:hAnsi="宋体"/>
        </w:rPr>
        <w:fldChar w:fldCharType="begin"/>
      </w:r>
      <w:r w:rsidR="00EF142E">
        <w:rPr>
          <w:rFonts w:ascii="Calibri" w:hAnsi="宋体"/>
        </w:rPr>
        <w:instrText xml:space="preserve"> REF _Ref104891250 \h </w:instrText>
      </w:r>
      <w:r w:rsidR="0031111A">
        <w:rPr>
          <w:rFonts w:ascii="Calibri" w:hAnsi="宋体"/>
        </w:rPr>
      </w:r>
      <w:r w:rsidR="0031111A">
        <w:rPr>
          <w:rFonts w:ascii="Calibri" w:hAnsi="宋体"/>
        </w:rPr>
        <w:fldChar w:fldCharType="separate"/>
      </w:r>
      <w:r w:rsidR="00961080">
        <w:rPr>
          <w:rFonts w:hint="eastAsia"/>
        </w:rPr>
        <w:t>图</w:t>
      </w:r>
      <w:r w:rsidR="00961080">
        <w:rPr>
          <w:noProof/>
        </w:rPr>
        <w:t>1</w:t>
      </w:r>
      <w:r w:rsidR="00961080">
        <w:noBreakHyphen/>
      </w:r>
      <w:r w:rsidR="00961080">
        <w:rPr>
          <w:noProof/>
        </w:rPr>
        <w:t>32</w:t>
      </w:r>
      <w:r w:rsidR="0031111A">
        <w:rPr>
          <w:rFonts w:ascii="Calibri" w:hAnsi="宋体"/>
        </w:rPr>
        <w:fldChar w:fldCharType="end"/>
      </w:r>
      <w:r w:rsidRPr="00B66B75">
        <w:rPr>
          <w:rFonts w:ascii="Calibri" w:hAnsi="Calibri"/>
        </w:rPr>
        <w:t>a</w:t>
      </w:r>
      <w:r w:rsidRPr="00B66B75">
        <w:rPr>
          <w:rFonts w:ascii="Calibri" w:hAnsi="宋体"/>
        </w:rPr>
        <w:t>。</w:t>
      </w:r>
      <w:r w:rsidR="0031111A">
        <w:rPr>
          <w:rFonts w:ascii="Calibri" w:hAnsi="宋体"/>
        </w:rPr>
        <w:fldChar w:fldCharType="begin"/>
      </w:r>
      <w:r w:rsidR="00EF142E">
        <w:rPr>
          <w:rFonts w:ascii="Calibri" w:hAnsi="宋体"/>
        </w:rPr>
        <w:instrText xml:space="preserve"> REF _Ref104891340 \h </w:instrText>
      </w:r>
      <w:r w:rsidR="0031111A">
        <w:rPr>
          <w:rFonts w:ascii="Calibri" w:hAnsi="宋体"/>
        </w:rPr>
      </w:r>
      <w:r w:rsidR="0031111A">
        <w:rPr>
          <w:rFonts w:ascii="Calibri" w:hAnsi="宋体"/>
        </w:rPr>
        <w:fldChar w:fldCharType="separate"/>
      </w:r>
      <w:r w:rsidR="00961080">
        <w:rPr>
          <w:rFonts w:hint="eastAsia"/>
        </w:rPr>
        <w:t>表</w:t>
      </w:r>
      <w:r w:rsidR="00961080">
        <w:rPr>
          <w:noProof/>
        </w:rPr>
        <w:t>1</w:t>
      </w:r>
      <w:r w:rsidR="00961080">
        <w:noBreakHyphen/>
      </w:r>
      <w:r w:rsidR="00961080">
        <w:rPr>
          <w:noProof/>
        </w:rPr>
        <w:t>5</w:t>
      </w:r>
      <w:r w:rsidR="0031111A">
        <w:rPr>
          <w:rFonts w:ascii="Calibri" w:hAnsi="宋体"/>
        </w:rPr>
        <w:fldChar w:fldCharType="end"/>
      </w:r>
      <w:r w:rsidRPr="00B66B75">
        <w:rPr>
          <w:rFonts w:ascii="Calibri" w:hAnsi="宋体"/>
        </w:rPr>
        <w:t>包含了读取、编程和擦除的典型偏置条件。</w:t>
      </w:r>
    </w:p>
    <w:p w:rsidR="00E74EA1" w:rsidRPr="00B66B75" w:rsidRDefault="00E74EA1" w:rsidP="00CA2BAD">
      <w:pPr>
        <w:spacing w:beforeLines="50" w:afterLines="50"/>
        <w:ind w:firstLineChars="200" w:firstLine="480"/>
        <w:rPr>
          <w:rFonts w:ascii="Calibri" w:hAnsi="Calibri"/>
        </w:rPr>
      </w:pPr>
      <w:r w:rsidRPr="00B66B75">
        <w:rPr>
          <w:rFonts w:ascii="Calibri" w:hAnsi="宋体"/>
        </w:rPr>
        <w:t>阵列结构和操作。阵列原理图如图</w:t>
      </w:r>
      <w:r w:rsidR="0031111A">
        <w:rPr>
          <w:rFonts w:ascii="Calibri" w:hAnsi="宋体"/>
        </w:rPr>
        <w:fldChar w:fldCharType="begin"/>
      </w:r>
      <w:r w:rsidR="00EF142E">
        <w:rPr>
          <w:rFonts w:ascii="Calibri" w:hAnsi="宋体"/>
        </w:rPr>
        <w:instrText xml:space="preserve"> REF _Ref104891250 \h </w:instrText>
      </w:r>
      <w:r w:rsidR="0031111A">
        <w:rPr>
          <w:rFonts w:ascii="Calibri" w:hAnsi="宋体"/>
        </w:rPr>
      </w:r>
      <w:r w:rsidR="0031111A">
        <w:rPr>
          <w:rFonts w:ascii="Calibri" w:hAnsi="宋体"/>
        </w:rPr>
        <w:fldChar w:fldCharType="separate"/>
      </w:r>
      <w:r w:rsidR="00961080">
        <w:rPr>
          <w:rFonts w:hint="eastAsia"/>
        </w:rPr>
        <w:t>图</w:t>
      </w:r>
      <w:r w:rsidR="00961080">
        <w:rPr>
          <w:noProof/>
        </w:rPr>
        <w:t>1</w:t>
      </w:r>
      <w:r w:rsidR="00961080">
        <w:noBreakHyphen/>
      </w:r>
      <w:r w:rsidR="00961080">
        <w:rPr>
          <w:noProof/>
        </w:rPr>
        <w:t>32</w:t>
      </w:r>
      <w:r w:rsidR="0031111A">
        <w:rPr>
          <w:rFonts w:ascii="Calibri" w:hAnsi="宋体"/>
        </w:rPr>
        <w:fldChar w:fldCharType="end"/>
      </w:r>
      <w:r w:rsidRPr="00B66B75">
        <w:rPr>
          <w:rFonts w:ascii="Calibri" w:hAnsi="Calibri"/>
        </w:rPr>
        <w:t>b</w:t>
      </w:r>
      <w:r w:rsidRPr="00B66B75">
        <w:rPr>
          <w:rFonts w:ascii="Calibri" w:hAnsi="宋体"/>
        </w:rPr>
        <w:t>所示，为</w:t>
      </w:r>
      <w:r w:rsidRPr="00B66B75">
        <w:rPr>
          <w:rFonts w:ascii="Calibri" w:hAnsi="Calibri"/>
        </w:rPr>
        <w:t>2×2</w:t>
      </w:r>
      <w:r w:rsidRPr="00B66B75">
        <w:rPr>
          <w:rFonts w:ascii="Calibri" w:hAnsi="宋体"/>
        </w:rPr>
        <w:t>的迷你阵列方式。单元</w:t>
      </w:r>
      <w:r w:rsidRPr="00B66B75">
        <w:rPr>
          <w:rFonts w:ascii="Calibri" w:hAnsi="Calibri"/>
        </w:rPr>
        <w:t>A</w:t>
      </w:r>
      <w:r w:rsidRPr="00B66B75">
        <w:rPr>
          <w:rFonts w:ascii="Calibri" w:hAnsi="宋体"/>
        </w:rPr>
        <w:t>是要编程的选定位。单元</w:t>
      </w:r>
      <w:r w:rsidRPr="00B66B75">
        <w:rPr>
          <w:rFonts w:ascii="Calibri" w:hAnsi="Calibri"/>
        </w:rPr>
        <w:t>B</w:t>
      </w:r>
      <w:r w:rsidRPr="00B66B75">
        <w:rPr>
          <w:rFonts w:ascii="Calibri" w:hAnsi="宋体"/>
        </w:rPr>
        <w:t>与单元</w:t>
      </w:r>
      <w:r w:rsidRPr="00B66B75">
        <w:rPr>
          <w:rFonts w:ascii="Calibri" w:hAnsi="Calibri"/>
        </w:rPr>
        <w:t>A</w:t>
      </w:r>
      <w:r w:rsidRPr="00B66B75">
        <w:rPr>
          <w:rFonts w:ascii="Calibri" w:hAnsi="宋体"/>
        </w:rPr>
        <w:t>共享相同的位线，并受到漏极干扰。单元</w:t>
      </w:r>
      <w:r w:rsidRPr="00B66B75">
        <w:rPr>
          <w:rFonts w:ascii="Calibri" w:hAnsi="Calibri"/>
        </w:rPr>
        <w:t>C</w:t>
      </w:r>
      <w:r w:rsidRPr="00B66B75">
        <w:rPr>
          <w:rFonts w:ascii="Calibri" w:hAnsi="宋体"/>
        </w:rPr>
        <w:t>共享同一对字线并受到控制门的干扰。单元</w:t>
      </w:r>
      <w:r w:rsidRPr="00B66B75">
        <w:rPr>
          <w:rFonts w:ascii="Calibri" w:hAnsi="Calibri"/>
        </w:rPr>
        <w:t>D</w:t>
      </w:r>
      <w:r w:rsidRPr="00B66B75">
        <w:rPr>
          <w:rFonts w:ascii="Calibri" w:hAnsi="宋体"/>
        </w:rPr>
        <w:t>在编程期间不受干扰。每个阵列段（擦除块）可以有多达</w:t>
      </w:r>
      <w:r w:rsidRPr="00B66B75">
        <w:rPr>
          <w:rFonts w:ascii="Calibri" w:hAnsi="Calibri"/>
        </w:rPr>
        <w:t>256</w:t>
      </w:r>
      <w:r w:rsidRPr="00B66B75">
        <w:rPr>
          <w:rFonts w:ascii="Calibri" w:hAnsi="宋体"/>
        </w:rPr>
        <w:t>行和</w:t>
      </w:r>
      <w:r w:rsidRPr="00B66B75">
        <w:rPr>
          <w:rFonts w:ascii="Calibri" w:hAnsi="Calibri"/>
        </w:rPr>
        <w:t>512</w:t>
      </w:r>
      <w:r w:rsidRPr="00B66B75">
        <w:rPr>
          <w:rFonts w:ascii="Calibri" w:hAnsi="宋体"/>
        </w:rPr>
        <w:t>列。一个阵列段中的每个位都必须作为一个块同时被擦除。对于</w:t>
      </w:r>
      <w:r w:rsidRPr="00B66B75">
        <w:rPr>
          <w:rFonts w:ascii="Calibri" w:hAnsi="Calibri"/>
        </w:rPr>
        <w:t>20μs</w:t>
      </w:r>
      <w:r w:rsidRPr="00B66B75">
        <w:rPr>
          <w:rFonts w:ascii="Calibri" w:hAnsi="宋体"/>
        </w:rPr>
        <w:t>的典型编程时间，单元</w:t>
      </w:r>
      <w:r w:rsidRPr="00B66B75">
        <w:rPr>
          <w:rFonts w:ascii="Calibri" w:hAnsi="Calibri"/>
        </w:rPr>
        <w:t>B</w:t>
      </w:r>
      <w:r w:rsidRPr="00B66B75">
        <w:rPr>
          <w:rFonts w:ascii="Calibri" w:hAnsi="宋体"/>
        </w:rPr>
        <w:t>的漏极干扰时间高达</w:t>
      </w:r>
      <w:r w:rsidRPr="00B66B75">
        <w:rPr>
          <w:rFonts w:ascii="Calibri" w:hAnsi="Calibri"/>
        </w:rPr>
        <w:t>5.1ms</w:t>
      </w:r>
      <w:r w:rsidRPr="00B66B75">
        <w:rPr>
          <w:rFonts w:ascii="Calibri" w:hAnsi="宋体"/>
        </w:rPr>
        <w:t>，单元</w:t>
      </w:r>
      <w:r w:rsidRPr="00B66B75">
        <w:rPr>
          <w:rFonts w:ascii="Calibri" w:hAnsi="Calibri"/>
        </w:rPr>
        <w:t>C</w:t>
      </w:r>
      <w:r w:rsidRPr="00B66B75">
        <w:rPr>
          <w:rFonts w:ascii="Calibri" w:hAnsi="宋体"/>
        </w:rPr>
        <w:t>的控制门干扰时间高达</w:t>
      </w:r>
      <w:r w:rsidRPr="00B66B75">
        <w:rPr>
          <w:rFonts w:ascii="Calibri" w:hAnsi="Calibri"/>
        </w:rPr>
        <w:t>1.26ms</w:t>
      </w:r>
      <w:r w:rsidRPr="00B66B75">
        <w:rPr>
          <w:rFonts w:ascii="Calibri" w:hAnsi="宋体"/>
        </w:rPr>
        <w:t>。</w:t>
      </w:r>
    </w:p>
    <w:p w:rsidR="00E74EA1" w:rsidRPr="00B66B75" w:rsidRDefault="001A6DDA" w:rsidP="00CA2BAD">
      <w:pPr>
        <w:spacing w:beforeLines="50" w:afterLines="50"/>
        <w:rPr>
          <w:rFonts w:ascii="Calibri" w:hAnsi="Calibri"/>
        </w:rPr>
      </w:pPr>
      <w:r>
        <w:rPr>
          <w:rFonts w:ascii="Calibri" w:hAnsi="Calibri"/>
          <w:noProof/>
          <w:snapToGrid/>
        </w:rPr>
        <w:drawing>
          <wp:inline distT="0" distB="0" distL="0" distR="0">
            <wp:extent cx="5276850" cy="2286000"/>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5276850" cy="2286000"/>
                    </a:xfrm>
                    <a:prstGeom prst="rect">
                      <a:avLst/>
                    </a:prstGeom>
                    <a:noFill/>
                    <a:ln w="9525">
                      <a:noFill/>
                      <a:miter lim="800000"/>
                      <a:headEnd/>
                      <a:tailEnd/>
                    </a:ln>
                  </pic:spPr>
                </pic:pic>
              </a:graphicData>
            </a:graphic>
          </wp:inline>
        </w:drawing>
      </w:r>
    </w:p>
    <w:p w:rsidR="00E74EA1" w:rsidRPr="00B66B75" w:rsidRDefault="00EF142E" w:rsidP="00EF142E">
      <w:pPr>
        <w:pStyle w:val="af5"/>
        <w:rPr>
          <w:rFonts w:ascii="Calibri" w:eastAsia="宋体" w:hAnsi="Calibri"/>
        </w:rPr>
      </w:pPr>
      <w:bookmarkStart w:id="34" w:name="_Ref104891250"/>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32</w:t>
      </w:r>
      <w:r w:rsidR="0031111A">
        <w:fldChar w:fldCharType="end"/>
      </w:r>
      <w:bookmarkEnd w:id="34"/>
      <w:r>
        <w:rPr>
          <w:rFonts w:hint="eastAsia"/>
        </w:rPr>
        <w:t xml:space="preserve"> </w:t>
      </w:r>
      <w:r w:rsidR="00E74EA1" w:rsidRPr="00B66B75">
        <w:rPr>
          <w:rFonts w:ascii="Calibri" w:eastAsia="宋体" w:hAnsi="Calibri"/>
        </w:rPr>
        <w:t>SCSG</w:t>
      </w:r>
      <w:r w:rsidR="00E74EA1" w:rsidRPr="00B66B75">
        <w:rPr>
          <w:rFonts w:ascii="Calibri" w:eastAsia="宋体" w:hAnsi="宋体"/>
        </w:rPr>
        <w:t>单元和阵列原理图：（</w:t>
      </w:r>
      <w:r w:rsidR="00E74EA1" w:rsidRPr="00B66B75">
        <w:rPr>
          <w:rFonts w:ascii="Calibri" w:eastAsia="宋体" w:hAnsi="Calibri"/>
        </w:rPr>
        <w:t>a</w:t>
      </w:r>
      <w:r w:rsidR="00E74EA1" w:rsidRPr="00B66B75">
        <w:rPr>
          <w:rFonts w:ascii="Calibri" w:eastAsia="宋体" w:hAnsi="宋体"/>
        </w:rPr>
        <w:t>）五端</w:t>
      </w:r>
      <w:r w:rsidR="00E74EA1" w:rsidRPr="00B66B75">
        <w:rPr>
          <w:rFonts w:ascii="Calibri" w:eastAsia="宋体" w:hAnsi="Calibri"/>
        </w:rPr>
        <w:t>SCSG</w:t>
      </w:r>
      <w:r w:rsidR="00E74EA1" w:rsidRPr="00B66B75">
        <w:rPr>
          <w:rFonts w:ascii="Calibri" w:eastAsia="宋体" w:hAnsi="宋体"/>
        </w:rPr>
        <w:t>单元原理图和（</w:t>
      </w:r>
      <w:r w:rsidR="00E74EA1" w:rsidRPr="00B66B75">
        <w:rPr>
          <w:rFonts w:ascii="Calibri" w:eastAsia="宋体" w:hAnsi="Calibri"/>
        </w:rPr>
        <w:t>b</w:t>
      </w:r>
      <w:r w:rsidR="00E74EA1" w:rsidRPr="00B66B75">
        <w:rPr>
          <w:rFonts w:ascii="Calibri" w:eastAsia="宋体" w:hAnsi="宋体"/>
        </w:rPr>
        <w:t>）</w:t>
      </w:r>
      <w:r w:rsidR="00E74EA1" w:rsidRPr="00B66B75">
        <w:rPr>
          <w:rFonts w:ascii="Calibri" w:eastAsia="宋体" w:hAnsi="Calibri"/>
        </w:rPr>
        <w:t>2×2</w:t>
      </w:r>
      <w:r w:rsidR="00E74EA1" w:rsidRPr="00B66B75">
        <w:rPr>
          <w:rFonts w:ascii="Calibri" w:eastAsia="宋体" w:hAnsi="宋体"/>
        </w:rPr>
        <w:t>阵列电气原理图</w:t>
      </w:r>
    </w:p>
    <w:p w:rsidR="00E74EA1" w:rsidRPr="00B66B75" w:rsidRDefault="00E74EA1" w:rsidP="00CA2BAD">
      <w:pPr>
        <w:spacing w:beforeLines="50" w:afterLines="50"/>
        <w:ind w:firstLineChars="200" w:firstLine="480"/>
        <w:rPr>
          <w:rFonts w:ascii="Calibri" w:hAnsi="Calibri"/>
        </w:rPr>
      </w:pPr>
    </w:p>
    <w:p w:rsidR="00E74EA1" w:rsidRPr="00B66B75" w:rsidRDefault="00EF142E" w:rsidP="00EF142E">
      <w:pPr>
        <w:pStyle w:val="af5"/>
        <w:rPr>
          <w:rFonts w:ascii="Calibri" w:eastAsia="宋体" w:hAnsi="Calibri"/>
          <w:color w:val="292526"/>
        </w:rPr>
      </w:pPr>
      <w:bookmarkStart w:id="35" w:name="_Ref104891340"/>
      <w:r>
        <w:rPr>
          <w:rFonts w:hint="eastAsia"/>
        </w:rPr>
        <w:t>表</w:t>
      </w:r>
      <w:fldSimple w:instr=" STYLEREF 1 \s ">
        <w:r w:rsidR="00961080">
          <w:rPr>
            <w:noProof/>
          </w:rPr>
          <w:t>1</w:t>
        </w:r>
      </w:fldSimple>
      <w:r w:rsidR="00774DDF">
        <w:noBreakHyphen/>
      </w:r>
      <w:r w:rsidR="0031111A">
        <w:fldChar w:fldCharType="begin"/>
      </w:r>
      <w:r w:rsidR="00774DDF">
        <w:instrText xml:space="preserve"> </w:instrText>
      </w:r>
      <w:r w:rsidR="00774DDF">
        <w:rPr>
          <w:rFonts w:hint="eastAsia"/>
        </w:rPr>
        <w:instrText xml:space="preserve">SEQ </w:instrText>
      </w:r>
      <w:r w:rsidR="00774DDF">
        <w:rPr>
          <w:rFonts w:hint="eastAsia"/>
        </w:rPr>
        <w:instrText>表</w:instrText>
      </w:r>
      <w:r w:rsidR="00774DDF">
        <w:rPr>
          <w:rFonts w:hint="eastAsia"/>
        </w:rPr>
        <w:instrText xml:space="preserve"> \* ARABIC \s 1</w:instrText>
      </w:r>
      <w:r w:rsidR="00774DDF">
        <w:instrText xml:space="preserve"> </w:instrText>
      </w:r>
      <w:r w:rsidR="0031111A">
        <w:fldChar w:fldCharType="separate"/>
      </w:r>
      <w:r w:rsidR="00961080">
        <w:rPr>
          <w:noProof/>
        </w:rPr>
        <w:t>5</w:t>
      </w:r>
      <w:r w:rsidR="0031111A">
        <w:fldChar w:fldCharType="end"/>
      </w:r>
      <w:bookmarkEnd w:id="35"/>
      <w:r>
        <w:rPr>
          <w:rFonts w:hint="eastAsia"/>
        </w:rPr>
        <w:t xml:space="preserve"> </w:t>
      </w:r>
      <w:r w:rsidR="00E74EA1" w:rsidRPr="00B66B75">
        <w:rPr>
          <w:rFonts w:ascii="Calibri" w:eastAsia="宋体" w:hAnsi="Calibri"/>
          <w:color w:val="292526"/>
        </w:rPr>
        <w:t>SCSG</w:t>
      </w:r>
      <w:r w:rsidR="00E74EA1" w:rsidRPr="00B66B75">
        <w:rPr>
          <w:rFonts w:ascii="Calibri" w:eastAsia="宋体" w:hAnsi="宋体"/>
          <w:color w:val="292526"/>
        </w:rPr>
        <w:t>单元的操作条件</w:t>
      </w:r>
    </w:p>
    <w:p w:rsidR="00E74EA1" w:rsidRPr="00B66B75" w:rsidRDefault="001A6DDA" w:rsidP="00CA2BAD">
      <w:pPr>
        <w:spacing w:beforeLines="50" w:afterLines="50"/>
        <w:rPr>
          <w:rFonts w:ascii="Calibri" w:hAnsi="Calibri"/>
        </w:rPr>
      </w:pPr>
      <w:r>
        <w:rPr>
          <w:rFonts w:ascii="Calibri" w:hAnsi="Calibri"/>
          <w:noProof/>
          <w:snapToGrid/>
        </w:rPr>
        <w:lastRenderedPageBreak/>
        <w:drawing>
          <wp:inline distT="0" distB="0" distL="0" distR="0">
            <wp:extent cx="5276850" cy="94297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5276850" cy="942975"/>
                    </a:xfrm>
                    <a:prstGeom prst="rect">
                      <a:avLst/>
                    </a:prstGeom>
                    <a:noFill/>
                    <a:ln w="9525">
                      <a:noFill/>
                      <a:miter lim="800000"/>
                      <a:headEnd/>
                      <a:tailEnd/>
                    </a:ln>
                  </pic:spPr>
                </pic:pic>
              </a:graphicData>
            </a:graphic>
          </wp:inline>
        </w:drawing>
      </w:r>
    </w:p>
    <w:p w:rsidR="00E74EA1" w:rsidRPr="00B66B75" w:rsidRDefault="00E74EA1" w:rsidP="003B4E51">
      <w:pPr>
        <w:pStyle w:val="5"/>
      </w:pPr>
      <w:r w:rsidRPr="00B66B75">
        <w:t>低电压运行的</w:t>
      </w:r>
      <w:r w:rsidRPr="00B66B75">
        <w:t>2TS</w:t>
      </w:r>
      <w:r w:rsidRPr="00B66B75">
        <w:t>单元</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双晶体管源选择单元，即</w:t>
      </w:r>
      <w:r w:rsidRPr="00B66B75">
        <w:rPr>
          <w:rFonts w:ascii="Calibri" w:hAnsi="Calibri"/>
          <w:color w:val="292526"/>
        </w:rPr>
        <w:t>2TS</w:t>
      </w:r>
      <w:r w:rsidRPr="00B66B75">
        <w:rPr>
          <w:rFonts w:ascii="Calibri" w:hAnsi="宋体"/>
          <w:color w:val="292526"/>
        </w:rPr>
        <w:t>单元，是专门为耗电量大的低电压操作而开发的嵌入式闪存。</w:t>
      </w:r>
      <w:r w:rsidRPr="00B66B75">
        <w:rPr>
          <w:rFonts w:ascii="Calibri" w:hAnsi="Calibri"/>
          <w:color w:val="292526"/>
        </w:rPr>
        <w:t>2TS</w:t>
      </w:r>
      <w:r w:rsidRPr="00B66B75">
        <w:rPr>
          <w:rFonts w:ascii="Calibri" w:hAnsi="宋体"/>
          <w:color w:val="292526"/>
        </w:rPr>
        <w:t>单元允许将一个闪存模块设计成由一到两节单单元供电的系统。由于单元寿命结束时的输出电压为</w:t>
      </w:r>
      <w:r w:rsidRPr="00B66B75">
        <w:rPr>
          <w:rFonts w:ascii="Calibri" w:hAnsi="Calibri"/>
          <w:color w:val="292526"/>
        </w:rPr>
        <w:t>0.9V</w:t>
      </w:r>
      <w:r w:rsidRPr="00B66B75">
        <w:rPr>
          <w:rFonts w:ascii="Calibri" w:hAnsi="宋体"/>
          <w:color w:val="292526"/>
        </w:rPr>
        <w:t>，</w:t>
      </w:r>
      <w:r w:rsidRPr="00B66B75">
        <w:rPr>
          <w:rFonts w:ascii="Calibri" w:hAnsi="Calibri"/>
          <w:color w:val="292526"/>
        </w:rPr>
        <w:t>2TS</w:t>
      </w:r>
      <w:r w:rsidRPr="00B66B75">
        <w:rPr>
          <w:rFonts w:ascii="Calibri" w:hAnsi="宋体"/>
          <w:color w:val="292526"/>
        </w:rPr>
        <w:t>单元被设计为单电源闪存，</w:t>
      </w:r>
      <w:r w:rsidRPr="00B66B75">
        <w:rPr>
          <w:rFonts w:ascii="Calibri" w:hAnsi="Calibri"/>
          <w:color w:val="292526"/>
        </w:rPr>
        <w:t>VDD</w:t>
      </w:r>
      <w:r w:rsidRPr="00B66B75">
        <w:rPr>
          <w:rFonts w:ascii="Calibri" w:hAnsi="宋体"/>
          <w:color w:val="292526"/>
        </w:rPr>
        <w:t>范围为</w:t>
      </w:r>
      <w:r w:rsidRPr="00B66B75">
        <w:rPr>
          <w:rFonts w:ascii="Calibri" w:hAnsi="Calibri"/>
          <w:color w:val="292526"/>
        </w:rPr>
        <w:t>0.9</w:t>
      </w:r>
      <w:r w:rsidRPr="00B66B75">
        <w:rPr>
          <w:rFonts w:ascii="Calibri" w:hAnsi="宋体"/>
          <w:color w:val="292526"/>
        </w:rPr>
        <w:t>至</w:t>
      </w:r>
      <w:r w:rsidRPr="00B66B75">
        <w:rPr>
          <w:rFonts w:ascii="Calibri" w:hAnsi="Calibri"/>
          <w:color w:val="292526"/>
        </w:rPr>
        <w:t>3.6V</w:t>
      </w:r>
      <w:r w:rsidRPr="00B66B75">
        <w:rPr>
          <w:rFonts w:ascii="Calibri" w:hAnsi="宋体"/>
          <w:color w:val="292526"/>
        </w:rPr>
        <w:t>，最佳点为</w:t>
      </w:r>
      <w:r w:rsidRPr="00B66B75">
        <w:rPr>
          <w:rFonts w:ascii="Calibri" w:hAnsi="Calibri"/>
          <w:color w:val="292526"/>
        </w:rPr>
        <w:t>1.8V</w:t>
      </w:r>
      <w:r w:rsidRPr="00B66B75">
        <w:rPr>
          <w:rFonts w:ascii="Calibri" w:hAnsi="宋体"/>
          <w:color w:val="292526"/>
        </w:rPr>
        <w:t>。</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在开发之初，就规定了两个关键属性。一个是要实现低工作功率，包括主动和待机。另一个是在低</w:t>
      </w:r>
      <w:r w:rsidRPr="00B66B75">
        <w:rPr>
          <w:rFonts w:ascii="Calibri" w:hAnsi="Calibri"/>
          <w:color w:val="292526"/>
        </w:rPr>
        <w:t>VDD</w:t>
      </w:r>
      <w:r w:rsidRPr="00B66B75">
        <w:rPr>
          <w:rFonts w:ascii="Calibri" w:hAnsi="宋体"/>
          <w:color w:val="292526"/>
        </w:rPr>
        <w:t>下增强读取能力，同时保持低功耗。</w:t>
      </w:r>
    </w:p>
    <w:p w:rsidR="00EF142E" w:rsidRDefault="00EF142E" w:rsidP="00CA2BAD">
      <w:pPr>
        <w:autoSpaceDE w:val="0"/>
        <w:autoSpaceDN w:val="0"/>
        <w:spacing w:beforeLines="50" w:afterLines="50"/>
        <w:ind w:firstLineChars="200" w:firstLine="482"/>
        <w:rPr>
          <w:rFonts w:ascii="Calibri" w:hAnsi="宋体"/>
          <w:b/>
          <w:color w:val="292526"/>
        </w:rPr>
      </w:pPr>
    </w:p>
    <w:p w:rsidR="00E74EA1" w:rsidRPr="00B66B75" w:rsidRDefault="00E74EA1" w:rsidP="00CA2BAD">
      <w:pPr>
        <w:autoSpaceDE w:val="0"/>
        <w:autoSpaceDN w:val="0"/>
        <w:spacing w:beforeLines="50" w:afterLines="50"/>
        <w:ind w:firstLineChars="200" w:firstLine="482"/>
        <w:rPr>
          <w:rFonts w:ascii="Calibri" w:hAnsi="Calibri"/>
          <w:color w:val="292526"/>
        </w:rPr>
      </w:pPr>
      <w:r w:rsidRPr="00B66B75">
        <w:rPr>
          <w:rFonts w:ascii="Calibri" w:hAnsi="宋体"/>
          <w:b/>
          <w:color w:val="292526"/>
        </w:rPr>
        <w:t>低运行功率</w:t>
      </w:r>
    </w:p>
    <w:p w:rsidR="00E74EA1" w:rsidRPr="00B66B75" w:rsidRDefault="00E74EA1" w:rsidP="00CA2BAD">
      <w:pPr>
        <w:spacing w:beforeLines="50" w:afterLines="50"/>
        <w:ind w:firstLineChars="200" w:firstLine="480"/>
        <w:rPr>
          <w:rFonts w:ascii="Calibri" w:hAnsi="Calibri"/>
          <w:color w:val="292526"/>
        </w:rPr>
      </w:pPr>
      <w:r w:rsidRPr="00B66B75">
        <w:rPr>
          <w:rFonts w:ascii="Calibri" w:hAnsi="Calibri"/>
          <w:color w:val="292526"/>
        </w:rPr>
        <w:t>NOR</w:t>
      </w:r>
      <w:r w:rsidRPr="00B66B75">
        <w:rPr>
          <w:rFonts w:ascii="Calibri" w:hAnsi="宋体"/>
          <w:color w:val="292526"/>
        </w:rPr>
        <w:t>闪存设计中的一个常见做法是在读取过程中保持较高的字线电压，通过使用单独的电压源或提升字线，以确保有足够高的单元电流。在大多数对成本敏感的应用中，单电源与字线升压是首选的方法。然而，升压会消耗更多的功率，并带来访问延迟。在单元设计层面，最合理的做法是将程序</w:t>
      </w:r>
      <w:r w:rsidRPr="00B66B75">
        <w:rPr>
          <w:rFonts w:ascii="Calibri" w:hAnsi="Calibri"/>
          <w:iCs/>
          <w:color w:val="292526"/>
        </w:rPr>
        <w:t>Vt</w:t>
      </w:r>
      <w:r w:rsidRPr="00B66B75">
        <w:rPr>
          <w:rFonts w:ascii="Calibri" w:hAnsi="宋体"/>
          <w:color w:val="292526"/>
        </w:rPr>
        <w:t>（低</w:t>
      </w:r>
      <w:r w:rsidRPr="00B66B75">
        <w:rPr>
          <w:rFonts w:ascii="Calibri" w:hAnsi="Calibri"/>
          <w:iCs/>
          <w:color w:val="292526"/>
        </w:rPr>
        <w:t>Vt</w:t>
      </w:r>
      <w:r w:rsidRPr="00B66B75">
        <w:rPr>
          <w:rFonts w:ascii="Calibri" w:hAnsi="宋体"/>
          <w:color w:val="292526"/>
        </w:rPr>
        <w:t>状态）转移到</w:t>
      </w:r>
      <w:r w:rsidRPr="00B66B75">
        <w:rPr>
          <w:rFonts w:ascii="Calibri" w:hAnsi="Calibri"/>
          <w:color w:val="292526"/>
        </w:rPr>
        <w:t>0V</w:t>
      </w:r>
      <w:r w:rsidRPr="00B66B75">
        <w:rPr>
          <w:rFonts w:ascii="Calibri" w:hAnsi="宋体"/>
          <w:color w:val="292526"/>
        </w:rPr>
        <w:t>以下。因此，可以采用没有升压的</w:t>
      </w:r>
      <w:r w:rsidRPr="00B66B75">
        <w:rPr>
          <w:rFonts w:ascii="Calibri" w:hAnsi="Calibri"/>
          <w:color w:val="292526"/>
        </w:rPr>
        <w:t>VDD</w:t>
      </w:r>
      <w:r w:rsidRPr="00B66B75">
        <w:rPr>
          <w:rFonts w:ascii="Calibri" w:hAnsi="宋体"/>
          <w:color w:val="292526"/>
        </w:rPr>
        <w:t>字线电压，同时产生足够高的单元电流，以便在指定的接入时间预算内使感应放大器达到平衡。为了允许可靠和快速地感应一个选定的位，所有共享同一比特线的其他未选定的位必须被关闭。这可以通过在浮动门晶体管和源连接之间插入一个选择晶体管来实现。这也确保了闪存内核的零待机电流。</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t>重写时的功耗被认为是次要的，因为大多数应用不需要大量的编程</w:t>
      </w:r>
      <w:r w:rsidRPr="00B66B75">
        <w:rPr>
          <w:rFonts w:ascii="Calibri" w:hAnsi="Calibri"/>
          <w:color w:val="292526"/>
        </w:rPr>
        <w:t>/</w:t>
      </w:r>
      <w:r w:rsidRPr="00B66B75">
        <w:rPr>
          <w:rFonts w:ascii="Calibri" w:hAnsi="宋体"/>
          <w:color w:val="292526"/>
        </w:rPr>
        <w:t>擦除周期。即便如此，</w:t>
      </w:r>
      <w:r w:rsidRPr="00B66B75">
        <w:rPr>
          <w:rFonts w:ascii="Calibri" w:hAnsi="Calibri"/>
          <w:color w:val="292526"/>
        </w:rPr>
        <w:t>Fowler-Nordheim</w:t>
      </w:r>
      <w:r w:rsidRPr="00B66B75">
        <w:rPr>
          <w:rFonts w:ascii="Calibri" w:hAnsi="宋体"/>
          <w:color w:val="292526"/>
        </w:rPr>
        <w:t>隧道技术被用于编程和擦除，以尽量减少重写电流的峰值需求。此外，特别是在本单元设计的低</w:t>
      </w:r>
      <w:r w:rsidRPr="00B66B75">
        <w:rPr>
          <w:rFonts w:ascii="Calibri" w:hAnsi="Calibri"/>
          <w:color w:val="292526"/>
        </w:rPr>
        <w:t>VDD</w:t>
      </w:r>
      <w:r w:rsidRPr="00B66B75">
        <w:rPr>
          <w:rFonts w:ascii="Calibri" w:hAnsi="宋体"/>
          <w:color w:val="292526"/>
        </w:rPr>
        <w:t>范围内，可以实现面积效率更高的充电泵。</w:t>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E74EA1" w:rsidP="00CA2BAD">
      <w:pPr>
        <w:autoSpaceDE w:val="0"/>
        <w:autoSpaceDN w:val="0"/>
        <w:spacing w:beforeLines="50" w:afterLines="50"/>
        <w:ind w:firstLineChars="200" w:firstLine="482"/>
        <w:rPr>
          <w:rFonts w:ascii="Calibri" w:hAnsi="Calibri"/>
          <w:color w:val="292526"/>
        </w:rPr>
      </w:pPr>
      <w:r w:rsidRPr="00B66B75">
        <w:rPr>
          <w:rFonts w:ascii="Calibri" w:hAnsi="宋体"/>
          <w:b/>
          <w:color w:val="292526"/>
        </w:rPr>
        <w:t>增强的读取速度</w:t>
      </w:r>
    </w:p>
    <w:p w:rsidR="00EF142E" w:rsidRDefault="00E74EA1" w:rsidP="00CA2BAD">
      <w:pPr>
        <w:spacing w:beforeLines="50" w:afterLines="50"/>
        <w:ind w:firstLineChars="200" w:firstLine="480"/>
        <w:rPr>
          <w:rFonts w:ascii="Calibri" w:hAnsi="宋体"/>
          <w:color w:val="292526"/>
        </w:rPr>
      </w:pPr>
      <w:r w:rsidRPr="00B66B75">
        <w:rPr>
          <w:rFonts w:ascii="Calibri" w:hAnsi="宋体"/>
          <w:color w:val="292526"/>
        </w:rPr>
        <w:t>将选择晶体管放置在浮动门晶体管的源极上，与其他单元相比有一个主要优势：在低</w:t>
      </w:r>
      <w:r w:rsidRPr="00B66B75">
        <w:rPr>
          <w:rFonts w:ascii="Calibri" w:hAnsi="Calibri"/>
          <w:color w:val="292526"/>
        </w:rPr>
        <w:t>VDD</w:t>
      </w:r>
      <w:r w:rsidRPr="00B66B75">
        <w:rPr>
          <w:rFonts w:ascii="Calibri" w:hAnsi="宋体"/>
          <w:color w:val="292526"/>
        </w:rPr>
        <w:t>下有更高的速度。读取选择是由选择晶体管控制的，它位于源极一侧，在编程和擦除操作过程中被浮动门晶体管屏蔽在所有高电压之外。选择晶体管不会看到高于</w:t>
      </w:r>
      <w:r w:rsidRPr="00B66B75">
        <w:rPr>
          <w:rFonts w:ascii="Calibri" w:hAnsi="Calibri"/>
          <w:iCs/>
          <w:color w:val="292526"/>
        </w:rPr>
        <w:t>V</w:t>
      </w:r>
      <w:r w:rsidRPr="00B66B75">
        <w:rPr>
          <w:rFonts w:ascii="Calibri" w:hAnsi="Calibri"/>
          <w:color w:val="292526"/>
        </w:rPr>
        <w:t>DD</w:t>
      </w:r>
      <w:r w:rsidRPr="00B66B75">
        <w:rPr>
          <w:rFonts w:ascii="Calibri" w:hAnsi="宋体"/>
          <w:color w:val="292526"/>
        </w:rPr>
        <w:t>的电压，这一事实为在低</w:t>
      </w:r>
      <w:r w:rsidRPr="00B66B75">
        <w:rPr>
          <w:rFonts w:ascii="Calibri" w:hAnsi="Calibri"/>
          <w:iCs/>
          <w:color w:val="292526"/>
        </w:rPr>
        <w:t>V</w:t>
      </w:r>
      <w:r w:rsidRPr="00B66B75">
        <w:rPr>
          <w:rFonts w:ascii="Calibri" w:hAnsi="Calibri"/>
          <w:color w:val="292526"/>
        </w:rPr>
        <w:t>DD</w:t>
      </w:r>
      <w:r w:rsidRPr="00B66B75">
        <w:rPr>
          <w:rFonts w:ascii="Calibri" w:hAnsi="宋体"/>
          <w:color w:val="292526"/>
        </w:rPr>
        <w:t>下使用更高的跨导器件进行速度优化打开了大门。在一个典型的实施方案中，选择晶体管的构造与浮动门晶体管相同，只是将其</w:t>
      </w:r>
      <w:r w:rsidRPr="00B66B75">
        <w:rPr>
          <w:rFonts w:ascii="Calibri" w:hAnsi="Calibri"/>
          <w:color w:val="292526"/>
        </w:rPr>
        <w:t>poly1</w:t>
      </w:r>
      <w:r w:rsidRPr="00B66B75">
        <w:rPr>
          <w:rFonts w:ascii="Calibri" w:hAnsi="宋体"/>
          <w:color w:val="292526"/>
        </w:rPr>
        <w:t>与</w:t>
      </w:r>
      <w:r w:rsidRPr="00B66B75">
        <w:rPr>
          <w:rFonts w:ascii="Calibri" w:hAnsi="Calibri"/>
          <w:color w:val="292526"/>
        </w:rPr>
        <w:t>poly2</w:t>
      </w:r>
      <w:r w:rsidRPr="00B66B75">
        <w:rPr>
          <w:rFonts w:ascii="Calibri" w:hAnsi="宋体"/>
          <w:color w:val="292526"/>
        </w:rPr>
        <w:t>绑定，这是一个比外围使用的高电压器件更高的增益器件。同样重要的是要指出，在读访问期间，浮动门晶体管的控制门电压并不切换，而是保持在一个低电压，通常是</w:t>
      </w:r>
      <w:r w:rsidRPr="00B66B75">
        <w:rPr>
          <w:rFonts w:ascii="Calibri" w:hAnsi="Calibri"/>
          <w:iCs/>
          <w:color w:val="292526"/>
        </w:rPr>
        <w:t>V</w:t>
      </w:r>
      <w:r w:rsidRPr="00B66B75">
        <w:rPr>
          <w:rFonts w:ascii="Calibri" w:hAnsi="Calibri"/>
          <w:color w:val="292526"/>
        </w:rPr>
        <w:t>DD</w:t>
      </w:r>
      <w:r w:rsidRPr="00B66B75">
        <w:rPr>
          <w:rFonts w:ascii="Calibri" w:hAnsi="宋体"/>
          <w:color w:val="292526"/>
        </w:rPr>
        <w:t>。在读访问期间的字线选择时间完全由选择晶体管的选择门决定。单元的物理结构。</w:t>
      </w:r>
      <w:r w:rsidR="0031111A">
        <w:rPr>
          <w:rFonts w:ascii="Calibri" w:hAnsi="宋体"/>
          <w:color w:val="292526"/>
        </w:rPr>
        <w:fldChar w:fldCharType="begin"/>
      </w:r>
      <w:r w:rsidR="00EF142E">
        <w:rPr>
          <w:rFonts w:ascii="Calibri" w:hAnsi="宋体"/>
          <w:color w:val="292526"/>
        </w:rPr>
        <w:instrText xml:space="preserve"> REF _Ref104891548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33</w:t>
      </w:r>
      <w:r w:rsidR="0031111A">
        <w:rPr>
          <w:rFonts w:ascii="Calibri" w:hAnsi="宋体"/>
          <w:color w:val="292526"/>
        </w:rPr>
        <w:fldChar w:fldCharType="end"/>
      </w:r>
      <w:r w:rsidRPr="00B66B75">
        <w:rPr>
          <w:rFonts w:ascii="Calibri" w:hAnsi="Calibri"/>
          <w:iCs/>
          <w:color w:val="292526"/>
        </w:rPr>
        <w:t>a</w:t>
      </w:r>
      <w:r w:rsidRPr="00B66B75">
        <w:rPr>
          <w:rFonts w:ascii="Calibri" w:hAnsi="宋体"/>
          <w:iCs/>
          <w:color w:val="292526"/>
        </w:rPr>
        <w:t>是</w:t>
      </w:r>
      <w:r w:rsidRPr="00B66B75">
        <w:rPr>
          <w:rFonts w:ascii="Calibri" w:hAnsi="宋体"/>
          <w:color w:val="292526"/>
        </w:rPr>
        <w:t>一个自对准的</w:t>
      </w:r>
      <w:r w:rsidRPr="00B66B75">
        <w:rPr>
          <w:rFonts w:ascii="Calibri" w:hAnsi="Calibri"/>
          <w:color w:val="292526"/>
        </w:rPr>
        <w:t>2TS</w:t>
      </w:r>
      <w:r w:rsidRPr="00B66B75">
        <w:rPr>
          <w:rFonts w:ascii="Calibri" w:hAnsi="宋体"/>
          <w:color w:val="292526"/>
        </w:rPr>
        <w:t>单元的俯视图。在</w:t>
      </w:r>
      <w:r w:rsidRPr="00B66B75">
        <w:rPr>
          <w:rFonts w:ascii="Calibri" w:hAnsi="Calibri"/>
          <w:color w:val="292526"/>
        </w:rPr>
        <w:t>0.45</w:t>
      </w:r>
      <w:r w:rsidRPr="00B66B75">
        <w:rPr>
          <w:rFonts w:ascii="Calibri" w:hAnsi="宋体"/>
          <w:color w:val="292526"/>
        </w:rPr>
        <w:t>微米的技术条件下，该单元的尺寸为</w:t>
      </w:r>
      <w:r w:rsidRPr="00B66B75">
        <w:rPr>
          <w:rFonts w:ascii="Calibri" w:hAnsi="Calibri"/>
          <w:color w:val="292526"/>
        </w:rPr>
        <w:t>4.1</w:t>
      </w:r>
      <w:r w:rsidRPr="00B66B75">
        <w:rPr>
          <w:rFonts w:ascii="Calibri" w:hAnsi="宋体"/>
          <w:color w:val="292526"/>
        </w:rPr>
        <w:t>微米</w:t>
      </w:r>
      <w:r w:rsidRPr="00B66B75">
        <w:rPr>
          <w:rFonts w:ascii="Calibri" w:hAnsi="Calibri"/>
          <w:color w:val="292526"/>
        </w:rPr>
        <w:t>2</w:t>
      </w:r>
      <w:r w:rsidRPr="00B66B75">
        <w:rPr>
          <w:rFonts w:ascii="Calibri" w:hAnsi="宋体"/>
          <w:color w:val="292526"/>
        </w:rPr>
        <w:t>，大约是</w:t>
      </w:r>
      <w:r w:rsidRPr="00B66B75">
        <w:rPr>
          <w:rFonts w:ascii="Calibri" w:hAnsi="Calibri"/>
          <w:color w:val="292526"/>
        </w:rPr>
        <w:t>20</w:t>
      </w:r>
      <w:r w:rsidRPr="00B66B75">
        <w:rPr>
          <w:rFonts w:ascii="Calibri" w:hAnsi="宋体"/>
          <w:color w:val="292526"/>
        </w:rPr>
        <w:t>个方形特征。</w:t>
      </w:r>
      <w:r w:rsidR="0031111A">
        <w:rPr>
          <w:rFonts w:ascii="Calibri" w:hAnsi="宋体"/>
          <w:color w:val="292526"/>
        </w:rPr>
        <w:fldChar w:fldCharType="begin"/>
      </w:r>
      <w:r w:rsidR="00EF142E">
        <w:rPr>
          <w:rFonts w:ascii="Calibri" w:hAnsi="宋体"/>
          <w:color w:val="292526"/>
        </w:rPr>
        <w:instrText xml:space="preserve"> REF _Ref104891548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33</w:t>
      </w:r>
      <w:r w:rsidR="0031111A">
        <w:rPr>
          <w:rFonts w:ascii="Calibri" w:hAnsi="宋体"/>
          <w:color w:val="292526"/>
        </w:rPr>
        <w:fldChar w:fldCharType="end"/>
      </w:r>
      <w:r w:rsidRPr="00B66B75">
        <w:rPr>
          <w:rFonts w:ascii="Calibri" w:hAnsi="Calibri"/>
          <w:iCs/>
          <w:color w:val="292526"/>
        </w:rPr>
        <w:t>b</w:t>
      </w:r>
      <w:r w:rsidRPr="00B66B75">
        <w:rPr>
          <w:rFonts w:ascii="Calibri" w:hAnsi="宋体"/>
          <w:color w:val="292526"/>
        </w:rPr>
        <w:t>显示了沿浮动门字线的侧视切割。</w:t>
      </w:r>
      <w:r w:rsidR="0031111A">
        <w:rPr>
          <w:rFonts w:ascii="Calibri" w:hAnsi="宋体"/>
          <w:color w:val="292526"/>
        </w:rPr>
        <w:fldChar w:fldCharType="begin"/>
      </w:r>
      <w:r w:rsidR="00EF142E">
        <w:rPr>
          <w:rFonts w:ascii="Calibri" w:hAnsi="宋体"/>
          <w:color w:val="292526"/>
        </w:rPr>
        <w:instrText xml:space="preserve"> REF _Ref104891548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33</w:t>
      </w:r>
      <w:r w:rsidR="0031111A">
        <w:rPr>
          <w:rFonts w:ascii="Calibri" w:hAnsi="宋体"/>
          <w:color w:val="292526"/>
        </w:rPr>
        <w:fldChar w:fldCharType="end"/>
      </w:r>
      <w:r w:rsidRPr="00B66B75">
        <w:rPr>
          <w:rFonts w:ascii="Calibri" w:hAnsi="Calibri"/>
          <w:iCs/>
          <w:color w:val="292526"/>
        </w:rPr>
        <w:t>c</w:t>
      </w:r>
      <w:r w:rsidRPr="00B66B75">
        <w:rPr>
          <w:rFonts w:ascii="Calibri" w:hAnsi="宋体"/>
          <w:color w:val="292526"/>
        </w:rPr>
        <w:t>显示了沿位线的侧视切割。单元操作。</w:t>
      </w:r>
    </w:p>
    <w:p w:rsidR="00EF142E" w:rsidRDefault="001A6DDA" w:rsidP="00CA2BAD">
      <w:pPr>
        <w:spacing w:beforeLines="50" w:afterLines="50"/>
        <w:rPr>
          <w:rFonts w:ascii="Calibri" w:hAnsi="宋体"/>
          <w:color w:val="292526"/>
        </w:rPr>
      </w:pPr>
      <w:r>
        <w:rPr>
          <w:rFonts w:ascii="Calibri" w:hAnsi="宋体" w:hint="eastAsia"/>
          <w:noProof/>
          <w:snapToGrid/>
          <w:color w:val="292526"/>
        </w:rPr>
        <w:lastRenderedPageBreak/>
        <w:drawing>
          <wp:inline distT="0" distB="0" distL="0" distR="0">
            <wp:extent cx="5267325" cy="4076700"/>
            <wp:effectExtent l="1905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srcRect/>
                    <a:stretch>
                      <a:fillRect/>
                    </a:stretch>
                  </pic:blipFill>
                  <pic:spPr bwMode="auto">
                    <a:xfrm>
                      <a:off x="0" y="0"/>
                      <a:ext cx="5267325" cy="4076700"/>
                    </a:xfrm>
                    <a:prstGeom prst="rect">
                      <a:avLst/>
                    </a:prstGeom>
                    <a:noFill/>
                    <a:ln w="9525">
                      <a:noFill/>
                      <a:miter lim="800000"/>
                      <a:headEnd/>
                      <a:tailEnd/>
                    </a:ln>
                  </pic:spPr>
                </pic:pic>
              </a:graphicData>
            </a:graphic>
          </wp:inline>
        </w:drawing>
      </w:r>
    </w:p>
    <w:p w:rsidR="00EF142E" w:rsidRPr="00B66B75" w:rsidRDefault="00EF142E" w:rsidP="00EF142E">
      <w:pPr>
        <w:pStyle w:val="af5"/>
        <w:rPr>
          <w:rFonts w:ascii="Calibri" w:eastAsia="宋体" w:hAnsi="Calibri"/>
          <w:color w:val="292526"/>
        </w:rPr>
      </w:pPr>
      <w:bookmarkStart w:id="36" w:name="_Ref104891548"/>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33</w:t>
      </w:r>
      <w:r w:rsidR="0031111A">
        <w:fldChar w:fldCharType="end"/>
      </w:r>
      <w:bookmarkEnd w:id="36"/>
      <w:r>
        <w:rPr>
          <w:rFonts w:hint="eastAsia"/>
        </w:rPr>
        <w:t xml:space="preserve"> </w:t>
      </w:r>
      <w:r w:rsidRPr="00B66B75">
        <w:rPr>
          <w:rFonts w:ascii="Calibri" w:eastAsia="宋体" w:hAnsi="Calibri"/>
          <w:color w:val="292526"/>
        </w:rPr>
        <w:t>2TS</w:t>
      </w:r>
      <w:r w:rsidRPr="00B66B75">
        <w:rPr>
          <w:rFonts w:ascii="Calibri" w:eastAsia="宋体" w:hAnsi="宋体"/>
          <w:color w:val="292526"/>
        </w:rPr>
        <w:t>单元结构：（</w:t>
      </w:r>
      <w:r w:rsidRPr="00B66B75">
        <w:rPr>
          <w:rFonts w:ascii="Calibri" w:eastAsia="宋体" w:hAnsi="Calibri"/>
          <w:iCs/>
          <w:color w:val="292526"/>
        </w:rPr>
        <w:t>a</w:t>
      </w:r>
      <w:r w:rsidRPr="00B66B75">
        <w:rPr>
          <w:rFonts w:ascii="Calibri" w:eastAsia="宋体" w:hAnsi="宋体"/>
          <w:color w:val="292526"/>
        </w:rPr>
        <w:t>）俯视图，（</w:t>
      </w:r>
      <w:r w:rsidRPr="00B66B75">
        <w:rPr>
          <w:rFonts w:ascii="Calibri" w:eastAsia="宋体" w:hAnsi="Calibri"/>
          <w:iCs/>
          <w:color w:val="292526"/>
        </w:rPr>
        <w:t>b</w:t>
      </w:r>
      <w:r w:rsidRPr="00B66B75">
        <w:rPr>
          <w:rFonts w:ascii="Calibri" w:eastAsia="宋体" w:hAnsi="宋体"/>
          <w:color w:val="292526"/>
        </w:rPr>
        <w:t>）沿字线的侧视图，以及（</w:t>
      </w:r>
      <w:r w:rsidRPr="00B66B75">
        <w:rPr>
          <w:rFonts w:ascii="Calibri" w:eastAsia="宋体" w:hAnsi="Calibri"/>
          <w:iCs/>
          <w:color w:val="292526"/>
        </w:rPr>
        <w:t>c</w:t>
      </w:r>
      <w:r w:rsidRPr="00B66B75">
        <w:rPr>
          <w:rFonts w:ascii="Calibri" w:eastAsia="宋体" w:hAnsi="宋体"/>
          <w:color w:val="292526"/>
        </w:rPr>
        <w:t>）沿位线的侧视图</w:t>
      </w:r>
    </w:p>
    <w:p w:rsidR="00EF142E" w:rsidRDefault="00E74EA1" w:rsidP="00CA2BAD">
      <w:pPr>
        <w:spacing w:beforeLines="50" w:afterLines="50"/>
        <w:ind w:firstLineChars="200" w:firstLine="480"/>
        <w:rPr>
          <w:rFonts w:ascii="Calibri" w:hAnsi="宋体"/>
          <w:color w:val="292526"/>
        </w:rPr>
      </w:pPr>
      <w:r w:rsidRPr="00B66B75">
        <w:rPr>
          <w:rFonts w:ascii="Calibri" w:hAnsi="Calibri"/>
          <w:color w:val="292526"/>
        </w:rPr>
        <w:t>2TS</w:t>
      </w:r>
      <w:r w:rsidRPr="00B66B75">
        <w:rPr>
          <w:rFonts w:ascii="Calibri" w:hAnsi="宋体"/>
          <w:color w:val="292526"/>
        </w:rPr>
        <w:t>单元的电气原理图见</w:t>
      </w:r>
      <w:r w:rsidR="0031111A">
        <w:rPr>
          <w:rFonts w:ascii="Calibri" w:hAnsi="宋体"/>
          <w:color w:val="292526"/>
        </w:rPr>
        <w:fldChar w:fldCharType="begin"/>
      </w:r>
      <w:r w:rsidR="00EF142E">
        <w:rPr>
          <w:rFonts w:ascii="Calibri" w:hAnsi="宋体"/>
          <w:color w:val="292526"/>
        </w:rPr>
        <w:instrText xml:space="preserve"> REF _Ref104891629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34</w:t>
      </w:r>
      <w:r w:rsidR="0031111A">
        <w:rPr>
          <w:rFonts w:ascii="Calibri" w:hAnsi="宋体"/>
          <w:color w:val="292526"/>
        </w:rPr>
        <w:fldChar w:fldCharType="end"/>
      </w:r>
      <w:r w:rsidRPr="00B66B75">
        <w:rPr>
          <w:rFonts w:ascii="Calibri" w:hAnsi="Calibri"/>
          <w:iCs/>
          <w:color w:val="292526"/>
        </w:rPr>
        <w:t>a</w:t>
      </w:r>
      <w:r w:rsidRPr="00B66B75">
        <w:rPr>
          <w:rFonts w:ascii="Calibri" w:hAnsi="宋体"/>
          <w:color w:val="292526"/>
        </w:rPr>
        <w:t>。</w:t>
      </w:r>
      <w:r w:rsidR="0031111A">
        <w:rPr>
          <w:rFonts w:ascii="Calibri" w:hAnsi="宋体"/>
          <w:color w:val="292526"/>
        </w:rPr>
        <w:fldChar w:fldCharType="begin"/>
      </w:r>
      <w:r w:rsidR="00EF142E">
        <w:rPr>
          <w:rFonts w:ascii="Calibri" w:hAnsi="宋体"/>
          <w:color w:val="292526"/>
        </w:rPr>
        <w:instrText xml:space="preserve"> REF _Ref104891730 \h </w:instrText>
      </w:r>
      <w:r w:rsidR="0031111A">
        <w:rPr>
          <w:rFonts w:ascii="Calibri" w:hAnsi="宋体"/>
          <w:color w:val="292526"/>
        </w:rPr>
      </w:r>
      <w:r w:rsidR="0031111A">
        <w:rPr>
          <w:rFonts w:ascii="Calibri" w:hAnsi="宋体"/>
          <w:color w:val="292526"/>
        </w:rPr>
        <w:fldChar w:fldCharType="separate"/>
      </w:r>
      <w:r w:rsidR="00961080">
        <w:rPr>
          <w:rFonts w:hint="eastAsia"/>
        </w:rPr>
        <w:t>表</w:t>
      </w:r>
      <w:r w:rsidR="00961080">
        <w:rPr>
          <w:noProof/>
        </w:rPr>
        <w:t>1</w:t>
      </w:r>
      <w:r w:rsidR="00961080">
        <w:noBreakHyphen/>
      </w:r>
      <w:r w:rsidR="00961080">
        <w:rPr>
          <w:noProof/>
        </w:rPr>
        <w:t>6</w:t>
      </w:r>
      <w:r w:rsidR="0031111A">
        <w:rPr>
          <w:rFonts w:ascii="Calibri" w:hAnsi="宋体"/>
          <w:color w:val="292526"/>
        </w:rPr>
        <w:fldChar w:fldCharType="end"/>
      </w:r>
      <w:r w:rsidRPr="00B66B75">
        <w:rPr>
          <w:rFonts w:ascii="Calibri" w:hAnsi="宋体"/>
          <w:color w:val="292526"/>
        </w:rPr>
        <w:t>包含了读取、编程和擦除的典型偏置条件。阵列结构和操作。阵列原理图如</w:t>
      </w:r>
      <w:r w:rsidR="0031111A">
        <w:rPr>
          <w:rFonts w:ascii="Calibri" w:hAnsi="宋体"/>
          <w:color w:val="292526"/>
        </w:rPr>
        <w:fldChar w:fldCharType="begin"/>
      </w:r>
      <w:r w:rsidR="00EF142E">
        <w:rPr>
          <w:rFonts w:ascii="Calibri" w:hAnsi="宋体"/>
          <w:color w:val="292526"/>
        </w:rPr>
        <w:instrText xml:space="preserve"> REF _Ref104891629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34</w:t>
      </w:r>
      <w:r w:rsidR="0031111A">
        <w:rPr>
          <w:rFonts w:ascii="Calibri" w:hAnsi="宋体"/>
          <w:color w:val="292526"/>
        </w:rPr>
        <w:fldChar w:fldCharType="end"/>
      </w:r>
      <w:r w:rsidRPr="00B66B75">
        <w:rPr>
          <w:rFonts w:ascii="Calibri" w:hAnsi="Calibri"/>
          <w:iCs/>
          <w:color w:val="292526"/>
        </w:rPr>
        <w:t>b</w:t>
      </w:r>
      <w:r w:rsidRPr="00B66B75">
        <w:rPr>
          <w:rFonts w:ascii="Calibri" w:hAnsi="宋体"/>
          <w:color w:val="292526"/>
        </w:rPr>
        <w:t>所示，是一个</w:t>
      </w:r>
      <w:r w:rsidRPr="00B66B75">
        <w:rPr>
          <w:rFonts w:ascii="Calibri" w:hAnsi="Calibri"/>
          <w:color w:val="292526"/>
        </w:rPr>
        <w:t>2×2</w:t>
      </w:r>
      <w:r w:rsidRPr="00B66B75">
        <w:rPr>
          <w:rFonts w:ascii="Calibri" w:hAnsi="宋体"/>
          <w:color w:val="292526"/>
        </w:rPr>
        <w:t>的迷你阵列方式。单元</w:t>
      </w:r>
      <w:r w:rsidRPr="00B66B75">
        <w:rPr>
          <w:rFonts w:ascii="Calibri" w:hAnsi="Calibri"/>
          <w:color w:val="292526"/>
        </w:rPr>
        <w:t>A</w:t>
      </w:r>
      <w:r w:rsidRPr="00B66B75">
        <w:rPr>
          <w:rFonts w:ascii="Calibri" w:hAnsi="宋体"/>
          <w:color w:val="292526"/>
        </w:rPr>
        <w:t>是要编程的选定位。单元</w:t>
      </w:r>
      <w:r w:rsidRPr="00B66B75">
        <w:rPr>
          <w:rFonts w:ascii="Calibri" w:hAnsi="Calibri"/>
          <w:color w:val="292526"/>
        </w:rPr>
        <w:t>B</w:t>
      </w:r>
      <w:r w:rsidRPr="00B66B75">
        <w:rPr>
          <w:rFonts w:ascii="Calibri" w:hAnsi="宋体"/>
          <w:color w:val="292526"/>
        </w:rPr>
        <w:t>与单元</w:t>
      </w:r>
      <w:r w:rsidRPr="00B66B75">
        <w:rPr>
          <w:rFonts w:ascii="Calibri" w:hAnsi="Calibri"/>
          <w:color w:val="292526"/>
        </w:rPr>
        <w:t>A</w:t>
      </w:r>
      <w:r w:rsidRPr="00B66B75">
        <w:rPr>
          <w:rFonts w:ascii="Calibri" w:hAnsi="宋体"/>
          <w:color w:val="292526"/>
        </w:rPr>
        <w:t>共享相同的位线并受到漏极干扰。单元</w:t>
      </w:r>
      <w:r w:rsidRPr="00B66B75">
        <w:rPr>
          <w:rFonts w:ascii="Calibri" w:hAnsi="Calibri"/>
          <w:color w:val="292526"/>
        </w:rPr>
        <w:t>C</w:t>
      </w:r>
      <w:r w:rsidRPr="00B66B75">
        <w:rPr>
          <w:rFonts w:ascii="Calibri" w:hAnsi="宋体"/>
          <w:color w:val="292526"/>
        </w:rPr>
        <w:t>共享同一对字线并受到控制门的干扰。单元</w:t>
      </w:r>
      <w:r w:rsidRPr="00B66B75">
        <w:rPr>
          <w:rFonts w:ascii="Calibri" w:hAnsi="Calibri"/>
          <w:color w:val="292526"/>
        </w:rPr>
        <w:t>D</w:t>
      </w:r>
      <w:r w:rsidRPr="00B66B75">
        <w:rPr>
          <w:rFonts w:ascii="Calibri" w:hAnsi="宋体"/>
          <w:color w:val="292526"/>
        </w:rPr>
        <w:t>在编程期间不受干扰。</w:t>
      </w:r>
    </w:p>
    <w:p w:rsidR="00EF142E" w:rsidRDefault="001A6DDA" w:rsidP="00CA2BAD">
      <w:pPr>
        <w:spacing w:beforeLines="50" w:afterLines="50"/>
        <w:rPr>
          <w:rFonts w:ascii="Calibri" w:hAnsi="宋体"/>
          <w:color w:val="292526"/>
        </w:rPr>
      </w:pPr>
      <w:r>
        <w:rPr>
          <w:rFonts w:ascii="Calibri" w:hAnsi="宋体" w:hint="eastAsia"/>
          <w:noProof/>
          <w:snapToGrid/>
          <w:color w:val="292526"/>
        </w:rPr>
        <w:drawing>
          <wp:inline distT="0" distB="0" distL="0" distR="0">
            <wp:extent cx="5276850" cy="243840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srcRect/>
                    <a:stretch>
                      <a:fillRect/>
                    </a:stretch>
                  </pic:blipFill>
                  <pic:spPr bwMode="auto">
                    <a:xfrm>
                      <a:off x="0" y="0"/>
                      <a:ext cx="5276850" cy="2438400"/>
                    </a:xfrm>
                    <a:prstGeom prst="rect">
                      <a:avLst/>
                    </a:prstGeom>
                    <a:noFill/>
                    <a:ln w="9525">
                      <a:noFill/>
                      <a:miter lim="800000"/>
                      <a:headEnd/>
                      <a:tailEnd/>
                    </a:ln>
                  </pic:spPr>
                </pic:pic>
              </a:graphicData>
            </a:graphic>
          </wp:inline>
        </w:drawing>
      </w:r>
    </w:p>
    <w:p w:rsidR="00EF142E" w:rsidRPr="00B66B75" w:rsidRDefault="00EF142E" w:rsidP="00EF142E">
      <w:pPr>
        <w:pStyle w:val="af5"/>
        <w:rPr>
          <w:rFonts w:ascii="Calibri" w:eastAsia="宋体" w:hAnsi="Calibri"/>
          <w:color w:val="292526"/>
        </w:rPr>
      </w:pPr>
      <w:bookmarkStart w:id="37" w:name="_Ref104891629"/>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34</w:t>
      </w:r>
      <w:r w:rsidR="0031111A">
        <w:fldChar w:fldCharType="end"/>
      </w:r>
      <w:bookmarkEnd w:id="37"/>
      <w:r>
        <w:rPr>
          <w:rFonts w:hint="eastAsia"/>
        </w:rPr>
        <w:t xml:space="preserve"> </w:t>
      </w:r>
      <w:r w:rsidRPr="00B66B75">
        <w:rPr>
          <w:rFonts w:ascii="Calibri" w:eastAsia="宋体" w:hAnsi="Calibri"/>
          <w:color w:val="292526"/>
        </w:rPr>
        <w:t>2TS</w:t>
      </w:r>
      <w:r w:rsidRPr="00B66B75">
        <w:rPr>
          <w:rFonts w:ascii="Calibri" w:eastAsia="宋体" w:hAnsi="宋体"/>
          <w:color w:val="292526"/>
        </w:rPr>
        <w:t>单单元和</w:t>
      </w:r>
      <w:r w:rsidRPr="00B66B75">
        <w:rPr>
          <w:rFonts w:ascii="Calibri" w:eastAsia="宋体" w:hAnsi="Calibri"/>
          <w:color w:val="292526"/>
        </w:rPr>
        <w:t>2×2</w:t>
      </w:r>
      <w:r w:rsidRPr="00B66B75">
        <w:rPr>
          <w:rFonts w:ascii="Calibri" w:eastAsia="宋体" w:hAnsi="宋体"/>
          <w:color w:val="292526"/>
        </w:rPr>
        <w:t>阵列原理图。</w:t>
      </w:r>
      <w:r w:rsidRPr="00B66B75">
        <w:rPr>
          <w:rFonts w:ascii="Calibri" w:eastAsia="宋体" w:hAnsi="Calibri"/>
          <w:color w:val="292526"/>
        </w:rPr>
        <w:t xml:space="preserve">( </w:t>
      </w:r>
      <w:r w:rsidRPr="00B66B75">
        <w:rPr>
          <w:rFonts w:ascii="Calibri" w:eastAsia="宋体" w:hAnsi="Calibri"/>
          <w:iCs/>
          <w:color w:val="292526"/>
        </w:rPr>
        <w:t xml:space="preserve">a </w:t>
      </w:r>
      <w:r w:rsidRPr="00B66B75">
        <w:rPr>
          <w:rFonts w:ascii="Calibri" w:eastAsia="宋体" w:hAnsi="Calibri"/>
          <w:color w:val="292526"/>
        </w:rPr>
        <w:t xml:space="preserve">) </w:t>
      </w:r>
      <w:r w:rsidRPr="00B66B75">
        <w:rPr>
          <w:rFonts w:ascii="Calibri" w:eastAsia="宋体" w:hAnsi="宋体"/>
          <w:color w:val="292526"/>
        </w:rPr>
        <w:t>五个终端的单单元原理图和</w:t>
      </w:r>
      <w:r w:rsidRPr="00B66B75">
        <w:rPr>
          <w:rFonts w:ascii="Calibri" w:eastAsia="宋体" w:hAnsi="Calibri"/>
          <w:color w:val="292526"/>
        </w:rPr>
        <w:t xml:space="preserve"> ( </w:t>
      </w:r>
      <w:r w:rsidRPr="00B66B75">
        <w:rPr>
          <w:rFonts w:ascii="Calibri" w:eastAsia="宋体" w:hAnsi="Calibri"/>
          <w:iCs/>
          <w:color w:val="292526"/>
        </w:rPr>
        <w:t xml:space="preserve">b </w:t>
      </w:r>
      <w:r w:rsidRPr="00B66B75">
        <w:rPr>
          <w:rFonts w:ascii="Calibri" w:eastAsia="宋体" w:hAnsi="Calibri"/>
          <w:color w:val="292526"/>
        </w:rPr>
        <w:t xml:space="preserve">) 2 × 2 </w:t>
      </w:r>
      <w:r w:rsidRPr="00B66B75">
        <w:rPr>
          <w:rFonts w:ascii="Calibri" w:eastAsia="宋体" w:hAnsi="宋体"/>
          <w:color w:val="292526"/>
        </w:rPr>
        <w:t>阵列原理图。在程序运行期间，单元</w:t>
      </w:r>
      <w:r w:rsidRPr="00B66B75">
        <w:rPr>
          <w:rFonts w:ascii="Calibri" w:eastAsia="宋体" w:hAnsi="Calibri"/>
          <w:color w:val="292526"/>
        </w:rPr>
        <w:t>A</w:t>
      </w:r>
      <w:r w:rsidRPr="00B66B75">
        <w:rPr>
          <w:rFonts w:ascii="Calibri" w:eastAsia="宋体" w:hAnsi="宋体"/>
          <w:color w:val="292526"/>
        </w:rPr>
        <w:t>是选定的单元。单元</w:t>
      </w:r>
      <w:r w:rsidRPr="00B66B75">
        <w:rPr>
          <w:rFonts w:ascii="Calibri" w:eastAsia="宋体" w:hAnsi="Calibri"/>
          <w:color w:val="292526"/>
        </w:rPr>
        <w:t>B</w:t>
      </w:r>
      <w:r w:rsidRPr="00B66B75">
        <w:rPr>
          <w:rFonts w:ascii="Calibri" w:eastAsia="宋体" w:hAnsi="宋体"/>
          <w:color w:val="292526"/>
        </w:rPr>
        <w:t>受漏极应力影响，单元</w:t>
      </w:r>
      <w:r w:rsidRPr="00B66B75">
        <w:rPr>
          <w:rFonts w:ascii="Calibri" w:eastAsia="宋体" w:hAnsi="Calibri"/>
          <w:color w:val="292526"/>
        </w:rPr>
        <w:t>C</w:t>
      </w:r>
      <w:r w:rsidRPr="00B66B75">
        <w:rPr>
          <w:rFonts w:ascii="Calibri" w:eastAsia="宋体" w:hAnsi="宋体"/>
          <w:color w:val="292526"/>
        </w:rPr>
        <w:t>受栅极应力影响。单元</w:t>
      </w:r>
      <w:r w:rsidRPr="00B66B75">
        <w:rPr>
          <w:rFonts w:ascii="Calibri" w:eastAsia="宋体" w:hAnsi="Calibri"/>
          <w:color w:val="292526"/>
        </w:rPr>
        <w:t>D</w:t>
      </w:r>
      <w:r w:rsidRPr="00B66B75">
        <w:rPr>
          <w:rFonts w:ascii="Calibri" w:eastAsia="宋体" w:hAnsi="宋体"/>
          <w:color w:val="292526"/>
        </w:rPr>
        <w:t>不受程序干扰。</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t>每个阵列段（擦除块）可以有多达</w:t>
      </w:r>
      <w:r w:rsidRPr="00B66B75">
        <w:rPr>
          <w:rFonts w:ascii="Calibri" w:hAnsi="Calibri"/>
          <w:color w:val="292526"/>
        </w:rPr>
        <w:t>128</w:t>
      </w:r>
      <w:r w:rsidRPr="00B66B75">
        <w:rPr>
          <w:rFonts w:ascii="Calibri" w:hAnsi="宋体"/>
          <w:color w:val="292526"/>
        </w:rPr>
        <w:t>行和</w:t>
      </w:r>
      <w:r w:rsidRPr="00B66B75">
        <w:rPr>
          <w:rFonts w:ascii="Calibri" w:hAnsi="Calibri"/>
          <w:color w:val="292526"/>
        </w:rPr>
        <w:t>2048</w:t>
      </w:r>
      <w:r w:rsidRPr="00B66B75">
        <w:rPr>
          <w:rFonts w:ascii="Calibri" w:hAnsi="宋体"/>
          <w:color w:val="292526"/>
        </w:rPr>
        <w:t>列。一个阵列段中的每一</w:t>
      </w:r>
      <w:r w:rsidRPr="00B66B75">
        <w:rPr>
          <w:rFonts w:ascii="Calibri" w:hAnsi="宋体"/>
          <w:color w:val="292526"/>
        </w:rPr>
        <w:lastRenderedPageBreak/>
        <w:t>个比特都必须作为一个块同时被擦除。每一行被分为</w:t>
      </w:r>
      <w:r w:rsidRPr="00B66B75">
        <w:rPr>
          <w:rFonts w:ascii="Calibri" w:hAnsi="Calibri"/>
          <w:color w:val="292526"/>
        </w:rPr>
        <w:t>8</w:t>
      </w:r>
      <w:r w:rsidRPr="00B66B75">
        <w:rPr>
          <w:rFonts w:ascii="Calibri" w:hAnsi="宋体"/>
          <w:color w:val="292526"/>
        </w:rPr>
        <w:t>个页面，页面大小为</w:t>
      </w:r>
      <w:r w:rsidRPr="00B66B75">
        <w:rPr>
          <w:rFonts w:ascii="Calibri" w:hAnsi="Calibri"/>
          <w:color w:val="292526"/>
        </w:rPr>
        <w:t>256</w:t>
      </w:r>
      <w:r w:rsidRPr="00B66B75">
        <w:rPr>
          <w:rFonts w:ascii="Calibri" w:hAnsi="宋体"/>
          <w:color w:val="292526"/>
        </w:rPr>
        <w:t>比特。对于一个典型的</w:t>
      </w:r>
      <w:r w:rsidRPr="00B66B75">
        <w:rPr>
          <w:rFonts w:ascii="Calibri" w:hAnsi="Calibri"/>
          <w:color w:val="292526"/>
        </w:rPr>
        <w:t>1ms</w:t>
      </w:r>
      <w:r w:rsidRPr="00B66B75">
        <w:rPr>
          <w:rFonts w:ascii="Calibri" w:hAnsi="宋体"/>
          <w:color w:val="292526"/>
        </w:rPr>
        <w:t>的页面编程时间，单元</w:t>
      </w:r>
      <w:r w:rsidRPr="00B66B75">
        <w:rPr>
          <w:rFonts w:ascii="Calibri" w:hAnsi="Calibri"/>
          <w:color w:val="292526"/>
        </w:rPr>
        <w:t>B</w:t>
      </w:r>
      <w:r w:rsidRPr="00B66B75">
        <w:rPr>
          <w:rFonts w:ascii="Calibri" w:hAnsi="宋体"/>
          <w:color w:val="292526"/>
        </w:rPr>
        <w:t>的漏极干扰时间高达</w:t>
      </w:r>
      <w:r w:rsidRPr="00B66B75">
        <w:rPr>
          <w:rFonts w:ascii="Calibri" w:hAnsi="Calibri"/>
          <w:color w:val="292526"/>
        </w:rPr>
        <w:t>127ms</w:t>
      </w:r>
      <w:r w:rsidRPr="00B66B75">
        <w:rPr>
          <w:rFonts w:ascii="Calibri" w:hAnsi="宋体"/>
          <w:color w:val="292526"/>
        </w:rPr>
        <w:t>，单元</w:t>
      </w:r>
      <w:r w:rsidRPr="00B66B75">
        <w:rPr>
          <w:rFonts w:ascii="Calibri" w:hAnsi="Calibri"/>
          <w:color w:val="292526"/>
        </w:rPr>
        <w:t>C</w:t>
      </w:r>
      <w:r w:rsidRPr="00B66B75">
        <w:rPr>
          <w:rFonts w:ascii="Calibri" w:hAnsi="宋体"/>
          <w:color w:val="292526"/>
        </w:rPr>
        <w:t>的控制门干扰时间高达</w:t>
      </w:r>
      <w:r w:rsidRPr="00B66B75">
        <w:rPr>
          <w:rFonts w:ascii="Calibri" w:hAnsi="Calibri"/>
          <w:color w:val="292526"/>
        </w:rPr>
        <w:t>7ms</w:t>
      </w:r>
      <w:r w:rsidRPr="00B66B75">
        <w:rPr>
          <w:rFonts w:ascii="Calibri" w:hAnsi="宋体"/>
          <w:color w:val="292526"/>
        </w:rPr>
        <w:t>。擦除块与擦除块之间的隔离是通过一个块选择晶体管实现的。如果不采用块选择晶体管，可以对所有未选择的行施加</w:t>
      </w:r>
      <w:r w:rsidRPr="00B66B75">
        <w:rPr>
          <w:rFonts w:ascii="Calibri" w:hAnsi="Calibri"/>
          <w:color w:val="292526"/>
        </w:rPr>
        <w:t>3V</w:t>
      </w:r>
      <w:r w:rsidRPr="00B66B75">
        <w:rPr>
          <w:rFonts w:ascii="Calibri" w:hAnsi="宋体"/>
          <w:color w:val="292526"/>
        </w:rPr>
        <w:t>的字线电压以抵消漏极干扰的影响。</w:t>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EF142E" w:rsidP="00EF142E">
      <w:pPr>
        <w:pStyle w:val="af5"/>
        <w:rPr>
          <w:rFonts w:ascii="Calibri" w:eastAsia="宋体" w:hAnsi="Calibri"/>
          <w:color w:val="292526"/>
        </w:rPr>
      </w:pPr>
      <w:bookmarkStart w:id="38" w:name="_Ref104891730"/>
      <w:r>
        <w:rPr>
          <w:rFonts w:hint="eastAsia"/>
        </w:rPr>
        <w:t>表</w:t>
      </w:r>
      <w:fldSimple w:instr=" STYLEREF 1 \s ">
        <w:r w:rsidR="00961080">
          <w:rPr>
            <w:noProof/>
          </w:rPr>
          <w:t>1</w:t>
        </w:r>
      </w:fldSimple>
      <w:r w:rsidR="00774DDF">
        <w:noBreakHyphen/>
      </w:r>
      <w:r w:rsidR="0031111A">
        <w:fldChar w:fldCharType="begin"/>
      </w:r>
      <w:r w:rsidR="00774DDF">
        <w:instrText xml:space="preserve"> </w:instrText>
      </w:r>
      <w:r w:rsidR="00774DDF">
        <w:rPr>
          <w:rFonts w:hint="eastAsia"/>
        </w:rPr>
        <w:instrText xml:space="preserve">SEQ </w:instrText>
      </w:r>
      <w:r w:rsidR="00774DDF">
        <w:rPr>
          <w:rFonts w:hint="eastAsia"/>
        </w:rPr>
        <w:instrText>表</w:instrText>
      </w:r>
      <w:r w:rsidR="00774DDF">
        <w:rPr>
          <w:rFonts w:hint="eastAsia"/>
        </w:rPr>
        <w:instrText xml:space="preserve"> \* ARABIC \s 1</w:instrText>
      </w:r>
      <w:r w:rsidR="00774DDF">
        <w:instrText xml:space="preserve"> </w:instrText>
      </w:r>
      <w:r w:rsidR="0031111A">
        <w:fldChar w:fldCharType="separate"/>
      </w:r>
      <w:r w:rsidR="00961080">
        <w:rPr>
          <w:noProof/>
        </w:rPr>
        <w:t>6</w:t>
      </w:r>
      <w:r w:rsidR="0031111A">
        <w:fldChar w:fldCharType="end"/>
      </w:r>
      <w:bookmarkEnd w:id="38"/>
      <w:r>
        <w:rPr>
          <w:rFonts w:hint="eastAsia"/>
        </w:rPr>
        <w:t xml:space="preserve"> </w:t>
      </w:r>
      <w:r w:rsidR="00E74EA1" w:rsidRPr="00B66B75">
        <w:rPr>
          <w:rFonts w:ascii="Calibri" w:eastAsia="宋体" w:hAnsi="Calibri"/>
          <w:color w:val="292526"/>
        </w:rPr>
        <w:t>2TS</w:t>
      </w:r>
      <w:r w:rsidR="00E74EA1" w:rsidRPr="00B66B75">
        <w:rPr>
          <w:rFonts w:ascii="Calibri" w:eastAsia="宋体" w:hAnsi="宋体"/>
          <w:color w:val="292526"/>
        </w:rPr>
        <w:t>单元的操作条件</w:t>
      </w:r>
    </w:p>
    <w:p w:rsidR="00E74EA1" w:rsidRPr="00B66B75" w:rsidRDefault="001A6DDA" w:rsidP="00CA2BAD">
      <w:pPr>
        <w:autoSpaceDE w:val="0"/>
        <w:autoSpaceDN w:val="0"/>
        <w:spacing w:beforeLines="50" w:afterLines="50"/>
        <w:rPr>
          <w:rFonts w:ascii="Calibri" w:hAnsi="Calibri"/>
          <w:color w:val="292526"/>
        </w:rPr>
      </w:pPr>
      <w:r>
        <w:rPr>
          <w:rFonts w:ascii="Calibri" w:hAnsi="Calibri"/>
          <w:noProof/>
          <w:snapToGrid/>
          <w:color w:val="292526"/>
        </w:rPr>
        <w:drawing>
          <wp:inline distT="0" distB="0" distL="0" distR="0">
            <wp:extent cx="5267325" cy="1095375"/>
            <wp:effectExtent l="1905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5267325" cy="1095375"/>
                    </a:xfrm>
                    <a:prstGeom prst="rect">
                      <a:avLst/>
                    </a:prstGeom>
                    <a:noFill/>
                    <a:ln w="9525">
                      <a:noFill/>
                      <a:miter lim="800000"/>
                      <a:headEnd/>
                      <a:tailEnd/>
                    </a:ln>
                  </pic:spPr>
                </pic:pic>
              </a:graphicData>
            </a:graphic>
          </wp:inline>
        </w:drawing>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E74EA1" w:rsidP="003B4E51">
      <w:pPr>
        <w:pStyle w:val="5"/>
      </w:pPr>
      <w:r w:rsidRPr="00B66B75">
        <w:t>用于高密度和高速度的</w:t>
      </w:r>
      <w:r w:rsidRPr="00B66B75">
        <w:t>MoneT</w:t>
      </w:r>
      <w:r w:rsidRPr="00B66B75">
        <w:t>单元</w:t>
      </w:r>
      <w:r w:rsidRPr="00B66B75">
        <w:t xml:space="preserve"> </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作为嵌入式</w:t>
      </w:r>
      <w:r w:rsidRPr="00B66B75">
        <w:rPr>
          <w:rFonts w:ascii="Calibri" w:hAnsi="Calibri"/>
          <w:color w:val="292526"/>
        </w:rPr>
        <w:t xml:space="preserve"> </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系统变得更加复杂，对片上代码存储的需求急剧增加。摩托罗拉公司的单晶体管单元，即</w:t>
      </w:r>
      <w:r w:rsidRPr="00B66B75">
        <w:rPr>
          <w:rFonts w:ascii="Calibri" w:hAnsi="Calibri"/>
          <w:color w:val="292526"/>
        </w:rPr>
        <w:t>MoneT</w:t>
      </w:r>
      <w:r w:rsidRPr="00B66B75">
        <w:rPr>
          <w:rFonts w:ascii="Calibri" w:hAnsi="宋体"/>
          <w:color w:val="292526"/>
        </w:rPr>
        <w:t>（发音与法国印象派画家克劳德</w:t>
      </w:r>
      <w:r w:rsidRPr="00B66B75">
        <w:rPr>
          <w:rFonts w:ascii="Calibri" w:hAnsi="Calibri"/>
          <w:color w:val="292526"/>
        </w:rPr>
        <w:t>-</w:t>
      </w:r>
      <w:r w:rsidRPr="00B66B75">
        <w:rPr>
          <w:rFonts w:ascii="Calibri" w:hAnsi="宋体"/>
          <w:color w:val="292526"/>
        </w:rPr>
        <w:t>莫奈相同），就是为了满足这样的需求。</w:t>
      </w:r>
      <w:r w:rsidRPr="00B66B75">
        <w:rPr>
          <w:rFonts w:ascii="Calibri" w:hAnsi="Calibri"/>
          <w:color w:val="292526"/>
        </w:rPr>
        <w:t>MoneT</w:t>
      </w:r>
      <w:r w:rsidRPr="00B66B75">
        <w:rPr>
          <w:rFonts w:ascii="Calibri" w:hAnsi="宋体"/>
          <w:color w:val="292526"/>
        </w:rPr>
        <w:t>的血统可以追溯到</w:t>
      </w:r>
      <w:r w:rsidRPr="00B66B75">
        <w:rPr>
          <w:rFonts w:ascii="Calibri" w:hAnsi="Calibri"/>
          <w:color w:val="292526"/>
        </w:rPr>
        <w:t>FETMOS</w:t>
      </w:r>
      <w:r w:rsidRPr="00B66B75">
        <w:rPr>
          <w:rFonts w:ascii="Calibri" w:hAnsi="宋体"/>
          <w:color w:val="292526"/>
        </w:rPr>
        <w:t>（浮动门电子隧道</w:t>
      </w:r>
      <w:r w:rsidRPr="00B66B75">
        <w:rPr>
          <w:rFonts w:ascii="Calibri" w:hAnsi="Calibri"/>
          <w:color w:val="292526"/>
        </w:rPr>
        <w:t>MOS</w:t>
      </w:r>
      <w:r w:rsidRPr="00B66B75">
        <w:rPr>
          <w:rFonts w:ascii="Calibri" w:hAnsi="宋体"/>
          <w:color w:val="292526"/>
        </w:rPr>
        <w:t>）</w:t>
      </w:r>
      <w:r w:rsidRPr="00B66B75">
        <w:rPr>
          <w:rFonts w:ascii="Calibri" w:hAnsi="Calibri"/>
          <w:color w:val="292526"/>
        </w:rPr>
        <w:t>[22]</w:t>
      </w:r>
      <w:r w:rsidRPr="00B66B75">
        <w:rPr>
          <w:rFonts w:ascii="Calibri" w:hAnsi="宋体"/>
          <w:color w:val="292526"/>
        </w:rPr>
        <w:t>，一种</w:t>
      </w:r>
      <w:r w:rsidRPr="00B66B75">
        <w:rPr>
          <w:rFonts w:ascii="Calibri" w:hAnsi="Calibri"/>
          <w:color w:val="292526"/>
        </w:rPr>
        <w:t>EEPROM</w:t>
      </w:r>
      <w:r w:rsidRPr="00B66B75">
        <w:rPr>
          <w:rFonts w:ascii="Calibri" w:hAnsi="宋体"/>
          <w:color w:val="292526"/>
        </w:rPr>
        <w:t>单元，几乎是每一个</w:t>
      </w:r>
      <w:r w:rsidRPr="00B66B75">
        <w:rPr>
          <w:rFonts w:ascii="Calibri" w:hAnsi="Calibri"/>
          <w:color w:val="292526"/>
        </w:rPr>
        <w:t>68HC11</w:t>
      </w:r>
      <w:r w:rsidRPr="00B66B75">
        <w:rPr>
          <w:rFonts w:ascii="Calibri" w:hAnsi="宋体"/>
          <w:color w:val="292526"/>
        </w:rPr>
        <w:t>的核心，摩托罗拉非常成功的</w:t>
      </w:r>
      <w:r w:rsidRPr="00B66B75">
        <w:rPr>
          <w:rFonts w:ascii="Calibri" w:hAnsi="Calibri"/>
          <w:color w:val="292526"/>
        </w:rPr>
        <w:t>8</w:t>
      </w:r>
      <w:r w:rsidRPr="00B66B75">
        <w:rPr>
          <w:rFonts w:ascii="Calibri" w:hAnsi="宋体"/>
          <w:color w:val="292526"/>
        </w:rPr>
        <w:t>位微控制器。</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MoneT</w:t>
      </w:r>
      <w:r w:rsidRPr="00B66B75">
        <w:rPr>
          <w:rFonts w:ascii="Calibri" w:hAnsi="宋体"/>
          <w:color w:val="292526"/>
        </w:rPr>
        <w:t>是一种</w:t>
      </w:r>
      <w:r w:rsidRPr="00B66B75">
        <w:rPr>
          <w:rFonts w:ascii="Calibri" w:hAnsi="Calibri"/>
          <w:color w:val="292526"/>
        </w:rPr>
        <w:t>NOR</w:t>
      </w:r>
      <w:r w:rsidRPr="00B66B75">
        <w:rPr>
          <w:rFonts w:ascii="Calibri" w:hAnsi="宋体"/>
          <w:color w:val="292526"/>
        </w:rPr>
        <w:t>型闪存单元。它的开发有两个目标。一个是拥有一个高能效的闪存模块，它可以在</w:t>
      </w:r>
      <w:r w:rsidRPr="00B66B75">
        <w:rPr>
          <w:rFonts w:ascii="Calibri" w:hAnsi="Calibri"/>
          <w:color w:val="292526"/>
        </w:rPr>
        <w:t>3.3V</w:t>
      </w:r>
      <w:r w:rsidRPr="00B66B75">
        <w:rPr>
          <w:rFonts w:ascii="Calibri" w:hAnsi="宋体"/>
          <w:color w:val="292526"/>
        </w:rPr>
        <w:t>的电压下运行而不需要字线提升，并且可以在单级提升下运行到</w:t>
      </w:r>
      <w:r w:rsidRPr="00B66B75">
        <w:rPr>
          <w:rFonts w:ascii="Calibri" w:hAnsi="Calibri"/>
          <w:color w:val="292526"/>
        </w:rPr>
        <w:t>1.8V</w:t>
      </w:r>
      <w:r w:rsidRPr="00B66B75">
        <w:rPr>
          <w:rFonts w:ascii="Calibri" w:hAnsi="宋体"/>
          <w:color w:val="292526"/>
        </w:rPr>
        <w:t>。另一个目标是为高吞吐量的嵌入式闪存提供一个可扩展的途径。</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t>事实证明，高速、高吞吐量和高功率闪存的关键是能够将阵列的</w:t>
      </w:r>
      <w:r w:rsidR="005C22F7">
        <w:rPr>
          <w:rFonts w:ascii="Calibri" w:hAnsi="Calibri"/>
          <w:iCs/>
          <w:color w:val="292526"/>
        </w:rPr>
        <w:t>Vt</w:t>
      </w:r>
      <w:r w:rsidRPr="00B66B75">
        <w:rPr>
          <w:rFonts w:ascii="Calibri" w:hAnsi="宋体"/>
          <w:color w:val="292526"/>
        </w:rPr>
        <w:t>分布压缩到低</w:t>
      </w:r>
      <w:r w:rsidR="005C22F7">
        <w:rPr>
          <w:rFonts w:ascii="Calibri" w:hAnsi="Calibri"/>
          <w:iCs/>
          <w:color w:val="292526"/>
        </w:rPr>
        <w:t>Vt</w:t>
      </w:r>
      <w:r w:rsidRPr="00B66B75">
        <w:rPr>
          <w:rFonts w:ascii="Calibri" w:hAnsi="宋体"/>
          <w:color w:val="292526"/>
        </w:rPr>
        <w:t>状态下不超过</w:t>
      </w:r>
      <w:r w:rsidRPr="00B66B75">
        <w:rPr>
          <w:rFonts w:ascii="Calibri" w:hAnsi="Calibri"/>
          <w:color w:val="292526"/>
        </w:rPr>
        <w:t>0.5 V</w:t>
      </w:r>
      <w:r w:rsidRPr="00B66B75">
        <w:rPr>
          <w:rFonts w:ascii="Calibri" w:hAnsi="宋体"/>
          <w:color w:val="292526"/>
        </w:rPr>
        <w:t>。</w:t>
      </w:r>
      <w:r w:rsidR="005C22F7">
        <w:rPr>
          <w:rFonts w:ascii="Calibri" w:hAnsi="Calibri"/>
          <w:iCs/>
          <w:color w:val="292526"/>
        </w:rPr>
        <w:t>Vt</w:t>
      </w:r>
      <w:r w:rsidRPr="00B66B75">
        <w:rPr>
          <w:rFonts w:ascii="Calibri" w:hAnsi="宋体"/>
          <w:color w:val="292526"/>
        </w:rPr>
        <w:t>分布的低端被限制在不低于</w:t>
      </w:r>
      <w:r w:rsidRPr="00B66B75">
        <w:rPr>
          <w:rFonts w:ascii="Calibri" w:hAnsi="Calibri"/>
          <w:color w:val="292526"/>
        </w:rPr>
        <w:t>0.8 V</w:t>
      </w:r>
      <w:r w:rsidRPr="00B66B75">
        <w:rPr>
          <w:rFonts w:ascii="Calibri" w:hAnsi="宋体"/>
          <w:color w:val="292526"/>
        </w:rPr>
        <w:t>，低于此值时，所有与位线相连的位的亚阈值泄漏之和开始影响所选位的感应。在读取过程中，</w:t>
      </w:r>
      <w:r w:rsidR="005C22F7">
        <w:rPr>
          <w:rFonts w:ascii="Calibri" w:hAnsi="Calibri"/>
          <w:iCs/>
          <w:color w:val="292526"/>
        </w:rPr>
        <w:t>Vt</w:t>
      </w:r>
      <w:r w:rsidRPr="00B66B75">
        <w:rPr>
          <w:rFonts w:ascii="Calibri" w:hAnsi="宋体"/>
          <w:color w:val="292526"/>
        </w:rPr>
        <w:t>分布的高端与最坏情况下的字线电压相结合，定义了最坏情况下的读取电流。如果不能保证在最坏情况下有足够的读取电流，那么就必须提供更高的字线电压，要么提高电源电压，要么增加另一级升压。这两种方法都不可取。</w:t>
      </w:r>
    </w:p>
    <w:p w:rsidR="00E74EA1" w:rsidRDefault="00E74EA1" w:rsidP="00CA2BAD">
      <w:pPr>
        <w:spacing w:beforeLines="50" w:afterLines="50"/>
        <w:ind w:firstLineChars="200" w:firstLine="480"/>
        <w:rPr>
          <w:rFonts w:ascii="Calibri" w:hAnsi="宋体"/>
          <w:color w:val="292526"/>
        </w:rPr>
      </w:pPr>
      <w:r w:rsidRPr="00B66B75">
        <w:rPr>
          <w:rFonts w:ascii="Calibri" w:hAnsi="宋体"/>
          <w:color w:val="292526"/>
        </w:rPr>
        <w:t>压实</w:t>
      </w:r>
      <w:r w:rsidRPr="00B66B75">
        <w:rPr>
          <w:rFonts w:ascii="Calibri" w:hAnsi="Calibri"/>
          <w:iCs/>
          <w:color w:val="292526"/>
        </w:rPr>
        <w:t>Vt</w:t>
      </w:r>
      <w:r w:rsidRPr="00B66B75">
        <w:rPr>
          <w:rFonts w:ascii="Calibri" w:hAnsi="宋体"/>
          <w:color w:val="292526"/>
        </w:rPr>
        <w:t>分布。众所周知，通常在</w:t>
      </w:r>
      <w:r w:rsidRPr="00B66B75">
        <w:rPr>
          <w:rFonts w:ascii="Calibri" w:hAnsi="Calibri"/>
          <w:color w:val="292526"/>
        </w:rPr>
        <w:t>ETOX</w:t>
      </w:r>
      <w:r w:rsidRPr="00B66B75">
        <w:rPr>
          <w:rFonts w:ascii="Calibri" w:hAnsi="宋体"/>
          <w:color w:val="292526"/>
        </w:rPr>
        <w:t>阵列中看到的</w:t>
      </w:r>
      <w:r w:rsidRPr="00B66B75">
        <w:rPr>
          <w:rFonts w:ascii="Calibri" w:hAnsi="Calibri"/>
          <w:color w:val="292526"/>
        </w:rPr>
        <w:t>512kbit</w:t>
      </w:r>
      <w:r w:rsidRPr="00B66B75">
        <w:rPr>
          <w:rFonts w:ascii="Calibri" w:hAnsi="宋体"/>
          <w:color w:val="292526"/>
        </w:rPr>
        <w:t>块的批量擦除通常会导致</w:t>
      </w:r>
      <w:r w:rsidR="005C22F7">
        <w:rPr>
          <w:rFonts w:ascii="Calibri" w:hAnsi="Calibri"/>
          <w:iCs/>
          <w:color w:val="292526"/>
        </w:rPr>
        <w:t>Vt</w:t>
      </w:r>
      <w:r w:rsidRPr="00B66B75">
        <w:rPr>
          <w:rFonts w:ascii="Calibri" w:hAnsi="宋体"/>
          <w:color w:val="292526"/>
        </w:rPr>
        <w:t>分布大于</w:t>
      </w:r>
      <w:r w:rsidRPr="00B66B75">
        <w:rPr>
          <w:rFonts w:ascii="Calibri" w:hAnsi="Calibri"/>
          <w:color w:val="292526"/>
        </w:rPr>
        <w:t>2 V</w:t>
      </w:r>
      <w:r w:rsidRPr="00B66B75">
        <w:rPr>
          <w:rFonts w:ascii="Calibri" w:hAnsi="宋体"/>
          <w:color w:val="292526"/>
        </w:rPr>
        <w:t>，很难通过压实将该分布降至</w:t>
      </w:r>
      <w:r w:rsidRPr="00B66B75">
        <w:rPr>
          <w:rFonts w:ascii="Calibri" w:hAnsi="Calibri"/>
          <w:color w:val="292526"/>
        </w:rPr>
        <w:t>0.5 V</w:t>
      </w:r>
      <w:r w:rsidRPr="00B66B75">
        <w:rPr>
          <w:rFonts w:ascii="Calibri" w:hAnsi="宋体"/>
          <w:color w:val="292526"/>
        </w:rPr>
        <w:t>而不产生</w:t>
      </w:r>
      <w:r w:rsidRPr="00B66B75">
        <w:rPr>
          <w:rFonts w:ascii="Calibri" w:hAnsi="Calibri"/>
          <w:color w:val="292526"/>
        </w:rPr>
        <w:t xml:space="preserve"> "</w:t>
      </w:r>
      <w:r w:rsidRPr="00B66B75">
        <w:rPr>
          <w:rFonts w:ascii="Calibri" w:hAnsi="宋体"/>
          <w:color w:val="292526"/>
        </w:rPr>
        <w:t>过度擦除</w:t>
      </w:r>
      <w:r w:rsidRPr="00B66B75">
        <w:rPr>
          <w:rFonts w:ascii="Calibri" w:hAnsi="Calibri"/>
          <w:color w:val="292526"/>
        </w:rPr>
        <w:t xml:space="preserve"> "</w:t>
      </w:r>
      <w:r w:rsidRPr="00B66B75">
        <w:rPr>
          <w:rFonts w:ascii="Calibri" w:hAnsi="宋体"/>
          <w:color w:val="292526"/>
        </w:rPr>
        <w:t>问题。为了实际地将低</w:t>
      </w:r>
      <w:r w:rsidR="005C22F7">
        <w:rPr>
          <w:rFonts w:ascii="Calibri" w:hAnsi="Calibri"/>
          <w:iCs/>
          <w:color w:val="292526"/>
        </w:rPr>
        <w:t>Vt</w:t>
      </w:r>
      <w:r w:rsidRPr="00B66B75">
        <w:rPr>
          <w:rFonts w:ascii="Calibri" w:hAnsi="宋体"/>
          <w:color w:val="292526"/>
        </w:rPr>
        <w:t>分布压缩到</w:t>
      </w:r>
      <w:r w:rsidRPr="00B66B75">
        <w:rPr>
          <w:rFonts w:ascii="Calibri" w:hAnsi="Calibri"/>
          <w:color w:val="292526"/>
        </w:rPr>
        <w:t>0.5 V</w:t>
      </w:r>
      <w:r w:rsidRPr="00B66B75">
        <w:rPr>
          <w:rFonts w:ascii="Calibri" w:hAnsi="宋体"/>
          <w:color w:val="292526"/>
        </w:rPr>
        <w:t>，从高</w:t>
      </w:r>
      <w:r w:rsidR="005C22F7">
        <w:rPr>
          <w:rFonts w:ascii="Calibri" w:hAnsi="Calibri"/>
          <w:iCs/>
          <w:color w:val="292526"/>
        </w:rPr>
        <w:t>Vt</w:t>
      </w:r>
      <w:r w:rsidRPr="00B66B75">
        <w:rPr>
          <w:rFonts w:ascii="Calibri" w:hAnsi="宋体"/>
          <w:color w:val="292526"/>
        </w:rPr>
        <w:t>状态到低</w:t>
      </w:r>
      <w:r w:rsidR="005C22F7">
        <w:rPr>
          <w:rFonts w:ascii="Calibri" w:hAnsi="Calibri"/>
          <w:iCs/>
          <w:color w:val="292526"/>
        </w:rPr>
        <w:t>Vt</w:t>
      </w:r>
      <w:r w:rsidRPr="00B66B75">
        <w:rPr>
          <w:rFonts w:ascii="Calibri" w:hAnsi="宋体"/>
          <w:color w:val="292526"/>
        </w:rPr>
        <w:t>状态的过渡必须以更小的粒度发生，即字节范围或页面范围（</w:t>
      </w:r>
      <w:r w:rsidRPr="00B66B75">
        <w:rPr>
          <w:rFonts w:ascii="Calibri" w:hAnsi="Calibri"/>
          <w:color w:val="292526"/>
        </w:rPr>
        <w:t>&lt; 1 kbit</w:t>
      </w:r>
      <w:r w:rsidRPr="00B66B75">
        <w:rPr>
          <w:rFonts w:ascii="Calibri" w:hAnsi="宋体"/>
          <w:color w:val="292526"/>
        </w:rPr>
        <w:t>）。这意味着低</w:t>
      </w:r>
      <w:r w:rsidR="005C22F7">
        <w:rPr>
          <w:rFonts w:ascii="Calibri" w:hAnsi="Calibri"/>
          <w:iCs/>
          <w:color w:val="292526"/>
        </w:rPr>
        <w:t>Vt</w:t>
      </w:r>
      <w:r w:rsidRPr="00B66B75">
        <w:rPr>
          <w:rFonts w:ascii="Calibri" w:hAnsi="宋体"/>
          <w:color w:val="292526"/>
        </w:rPr>
        <w:t>状态必须被指定为编程状态，因为根据定义，对于闪存来说，擦除状态是通过批量操作实现的，而编程状态是通过全字节或全页操作实现的。这个概念在</w:t>
      </w:r>
      <w:r w:rsidR="0031111A">
        <w:rPr>
          <w:rFonts w:ascii="Calibri" w:hAnsi="宋体"/>
          <w:color w:val="292526"/>
        </w:rPr>
        <w:fldChar w:fldCharType="begin"/>
      </w:r>
      <w:r w:rsidR="001E6EF2">
        <w:rPr>
          <w:rFonts w:ascii="Calibri" w:hAnsi="宋体"/>
          <w:color w:val="292526"/>
        </w:rPr>
        <w:instrText xml:space="preserve"> REF _Ref104891863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35</w:t>
      </w:r>
      <w:r w:rsidR="0031111A">
        <w:rPr>
          <w:rFonts w:ascii="Calibri" w:hAnsi="宋体"/>
          <w:color w:val="292526"/>
        </w:rPr>
        <w:fldChar w:fldCharType="end"/>
      </w:r>
      <w:r w:rsidRPr="00B66B75">
        <w:rPr>
          <w:rFonts w:ascii="Calibri" w:hAnsi="宋体"/>
          <w:color w:val="292526"/>
        </w:rPr>
        <w:t>中有说明。</w:t>
      </w:r>
    </w:p>
    <w:p w:rsidR="001E6EF2" w:rsidRDefault="001A6DDA" w:rsidP="00CA2BAD">
      <w:pPr>
        <w:spacing w:beforeLines="50" w:afterLines="50"/>
        <w:ind w:firstLineChars="200" w:firstLine="480"/>
        <w:rPr>
          <w:rFonts w:ascii="Calibri" w:hAnsi="宋体"/>
          <w:color w:val="292526"/>
        </w:rPr>
      </w:pPr>
      <w:r>
        <w:rPr>
          <w:rFonts w:ascii="Calibri" w:hAnsi="宋体" w:hint="eastAsia"/>
          <w:noProof/>
          <w:snapToGrid/>
          <w:color w:val="292526"/>
        </w:rPr>
        <w:lastRenderedPageBreak/>
        <w:drawing>
          <wp:inline distT="0" distB="0" distL="0" distR="0">
            <wp:extent cx="4591050" cy="4000500"/>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a:off x="0" y="0"/>
                      <a:ext cx="4591050" cy="4000500"/>
                    </a:xfrm>
                    <a:prstGeom prst="rect">
                      <a:avLst/>
                    </a:prstGeom>
                    <a:noFill/>
                    <a:ln w="9525">
                      <a:noFill/>
                      <a:miter lim="800000"/>
                      <a:headEnd/>
                      <a:tailEnd/>
                    </a:ln>
                  </pic:spPr>
                </pic:pic>
              </a:graphicData>
            </a:graphic>
          </wp:inline>
        </w:drawing>
      </w:r>
    </w:p>
    <w:p w:rsidR="001E6EF2" w:rsidRPr="00B66B75" w:rsidRDefault="001E6EF2" w:rsidP="001E6EF2">
      <w:pPr>
        <w:pStyle w:val="af5"/>
        <w:rPr>
          <w:rFonts w:ascii="Calibri" w:eastAsia="宋体" w:hAnsi="Calibri"/>
          <w:color w:val="292526"/>
        </w:rPr>
      </w:pPr>
      <w:bookmarkStart w:id="39" w:name="_Ref104891863"/>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35</w:t>
      </w:r>
      <w:r w:rsidR="0031111A">
        <w:fldChar w:fldCharType="end"/>
      </w:r>
      <w:bookmarkEnd w:id="39"/>
      <w:r>
        <w:rPr>
          <w:rFonts w:hint="eastAsia"/>
        </w:rPr>
        <w:t xml:space="preserve"> </w:t>
      </w:r>
      <w:r w:rsidRPr="00B66B75">
        <w:rPr>
          <w:rFonts w:ascii="Calibri" w:eastAsia="宋体" w:hAnsi="Calibri"/>
          <w:iCs/>
          <w:color w:val="292526"/>
        </w:rPr>
        <w:t>Vt</w:t>
      </w:r>
      <w:r w:rsidRPr="00B66B75">
        <w:rPr>
          <w:rFonts w:ascii="Calibri" w:eastAsia="宋体" w:hAnsi="宋体"/>
          <w:color w:val="292526"/>
        </w:rPr>
        <w:t>分布的比较</w:t>
      </w:r>
      <w:r>
        <w:rPr>
          <w:rFonts w:ascii="Calibri" w:eastAsia="宋体" w:hAnsi="宋体" w:hint="eastAsia"/>
          <w:color w:val="292526"/>
        </w:rPr>
        <w:t>：</w:t>
      </w:r>
      <w:r w:rsidRPr="00B66B75">
        <w:rPr>
          <w:rFonts w:ascii="Calibri" w:eastAsia="宋体" w:hAnsi="Calibri"/>
          <w:color w:val="292526"/>
        </w:rPr>
        <w:t xml:space="preserve"> ( </w:t>
      </w:r>
      <w:r w:rsidRPr="00B66B75">
        <w:rPr>
          <w:rFonts w:ascii="Calibri" w:eastAsia="宋体" w:hAnsi="Calibri"/>
          <w:iCs/>
          <w:color w:val="292526"/>
        </w:rPr>
        <w:t xml:space="preserve">a </w:t>
      </w:r>
      <w:r w:rsidRPr="00B66B75">
        <w:rPr>
          <w:rFonts w:ascii="Calibri" w:eastAsia="宋体" w:hAnsi="Calibri"/>
          <w:color w:val="292526"/>
        </w:rPr>
        <w:t>) ETOX</w:t>
      </w:r>
      <w:r w:rsidRPr="00B66B75">
        <w:rPr>
          <w:rFonts w:ascii="Calibri" w:eastAsia="宋体" w:hAnsi="宋体"/>
          <w:color w:val="292526"/>
        </w:rPr>
        <w:t>型的</w:t>
      </w:r>
      <w:r w:rsidR="005C22F7">
        <w:rPr>
          <w:rFonts w:ascii="Calibri" w:eastAsia="宋体" w:hAnsi="Calibri"/>
          <w:iCs/>
          <w:color w:val="292526"/>
        </w:rPr>
        <w:t>Vt</w:t>
      </w:r>
      <w:r w:rsidRPr="00B66B75">
        <w:rPr>
          <w:rFonts w:ascii="Calibri" w:eastAsia="宋体" w:hAnsi="宋体"/>
          <w:color w:val="292526"/>
        </w:rPr>
        <w:t>，低</w:t>
      </w:r>
      <w:r w:rsidR="005C22F7">
        <w:rPr>
          <w:rFonts w:ascii="Calibri" w:eastAsia="宋体" w:hAnsi="Calibri"/>
          <w:iCs/>
          <w:color w:val="292526"/>
        </w:rPr>
        <w:t>Vt</w:t>
      </w:r>
      <w:r w:rsidRPr="00B66B75">
        <w:rPr>
          <w:rFonts w:ascii="Calibri" w:eastAsia="宋体" w:hAnsi="宋体"/>
          <w:color w:val="292526"/>
        </w:rPr>
        <w:t>为区块清除状态，</w:t>
      </w:r>
      <w:r w:rsidRPr="00B66B75">
        <w:rPr>
          <w:rFonts w:ascii="Calibri" w:eastAsia="宋体" w:hAnsi="Calibri"/>
          <w:color w:val="292526"/>
        </w:rPr>
        <w:t xml:space="preserve">( </w:t>
      </w:r>
      <w:r w:rsidRPr="00B66B75">
        <w:rPr>
          <w:rFonts w:ascii="Calibri" w:eastAsia="宋体" w:hAnsi="Calibri"/>
          <w:iCs/>
          <w:color w:val="292526"/>
        </w:rPr>
        <w:t xml:space="preserve">b </w:t>
      </w:r>
      <w:r w:rsidRPr="00B66B75">
        <w:rPr>
          <w:rFonts w:ascii="Calibri" w:eastAsia="宋体" w:hAnsi="Calibri"/>
          <w:color w:val="292526"/>
        </w:rPr>
        <w:t>) MoneT</w:t>
      </w:r>
      <w:r w:rsidRPr="00B66B75">
        <w:rPr>
          <w:rFonts w:ascii="Calibri" w:eastAsia="宋体" w:hAnsi="宋体"/>
          <w:color w:val="292526"/>
        </w:rPr>
        <w:t>型的</w:t>
      </w:r>
      <w:r w:rsidR="005C22F7">
        <w:rPr>
          <w:rFonts w:ascii="Calibri" w:eastAsia="宋体" w:hAnsi="Calibri"/>
          <w:iCs/>
          <w:color w:val="292526"/>
        </w:rPr>
        <w:t>Vt</w:t>
      </w:r>
      <w:r w:rsidRPr="00B66B75">
        <w:rPr>
          <w:rFonts w:ascii="Calibri" w:eastAsia="宋体" w:hAnsi="宋体"/>
          <w:color w:val="292526"/>
        </w:rPr>
        <w:t>分布，低</w:t>
      </w:r>
      <w:r w:rsidR="005C22F7">
        <w:rPr>
          <w:rFonts w:ascii="Calibri" w:eastAsia="宋体" w:hAnsi="Calibri"/>
          <w:iCs/>
          <w:color w:val="292526"/>
        </w:rPr>
        <w:t>Vt</w:t>
      </w:r>
      <w:r w:rsidRPr="00B66B75">
        <w:rPr>
          <w:rFonts w:ascii="Calibri" w:eastAsia="宋体" w:hAnsi="宋体"/>
          <w:color w:val="292526"/>
        </w:rPr>
        <w:t>为页面编程状态。</w:t>
      </w:r>
      <w:r w:rsidRPr="00B66B75">
        <w:rPr>
          <w:rFonts w:ascii="Calibri" w:eastAsia="宋体" w:hAnsi="Calibri"/>
          <w:color w:val="292526"/>
        </w:rPr>
        <w:t>Vwl, read</w:t>
      </w:r>
      <w:r w:rsidRPr="00B66B75">
        <w:rPr>
          <w:rFonts w:ascii="Calibri" w:eastAsia="宋体" w:hAnsi="宋体"/>
          <w:color w:val="292526"/>
        </w:rPr>
        <w:t>是在读模式下保证有足够的最坏情况位的读电流的最小字线电压</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t>如果</w:t>
      </w:r>
      <w:r w:rsidRPr="00B66B75">
        <w:rPr>
          <w:rFonts w:ascii="Calibri" w:hAnsi="Calibri"/>
          <w:color w:val="292526"/>
        </w:rPr>
        <w:t>Fowler-Nordheim</w:t>
      </w:r>
      <w:r w:rsidRPr="00B66B75">
        <w:rPr>
          <w:rFonts w:ascii="Calibri" w:hAnsi="宋体"/>
          <w:color w:val="292526"/>
        </w:rPr>
        <w:t>隧道技术同时用于编程和擦除，压实的任务就更容易管理了。全字节或全页的编程可以通过边缘隧道技术实现，在这种技术中，正的漏极电压和负的控制门电压可以被用来把电子从浮动门中拉出来。然后，可以通过执行重复的程序</w:t>
      </w:r>
      <w:r w:rsidRPr="00B66B75">
        <w:rPr>
          <w:rFonts w:ascii="Calibri" w:hAnsi="Calibri"/>
          <w:color w:val="292526"/>
        </w:rPr>
        <w:t>-</w:t>
      </w:r>
      <w:r w:rsidRPr="00B66B75">
        <w:rPr>
          <w:rFonts w:ascii="Calibri" w:hAnsi="宋体"/>
          <w:color w:val="292526"/>
        </w:rPr>
        <w:t>验证</w:t>
      </w:r>
      <w:r w:rsidRPr="00B66B75">
        <w:rPr>
          <w:rFonts w:ascii="Calibri" w:hAnsi="Calibri"/>
          <w:color w:val="292526"/>
        </w:rPr>
        <w:t>-</w:t>
      </w:r>
      <w:r w:rsidRPr="00B66B75">
        <w:rPr>
          <w:rFonts w:ascii="Calibri" w:hAnsi="宋体"/>
          <w:color w:val="292526"/>
        </w:rPr>
        <w:t>程序</w:t>
      </w:r>
      <w:r w:rsidRPr="00B66B75">
        <w:rPr>
          <w:rFonts w:ascii="Calibri" w:hAnsi="Calibri"/>
          <w:color w:val="292526"/>
        </w:rPr>
        <w:t>-</w:t>
      </w:r>
      <w:r w:rsidRPr="00B66B75">
        <w:rPr>
          <w:rFonts w:ascii="Calibri" w:hAnsi="宋体"/>
          <w:color w:val="292526"/>
        </w:rPr>
        <w:t>验证序列组合来完成压实。验证位的</w:t>
      </w:r>
      <w:r w:rsidRPr="00B66B75">
        <w:rPr>
          <w:rFonts w:ascii="Calibri" w:hAnsi="Calibri"/>
          <w:iCs/>
          <w:color w:val="292526"/>
        </w:rPr>
        <w:t>Vt</w:t>
      </w:r>
      <w:r w:rsidRPr="00B66B75">
        <w:rPr>
          <w:rFonts w:ascii="Calibri" w:hAnsi="宋体"/>
          <w:color w:val="292526"/>
        </w:rPr>
        <w:t>可以通过关闭相应的漏极偏置而被</w:t>
      </w:r>
      <w:r w:rsidRPr="00B66B75">
        <w:rPr>
          <w:rFonts w:ascii="Calibri" w:hAnsi="Calibri"/>
          <w:color w:val="292526"/>
        </w:rPr>
        <w:t>"</w:t>
      </w:r>
      <w:r w:rsidRPr="00B66B75">
        <w:rPr>
          <w:rFonts w:ascii="Calibri" w:hAnsi="宋体"/>
          <w:color w:val="292526"/>
        </w:rPr>
        <w:t>冻结</w:t>
      </w:r>
      <w:r w:rsidRPr="00B66B75">
        <w:rPr>
          <w:rFonts w:ascii="Calibri" w:hAnsi="Calibri"/>
          <w:color w:val="292526"/>
        </w:rPr>
        <w:t>"</w:t>
      </w:r>
      <w:r w:rsidRPr="00B66B75">
        <w:rPr>
          <w:rFonts w:ascii="Calibri" w:hAnsi="宋体"/>
          <w:color w:val="292526"/>
        </w:rPr>
        <w:t>。</w:t>
      </w:r>
      <w:r w:rsidR="005C22F7">
        <w:rPr>
          <w:rFonts w:ascii="Calibri" w:hAnsi="Calibri"/>
          <w:iCs/>
          <w:color w:val="292526"/>
        </w:rPr>
        <w:t>Vt</w:t>
      </w:r>
      <w:r w:rsidRPr="00B66B75">
        <w:rPr>
          <w:rFonts w:ascii="Calibri" w:hAnsi="宋体"/>
          <w:color w:val="292526"/>
        </w:rPr>
        <w:t>分布的窄度和总编程时间之间的权衡决定了增量编程的最佳数量。</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t>体积擦除可以通过均匀的通道隧道来实现，其中正控制门电压可以被应用于向浮动门注入电子。当嵌入到深亚微米逻辑工艺中时，正控制门电压的量被划分为幅度较低的正控制门电压和负井电压。这需要为单元阵列建立一个隔离的</w:t>
      </w:r>
      <w:r w:rsidRPr="00B66B75">
        <w:rPr>
          <w:rFonts w:ascii="Calibri" w:hAnsi="Calibri"/>
          <w:iCs/>
          <w:color w:val="292526"/>
        </w:rPr>
        <w:t>P</w:t>
      </w:r>
      <w:r w:rsidRPr="00B66B75">
        <w:rPr>
          <w:rFonts w:ascii="Calibri" w:hAnsi="宋体"/>
          <w:color w:val="292526"/>
        </w:rPr>
        <w:t>井。</w:t>
      </w:r>
    </w:p>
    <w:p w:rsidR="00E74EA1" w:rsidRPr="00B66B75" w:rsidRDefault="00CE2AA0" w:rsidP="00CA2BAD">
      <w:pPr>
        <w:spacing w:beforeLines="50" w:afterLines="50"/>
        <w:ind w:firstLineChars="200" w:firstLine="480"/>
        <w:rPr>
          <w:rFonts w:ascii="Calibri" w:hAnsi="Calibri"/>
        </w:rPr>
      </w:pPr>
      <w:r w:rsidRPr="00B66B75">
        <w:rPr>
          <w:rFonts w:ascii="Calibri" w:hAnsi="宋体"/>
          <w:color w:val="292526"/>
        </w:rPr>
        <w:t>单元</w:t>
      </w:r>
      <w:r w:rsidR="00E74EA1" w:rsidRPr="00B66B75">
        <w:rPr>
          <w:rFonts w:ascii="Calibri" w:hAnsi="宋体"/>
          <w:color w:val="292526"/>
        </w:rPr>
        <w:t>的物理结构。</w:t>
      </w:r>
      <w:r w:rsidR="0031111A">
        <w:rPr>
          <w:rFonts w:ascii="Calibri" w:hAnsi="宋体"/>
          <w:color w:val="292526"/>
        </w:rPr>
        <w:fldChar w:fldCharType="begin"/>
      </w:r>
      <w:r w:rsidR="001E6EF2">
        <w:rPr>
          <w:rFonts w:ascii="Calibri" w:hAnsi="宋体"/>
          <w:color w:val="292526"/>
        </w:rPr>
        <w:instrText xml:space="preserve"> REF _Ref104892012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36</w:t>
      </w:r>
      <w:r w:rsidR="0031111A">
        <w:rPr>
          <w:rFonts w:ascii="Calibri" w:hAnsi="宋体"/>
          <w:color w:val="292526"/>
        </w:rPr>
        <w:fldChar w:fldCharType="end"/>
      </w:r>
      <w:r w:rsidR="00E74EA1" w:rsidRPr="00B66B75">
        <w:rPr>
          <w:rFonts w:ascii="Calibri" w:hAnsi="Calibri"/>
          <w:iCs/>
          <w:color w:val="292526"/>
        </w:rPr>
        <w:t>a</w:t>
      </w:r>
      <w:r w:rsidR="00E74EA1" w:rsidRPr="00B66B75">
        <w:rPr>
          <w:rFonts w:ascii="Calibri" w:hAnsi="宋体"/>
          <w:color w:val="292526"/>
        </w:rPr>
        <w:t>是</w:t>
      </w:r>
      <w:r w:rsidR="00E74EA1" w:rsidRPr="00B66B75">
        <w:rPr>
          <w:rFonts w:ascii="Calibri" w:hAnsi="Calibri"/>
          <w:color w:val="292526"/>
        </w:rPr>
        <w:t>MoneT</w:t>
      </w:r>
      <w:r w:rsidR="00E74EA1" w:rsidRPr="00B66B75">
        <w:rPr>
          <w:rFonts w:ascii="Calibri" w:hAnsi="宋体"/>
          <w:color w:val="292526"/>
        </w:rPr>
        <w:t>单元的俯视图。在</w:t>
      </w:r>
      <w:r w:rsidR="00E74EA1" w:rsidRPr="00B66B75">
        <w:rPr>
          <w:rFonts w:ascii="Calibri" w:hAnsi="Calibri"/>
          <w:color w:val="292526"/>
        </w:rPr>
        <w:t>0.45 μ m</w:t>
      </w:r>
      <w:r w:rsidR="00E74EA1" w:rsidRPr="00B66B75">
        <w:rPr>
          <w:rFonts w:ascii="Calibri" w:hAnsi="宋体"/>
          <w:color w:val="292526"/>
        </w:rPr>
        <w:t>的技术条件下，单元的尺寸为</w:t>
      </w:r>
      <w:r w:rsidR="00E74EA1" w:rsidRPr="00B66B75">
        <w:rPr>
          <w:rFonts w:ascii="Calibri" w:hAnsi="Calibri"/>
          <w:color w:val="292526"/>
        </w:rPr>
        <w:t>2.7 μ m 2</w:t>
      </w:r>
      <w:r w:rsidR="00E74EA1" w:rsidRPr="00B66B75">
        <w:rPr>
          <w:rFonts w:ascii="Calibri" w:hAnsi="宋体"/>
          <w:color w:val="292526"/>
        </w:rPr>
        <w:t>，大约是</w:t>
      </w:r>
      <w:r w:rsidR="00E74EA1" w:rsidRPr="00B66B75">
        <w:rPr>
          <w:rFonts w:ascii="Calibri" w:hAnsi="Calibri"/>
          <w:color w:val="292526"/>
        </w:rPr>
        <w:t>13</w:t>
      </w:r>
      <w:r w:rsidR="00E74EA1" w:rsidRPr="00B66B75">
        <w:rPr>
          <w:rFonts w:ascii="Calibri" w:hAnsi="宋体"/>
          <w:color w:val="292526"/>
        </w:rPr>
        <w:t>个方形特征。</w:t>
      </w:r>
      <w:r w:rsidR="0031111A">
        <w:rPr>
          <w:rFonts w:ascii="Calibri" w:hAnsi="宋体"/>
          <w:color w:val="292526"/>
        </w:rPr>
        <w:fldChar w:fldCharType="begin"/>
      </w:r>
      <w:r w:rsidR="001E6EF2">
        <w:rPr>
          <w:rFonts w:ascii="Calibri" w:hAnsi="宋体"/>
          <w:color w:val="292526"/>
        </w:rPr>
        <w:instrText xml:space="preserve"> REF _Ref104892012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36</w:t>
      </w:r>
      <w:r w:rsidR="0031111A">
        <w:rPr>
          <w:rFonts w:ascii="Calibri" w:hAnsi="宋体"/>
          <w:color w:val="292526"/>
        </w:rPr>
        <w:fldChar w:fldCharType="end"/>
      </w:r>
      <w:r w:rsidR="00E74EA1" w:rsidRPr="00B66B75">
        <w:rPr>
          <w:rFonts w:ascii="Calibri" w:hAnsi="Calibri"/>
          <w:iCs/>
          <w:color w:val="292526"/>
        </w:rPr>
        <w:t>b</w:t>
      </w:r>
      <w:r w:rsidR="00E74EA1" w:rsidRPr="00B66B75">
        <w:rPr>
          <w:rFonts w:ascii="Calibri" w:hAnsi="宋体"/>
          <w:color w:val="292526"/>
        </w:rPr>
        <w:t>显示了沿浮动门字线的侧视切割。</w:t>
      </w:r>
      <w:r w:rsidR="0031111A">
        <w:rPr>
          <w:rFonts w:ascii="Calibri" w:hAnsi="宋体"/>
          <w:color w:val="292526"/>
        </w:rPr>
        <w:fldChar w:fldCharType="begin"/>
      </w:r>
      <w:r w:rsidR="001E6EF2">
        <w:rPr>
          <w:rFonts w:ascii="Calibri" w:hAnsi="宋体"/>
          <w:color w:val="292526"/>
        </w:rPr>
        <w:instrText xml:space="preserve"> REF _Ref104892012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36</w:t>
      </w:r>
      <w:r w:rsidR="0031111A">
        <w:rPr>
          <w:rFonts w:ascii="Calibri" w:hAnsi="宋体"/>
          <w:color w:val="292526"/>
        </w:rPr>
        <w:fldChar w:fldCharType="end"/>
      </w:r>
      <w:r w:rsidR="00E74EA1" w:rsidRPr="00B66B75">
        <w:rPr>
          <w:rFonts w:ascii="Calibri" w:hAnsi="Calibri"/>
          <w:iCs/>
          <w:color w:val="292526"/>
        </w:rPr>
        <w:t>c</w:t>
      </w:r>
      <w:r w:rsidR="00E74EA1" w:rsidRPr="00B66B75">
        <w:rPr>
          <w:rFonts w:ascii="Calibri" w:hAnsi="宋体"/>
          <w:color w:val="292526"/>
        </w:rPr>
        <w:t>显示了沿位线的侧视切割。单元操作。</w:t>
      </w:r>
      <w:r w:rsidR="00E74EA1" w:rsidRPr="00B66B75">
        <w:rPr>
          <w:rFonts w:ascii="Calibri" w:hAnsi="Calibri"/>
          <w:color w:val="292526"/>
        </w:rPr>
        <w:t>MoneT</w:t>
      </w:r>
      <w:r w:rsidR="00E74EA1" w:rsidRPr="00B66B75">
        <w:rPr>
          <w:rFonts w:ascii="Calibri" w:hAnsi="宋体"/>
          <w:color w:val="292526"/>
        </w:rPr>
        <w:t>单元的电气原理图见</w:t>
      </w:r>
      <w:r w:rsidR="0031111A">
        <w:rPr>
          <w:rFonts w:ascii="Calibri" w:hAnsi="宋体"/>
          <w:color w:val="292526"/>
        </w:rPr>
        <w:fldChar w:fldCharType="begin"/>
      </w:r>
      <w:r w:rsidR="001E6EF2">
        <w:rPr>
          <w:rFonts w:ascii="Calibri" w:hAnsi="宋体"/>
          <w:color w:val="292526"/>
        </w:rPr>
        <w:instrText xml:space="preserve"> REF _Ref104892091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37</w:t>
      </w:r>
      <w:r w:rsidR="0031111A">
        <w:rPr>
          <w:rFonts w:ascii="Calibri" w:hAnsi="宋体"/>
          <w:color w:val="292526"/>
        </w:rPr>
        <w:fldChar w:fldCharType="end"/>
      </w:r>
      <w:r w:rsidR="00E74EA1" w:rsidRPr="00B66B75">
        <w:rPr>
          <w:rFonts w:ascii="Calibri" w:hAnsi="Calibri"/>
          <w:iCs/>
          <w:color w:val="292526"/>
        </w:rPr>
        <w:t>a</w:t>
      </w:r>
      <w:r w:rsidR="00E74EA1" w:rsidRPr="00B66B75">
        <w:rPr>
          <w:rFonts w:ascii="Calibri" w:hAnsi="宋体"/>
          <w:color w:val="292526"/>
        </w:rPr>
        <w:t>。</w:t>
      </w:r>
      <w:r w:rsidR="0031111A">
        <w:rPr>
          <w:rFonts w:ascii="Calibri" w:hAnsi="宋体"/>
          <w:color w:val="292526"/>
        </w:rPr>
        <w:fldChar w:fldCharType="begin"/>
      </w:r>
      <w:r w:rsidR="001E6EF2">
        <w:rPr>
          <w:rFonts w:ascii="Calibri" w:hAnsi="宋体"/>
          <w:color w:val="292526"/>
        </w:rPr>
        <w:instrText xml:space="preserve"> REF _Ref104892174 \h </w:instrText>
      </w:r>
      <w:r w:rsidR="0031111A">
        <w:rPr>
          <w:rFonts w:ascii="Calibri" w:hAnsi="宋体"/>
          <w:color w:val="292526"/>
        </w:rPr>
      </w:r>
      <w:r w:rsidR="0031111A">
        <w:rPr>
          <w:rFonts w:ascii="Calibri" w:hAnsi="宋体"/>
          <w:color w:val="292526"/>
        </w:rPr>
        <w:fldChar w:fldCharType="separate"/>
      </w:r>
      <w:r w:rsidR="00961080">
        <w:rPr>
          <w:rFonts w:hint="eastAsia"/>
        </w:rPr>
        <w:t>表</w:t>
      </w:r>
      <w:r w:rsidR="00961080">
        <w:rPr>
          <w:noProof/>
        </w:rPr>
        <w:t>1</w:t>
      </w:r>
      <w:r w:rsidR="00961080">
        <w:noBreakHyphen/>
      </w:r>
      <w:r w:rsidR="00961080">
        <w:rPr>
          <w:noProof/>
        </w:rPr>
        <w:t>7</w:t>
      </w:r>
      <w:r w:rsidR="0031111A">
        <w:rPr>
          <w:rFonts w:ascii="Calibri" w:hAnsi="宋体"/>
          <w:color w:val="292526"/>
        </w:rPr>
        <w:fldChar w:fldCharType="end"/>
      </w:r>
      <w:r w:rsidR="00E74EA1" w:rsidRPr="00B66B75">
        <w:rPr>
          <w:rFonts w:ascii="Calibri" w:hAnsi="宋体"/>
          <w:color w:val="292526"/>
        </w:rPr>
        <w:t>包含了读取、编程和擦除的典型偏置条件。</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阵列结构和操作。阵列原理图如</w:t>
      </w:r>
      <w:r w:rsidR="0031111A">
        <w:rPr>
          <w:rFonts w:ascii="Calibri" w:hAnsi="宋体"/>
          <w:color w:val="292526"/>
        </w:rPr>
        <w:fldChar w:fldCharType="begin"/>
      </w:r>
      <w:r w:rsidR="001E6EF2">
        <w:rPr>
          <w:rFonts w:ascii="Calibri" w:hAnsi="宋体"/>
          <w:color w:val="292526"/>
        </w:rPr>
        <w:instrText xml:space="preserve"> REF _Ref104892091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37</w:t>
      </w:r>
      <w:r w:rsidR="0031111A">
        <w:rPr>
          <w:rFonts w:ascii="Calibri" w:hAnsi="宋体"/>
          <w:color w:val="292526"/>
        </w:rPr>
        <w:fldChar w:fldCharType="end"/>
      </w:r>
      <w:r w:rsidRPr="00B66B75">
        <w:rPr>
          <w:rFonts w:ascii="Calibri" w:hAnsi="Calibri"/>
          <w:iCs/>
          <w:color w:val="292526"/>
        </w:rPr>
        <w:t>b</w:t>
      </w:r>
      <w:r w:rsidRPr="00B66B75">
        <w:rPr>
          <w:rFonts w:ascii="Calibri" w:hAnsi="宋体"/>
          <w:color w:val="292526"/>
        </w:rPr>
        <w:t>所示，为</w:t>
      </w:r>
      <w:r w:rsidRPr="00B66B75">
        <w:rPr>
          <w:rFonts w:ascii="Calibri" w:hAnsi="Calibri"/>
          <w:color w:val="292526"/>
        </w:rPr>
        <w:t>2×2</w:t>
      </w:r>
      <w:r w:rsidRPr="00B66B75">
        <w:rPr>
          <w:rFonts w:ascii="Calibri" w:hAnsi="宋体"/>
          <w:color w:val="292526"/>
        </w:rPr>
        <w:t>的迷你阵列方式。单元</w:t>
      </w:r>
      <w:r w:rsidRPr="00B66B75">
        <w:rPr>
          <w:rFonts w:ascii="Calibri" w:hAnsi="Calibri"/>
          <w:color w:val="292526"/>
        </w:rPr>
        <w:t>A</w:t>
      </w:r>
      <w:r w:rsidRPr="00B66B75">
        <w:rPr>
          <w:rFonts w:ascii="Calibri" w:hAnsi="宋体"/>
          <w:color w:val="292526"/>
        </w:rPr>
        <w:t>是要编程的选定位。单元</w:t>
      </w:r>
      <w:r w:rsidRPr="00B66B75">
        <w:rPr>
          <w:rFonts w:ascii="Calibri" w:hAnsi="Calibri"/>
          <w:color w:val="292526"/>
        </w:rPr>
        <w:t>B</w:t>
      </w:r>
      <w:r w:rsidRPr="00B66B75">
        <w:rPr>
          <w:rFonts w:ascii="Calibri" w:hAnsi="宋体"/>
          <w:color w:val="292526"/>
        </w:rPr>
        <w:t>与单元</w:t>
      </w:r>
      <w:r w:rsidRPr="00B66B75">
        <w:rPr>
          <w:rFonts w:ascii="Calibri" w:hAnsi="Calibri"/>
          <w:color w:val="292526"/>
        </w:rPr>
        <w:t>A</w:t>
      </w:r>
      <w:r w:rsidRPr="00B66B75">
        <w:rPr>
          <w:rFonts w:ascii="Calibri" w:hAnsi="宋体"/>
          <w:color w:val="292526"/>
        </w:rPr>
        <w:t>共享相同的位线，并受到漏极干扰。单元</w:t>
      </w:r>
      <w:r w:rsidRPr="00B66B75">
        <w:rPr>
          <w:rFonts w:ascii="Calibri" w:hAnsi="Calibri"/>
          <w:color w:val="292526"/>
        </w:rPr>
        <w:t>C</w:t>
      </w:r>
      <w:r w:rsidRPr="00B66B75">
        <w:rPr>
          <w:rFonts w:ascii="Calibri" w:hAnsi="宋体"/>
          <w:color w:val="292526"/>
        </w:rPr>
        <w:t>共享相同的字线并受到控制门的干扰。单元</w:t>
      </w:r>
      <w:r w:rsidRPr="00B66B75">
        <w:rPr>
          <w:rFonts w:ascii="Calibri" w:hAnsi="Calibri"/>
          <w:color w:val="292526"/>
        </w:rPr>
        <w:t>D</w:t>
      </w:r>
      <w:r w:rsidRPr="00B66B75">
        <w:rPr>
          <w:rFonts w:ascii="Calibri" w:hAnsi="宋体"/>
          <w:color w:val="292526"/>
        </w:rPr>
        <w:t>在编程期间不受干扰。</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每个阵列段（擦除块）可以有多达</w:t>
      </w:r>
      <w:r w:rsidRPr="00B66B75">
        <w:rPr>
          <w:rFonts w:ascii="Calibri" w:hAnsi="Calibri"/>
          <w:color w:val="292526"/>
        </w:rPr>
        <w:t>128</w:t>
      </w:r>
      <w:r w:rsidRPr="00B66B75">
        <w:rPr>
          <w:rFonts w:ascii="Calibri" w:hAnsi="宋体"/>
          <w:color w:val="292526"/>
        </w:rPr>
        <w:t>行和</w:t>
      </w:r>
      <w:r w:rsidRPr="00B66B75">
        <w:rPr>
          <w:rFonts w:ascii="Calibri" w:hAnsi="Calibri"/>
          <w:color w:val="292526"/>
        </w:rPr>
        <w:t>2048</w:t>
      </w:r>
      <w:r w:rsidRPr="00B66B75">
        <w:rPr>
          <w:rFonts w:ascii="Calibri" w:hAnsi="宋体"/>
          <w:color w:val="292526"/>
        </w:rPr>
        <w:t>列。一个阵列段中的每一个比特都必须作为一个块同时被擦除。每一行被分为</w:t>
      </w:r>
      <w:r w:rsidRPr="00B66B75">
        <w:rPr>
          <w:rFonts w:ascii="Calibri" w:hAnsi="Calibri"/>
          <w:color w:val="292526"/>
        </w:rPr>
        <w:t>8</w:t>
      </w:r>
      <w:r w:rsidRPr="00B66B75">
        <w:rPr>
          <w:rFonts w:ascii="Calibri" w:hAnsi="宋体"/>
          <w:color w:val="292526"/>
        </w:rPr>
        <w:t>个页面，页面大小为</w:t>
      </w:r>
      <w:r w:rsidRPr="00B66B75">
        <w:rPr>
          <w:rFonts w:ascii="Calibri" w:hAnsi="Calibri"/>
          <w:color w:val="292526"/>
        </w:rPr>
        <w:t>256</w:t>
      </w:r>
      <w:r w:rsidRPr="00B66B75">
        <w:rPr>
          <w:rFonts w:ascii="Calibri" w:hAnsi="宋体"/>
          <w:color w:val="292526"/>
        </w:rPr>
        <w:t>比特。</w:t>
      </w:r>
      <w:r w:rsidRPr="00B66B75">
        <w:rPr>
          <w:rFonts w:ascii="Calibri" w:hAnsi="宋体"/>
          <w:color w:val="292526"/>
        </w:rPr>
        <w:lastRenderedPageBreak/>
        <w:t>对于一个典型的</w:t>
      </w:r>
      <w:r w:rsidRPr="00B66B75">
        <w:rPr>
          <w:rFonts w:ascii="Calibri" w:hAnsi="Calibri"/>
          <w:color w:val="292526"/>
        </w:rPr>
        <w:t>1ms</w:t>
      </w:r>
      <w:r w:rsidRPr="00B66B75">
        <w:rPr>
          <w:rFonts w:ascii="Calibri" w:hAnsi="宋体"/>
          <w:color w:val="292526"/>
        </w:rPr>
        <w:t>的页面编程时间，单元</w:t>
      </w:r>
      <w:r w:rsidRPr="00B66B75">
        <w:rPr>
          <w:rFonts w:ascii="Calibri" w:hAnsi="Calibri"/>
          <w:color w:val="292526"/>
        </w:rPr>
        <w:t>B</w:t>
      </w:r>
      <w:r w:rsidRPr="00B66B75">
        <w:rPr>
          <w:rFonts w:ascii="Calibri" w:hAnsi="宋体"/>
          <w:color w:val="292526"/>
        </w:rPr>
        <w:t>的漏极干扰时间高达</w:t>
      </w:r>
      <w:r w:rsidRPr="00B66B75">
        <w:rPr>
          <w:rFonts w:ascii="Calibri" w:hAnsi="Calibri"/>
          <w:color w:val="292526"/>
        </w:rPr>
        <w:t>127ms</w:t>
      </w:r>
      <w:r w:rsidRPr="00B66B75">
        <w:rPr>
          <w:rFonts w:ascii="Calibri" w:hAnsi="宋体"/>
          <w:color w:val="292526"/>
        </w:rPr>
        <w:t>，单元</w:t>
      </w:r>
      <w:r w:rsidRPr="00B66B75">
        <w:rPr>
          <w:rFonts w:ascii="Calibri" w:hAnsi="Calibri"/>
          <w:color w:val="292526"/>
        </w:rPr>
        <w:t>C</w:t>
      </w:r>
      <w:r w:rsidRPr="00B66B75">
        <w:rPr>
          <w:rFonts w:ascii="Calibri" w:hAnsi="宋体"/>
          <w:color w:val="292526"/>
        </w:rPr>
        <w:t>的控制门干扰时间高达</w:t>
      </w:r>
      <w:r w:rsidRPr="00B66B75">
        <w:rPr>
          <w:rFonts w:ascii="Calibri" w:hAnsi="Calibri"/>
          <w:color w:val="292526"/>
        </w:rPr>
        <w:t>7ms</w:t>
      </w:r>
      <w:r w:rsidRPr="00B66B75">
        <w:rPr>
          <w:rFonts w:ascii="Calibri" w:hAnsi="宋体"/>
          <w:color w:val="292526"/>
        </w:rPr>
        <w:t>。擦除块与擦除块之间的隔离是通过一个块选择晶体管实现的。</w:t>
      </w:r>
    </w:p>
    <w:p w:rsidR="00E74EA1" w:rsidRPr="00B66B75" w:rsidRDefault="001A6DDA" w:rsidP="00CA2BAD">
      <w:pPr>
        <w:autoSpaceDE w:val="0"/>
        <w:autoSpaceDN w:val="0"/>
        <w:spacing w:beforeLines="50" w:afterLines="50"/>
        <w:ind w:firstLineChars="200" w:firstLine="480"/>
        <w:rPr>
          <w:rFonts w:ascii="Calibri" w:hAnsi="Calibri"/>
          <w:color w:val="292526"/>
        </w:rPr>
      </w:pPr>
      <w:r>
        <w:rPr>
          <w:rFonts w:ascii="Calibri" w:hAnsi="Calibri"/>
          <w:noProof/>
          <w:snapToGrid/>
          <w:color w:val="292526"/>
        </w:rPr>
        <w:drawing>
          <wp:inline distT="0" distB="0" distL="0" distR="0">
            <wp:extent cx="4305300" cy="3200400"/>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4305300" cy="3200400"/>
                    </a:xfrm>
                    <a:prstGeom prst="rect">
                      <a:avLst/>
                    </a:prstGeom>
                    <a:noFill/>
                    <a:ln w="9525">
                      <a:noFill/>
                      <a:miter lim="800000"/>
                      <a:headEnd/>
                      <a:tailEnd/>
                    </a:ln>
                  </pic:spPr>
                </pic:pic>
              </a:graphicData>
            </a:graphic>
          </wp:inline>
        </w:drawing>
      </w:r>
    </w:p>
    <w:p w:rsidR="00230E16" w:rsidRDefault="001E6EF2" w:rsidP="001E6EF2">
      <w:pPr>
        <w:pStyle w:val="af5"/>
        <w:rPr>
          <w:rFonts w:ascii="Calibri" w:eastAsia="宋体" w:hAnsi="宋体"/>
          <w:color w:val="292526"/>
        </w:rPr>
      </w:pPr>
      <w:bookmarkStart w:id="40" w:name="_Ref104892012"/>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36</w:t>
      </w:r>
      <w:r w:rsidR="0031111A">
        <w:fldChar w:fldCharType="end"/>
      </w:r>
      <w:bookmarkEnd w:id="40"/>
      <w:r>
        <w:rPr>
          <w:rFonts w:hint="eastAsia"/>
        </w:rPr>
        <w:t xml:space="preserve"> </w:t>
      </w:r>
      <w:r w:rsidR="00E74EA1" w:rsidRPr="00B66B75">
        <w:rPr>
          <w:rFonts w:ascii="Calibri" w:eastAsia="宋体" w:hAnsi="Calibri"/>
          <w:color w:val="292526"/>
        </w:rPr>
        <w:t>MoneT</w:t>
      </w:r>
      <w:r w:rsidR="00E74EA1" w:rsidRPr="00B66B75">
        <w:rPr>
          <w:rFonts w:ascii="Calibri" w:eastAsia="宋体" w:hAnsi="宋体"/>
          <w:color w:val="292526"/>
        </w:rPr>
        <w:t>单元结构。</w:t>
      </w:r>
      <w:r w:rsidR="00E74EA1" w:rsidRPr="00B66B75">
        <w:rPr>
          <w:rFonts w:ascii="Calibri" w:eastAsia="宋体" w:hAnsi="Calibri"/>
          <w:color w:val="292526"/>
        </w:rPr>
        <w:t>(</w:t>
      </w:r>
      <w:r w:rsidR="00E74EA1" w:rsidRPr="00B66B75">
        <w:rPr>
          <w:rFonts w:ascii="Calibri" w:eastAsia="宋体" w:hAnsi="Calibri"/>
          <w:iCs/>
          <w:color w:val="292526"/>
        </w:rPr>
        <w:t>a</w:t>
      </w:r>
      <w:r w:rsidR="00E74EA1" w:rsidRPr="00B66B75">
        <w:rPr>
          <w:rFonts w:ascii="Calibri" w:eastAsia="宋体" w:hAnsi="Calibri"/>
          <w:color w:val="292526"/>
        </w:rPr>
        <w:t>)</w:t>
      </w:r>
      <w:r w:rsidR="00E74EA1" w:rsidRPr="00B66B75">
        <w:rPr>
          <w:rFonts w:ascii="Calibri" w:eastAsia="宋体" w:hAnsi="宋体"/>
          <w:color w:val="292526"/>
        </w:rPr>
        <w:t>俯视图，</w:t>
      </w:r>
      <w:r w:rsidR="00E74EA1" w:rsidRPr="00B66B75">
        <w:rPr>
          <w:rFonts w:ascii="Calibri" w:eastAsia="宋体" w:hAnsi="Calibri"/>
          <w:color w:val="292526"/>
        </w:rPr>
        <w:t>(</w:t>
      </w:r>
      <w:r w:rsidR="00E74EA1" w:rsidRPr="00B66B75">
        <w:rPr>
          <w:rFonts w:ascii="Calibri" w:eastAsia="宋体" w:hAnsi="Calibri"/>
          <w:iCs/>
          <w:color w:val="292526"/>
        </w:rPr>
        <w:t>b</w:t>
      </w:r>
      <w:r w:rsidR="00E74EA1" w:rsidRPr="00B66B75">
        <w:rPr>
          <w:rFonts w:ascii="Calibri" w:eastAsia="宋体" w:hAnsi="Calibri"/>
          <w:color w:val="292526"/>
        </w:rPr>
        <w:t>)</w:t>
      </w:r>
      <w:r w:rsidR="00E74EA1" w:rsidRPr="00B66B75">
        <w:rPr>
          <w:rFonts w:ascii="Calibri" w:eastAsia="宋体" w:hAnsi="宋体"/>
          <w:color w:val="292526"/>
        </w:rPr>
        <w:t>沿字线的侧视图，</w:t>
      </w:r>
      <w:r w:rsidR="00E74EA1" w:rsidRPr="00B66B75">
        <w:rPr>
          <w:rFonts w:ascii="Calibri" w:eastAsia="宋体" w:hAnsi="Calibri"/>
          <w:color w:val="292526"/>
        </w:rPr>
        <w:t>(</w:t>
      </w:r>
      <w:r w:rsidR="00E74EA1" w:rsidRPr="00B66B75">
        <w:rPr>
          <w:rFonts w:ascii="Calibri" w:eastAsia="宋体" w:hAnsi="Calibri"/>
          <w:iCs/>
          <w:color w:val="292526"/>
        </w:rPr>
        <w:t>c</w:t>
      </w:r>
      <w:r w:rsidR="00E74EA1" w:rsidRPr="00B66B75">
        <w:rPr>
          <w:rFonts w:ascii="Calibri" w:eastAsia="宋体" w:hAnsi="Calibri"/>
          <w:color w:val="292526"/>
        </w:rPr>
        <w:t>)</w:t>
      </w:r>
      <w:r w:rsidR="00E74EA1" w:rsidRPr="00B66B75">
        <w:rPr>
          <w:rFonts w:ascii="Calibri" w:eastAsia="宋体" w:hAnsi="宋体"/>
          <w:color w:val="292526"/>
        </w:rPr>
        <w:t>沿位线的侧视图。</w:t>
      </w:r>
    </w:p>
    <w:p w:rsidR="00E74EA1" w:rsidRPr="00B66B75" w:rsidRDefault="00E74EA1" w:rsidP="001E6EF2">
      <w:pPr>
        <w:pStyle w:val="af5"/>
        <w:rPr>
          <w:rFonts w:ascii="Calibri" w:eastAsia="宋体" w:hAnsi="Calibri"/>
          <w:color w:val="292526"/>
        </w:rPr>
      </w:pPr>
      <w:r w:rsidRPr="00B66B75">
        <w:rPr>
          <w:rFonts w:ascii="Calibri" w:eastAsia="宋体" w:hAnsi="Calibri"/>
          <w:color w:val="292526"/>
        </w:rPr>
        <w:t>(</w:t>
      </w:r>
      <w:r w:rsidRPr="00B66B75">
        <w:rPr>
          <w:rFonts w:ascii="Calibri" w:eastAsia="宋体" w:hAnsi="Calibri"/>
          <w:iCs/>
          <w:color w:val="292526"/>
        </w:rPr>
        <w:t>b)</w:t>
      </w:r>
      <w:r w:rsidRPr="00B66B75">
        <w:rPr>
          <w:rFonts w:ascii="Calibri" w:eastAsia="宋体" w:hAnsi="宋体"/>
          <w:color w:val="292526"/>
        </w:rPr>
        <w:t>中的箭头表示在擦除操作中电子流经通道的方向。</w:t>
      </w:r>
      <w:r w:rsidRPr="00B66B75">
        <w:rPr>
          <w:rFonts w:ascii="Calibri" w:eastAsia="宋体" w:hAnsi="Calibri"/>
          <w:color w:val="292526"/>
        </w:rPr>
        <w:t>(</w:t>
      </w:r>
      <w:r w:rsidRPr="00B66B75">
        <w:rPr>
          <w:rFonts w:ascii="Calibri" w:eastAsia="宋体" w:hAnsi="Calibri"/>
          <w:iCs/>
          <w:color w:val="292526"/>
        </w:rPr>
        <w:t>c)</w:t>
      </w:r>
      <w:r w:rsidRPr="00B66B75">
        <w:rPr>
          <w:rFonts w:ascii="Calibri" w:eastAsia="宋体" w:hAnsi="宋体"/>
          <w:iCs/>
          <w:color w:val="292526"/>
        </w:rPr>
        <w:t>中的箭头表示</w:t>
      </w:r>
      <w:r w:rsidRPr="00B66B75">
        <w:rPr>
          <w:rFonts w:ascii="Calibri" w:eastAsia="宋体" w:hAnsi="宋体"/>
          <w:color w:val="292526"/>
        </w:rPr>
        <w:t>在编程操作中电子流入漏极区域的方向。</w:t>
      </w:r>
    </w:p>
    <w:p w:rsidR="00E74EA1" w:rsidRPr="00B66B75" w:rsidRDefault="001A6DDA" w:rsidP="00CA2BAD">
      <w:pPr>
        <w:autoSpaceDE w:val="0"/>
        <w:autoSpaceDN w:val="0"/>
        <w:spacing w:beforeLines="50" w:afterLines="50"/>
        <w:rPr>
          <w:rFonts w:ascii="Calibri" w:hAnsi="Calibri"/>
          <w:color w:val="292526"/>
        </w:rPr>
      </w:pPr>
      <w:r>
        <w:rPr>
          <w:rFonts w:ascii="Calibri" w:hAnsi="Calibri"/>
          <w:noProof/>
          <w:snapToGrid/>
          <w:color w:val="292526"/>
        </w:rPr>
        <w:drawing>
          <wp:inline distT="0" distB="0" distL="0" distR="0">
            <wp:extent cx="5276850" cy="2533650"/>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srcRect/>
                    <a:stretch>
                      <a:fillRect/>
                    </a:stretch>
                  </pic:blipFill>
                  <pic:spPr bwMode="auto">
                    <a:xfrm>
                      <a:off x="0" y="0"/>
                      <a:ext cx="5276850" cy="2533650"/>
                    </a:xfrm>
                    <a:prstGeom prst="rect">
                      <a:avLst/>
                    </a:prstGeom>
                    <a:noFill/>
                    <a:ln w="9525">
                      <a:noFill/>
                      <a:miter lim="800000"/>
                      <a:headEnd/>
                      <a:tailEnd/>
                    </a:ln>
                  </pic:spPr>
                </pic:pic>
              </a:graphicData>
            </a:graphic>
          </wp:inline>
        </w:drawing>
      </w:r>
    </w:p>
    <w:p w:rsidR="00E74EA1" w:rsidRPr="00B66B75" w:rsidRDefault="001E6EF2" w:rsidP="001E6EF2">
      <w:pPr>
        <w:pStyle w:val="af5"/>
        <w:rPr>
          <w:rFonts w:ascii="Calibri" w:eastAsia="宋体" w:hAnsi="Calibri"/>
          <w:color w:val="292526"/>
        </w:rPr>
      </w:pPr>
      <w:bookmarkStart w:id="41" w:name="_Ref104892091"/>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37</w:t>
      </w:r>
      <w:r w:rsidR="0031111A">
        <w:fldChar w:fldCharType="end"/>
      </w:r>
      <w:bookmarkEnd w:id="41"/>
      <w:r>
        <w:rPr>
          <w:rFonts w:hint="eastAsia"/>
        </w:rPr>
        <w:t xml:space="preserve"> </w:t>
      </w:r>
      <w:r w:rsidR="00E74EA1" w:rsidRPr="00B66B75">
        <w:rPr>
          <w:rFonts w:ascii="Calibri" w:eastAsia="宋体" w:hAnsi="Calibri"/>
          <w:color w:val="292526"/>
        </w:rPr>
        <w:t>MoneT</w:t>
      </w:r>
      <w:r w:rsidR="00CE2AA0" w:rsidRPr="00B66B75">
        <w:rPr>
          <w:rFonts w:ascii="Calibri" w:eastAsia="宋体" w:hAnsi="宋体"/>
          <w:color w:val="292526"/>
        </w:rPr>
        <w:t>单元</w:t>
      </w:r>
      <w:r w:rsidR="00E74EA1" w:rsidRPr="00B66B75">
        <w:rPr>
          <w:rFonts w:ascii="Calibri" w:eastAsia="宋体" w:hAnsi="宋体"/>
          <w:color w:val="292526"/>
        </w:rPr>
        <w:t>和阵列原理图。</w:t>
      </w:r>
      <w:r w:rsidR="00E74EA1" w:rsidRPr="00B66B75">
        <w:rPr>
          <w:rFonts w:ascii="Calibri" w:eastAsia="宋体" w:hAnsi="Calibri"/>
          <w:color w:val="292526"/>
        </w:rPr>
        <w:t xml:space="preserve">( </w:t>
      </w:r>
      <w:r w:rsidR="00E74EA1" w:rsidRPr="00B66B75">
        <w:rPr>
          <w:rFonts w:ascii="Calibri" w:eastAsia="宋体" w:hAnsi="Calibri"/>
          <w:iCs/>
          <w:color w:val="292526"/>
        </w:rPr>
        <w:t xml:space="preserve">a </w:t>
      </w:r>
      <w:r w:rsidR="00E74EA1" w:rsidRPr="00B66B75">
        <w:rPr>
          <w:rFonts w:ascii="Calibri" w:eastAsia="宋体" w:hAnsi="Calibri"/>
          <w:color w:val="292526"/>
        </w:rPr>
        <w:t xml:space="preserve">) </w:t>
      </w:r>
      <w:r w:rsidR="00E74EA1" w:rsidRPr="00B66B75">
        <w:rPr>
          <w:rFonts w:ascii="Calibri" w:eastAsia="宋体" w:hAnsi="宋体"/>
          <w:color w:val="292526"/>
        </w:rPr>
        <w:t>四个终端的单</w:t>
      </w:r>
      <w:r w:rsidR="00CE2AA0" w:rsidRPr="00B66B75">
        <w:rPr>
          <w:rFonts w:ascii="Calibri" w:eastAsia="宋体" w:hAnsi="宋体"/>
          <w:color w:val="292526"/>
        </w:rPr>
        <w:t>单元</w:t>
      </w:r>
      <w:r w:rsidR="00E74EA1" w:rsidRPr="00B66B75">
        <w:rPr>
          <w:rFonts w:ascii="Calibri" w:eastAsia="宋体" w:hAnsi="宋体"/>
          <w:color w:val="292526"/>
        </w:rPr>
        <w:t>原理图。</w:t>
      </w:r>
      <w:r w:rsidR="00E74EA1" w:rsidRPr="00B66B75">
        <w:rPr>
          <w:rFonts w:ascii="Calibri" w:eastAsia="宋体" w:hAnsi="Calibri"/>
          <w:color w:val="292526"/>
        </w:rPr>
        <w:t xml:space="preserve">( </w:t>
      </w:r>
      <w:r w:rsidR="00E74EA1" w:rsidRPr="00B66B75">
        <w:rPr>
          <w:rFonts w:ascii="Calibri" w:eastAsia="宋体" w:hAnsi="Calibri"/>
          <w:iCs/>
          <w:color w:val="292526"/>
        </w:rPr>
        <w:t xml:space="preserve">b </w:t>
      </w:r>
      <w:r w:rsidR="00E74EA1" w:rsidRPr="00B66B75">
        <w:rPr>
          <w:rFonts w:ascii="Calibri" w:eastAsia="宋体" w:hAnsi="Calibri"/>
          <w:color w:val="292526"/>
        </w:rPr>
        <w:t>) 2×2</w:t>
      </w:r>
      <w:r w:rsidR="00E74EA1" w:rsidRPr="00B66B75">
        <w:rPr>
          <w:rFonts w:ascii="Calibri" w:eastAsia="宋体" w:hAnsi="宋体"/>
          <w:color w:val="292526"/>
        </w:rPr>
        <w:t>阵列原理图。在程序运行期间，单元</w:t>
      </w:r>
      <w:r w:rsidR="00E74EA1" w:rsidRPr="00B66B75">
        <w:rPr>
          <w:rFonts w:ascii="Calibri" w:eastAsia="宋体" w:hAnsi="Calibri"/>
          <w:color w:val="292526"/>
        </w:rPr>
        <w:t>A</w:t>
      </w:r>
      <w:r w:rsidR="00E74EA1" w:rsidRPr="00B66B75">
        <w:rPr>
          <w:rFonts w:ascii="Calibri" w:eastAsia="宋体" w:hAnsi="宋体"/>
          <w:color w:val="292526"/>
        </w:rPr>
        <w:t>是被选中的单元。单元</w:t>
      </w:r>
      <w:r w:rsidR="00E74EA1" w:rsidRPr="00B66B75">
        <w:rPr>
          <w:rFonts w:ascii="Calibri" w:eastAsia="宋体" w:hAnsi="Calibri"/>
          <w:color w:val="292526"/>
        </w:rPr>
        <w:t>B</w:t>
      </w:r>
      <w:r w:rsidR="00E74EA1" w:rsidRPr="00B66B75">
        <w:rPr>
          <w:rFonts w:ascii="Calibri" w:eastAsia="宋体" w:hAnsi="宋体"/>
          <w:color w:val="292526"/>
        </w:rPr>
        <w:t>受漏极应力影响，单元</w:t>
      </w:r>
      <w:r w:rsidR="00E74EA1" w:rsidRPr="00B66B75">
        <w:rPr>
          <w:rFonts w:ascii="Calibri" w:eastAsia="宋体" w:hAnsi="Calibri"/>
          <w:color w:val="292526"/>
        </w:rPr>
        <w:t>C</w:t>
      </w:r>
      <w:r w:rsidR="00E74EA1" w:rsidRPr="00B66B75">
        <w:rPr>
          <w:rFonts w:ascii="Calibri" w:eastAsia="宋体" w:hAnsi="宋体"/>
          <w:color w:val="292526"/>
        </w:rPr>
        <w:t>受栅极应力影响。单元</w:t>
      </w:r>
      <w:r w:rsidR="00E74EA1" w:rsidRPr="00B66B75">
        <w:rPr>
          <w:rFonts w:ascii="Calibri" w:eastAsia="宋体" w:hAnsi="Calibri"/>
          <w:color w:val="292526"/>
        </w:rPr>
        <w:t>D</w:t>
      </w:r>
      <w:r w:rsidR="00E74EA1" w:rsidRPr="00B66B75">
        <w:rPr>
          <w:rFonts w:ascii="Calibri" w:eastAsia="宋体" w:hAnsi="宋体"/>
          <w:color w:val="292526"/>
        </w:rPr>
        <w:t>不受程序干扰。</w:t>
      </w:r>
    </w:p>
    <w:p w:rsidR="00E74EA1" w:rsidRDefault="001E6EF2" w:rsidP="001E6EF2">
      <w:pPr>
        <w:pStyle w:val="af5"/>
        <w:jc w:val="center"/>
        <w:rPr>
          <w:rFonts w:ascii="Calibri" w:eastAsia="宋体" w:hAnsi="宋体"/>
          <w:color w:val="292526"/>
        </w:rPr>
      </w:pPr>
      <w:bookmarkStart w:id="42" w:name="_Ref104892174"/>
      <w:r>
        <w:rPr>
          <w:rFonts w:hint="eastAsia"/>
        </w:rPr>
        <w:t>表</w:t>
      </w:r>
      <w:fldSimple w:instr=" STYLEREF 1 \s ">
        <w:r w:rsidR="00961080">
          <w:rPr>
            <w:noProof/>
          </w:rPr>
          <w:t>1</w:t>
        </w:r>
      </w:fldSimple>
      <w:r w:rsidR="00774DDF">
        <w:noBreakHyphen/>
      </w:r>
      <w:r w:rsidR="0031111A">
        <w:fldChar w:fldCharType="begin"/>
      </w:r>
      <w:r w:rsidR="00774DDF">
        <w:instrText xml:space="preserve"> </w:instrText>
      </w:r>
      <w:r w:rsidR="00774DDF">
        <w:rPr>
          <w:rFonts w:hint="eastAsia"/>
        </w:rPr>
        <w:instrText xml:space="preserve">SEQ </w:instrText>
      </w:r>
      <w:r w:rsidR="00774DDF">
        <w:rPr>
          <w:rFonts w:hint="eastAsia"/>
        </w:rPr>
        <w:instrText>表</w:instrText>
      </w:r>
      <w:r w:rsidR="00774DDF">
        <w:rPr>
          <w:rFonts w:hint="eastAsia"/>
        </w:rPr>
        <w:instrText xml:space="preserve"> \* ARABIC \s 1</w:instrText>
      </w:r>
      <w:r w:rsidR="00774DDF">
        <w:instrText xml:space="preserve"> </w:instrText>
      </w:r>
      <w:r w:rsidR="0031111A">
        <w:fldChar w:fldCharType="separate"/>
      </w:r>
      <w:r w:rsidR="00961080">
        <w:rPr>
          <w:noProof/>
        </w:rPr>
        <w:t>7</w:t>
      </w:r>
      <w:r w:rsidR="0031111A">
        <w:fldChar w:fldCharType="end"/>
      </w:r>
      <w:bookmarkEnd w:id="42"/>
      <w:r>
        <w:rPr>
          <w:rFonts w:hint="eastAsia"/>
        </w:rPr>
        <w:t xml:space="preserve"> </w:t>
      </w:r>
      <w:r w:rsidR="00E74EA1" w:rsidRPr="00B66B75">
        <w:rPr>
          <w:rFonts w:ascii="Calibri" w:eastAsia="宋体" w:hAnsi="Calibri"/>
          <w:color w:val="292526"/>
        </w:rPr>
        <w:t>MoneT</w:t>
      </w:r>
      <w:r w:rsidR="00E74EA1" w:rsidRPr="00B66B75">
        <w:rPr>
          <w:rFonts w:ascii="Calibri" w:eastAsia="宋体" w:hAnsi="宋体"/>
          <w:color w:val="292526"/>
        </w:rPr>
        <w:t>单元的操作条件</w:t>
      </w:r>
    </w:p>
    <w:p w:rsidR="001E6EF2" w:rsidRPr="00B66B75" w:rsidRDefault="001A6DDA" w:rsidP="00CA2BAD">
      <w:pPr>
        <w:autoSpaceDE w:val="0"/>
        <w:autoSpaceDN w:val="0"/>
        <w:spacing w:beforeLines="50" w:afterLines="50"/>
        <w:rPr>
          <w:rFonts w:ascii="Calibri" w:hAnsi="Calibri"/>
          <w:color w:val="292526"/>
        </w:rPr>
      </w:pPr>
      <w:r>
        <w:rPr>
          <w:rFonts w:ascii="Calibri" w:hAnsi="Calibri"/>
          <w:noProof/>
          <w:snapToGrid/>
          <w:color w:val="292526"/>
        </w:rPr>
        <w:drawing>
          <wp:inline distT="0" distB="0" distL="0" distR="0">
            <wp:extent cx="5276850" cy="94297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276850" cy="942975"/>
                    </a:xfrm>
                    <a:prstGeom prst="rect">
                      <a:avLst/>
                    </a:prstGeom>
                    <a:noFill/>
                    <a:ln w="9525">
                      <a:noFill/>
                      <a:miter lim="800000"/>
                      <a:headEnd/>
                      <a:tailEnd/>
                    </a:ln>
                  </pic:spPr>
                </pic:pic>
              </a:graphicData>
            </a:graphic>
          </wp:inline>
        </w:drawing>
      </w:r>
    </w:p>
    <w:p w:rsidR="008502B1" w:rsidRPr="00B66B75" w:rsidRDefault="008502B1" w:rsidP="00CA2BAD">
      <w:pPr>
        <w:autoSpaceDE w:val="0"/>
        <w:autoSpaceDN w:val="0"/>
        <w:spacing w:beforeLines="50" w:afterLines="50"/>
        <w:ind w:firstLineChars="200" w:firstLine="480"/>
        <w:rPr>
          <w:rFonts w:ascii="Calibri" w:hAnsi="Calibri"/>
          <w:color w:val="292526"/>
        </w:rPr>
      </w:pPr>
    </w:p>
    <w:p w:rsidR="00E74EA1" w:rsidRPr="00B66B75" w:rsidRDefault="00E74EA1" w:rsidP="00CA2BAD">
      <w:pPr>
        <w:autoSpaceDE w:val="0"/>
        <w:autoSpaceDN w:val="0"/>
        <w:spacing w:beforeLines="50" w:afterLines="50"/>
        <w:ind w:firstLineChars="200" w:firstLine="480"/>
        <w:rPr>
          <w:rFonts w:ascii="Calibri" w:hAnsi="Calibri"/>
          <w:color w:val="292526"/>
        </w:rPr>
        <w:sectPr w:rsidR="00E74EA1" w:rsidRPr="00B66B75" w:rsidSect="00E74EA1">
          <w:pgSz w:w="11906" w:h="16838"/>
          <w:pgMar w:top="1440" w:right="1800" w:bottom="1440" w:left="1800" w:header="708" w:footer="708" w:gutter="0"/>
          <w:cols w:space="708"/>
          <w:docGrid w:linePitch="360"/>
        </w:sectPr>
      </w:pPr>
    </w:p>
    <w:p w:rsidR="008502B1" w:rsidRPr="00B66B75" w:rsidRDefault="008502B1" w:rsidP="008502B1">
      <w:pPr>
        <w:pStyle w:val="5"/>
        <w:rPr>
          <w:rFonts w:hAnsi="Calibri"/>
        </w:rPr>
      </w:pPr>
      <w:r>
        <w:rPr>
          <w:rFonts w:hint="eastAsia"/>
        </w:rPr>
        <w:lastRenderedPageBreak/>
        <w:t>被工业界广泛采用的</w:t>
      </w:r>
      <w:r w:rsidRPr="00B66B75">
        <w:rPr>
          <w:rFonts w:hint="eastAsia"/>
        </w:rPr>
        <w:t>SuperFlash</w:t>
      </w:r>
      <w:r w:rsidRPr="00B66B75">
        <w:t>技术</w:t>
      </w:r>
    </w:p>
    <w:p w:rsidR="008502B1" w:rsidRPr="008502B1" w:rsidRDefault="008502B1" w:rsidP="00CA2BAD">
      <w:pPr>
        <w:spacing w:beforeLines="50" w:afterLines="50"/>
        <w:ind w:firstLineChars="200" w:firstLine="480"/>
        <w:rPr>
          <w:rFonts w:ascii="Calibri" w:hAnsi="宋体" w:cs="RxdjkvRlwhxjWqqffnAdvTT5ada87cc"/>
        </w:rPr>
      </w:pPr>
      <w:r w:rsidRPr="008502B1">
        <w:rPr>
          <w:rFonts w:ascii="Calibri" w:hAnsi="宋体" w:cs="RxdjkvRlwhxjWqqffnAdvTT5ada87cc"/>
        </w:rPr>
        <w:t>1984</w:t>
      </w:r>
      <w:r w:rsidRPr="008502B1">
        <w:rPr>
          <w:rFonts w:ascii="Calibri" w:hAnsi="宋体" w:cs="RxdjkvRlwhxjWqqffnAdvTT5ada87cc"/>
        </w:rPr>
        <w:t>年，东芝公司的</w:t>
      </w:r>
      <w:r w:rsidRPr="008502B1">
        <w:rPr>
          <w:rFonts w:ascii="Calibri" w:hAnsi="宋体" w:cs="RxdjkvRlwhxjWqqffnAdvTT5ada87cc"/>
        </w:rPr>
        <w:t>Fujio Masuoka</w:t>
      </w:r>
      <w:r w:rsidRPr="008502B1">
        <w:rPr>
          <w:rFonts w:ascii="Calibri" w:hAnsi="宋体" w:cs="RxdjkvRlwhxjWqqffnAdvTT5ada87cc"/>
        </w:rPr>
        <w:t>在</w:t>
      </w:r>
      <w:r w:rsidRPr="008502B1">
        <w:rPr>
          <w:rFonts w:ascii="Calibri" w:hAnsi="宋体" w:cs="RxdjkvRlwhxjWqqffnAdvTT5ada87cc"/>
        </w:rPr>
        <w:t>IEDM</w:t>
      </w:r>
      <w:r w:rsidRPr="008502B1">
        <w:rPr>
          <w:rFonts w:ascii="Calibri" w:hAnsi="宋体" w:cs="RxdjkvRlwhxjWqqffnAdvTT5ada87cc"/>
        </w:rPr>
        <w:t>上发表了一篇论文，描述了他的闪存发明，这激发了世界各地的各种组织和研究机构开始研究创新的闪存技术。</w:t>
      </w:r>
    </w:p>
    <w:p w:rsidR="008502B1" w:rsidRPr="008502B1" w:rsidRDefault="008502B1" w:rsidP="00CA2BAD">
      <w:pPr>
        <w:spacing w:beforeLines="50" w:afterLines="50"/>
        <w:ind w:firstLineChars="200" w:firstLine="480"/>
        <w:rPr>
          <w:rFonts w:ascii="Calibri" w:hAnsi="宋体" w:cs="RxdjkvRlwhxjWqqffnAdvTT5ada87cc"/>
        </w:rPr>
      </w:pPr>
      <w:r w:rsidRPr="008502B1">
        <w:rPr>
          <w:rFonts w:ascii="Calibri" w:hAnsi="宋体" w:cs="RxdjkvRlwhxjWqqffnAdvTT5ada87cc"/>
        </w:rPr>
        <w:t>在当时的闪存潮流中，</w:t>
      </w:r>
      <w:r w:rsidR="00664CD0">
        <w:rPr>
          <w:rFonts w:ascii="Calibri" w:hAnsi="宋体" w:cs="RxdjkvRlwhxjWqqffnAdvTT5ada87cc" w:hint="eastAsia"/>
        </w:rPr>
        <w:t>叶炳辉</w:t>
      </w:r>
      <w:r w:rsidRPr="008502B1">
        <w:rPr>
          <w:rFonts w:ascii="Calibri" w:hAnsi="宋体" w:cs="RxdjkvRlwhxjWqqffnAdvTT5ada87cc"/>
        </w:rPr>
        <w:t>和张清于</w:t>
      </w:r>
      <w:r w:rsidRPr="008502B1">
        <w:rPr>
          <w:rFonts w:ascii="Calibri" w:hAnsi="宋体" w:cs="RxdjkvRlwhxjWqqffnAdvTT5ada87cc"/>
        </w:rPr>
        <w:t>1989</w:t>
      </w:r>
      <w:r w:rsidRPr="008502B1">
        <w:rPr>
          <w:rFonts w:ascii="Calibri" w:hAnsi="宋体" w:cs="RxdjkvRlwhxjWqqffnAdvTT5ada87cc"/>
        </w:rPr>
        <w:t>年开发了一种创新的分门式闪存解决方案，并在硅谷的中心地带成立了</w:t>
      </w:r>
      <w:r w:rsidRPr="00A81099">
        <w:rPr>
          <w:rFonts w:ascii="Calibri" w:hAnsi="宋体" w:cs="RxdjkvRlwhxjWqqffnAdvTT5ada87cc"/>
        </w:rPr>
        <w:t>Silicon Storage Technologies</w:t>
      </w:r>
      <w:r w:rsidRPr="008502B1">
        <w:rPr>
          <w:rFonts w:ascii="Calibri" w:hAnsi="宋体" w:cs="RxdjkvRlwhxjWqqffnAdvTT5ada87cc"/>
        </w:rPr>
        <w:t>（</w:t>
      </w:r>
      <w:r w:rsidRPr="008502B1">
        <w:rPr>
          <w:rFonts w:ascii="Calibri" w:hAnsi="宋体" w:cs="RxdjkvRlwhxjWqqffnAdvTT5ada87cc"/>
        </w:rPr>
        <w:t>SST</w:t>
      </w:r>
      <w:r w:rsidR="00664CD0">
        <w:rPr>
          <w:rFonts w:ascii="Calibri" w:hAnsi="宋体" w:cs="RxdjkvRlwhxjWqqffnAdvTT5ada87cc" w:hint="eastAsia"/>
        </w:rPr>
        <w:t>，冠捷半导体</w:t>
      </w:r>
      <w:r w:rsidRPr="008502B1">
        <w:rPr>
          <w:rFonts w:ascii="Calibri" w:hAnsi="宋体" w:cs="RxdjkvRlwhxjWqqffnAdvTT5ada87cc"/>
        </w:rPr>
        <w:t>）。该技术被命名为超级闪存技术，因为它被认为是优于其他闪存技术，因为它具有高效和低功耗的多对多擦除功能和非常高效的源端注入程序操作。超级闪存技术的主要区别在于一个专门的、创新的浮动门尖端，这使得它在擦除操作中具有明显的区别。</w:t>
      </w:r>
    </w:p>
    <w:p w:rsidR="008502B1" w:rsidRPr="00B66B75" w:rsidRDefault="008502B1" w:rsidP="00CA2BAD">
      <w:pPr>
        <w:spacing w:beforeLines="50" w:afterLines="50"/>
        <w:ind w:firstLineChars="200" w:firstLine="480"/>
        <w:rPr>
          <w:rFonts w:ascii="Calibri" w:hAnsi="Calibri" w:cs="RxdjkvRlwhxjWqqffnAdvTT5ada87cc"/>
          <w:color w:val="000000"/>
        </w:rPr>
      </w:pPr>
      <w:r w:rsidRPr="00A81099">
        <w:rPr>
          <w:rFonts w:ascii="Calibri" w:hAnsi="宋体" w:cs="RxdjkvRlwhxjWqqffnAdvTT5ada87cc"/>
        </w:rPr>
        <w:t>SST</w:t>
      </w:r>
      <w:r w:rsidRPr="00B66B75">
        <w:rPr>
          <w:rFonts w:ascii="Calibri" w:hAnsi="宋体" w:cs="RxdjkvRlwhxjWqqffnAdvTT5ada87cc"/>
        </w:rPr>
        <w:t>开发了三代</w:t>
      </w:r>
      <w:r w:rsidRPr="00B66B75">
        <w:rPr>
          <w:rFonts w:ascii="Calibri" w:hAnsi="Calibri" w:cs="RxdjkvRlwhxjWqqffnAdvTT5ada87cc"/>
        </w:rPr>
        <w:t>SuperFlash</w:t>
      </w:r>
      <w:r w:rsidRPr="00B66B75">
        <w:rPr>
          <w:rFonts w:ascii="Calibri" w:hAnsi="宋体" w:cs="RxdjkvRlwhxjWqqffnAdvTT5ada87cc"/>
        </w:rPr>
        <w:t>技术，分别称为</w:t>
      </w:r>
      <w:r w:rsidRPr="00B66B75">
        <w:rPr>
          <w:rFonts w:ascii="Calibri" w:hAnsi="Calibri" w:cs="RxdjkvRlwhxjWqqffnAdvTT5ada87cc"/>
        </w:rPr>
        <w:t>ESF1</w:t>
      </w:r>
      <w:r w:rsidRPr="00B66B75">
        <w:rPr>
          <w:rFonts w:ascii="Calibri" w:hAnsi="宋体" w:cs="RxdjkvRlwhxjWqqffnAdvTT5ada87cc"/>
        </w:rPr>
        <w:t>、</w:t>
      </w:r>
      <w:r w:rsidRPr="00B66B75">
        <w:rPr>
          <w:rFonts w:ascii="Calibri" w:hAnsi="Calibri" w:cs="RxdjkvRlwhxjWqqffnAdvTT5ada87cc"/>
        </w:rPr>
        <w:t>ESF2</w:t>
      </w:r>
      <w:r w:rsidRPr="00B66B75">
        <w:rPr>
          <w:rFonts w:ascii="Calibri" w:hAnsi="宋体" w:cs="RxdjkvRlwhxjWqqffnAdvTT5ada87cc"/>
        </w:rPr>
        <w:t>和</w:t>
      </w:r>
      <w:r w:rsidRPr="00B66B75">
        <w:rPr>
          <w:rFonts w:ascii="Calibri" w:hAnsi="Calibri" w:cs="RxdjkvRlwhxjWqqffnAdvTT5ada87cc"/>
        </w:rPr>
        <w:t>ESF3</w:t>
      </w:r>
      <w:r w:rsidRPr="00B66B75">
        <w:rPr>
          <w:rFonts w:ascii="Calibri" w:hAnsi="宋体" w:cs="RxdjkvRlwhxjWqqffnAdvTT5ada87cc"/>
        </w:rPr>
        <w:t>。</w:t>
      </w:r>
      <w:r w:rsidRPr="00B66B75">
        <w:rPr>
          <w:rFonts w:ascii="Calibri" w:hAnsi="Calibri" w:cs="RxdjkvRlwhxjWqqffnAdvTT5ada87cc"/>
        </w:rPr>
        <w:t>ESF</w:t>
      </w:r>
      <w:r w:rsidRPr="00B66B75">
        <w:rPr>
          <w:rFonts w:ascii="Calibri" w:hAnsi="宋体" w:cs="RxdjkvRlwhxjWqqffnAdvTT5ada87cc"/>
        </w:rPr>
        <w:t>代表嵌入式超级闪存</w:t>
      </w:r>
      <w:r>
        <w:rPr>
          <w:rFonts w:ascii="Calibri" w:hAnsi="宋体" w:cs="RxdjkvRlwhxjWqqffnAdvTT5ada87cc" w:hint="eastAsia"/>
        </w:rPr>
        <w:t>（</w:t>
      </w:r>
      <w:r w:rsidRPr="00A81099">
        <w:rPr>
          <w:rFonts w:ascii="Calibri" w:hAnsi="宋体" w:cs="RxdjkvRlwhxjWqqffnAdvTT5ada87cc"/>
        </w:rPr>
        <w:t>embedded SuperFlash</w:t>
      </w:r>
      <w:r>
        <w:rPr>
          <w:rFonts w:ascii="Calibri" w:hAnsi="宋体" w:cs="RxdjkvRlwhxjWqqffnAdvTT5ada87cc" w:hint="eastAsia"/>
        </w:rPr>
        <w:t>）</w:t>
      </w:r>
      <w:r w:rsidRPr="00B66B75">
        <w:rPr>
          <w:rFonts w:ascii="Calibri" w:hAnsi="宋体" w:cs="RxdjkvRlwhxjWqqffnAdvTT5ada87cc"/>
        </w:rPr>
        <w:t>，</w:t>
      </w:r>
      <w:r w:rsidRPr="00B66B75">
        <w:rPr>
          <w:rFonts w:ascii="Calibri" w:hAnsi="宋体" w:cs="RlfqfbHdldrmFntkxfAdvTT5ada87cc"/>
        </w:rPr>
        <w:t>后缀</w:t>
      </w:r>
      <w:r w:rsidRPr="00B66B75">
        <w:rPr>
          <w:rFonts w:ascii="Calibri" w:hAnsi="宋体" w:cs="RxdjkvRlwhxjWqqffnAdvTT5ada87cc"/>
        </w:rPr>
        <w:t>（</w:t>
      </w:r>
      <w:r w:rsidRPr="00B66B75">
        <w:rPr>
          <w:rFonts w:ascii="Calibri" w:hAnsi="Calibri" w:cs="RxdjkvRlwhxjWqqffnAdvTT5ada87cc"/>
        </w:rPr>
        <w:t>1</w:t>
      </w:r>
      <w:r w:rsidRPr="00B66B75">
        <w:rPr>
          <w:rFonts w:ascii="Calibri" w:hAnsi="宋体" w:cs="RxdjkvRlwhxjWqqffnAdvTT5ada87cc"/>
        </w:rPr>
        <w:t>、</w:t>
      </w:r>
      <w:r w:rsidRPr="00B66B75">
        <w:rPr>
          <w:rFonts w:ascii="Calibri" w:hAnsi="Calibri" w:cs="RxdjkvRlwhxjWqqffnAdvTT5ada87cc"/>
        </w:rPr>
        <w:t>2</w:t>
      </w:r>
      <w:r w:rsidRPr="00B66B75">
        <w:rPr>
          <w:rFonts w:ascii="Calibri" w:hAnsi="宋体" w:cs="RxdjkvRlwhxjWqqffnAdvTT5ada87cc"/>
        </w:rPr>
        <w:t>、</w:t>
      </w:r>
      <w:r w:rsidRPr="00B66B75">
        <w:rPr>
          <w:rFonts w:ascii="Calibri" w:hAnsi="Calibri" w:cs="RxdjkvRlwhxjWqqffnAdvTT5ada87cc"/>
        </w:rPr>
        <w:t>3</w:t>
      </w:r>
      <w:r w:rsidRPr="00B66B75">
        <w:rPr>
          <w:rFonts w:ascii="Calibri" w:hAnsi="宋体" w:cs="RxdjkvRlwhxjWqqffnAdvTT5ada87cc"/>
        </w:rPr>
        <w:t>）分别代表第</w:t>
      </w:r>
      <w:r w:rsidRPr="00B66B75">
        <w:rPr>
          <w:rFonts w:ascii="Calibri" w:hAnsi="Calibri" w:cs="RxdjkvRlwhxjWqqffnAdvTT5ada87cc"/>
        </w:rPr>
        <w:t>1</w:t>
      </w:r>
      <w:r w:rsidRPr="00B66B75">
        <w:rPr>
          <w:rFonts w:ascii="Calibri" w:hAnsi="宋体" w:cs="RxdjkvRlwhxjWqqffnAdvTT5ada87cc"/>
        </w:rPr>
        <w:t>、</w:t>
      </w:r>
      <w:r w:rsidRPr="00B66B75">
        <w:rPr>
          <w:rFonts w:ascii="Calibri" w:hAnsi="Calibri" w:cs="RxdjkvRlwhxjWqqffnAdvTT5ada87cc"/>
        </w:rPr>
        <w:t>2</w:t>
      </w:r>
      <w:r w:rsidRPr="00B66B75">
        <w:rPr>
          <w:rFonts w:ascii="Calibri" w:hAnsi="宋体" w:cs="RxdjkvRlwhxjWqqffnAdvTT5ada87cc"/>
        </w:rPr>
        <w:t>、</w:t>
      </w:r>
      <w:r w:rsidRPr="00B66B75">
        <w:rPr>
          <w:rFonts w:ascii="Calibri" w:hAnsi="Calibri" w:cs="RxdjkvRlwhxjWqqffnAdvTT5ada87cc"/>
        </w:rPr>
        <w:t>3</w:t>
      </w:r>
      <w:r w:rsidRPr="00B66B75">
        <w:rPr>
          <w:rFonts w:ascii="Calibri" w:hAnsi="宋体" w:cs="RxdjkvRlwhxjWqqffnAdvTT5ada87cc"/>
        </w:rPr>
        <w:t>代。</w:t>
      </w:r>
      <w:r w:rsidRPr="00B66B75">
        <w:rPr>
          <w:rFonts w:ascii="Calibri" w:hAnsi="Calibri" w:cs="RxdjkvRlwhxjWqqffnAdvTT5ada87cc"/>
        </w:rPr>
        <w:t>ESF1</w:t>
      </w:r>
      <w:r w:rsidRPr="00B66B75">
        <w:rPr>
          <w:rFonts w:ascii="Calibri" w:hAnsi="宋体" w:cs="RxdjkvRlwhxjWqqffnAdvTT5ada87cc"/>
        </w:rPr>
        <w:t>技术发明于</w:t>
      </w:r>
      <w:r w:rsidRPr="00B66B75">
        <w:rPr>
          <w:rFonts w:ascii="Calibri" w:hAnsi="Calibri" w:cs="RxdjkvRlwhxjWqqffnAdvTT5ada87cc"/>
        </w:rPr>
        <w:t>1989</w:t>
      </w:r>
      <w:r w:rsidRPr="00B66B75">
        <w:rPr>
          <w:rFonts w:ascii="Calibri" w:hAnsi="宋体" w:cs="RxdjkvRlwhxjWqqffnAdvTT5ada87cc"/>
        </w:rPr>
        <w:t>年，几年来一直是各种独立的</w:t>
      </w:r>
      <w:r w:rsidRPr="00B66B75">
        <w:rPr>
          <w:rFonts w:ascii="Calibri" w:hAnsi="Calibri" w:cs="RxdjkvRlwhxjWqqffnAdvTT5ada87cc"/>
        </w:rPr>
        <w:t>NOR</w:t>
      </w:r>
      <w:r w:rsidRPr="00B66B75">
        <w:rPr>
          <w:rFonts w:ascii="Calibri" w:hAnsi="宋体" w:cs="RxdjkvRlwhxjWqqffnAdvTT5ada87cc"/>
        </w:rPr>
        <w:t>和嵌入式产品的主力，并且可扩展</w:t>
      </w:r>
      <w:r>
        <w:rPr>
          <w:rFonts w:ascii="Calibri" w:hAnsi="宋体" w:cs="RxdjkvRlwhxjWqqffnAdvTT5ada87cc" w:hint="eastAsia"/>
        </w:rPr>
        <w:t>至</w:t>
      </w:r>
      <w:r w:rsidRPr="00B66B75">
        <w:rPr>
          <w:rFonts w:ascii="Calibri" w:hAnsi="Calibri" w:cs="RxdjkvRlwhxjWqqffnAdvTT5ada87cc"/>
        </w:rPr>
        <w:t>180</w:t>
      </w:r>
      <w:r w:rsidRPr="00B66B75">
        <w:rPr>
          <w:rFonts w:ascii="Calibri" w:hAnsi="宋体" w:cs="RxdjkvRlwhxjWqqffnAdvTT5ada87cc"/>
        </w:rPr>
        <w:t>纳米</w:t>
      </w:r>
      <w:r>
        <w:rPr>
          <w:rFonts w:ascii="Calibri" w:hAnsi="宋体" w:cs="RxdjkvRlwhxjWqqffnAdvTT5ada87cc" w:hint="eastAsia"/>
        </w:rPr>
        <w:t>工艺节点</w:t>
      </w:r>
      <w:r w:rsidRPr="00B66B75">
        <w:rPr>
          <w:rFonts w:ascii="Calibri" w:hAnsi="宋体" w:cs="RxdjkvRlwhxjWqqffnAdvTT5ada87cc"/>
        </w:rPr>
        <w:t>。在</w:t>
      </w:r>
      <w:r w:rsidRPr="00B66B75">
        <w:rPr>
          <w:rFonts w:ascii="Calibri" w:hAnsi="Calibri" w:cs="RxdjkvRlwhxjWqqffnAdvTT5ada87cc"/>
        </w:rPr>
        <w:t>180</w:t>
      </w:r>
      <w:r w:rsidRPr="00B66B75">
        <w:rPr>
          <w:rFonts w:ascii="Calibri" w:hAnsi="宋体" w:cs="RxdjkvRlwhxjWqqffnAdvTT5ada87cc"/>
        </w:rPr>
        <w:t>纳米之后，</w:t>
      </w:r>
      <w:r w:rsidRPr="00B66B75">
        <w:rPr>
          <w:rFonts w:ascii="Calibri" w:hAnsi="Calibri" w:cs="RxdjkvRlwhxjWqqffnAdvTT5ada87cc"/>
        </w:rPr>
        <w:t>ESF1</w:t>
      </w:r>
      <w:r w:rsidRPr="00B66B75">
        <w:rPr>
          <w:rFonts w:ascii="Calibri" w:hAnsi="宋体" w:cs="RxdjkvRlwhxjWqqffnAdvTT5ada87cc"/>
        </w:rPr>
        <w:t>在单元</w:t>
      </w:r>
      <w:r>
        <w:rPr>
          <w:rFonts w:ascii="Calibri" w:hAnsi="宋体" w:cs="RxdjkvRlwhxjWqqffnAdvTT5ada87cc" w:hint="eastAsia"/>
        </w:rPr>
        <w:t>微</w:t>
      </w:r>
      <w:r w:rsidRPr="00B66B75">
        <w:rPr>
          <w:rFonts w:ascii="Calibri" w:hAnsi="宋体" w:cs="RxdjkvRlwhxjWqqffnAdvTT5ada87cc"/>
        </w:rPr>
        <w:t>缩方面逐渐失去动力，因此</w:t>
      </w:r>
      <w:r w:rsidRPr="00B66B75">
        <w:rPr>
          <w:rFonts w:ascii="Calibri" w:hAnsi="Calibri" w:cs="RxdjkvRlwhxjWqqffnAdvTT5ada87cc"/>
        </w:rPr>
        <w:t>SST</w:t>
      </w:r>
      <w:r w:rsidRPr="00B66B75">
        <w:rPr>
          <w:rFonts w:ascii="Calibri" w:hAnsi="宋体" w:cs="RxdjkvRlwhxjWqqffnAdvTT5ada87cc"/>
        </w:rPr>
        <w:t>发明了</w:t>
      </w:r>
      <w:r w:rsidRPr="00B66B75">
        <w:rPr>
          <w:rFonts w:ascii="Calibri" w:hAnsi="Calibri" w:cs="RxdjkvRlwhxjWqqffnAdvTT5ada87cc"/>
        </w:rPr>
        <w:t>ESF2</w:t>
      </w:r>
      <w:r w:rsidRPr="00B66B75">
        <w:rPr>
          <w:rFonts w:ascii="Calibri" w:hAnsi="宋体" w:cs="RxdjkvRlwhxjWqqffnAdvTT5ada87cc"/>
        </w:rPr>
        <w:t>技术，</w:t>
      </w:r>
      <w:r w:rsidRPr="00B66B75">
        <w:rPr>
          <w:rFonts w:ascii="Calibri" w:hAnsi="宋体" w:cs="RxdjkvRlwhxjWqqffnAdvTT5ada87cc"/>
          <w:color w:val="000000"/>
        </w:rPr>
        <w:t>该技术采用自对准工艺，实现了积极的单元</w:t>
      </w:r>
      <w:r>
        <w:rPr>
          <w:rFonts w:ascii="Calibri" w:hAnsi="宋体" w:cs="RxdjkvRlwhxjWqqffnAdvTT5ada87cc" w:hint="eastAsia"/>
          <w:color w:val="000000"/>
        </w:rPr>
        <w:t>微</w:t>
      </w:r>
      <w:r w:rsidRPr="00B66B75">
        <w:rPr>
          <w:rFonts w:ascii="Calibri" w:hAnsi="宋体" w:cs="RxdjkvRlwhxjWqqffnAdvTT5ada87cc"/>
          <w:color w:val="000000"/>
        </w:rPr>
        <w:t>缩。</w:t>
      </w:r>
      <w:r w:rsidRPr="00B66B75">
        <w:rPr>
          <w:rFonts w:ascii="Calibri" w:hAnsi="Calibri" w:cs="RxdjkvRlwhxjWqqffnAdvTT5ada87cc"/>
          <w:color w:val="000000"/>
        </w:rPr>
        <w:t>ESF2</w:t>
      </w:r>
      <w:r w:rsidRPr="00B66B75">
        <w:rPr>
          <w:rFonts w:ascii="Calibri" w:hAnsi="宋体" w:cs="RxdjkvRlwhxjWqqffnAdvTT5ada87cc"/>
          <w:color w:val="000000"/>
        </w:rPr>
        <w:t>技术非常具有成本效益，但它需要很长的时间来提高产量，而且也不是一个想要进一步扩展的技术。为了继续扩大</w:t>
      </w:r>
      <w:r w:rsidRPr="00B66B75">
        <w:rPr>
          <w:rFonts w:ascii="Calibri" w:hAnsi="Calibri" w:cs="RxdjkvRlwhxjWqqffnAdvTT5ada87cc"/>
          <w:color w:val="000000"/>
        </w:rPr>
        <w:t>SuperFlash</w:t>
      </w:r>
      <w:r w:rsidRPr="00B66B75">
        <w:rPr>
          <w:rFonts w:ascii="Calibri" w:hAnsi="宋体" w:cs="RxdjkvRlwhxjWqqffnAdvTT5ada87cc"/>
          <w:color w:val="000000"/>
        </w:rPr>
        <w:t>技术的规模，</w:t>
      </w:r>
      <w:r w:rsidRPr="00B66B75">
        <w:rPr>
          <w:rFonts w:ascii="Calibri" w:hAnsi="Calibri" w:cs="RxdjkvRlwhxjWqqffnAdvTT5ada87cc"/>
          <w:color w:val="000000"/>
        </w:rPr>
        <w:t>SST</w:t>
      </w:r>
      <w:r w:rsidRPr="00B66B75">
        <w:rPr>
          <w:rFonts w:ascii="Calibri" w:hAnsi="宋体" w:cs="RxdjkvRlwhxjWqqffnAdvTT5ada87cc"/>
          <w:color w:val="000000"/>
        </w:rPr>
        <w:t>在</w:t>
      </w:r>
      <w:r w:rsidRPr="00B66B75">
        <w:rPr>
          <w:rFonts w:ascii="Calibri" w:hAnsi="Calibri" w:cs="RxdjkvRlwhxjWqqffnAdvTT5ada87cc"/>
          <w:color w:val="000000"/>
        </w:rPr>
        <w:t>2005</w:t>
      </w:r>
      <w:r w:rsidRPr="00B66B75">
        <w:rPr>
          <w:rFonts w:ascii="Calibri" w:hAnsi="宋体" w:cs="RxdjkvRlwhxjWqqffnAdvTT5ada87cc"/>
          <w:color w:val="000000"/>
        </w:rPr>
        <w:t>年</w:t>
      </w:r>
      <w:r w:rsidRPr="00B66B75">
        <w:rPr>
          <w:rFonts w:ascii="Calibri" w:hAnsi="Calibri" w:cs="RxdjkvRlwhxjWqqffnAdvTT5ada87cc"/>
          <w:color w:val="000000"/>
        </w:rPr>
        <w:t>4</w:t>
      </w:r>
      <w:r w:rsidRPr="00B66B75">
        <w:rPr>
          <w:rFonts w:ascii="Calibri" w:hAnsi="宋体" w:cs="RxdjkvRlwhxjWqqffnAdvTT5ada87cc"/>
          <w:color w:val="000000"/>
        </w:rPr>
        <w:t>月收购了私有的</w:t>
      </w:r>
      <w:r w:rsidRPr="00B66B75">
        <w:rPr>
          <w:rFonts w:ascii="Calibri" w:hAnsi="Calibri" w:cs="RxdjkvRlwhxjWqqffnAdvTT5ada87cc"/>
          <w:color w:val="000000"/>
        </w:rPr>
        <w:t>Actran Systems</w:t>
      </w:r>
      <w:r w:rsidRPr="00B66B75">
        <w:rPr>
          <w:rFonts w:ascii="Calibri" w:hAnsi="宋体" w:cs="RxdjkvRlwhxjWqqffnAdvTT5ada87cc"/>
          <w:color w:val="000000"/>
        </w:rPr>
        <w:t>公司，这就是</w:t>
      </w:r>
      <w:r w:rsidRPr="00B66B75">
        <w:rPr>
          <w:rFonts w:ascii="Calibri" w:hAnsi="Calibri" w:cs="RxdjkvRlwhxjWqqffnAdvTT5ada87cc"/>
          <w:color w:val="000000"/>
        </w:rPr>
        <w:t>ESF3</w:t>
      </w:r>
      <w:r w:rsidRPr="00B66B75">
        <w:rPr>
          <w:rFonts w:ascii="Calibri" w:hAnsi="宋体" w:cs="RxdjkvRlwhxjWqqffnAdvTT5ada87cc"/>
          <w:color w:val="000000"/>
        </w:rPr>
        <w:t>技术的起源。</w:t>
      </w: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Calibri" w:cs="RxdjkvRlwhxjWqqffnAdvTT5ada87cc"/>
          <w:color w:val="000000"/>
        </w:rPr>
        <w:t>2010</w:t>
      </w:r>
      <w:r w:rsidRPr="00B66B75">
        <w:rPr>
          <w:rFonts w:ascii="Calibri" w:hAnsi="宋体" w:cs="RxdjkvRlwhxjWqqffnAdvTT5ada87cc"/>
          <w:color w:val="000000"/>
        </w:rPr>
        <w:t>年</w:t>
      </w:r>
      <w:r w:rsidRPr="00B66B75">
        <w:rPr>
          <w:rFonts w:ascii="Calibri" w:hAnsi="Calibri" w:cs="RxdjkvRlwhxjWqqffnAdvTT5ada87cc"/>
          <w:color w:val="000000"/>
        </w:rPr>
        <w:t>4</w:t>
      </w:r>
      <w:r w:rsidRPr="00B66B75">
        <w:rPr>
          <w:rFonts w:ascii="Calibri" w:hAnsi="宋体" w:cs="RxdjkvRlwhxjWqqffnAdvTT5ada87cc"/>
          <w:color w:val="000000"/>
        </w:rPr>
        <w:t>月</w:t>
      </w:r>
      <w:r>
        <w:rPr>
          <w:rFonts w:ascii="Calibri" w:hAnsi="宋体" w:cs="RxdjkvRlwhxjWqqffnAdvTT5ada87cc" w:hint="eastAsia"/>
          <w:color w:val="000000"/>
        </w:rPr>
        <w:t>，</w:t>
      </w:r>
      <w:r w:rsidRPr="00B66B75">
        <w:rPr>
          <w:rFonts w:ascii="Calibri" w:hAnsi="宋体" w:cs="RxdjkvRlwhxjWqqffnAdvTT5ada87cc"/>
          <w:color w:val="000000"/>
        </w:rPr>
        <w:t>微芯科技公司（</w:t>
      </w:r>
      <w:r w:rsidRPr="00B66B75">
        <w:rPr>
          <w:rFonts w:ascii="Calibri" w:hAnsi="Calibri" w:cs="RxdjkvRlwhxjWqqffnAdvTT5ada87cc"/>
          <w:color w:val="000000"/>
        </w:rPr>
        <w:t>Microchip</w:t>
      </w:r>
      <w:r w:rsidRPr="00B66B75">
        <w:rPr>
          <w:rFonts w:ascii="Calibri" w:hAnsi="宋体" w:cs="RxdjkvRlwhxjWqqffnAdvTT5ada87cc"/>
          <w:color w:val="000000"/>
        </w:rPr>
        <w:t>）收购了</w:t>
      </w:r>
      <w:r w:rsidRPr="00B66B75">
        <w:rPr>
          <w:rFonts w:ascii="Calibri" w:hAnsi="Calibri" w:cs="RxdjkvRlwhxjWqqffnAdvTT5ada87cc"/>
          <w:color w:val="000000"/>
        </w:rPr>
        <w:t>SST</w:t>
      </w:r>
      <w:r w:rsidRPr="00B66B75">
        <w:rPr>
          <w:rFonts w:ascii="Calibri" w:hAnsi="宋体" w:cs="RxdjkvRlwhxjWqqffnAdvTT5ada87cc"/>
          <w:color w:val="000000"/>
        </w:rPr>
        <w:t>，现在</w:t>
      </w:r>
      <w:r w:rsidRPr="00B66B75">
        <w:rPr>
          <w:rFonts w:ascii="Calibri" w:hAnsi="Calibri" w:cs="RxdjkvRlwhxjWqqffnAdvTT5ada87cc"/>
          <w:color w:val="000000"/>
        </w:rPr>
        <w:t>SST</w:t>
      </w:r>
      <w:r w:rsidRPr="00B66B75">
        <w:rPr>
          <w:rFonts w:ascii="Calibri" w:hAnsi="宋体" w:cs="RxdjkvRlwhxjWqqffnAdvTT5ada87cc"/>
          <w:color w:val="000000"/>
        </w:rPr>
        <w:t>是</w:t>
      </w:r>
      <w:r w:rsidRPr="00B66B75">
        <w:rPr>
          <w:rFonts w:ascii="Calibri" w:hAnsi="Calibri" w:cs="RxdjkvRlwhxjWqqffnAdvTT5ada87cc"/>
          <w:color w:val="000000"/>
        </w:rPr>
        <w:t>Microchip</w:t>
      </w:r>
      <w:r w:rsidRPr="00B66B75">
        <w:rPr>
          <w:rFonts w:ascii="Calibri" w:hAnsi="宋体" w:cs="RxdjkvRlwhxjWqqffnAdvTT5ada87cc"/>
          <w:color w:val="000000"/>
        </w:rPr>
        <w:t>的全资子公司。</w:t>
      </w:r>
      <w:r w:rsidRPr="00B66B75">
        <w:rPr>
          <w:rFonts w:ascii="Calibri" w:hAnsi="Calibri" w:cs="RxdjkvRlwhxjWqqffnAdvTT5ada87cc"/>
          <w:color w:val="000000"/>
        </w:rPr>
        <w:t>SST</w:t>
      </w:r>
      <w:r w:rsidRPr="00B66B75">
        <w:rPr>
          <w:rFonts w:ascii="Calibri" w:hAnsi="宋体" w:cs="RxdjkvRlwhxjWqqffnAdvTT5ada87cc"/>
          <w:color w:val="000000"/>
        </w:rPr>
        <w:t>之前独立的</w:t>
      </w:r>
      <w:r w:rsidRPr="00B66B75">
        <w:rPr>
          <w:rFonts w:ascii="Calibri" w:hAnsi="Calibri" w:cs="RxdjkvRlwhxjWqqffnAdvTT5ada87cc"/>
          <w:color w:val="000000"/>
        </w:rPr>
        <w:t>NOR</w:t>
      </w:r>
      <w:r w:rsidRPr="00B66B75">
        <w:rPr>
          <w:rFonts w:ascii="Calibri" w:hAnsi="宋体" w:cs="RxdjkvRlwhxjWqqffnAdvTT5ada87cc"/>
          <w:color w:val="000000"/>
        </w:rPr>
        <w:t>闪存业务由</w:t>
      </w:r>
      <w:r w:rsidRPr="00B66B75">
        <w:rPr>
          <w:rFonts w:ascii="Calibri" w:hAnsi="Calibri" w:cs="RxdjkvRlwhxjWqqffnAdvTT5ada87cc"/>
          <w:color w:val="000000"/>
        </w:rPr>
        <w:t>Microchip</w:t>
      </w:r>
      <w:r w:rsidRPr="00B66B75">
        <w:rPr>
          <w:rFonts w:ascii="Calibri" w:hAnsi="宋体" w:cs="RxdjkvRlwhxjWqqffnAdvTT5ada87cc"/>
          <w:color w:val="000000"/>
        </w:rPr>
        <w:t>管理，而</w:t>
      </w:r>
      <w:r w:rsidRPr="00B66B75">
        <w:rPr>
          <w:rFonts w:ascii="Calibri" w:hAnsi="Calibri" w:cs="RxdjkvRlwhxjWqqffnAdvTT5ada87cc"/>
          <w:color w:val="000000"/>
        </w:rPr>
        <w:t>SST</w:t>
      </w:r>
      <w:r w:rsidRPr="00B66B75">
        <w:rPr>
          <w:rFonts w:ascii="Calibri" w:hAnsi="宋体" w:cs="RxdjkvRlwhxjWqqffnAdvTT5ada87cc"/>
          <w:color w:val="000000"/>
        </w:rPr>
        <w:t>则专注于向</w:t>
      </w:r>
      <w:r w:rsidRPr="00B66B75">
        <w:rPr>
          <w:rFonts w:ascii="Calibri" w:hAnsi="Calibri" w:cs="RxdjkvRlwhxjWqqffnAdvTT5ada87cc"/>
          <w:color w:val="000000"/>
        </w:rPr>
        <w:t>IDM</w:t>
      </w:r>
      <w:r w:rsidRPr="00B66B75">
        <w:rPr>
          <w:rFonts w:ascii="Calibri" w:hAnsi="宋体" w:cs="RxdjkvRlwhxjWqqffnAdvTT5ada87cc"/>
          <w:color w:val="000000"/>
        </w:rPr>
        <w:t>和代工厂授权其用于嵌入式应用的</w:t>
      </w:r>
      <w:r w:rsidRPr="00B66B75">
        <w:rPr>
          <w:rFonts w:ascii="Calibri" w:hAnsi="Calibri" w:cs="RxdjkvRlwhxjWqqffnAdvTT5ada87cc"/>
          <w:color w:val="000000"/>
        </w:rPr>
        <w:t>SuperFlash</w:t>
      </w:r>
      <w:r w:rsidRPr="00B66B75">
        <w:rPr>
          <w:rFonts w:ascii="Calibri" w:hAnsi="宋体" w:cs="RxdjkvRlwhxjWqqffnAdvTT5ada87cc"/>
          <w:color w:val="000000"/>
        </w:rPr>
        <w:t>存储器技术和知识。截至</w:t>
      </w:r>
      <w:r w:rsidRPr="00B66B75">
        <w:rPr>
          <w:rFonts w:ascii="Calibri" w:hAnsi="Calibri" w:cs="RxdjkvRlwhxjWqqffnAdvTT5ada87cc"/>
          <w:color w:val="000000"/>
        </w:rPr>
        <w:t>2016</w:t>
      </w:r>
      <w:r w:rsidRPr="00B66B75">
        <w:rPr>
          <w:rFonts w:ascii="Calibri" w:hAnsi="宋体" w:cs="RxdjkvRlwhxjWqqffnAdvTT5ada87cc"/>
          <w:color w:val="000000"/>
        </w:rPr>
        <w:t>年秋季，</w:t>
      </w:r>
      <w:r w:rsidRPr="00B66B75">
        <w:rPr>
          <w:rFonts w:ascii="Calibri" w:hAnsi="Calibri" w:cs="RxdjkvRlwhxjWqqffnAdvTT5ada87cc"/>
          <w:color w:val="000000"/>
        </w:rPr>
        <w:t>SST</w:t>
      </w:r>
      <w:r w:rsidRPr="00B66B75">
        <w:rPr>
          <w:rFonts w:ascii="Calibri" w:hAnsi="宋体" w:cs="RxdjkvRlwhxjWqqffnAdvTT5ada87cc"/>
          <w:color w:val="000000"/>
        </w:rPr>
        <w:t>已经在超过</w:t>
      </w:r>
      <w:r w:rsidRPr="00B66B75">
        <w:rPr>
          <w:rFonts w:ascii="Calibri" w:hAnsi="Calibri" w:cs="RxdjkvRlwhxjWqqffnAdvTT5ada87cc"/>
          <w:color w:val="000000"/>
        </w:rPr>
        <w:t>25</w:t>
      </w:r>
      <w:r w:rsidRPr="00B66B75">
        <w:rPr>
          <w:rFonts w:ascii="Calibri" w:hAnsi="宋体" w:cs="RxdjkvRlwhxjWqqffnAdvTT5ada87cc"/>
          <w:color w:val="000000"/>
        </w:rPr>
        <w:t>家</w:t>
      </w:r>
      <w:r w:rsidRPr="00B66B75">
        <w:rPr>
          <w:rFonts w:ascii="Calibri" w:hAnsi="Calibri" w:cs="RxdjkvRlwhxjWqqffnAdvTT5ada87cc"/>
          <w:color w:val="000000"/>
        </w:rPr>
        <w:t>IDM</w:t>
      </w:r>
      <w:r w:rsidRPr="00B66B75">
        <w:rPr>
          <w:rFonts w:ascii="Calibri" w:hAnsi="宋体" w:cs="RxdjkvRlwhxjWqqffnAdvTT5ada87cc"/>
          <w:color w:val="000000"/>
        </w:rPr>
        <w:t>和代工伙伴处部署了</w:t>
      </w:r>
      <w:r w:rsidRPr="00B66B75">
        <w:rPr>
          <w:rFonts w:ascii="Calibri" w:hAnsi="Calibri" w:cs="RxdjkvRlwhxjWqqffnAdvTT5ada87cc"/>
          <w:color w:val="000000"/>
        </w:rPr>
        <w:t>SuperFlash</w:t>
      </w:r>
      <w:r w:rsidRPr="00B66B75">
        <w:rPr>
          <w:rFonts w:ascii="Calibri" w:hAnsi="宋体" w:cs="RxdjkvRlwhxjWqqffnAdvTT5ada87cc"/>
          <w:color w:val="000000"/>
        </w:rPr>
        <w:t>技术，在一系列技术节点和地理区域安装了超过</w:t>
      </w:r>
      <w:r w:rsidRPr="00B66B75">
        <w:rPr>
          <w:rFonts w:ascii="Calibri" w:hAnsi="Calibri" w:cs="RxdjkvRlwhxjWqqffnAdvTT5ada87cc"/>
          <w:color w:val="000000"/>
        </w:rPr>
        <w:t>40</w:t>
      </w:r>
      <w:r w:rsidRPr="00B66B75">
        <w:rPr>
          <w:rFonts w:ascii="Calibri" w:hAnsi="宋体" w:cs="RxdjkvRlwhxjWqqffnAdvTT5ada87cc"/>
          <w:color w:val="000000"/>
        </w:rPr>
        <w:t>个</w:t>
      </w:r>
      <w:r w:rsidRPr="00B66B75">
        <w:rPr>
          <w:rFonts w:ascii="Calibri" w:hAnsi="Calibri" w:cs="RxdjkvRlwhxjWqqffnAdvTT5ada87cc"/>
          <w:color w:val="000000"/>
        </w:rPr>
        <w:t>SuperFlash</w:t>
      </w:r>
      <w:r w:rsidRPr="00B66B75">
        <w:rPr>
          <w:rFonts w:ascii="Calibri" w:hAnsi="宋体" w:cs="RxdjkvRlwhxjWqqffnAdvTT5ada87cc"/>
          <w:color w:val="000000"/>
        </w:rPr>
        <w:t>技术。</w:t>
      </w:r>
    </w:p>
    <w:p w:rsidR="008502B1" w:rsidRPr="00B66B75" w:rsidRDefault="008502B1" w:rsidP="008502B1">
      <w:pPr>
        <w:pStyle w:val="6"/>
        <w:rPr>
          <w:rFonts w:hAnsi="Calibri"/>
        </w:rPr>
      </w:pPr>
      <w:r w:rsidRPr="00B66B75">
        <w:t>基本原理</w:t>
      </w: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Calibri" w:cs="RxdjkvRlwhxjWqqffnAdvTT5ada87cc"/>
          <w:color w:val="000000"/>
        </w:rPr>
        <w:t>SuperFlash</w:t>
      </w:r>
      <w:r w:rsidRPr="00B66B75">
        <w:rPr>
          <w:rFonts w:ascii="Calibri" w:hAnsi="宋体" w:cs="RxdjkvRlwhxjWqqffnAdvTT5ada87cc"/>
          <w:color w:val="000000"/>
        </w:rPr>
        <w:t>存储单元是由</w:t>
      </w:r>
      <w:r w:rsidRPr="00B66B75">
        <w:rPr>
          <w:rFonts w:ascii="Calibri" w:hAnsi="Calibri" w:cs="RxdjkvRlwhxjWqqffnAdvTT5ada87cc"/>
          <w:color w:val="000000"/>
        </w:rPr>
        <w:t>SST</w:t>
      </w:r>
      <w:r w:rsidRPr="00B66B75">
        <w:rPr>
          <w:rFonts w:ascii="Calibri" w:hAnsi="宋体" w:cs="RxdjkvRlwhxjWqqffnAdvTT5ada87cc"/>
          <w:color w:val="000000"/>
        </w:rPr>
        <w:t>的联合创始人</w:t>
      </w:r>
      <w:r w:rsidRPr="00B66B75">
        <w:rPr>
          <w:rFonts w:ascii="Calibri" w:hAnsi="Calibri" w:cs="RxdjkvRlwhxjWqqffnAdvTT5ada87cc"/>
          <w:color w:val="000000"/>
        </w:rPr>
        <w:t>Bing Yeh</w:t>
      </w:r>
      <w:r w:rsidRPr="00B66B75">
        <w:rPr>
          <w:rFonts w:ascii="Calibri" w:hAnsi="宋体" w:cs="RxdjkvRlwhxjWqqffnAdvTT5ada87cc"/>
          <w:color w:val="000000"/>
        </w:rPr>
        <w:t>在</w:t>
      </w:r>
      <w:r w:rsidRPr="00B66B75">
        <w:rPr>
          <w:rFonts w:ascii="Calibri" w:hAnsi="Calibri" w:cs="RxdjkvRlwhxjWqqffnAdvTT5ada87cc"/>
          <w:color w:val="000000"/>
        </w:rPr>
        <w:t>1989</w:t>
      </w:r>
      <w:r w:rsidRPr="00B66B75">
        <w:rPr>
          <w:rFonts w:ascii="Calibri" w:hAnsi="宋体" w:cs="RxdjkvRlwhxjWqqffnAdvTT5ada87cc"/>
          <w:color w:val="000000"/>
        </w:rPr>
        <w:t>年发明的。该存储单元的发展已经超越了最初的概念，加强了该单元从</w:t>
      </w:r>
      <w:r w:rsidRPr="00B66B75">
        <w:rPr>
          <w:rFonts w:ascii="Calibri" w:hAnsi="Calibri" w:cs="RxdjkvRlwhxjWqqffnAdvTT5ada87cc"/>
          <w:color w:val="000000"/>
        </w:rPr>
        <w:t>1</w:t>
      </w:r>
      <w:r w:rsidRPr="00B66B75">
        <w:rPr>
          <w:rFonts w:ascii="Calibri" w:hAnsi="宋体" w:cs="MwdqqgBlbsdjVtmdqcAdvTTec369687"/>
          <w:color w:val="000000"/>
        </w:rPr>
        <w:t>微米</w:t>
      </w:r>
      <w:r w:rsidRPr="00B66B75">
        <w:rPr>
          <w:rFonts w:ascii="Calibri" w:hAnsi="宋体" w:cs="RxdjkvRlwhxjWqqffnAdvTT5ada87cc"/>
          <w:color w:val="000000"/>
        </w:rPr>
        <w:t>技术节点到</w:t>
      </w:r>
      <w:r w:rsidRPr="00B66B75">
        <w:rPr>
          <w:rFonts w:ascii="Calibri" w:hAnsi="Calibri" w:cs="RxdjkvRlwhxjWqqffnAdvTT5ada87cc"/>
          <w:color w:val="000000"/>
        </w:rPr>
        <w:t>28</w:t>
      </w:r>
      <w:r w:rsidRPr="00B66B75">
        <w:rPr>
          <w:rFonts w:ascii="Calibri" w:hAnsi="宋体" w:cs="RxdjkvRlwhxjWqqffnAdvTT5ada87cc"/>
          <w:color w:val="000000"/>
        </w:rPr>
        <w:t>纳米技术节点以及可能更小的几何形状的扩展。通过扩展和演化，存储单元保留了其</w:t>
      </w:r>
      <w:r>
        <w:rPr>
          <w:rFonts w:ascii="Calibri" w:hAnsi="宋体" w:cs="RxdjkvRlwhxjWqqffnAdvTT5ada87cc"/>
          <w:color w:val="000000"/>
        </w:rPr>
        <w:t>分裂栅</w:t>
      </w:r>
      <w:r w:rsidRPr="00B66B75">
        <w:rPr>
          <w:rFonts w:ascii="Calibri" w:hAnsi="宋体" w:cs="RxdjkvRlwhxjWqqffnAdvTT5ada87cc"/>
          <w:color w:val="000000"/>
        </w:rPr>
        <w:t>结构、多对多福勒</w:t>
      </w:r>
      <w:r w:rsidRPr="00B66B75">
        <w:rPr>
          <w:rFonts w:ascii="Calibri" w:hAnsi="Calibri" w:cs="RxdjkvRlwhxjWqqffnAdvTT5ada87cc"/>
          <w:color w:val="000000"/>
        </w:rPr>
        <w:t>-</w:t>
      </w:r>
      <w:r w:rsidRPr="00B66B75">
        <w:rPr>
          <w:rFonts w:ascii="Calibri" w:hAnsi="宋体" w:cs="RxdjkvRlwhxjWqqffnAdvTT5ada87cc"/>
          <w:color w:val="000000"/>
        </w:rPr>
        <w:t>诺德海姆（</w:t>
      </w:r>
      <w:r w:rsidRPr="00B66B75">
        <w:rPr>
          <w:rFonts w:ascii="Calibri" w:hAnsi="Calibri" w:cs="RxdjkvRlwhxjWqqffnAdvTT5ada87cc"/>
          <w:color w:val="000000"/>
        </w:rPr>
        <w:t>FN</w:t>
      </w:r>
      <w:r w:rsidRPr="00B66B75">
        <w:rPr>
          <w:rFonts w:ascii="Calibri" w:hAnsi="宋体" w:cs="RxdjkvRlwhxjWqqffnAdvTT5ada87cc"/>
          <w:color w:val="000000"/>
        </w:rPr>
        <w:t>）隧道擦除和源侧热通道电子（</w:t>
      </w:r>
      <w:r w:rsidRPr="00B66B75">
        <w:rPr>
          <w:rFonts w:ascii="Calibri" w:hAnsi="Calibri" w:cs="RxdjkvRlwhxjWqqffnAdvTT5ada87cc"/>
          <w:color w:val="000000"/>
        </w:rPr>
        <w:t>SS HCE</w:t>
      </w:r>
      <w:r w:rsidRPr="00B66B75">
        <w:rPr>
          <w:rFonts w:ascii="Calibri" w:hAnsi="宋体" w:cs="RxdjkvRlwhxjWqqffnAdvTT5ada87cc"/>
          <w:color w:val="000000"/>
        </w:rPr>
        <w:t>）注入编程。</w:t>
      </w:r>
      <w:r w:rsidRPr="00B66B75">
        <w:rPr>
          <w:rFonts w:ascii="Calibri" w:hAnsi="Calibri" w:cs="RxdjkvRlwhxjWqqffnAdvTT5ada87cc"/>
          <w:color w:val="000000"/>
        </w:rPr>
        <w:t xml:space="preserve"> </w:t>
      </w:r>
    </w:p>
    <w:p w:rsidR="008502B1"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第一代超级闪存（</w:t>
      </w:r>
      <w:r w:rsidRPr="00B66B75">
        <w:rPr>
          <w:rFonts w:ascii="Calibri" w:hAnsi="Calibri" w:cs="RxdjkvRlwhxjWqqffnAdvTT5ada87cc"/>
          <w:color w:val="000000"/>
        </w:rPr>
        <w:t>ESF1</w:t>
      </w:r>
      <w:r w:rsidRPr="00B66B75">
        <w:rPr>
          <w:rFonts w:ascii="Calibri" w:hAnsi="宋体" w:cs="RxdjkvRlwhxjWqqffnAdvTT5ada87cc"/>
          <w:color w:val="000000"/>
        </w:rPr>
        <w:t>）单元已经在独立和嵌入式闪存产品中使用了</w:t>
      </w:r>
      <w:r w:rsidRPr="00B66B75">
        <w:rPr>
          <w:rFonts w:ascii="Calibri" w:hAnsi="Calibri" w:cs="RxdjkvRlwhxjWqqffnAdvTT5ada87cc"/>
          <w:color w:val="000000"/>
        </w:rPr>
        <w:t>20</w:t>
      </w:r>
      <w:r w:rsidRPr="00B66B75">
        <w:rPr>
          <w:rFonts w:ascii="Calibri" w:hAnsi="宋体" w:cs="RxdjkvRlwhxjWqqffnAdvTT5ada87cc"/>
          <w:color w:val="000000"/>
        </w:rPr>
        <w:t>年以上。</w:t>
      </w:r>
      <w:r w:rsidR="0031111A">
        <w:rPr>
          <w:rFonts w:ascii="Calibri" w:hAnsi="宋体" w:cs="RxdjkvRlwhxjWqqffnAdvTT5ada87cc"/>
          <w:color w:val="000000"/>
        </w:rPr>
        <w:fldChar w:fldCharType="begin"/>
      </w:r>
      <w:r>
        <w:rPr>
          <w:rFonts w:ascii="Calibri" w:hAnsi="宋体" w:cs="RxdjkvRlwhxjWqqffnAdvTT5ada87cc"/>
          <w:color w:val="000000"/>
        </w:rPr>
        <w:instrText xml:space="preserve"> REF _Ref104902893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38</w:t>
      </w:r>
      <w:r w:rsidR="0031111A">
        <w:rPr>
          <w:rFonts w:ascii="Calibri" w:hAnsi="宋体" w:cs="RxdjkvRlwhxjWqqffnAdvTT5ada87cc"/>
          <w:color w:val="000000"/>
        </w:rPr>
        <w:fldChar w:fldCharType="end"/>
      </w:r>
      <w:r w:rsidRPr="00B66B75">
        <w:rPr>
          <w:rFonts w:ascii="Calibri" w:hAnsi="宋体" w:cs="RxdjkvRlwhxjWqqffnAdvTT5ada87cc"/>
          <w:color w:val="000000"/>
        </w:rPr>
        <w:t>显示了</w:t>
      </w:r>
      <w:r w:rsidRPr="00B66B75">
        <w:rPr>
          <w:rFonts w:ascii="Calibri" w:hAnsi="Calibri" w:cs="RxdjkvRlwhxjWqqffnAdvTT5ada87cc"/>
          <w:color w:val="000000"/>
        </w:rPr>
        <w:t>ESF1</w:t>
      </w:r>
      <w:r w:rsidRPr="00B66B75">
        <w:rPr>
          <w:rFonts w:ascii="Calibri" w:hAnsi="宋体" w:cs="RxdjkvRlwhxjWqqffnAdvTT5ada87cc"/>
          <w:color w:val="000000"/>
        </w:rPr>
        <w:t>单元的横截面。非自对准的双聚单元有浮动门聚作为存储元件，有三个终端用于读取、擦除和编程操作：选择门（</w:t>
      </w:r>
      <w:r w:rsidRPr="00B66B75">
        <w:rPr>
          <w:rFonts w:ascii="Calibri" w:hAnsi="Calibri" w:cs="RxdjkvRlwhxjWqqffnAdvTT5ada87cc"/>
          <w:color w:val="000000"/>
        </w:rPr>
        <w:t>WL</w:t>
      </w:r>
      <w:r w:rsidRPr="00B66B75">
        <w:rPr>
          <w:rFonts w:ascii="Calibri" w:hAnsi="宋体" w:cs="RxdjkvRlwhxjWqqffnAdvTT5ada87cc"/>
          <w:color w:val="000000"/>
        </w:rPr>
        <w:t>）、源（</w:t>
      </w:r>
      <w:r w:rsidRPr="00B66B75">
        <w:rPr>
          <w:rFonts w:ascii="Calibri" w:hAnsi="Calibri" w:cs="RxdjkvRlwhxjWqqffnAdvTT5ada87cc"/>
          <w:color w:val="000000"/>
        </w:rPr>
        <w:t>SL</w:t>
      </w:r>
      <w:r w:rsidRPr="00B66B75">
        <w:rPr>
          <w:rFonts w:ascii="Calibri" w:hAnsi="宋体" w:cs="RxdjkvRlwhxjWqqffnAdvTT5ada87cc"/>
          <w:color w:val="000000"/>
        </w:rPr>
        <w:t>）和漏（</w:t>
      </w:r>
      <w:r w:rsidRPr="00B66B75">
        <w:rPr>
          <w:rFonts w:ascii="Calibri" w:hAnsi="Calibri" w:cs="RxdjkvRlwhxjWqqffnAdvTT5ada87cc"/>
          <w:color w:val="000000"/>
        </w:rPr>
        <w:t>BL</w:t>
      </w:r>
      <w:r w:rsidRPr="00B66B75">
        <w:rPr>
          <w:rFonts w:ascii="Calibri" w:hAnsi="宋体" w:cs="RxdjkvRlwhxjWqqffnAdvTT5ada87cc"/>
          <w:color w:val="000000"/>
        </w:rPr>
        <w:t>）。浮动门和选择门通道被分割在源极和漏极之间，因此防止了任何过度擦除，这是通常在堆栈门闪存单元中遇到的特征。</w:t>
      </w:r>
      <w:r w:rsidRPr="00B66B75">
        <w:rPr>
          <w:rFonts w:ascii="Calibri" w:hAnsi="Calibri" w:cs="RxdjkvRlwhxjWqqffnAdvTT5ada87cc"/>
          <w:color w:val="000000"/>
        </w:rPr>
        <w:t xml:space="preserve"> </w:t>
      </w:r>
    </w:p>
    <w:p w:rsidR="008502B1" w:rsidRDefault="001A6DDA" w:rsidP="00CA2BAD">
      <w:pPr>
        <w:autoSpaceDE w:val="0"/>
        <w:autoSpaceDN w:val="0"/>
        <w:spacing w:beforeLines="50" w:afterLines="50"/>
        <w:ind w:firstLineChars="200" w:firstLine="480"/>
        <w:rPr>
          <w:rFonts w:ascii="Calibri" w:hAnsi="宋体" w:cs="YqbywhLdrghjQhlqmjAdvTTeeee58d9"/>
        </w:rPr>
      </w:pPr>
      <w:r>
        <w:rPr>
          <w:rFonts w:ascii="Calibri" w:hAnsi="宋体" w:cs="YqbywhLdrghjQhlqmjAdvTTeeee58d9" w:hint="eastAsia"/>
          <w:noProof/>
          <w:snapToGrid/>
        </w:rPr>
        <w:lastRenderedPageBreak/>
        <w:drawing>
          <wp:inline distT="0" distB="0" distL="0" distR="0">
            <wp:extent cx="4667250" cy="1924050"/>
            <wp:effectExtent l="1905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4667250" cy="1924050"/>
                    </a:xfrm>
                    <a:prstGeom prst="rect">
                      <a:avLst/>
                    </a:prstGeom>
                    <a:noFill/>
                    <a:ln w="9525">
                      <a:noFill/>
                      <a:miter lim="800000"/>
                      <a:headEnd/>
                      <a:tailEnd/>
                    </a:ln>
                  </pic:spPr>
                </pic:pic>
              </a:graphicData>
            </a:graphic>
          </wp:inline>
        </w:drawing>
      </w:r>
    </w:p>
    <w:p w:rsidR="008502B1" w:rsidRPr="00B66B75" w:rsidRDefault="008502B1" w:rsidP="008502B1">
      <w:pPr>
        <w:pStyle w:val="af5"/>
        <w:rPr>
          <w:rFonts w:ascii="Calibri" w:eastAsia="宋体" w:hAnsi="Calibri" w:cs="RxdjkvRlwhxjWqqffnAdvTT5ada87cc"/>
        </w:rPr>
      </w:pPr>
      <w:bookmarkStart w:id="43" w:name="_Ref104902893"/>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38</w:t>
      </w:r>
      <w:r w:rsidR="0031111A">
        <w:fldChar w:fldCharType="end"/>
      </w:r>
      <w:bookmarkEnd w:id="43"/>
      <w:r w:rsidRPr="00B66B75">
        <w:rPr>
          <w:rFonts w:ascii="Calibri" w:eastAsia="宋体" w:hAnsi="Calibri" w:cs="YqbywhLdrghjQhlqmjAdvTTeeee58d9"/>
        </w:rPr>
        <w:t xml:space="preserve"> </w:t>
      </w:r>
      <w:r w:rsidRPr="00B66B75">
        <w:rPr>
          <w:rFonts w:ascii="Calibri" w:eastAsia="宋体" w:hAnsi="Calibri" w:cs="RxdjkvRlwhxjWqqffnAdvTT5ada87cc"/>
        </w:rPr>
        <w:t>ESF1</w:t>
      </w:r>
      <w:r w:rsidRPr="00B66B75">
        <w:rPr>
          <w:rFonts w:ascii="Calibri" w:eastAsia="宋体" w:hAnsi="宋体" w:cs="RxdjkvRlwhxjWqqffnAdvTT5ada87cc"/>
        </w:rPr>
        <w:t>单元横截面的说明</w:t>
      </w:r>
    </w:p>
    <w:p w:rsidR="008502B1" w:rsidRPr="00B66B75" w:rsidRDefault="008502B1" w:rsidP="00CA2BAD">
      <w:pPr>
        <w:spacing w:beforeLines="50" w:afterLines="50"/>
        <w:ind w:firstLineChars="200" w:firstLine="480"/>
        <w:rPr>
          <w:rFonts w:ascii="Calibri" w:hAnsi="Calibri" w:cs="RxdjkvRlwhxjWqqffnAdvTT5ada87cc"/>
          <w:color w:val="000000"/>
        </w:rPr>
      </w:pP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第一代超级闪存技术的魅力在于在特定逻辑工艺中形成存储单元的简单性。在一个典型的</w:t>
      </w:r>
      <w:r w:rsidRPr="00B66B75">
        <w:rPr>
          <w:rFonts w:ascii="Calibri" w:hAnsi="Calibri" w:cs="RxdjkvRlwhxjWqqffnAdvTT5ada87cc"/>
          <w:color w:val="000000"/>
        </w:rPr>
        <w:t>ESF1 eFlash</w:t>
      </w:r>
      <w:r w:rsidRPr="00B66B75">
        <w:rPr>
          <w:rFonts w:ascii="Calibri" w:hAnsi="宋体" w:cs="RxdjkvRlwhxjWqqffnAdvTT5ada87cc"/>
          <w:color w:val="000000"/>
        </w:rPr>
        <w:t>工艺中，只需要六到七个额外的掩模步骤，就可以将存储单元和高压器件的操作整合到基线工艺中。这种整合是以保持基线器件的性能的方式进行的。由于</w:t>
      </w:r>
      <w:r w:rsidRPr="00B66B75">
        <w:rPr>
          <w:rFonts w:ascii="Calibri" w:hAnsi="Calibri" w:cs="RxdjkvRlwhxjWqqffnAdvTT5ada87cc"/>
          <w:color w:val="000000"/>
        </w:rPr>
        <w:t>eFlash</w:t>
      </w:r>
      <w:r w:rsidRPr="00B66B75">
        <w:rPr>
          <w:rFonts w:ascii="Calibri" w:hAnsi="宋体" w:cs="RxdjkvRlwhxjWqqffnAdvTT5ada87cc"/>
          <w:color w:val="000000"/>
        </w:rPr>
        <w:t>技术的成熟和各种应用对它的持续需求，我们最近在各种工艺平台</w:t>
      </w:r>
      <w:r w:rsidRPr="00B66B75">
        <w:rPr>
          <w:rFonts w:ascii="Calibri" w:hAnsi="Calibri" w:cs="DbvkgqGfsmljPhhkpkAdvTT3713a231"/>
          <w:color w:val="000000"/>
        </w:rPr>
        <w:t>--</w:t>
      </w:r>
      <w:r w:rsidRPr="00B66B75">
        <w:rPr>
          <w:rFonts w:ascii="Calibri" w:hAnsi="宋体" w:cs="DbvkgqGfsmljPhhkpkAdvTT3713a231"/>
          <w:color w:val="000000"/>
        </w:rPr>
        <w:t>如</w:t>
      </w:r>
      <w:r w:rsidRPr="00B66B75">
        <w:rPr>
          <w:rFonts w:ascii="Calibri" w:hAnsi="宋体" w:cs="RxdjkvRlwhxjWqqffnAdvTT5ada87cc"/>
          <w:color w:val="000000"/>
        </w:rPr>
        <w:t>高压、</w:t>
      </w:r>
      <w:r w:rsidRPr="00B66B75">
        <w:rPr>
          <w:rFonts w:ascii="Calibri" w:hAnsi="Calibri" w:cs="RxdjkvRlwhxjWqqffnAdvTT5ada87cc"/>
          <w:color w:val="000000"/>
        </w:rPr>
        <w:t>BCD</w:t>
      </w:r>
      <w:r w:rsidRPr="00B66B75">
        <w:rPr>
          <w:rFonts w:ascii="Calibri" w:hAnsi="宋体" w:cs="RxdjkvRlwhxjWqqffnAdvTT5ada87cc"/>
          <w:color w:val="000000"/>
        </w:rPr>
        <w:t>、</w:t>
      </w:r>
      <w:r w:rsidRPr="00B66B75">
        <w:rPr>
          <w:rFonts w:ascii="Calibri" w:hAnsi="Calibri" w:cs="RxdjkvRlwhxjWqqffnAdvTT5ada87cc"/>
          <w:color w:val="000000"/>
        </w:rPr>
        <w:t>TDDI</w:t>
      </w:r>
      <w:r w:rsidRPr="00B66B75">
        <w:rPr>
          <w:rFonts w:ascii="Calibri" w:hAnsi="宋体" w:cs="RxdjkvRlwhxjWqqffnAdvTT5ada87cc"/>
          <w:color w:val="000000"/>
        </w:rPr>
        <w:t>等</w:t>
      </w:r>
      <w:r w:rsidRPr="00B66B75">
        <w:rPr>
          <w:rFonts w:ascii="Calibri" w:hAnsi="Calibri" w:cs="RxdjkvRlwhxjWqqffnAdvTT5ada87cc"/>
          <w:color w:val="000000"/>
        </w:rPr>
        <w:t>--</w:t>
      </w:r>
      <w:r w:rsidRPr="00B66B75">
        <w:rPr>
          <w:rFonts w:ascii="Calibri" w:hAnsi="宋体" w:cs="RxdjkvRlwhxjWqqffnAdvTT5ada87cc"/>
          <w:color w:val="000000"/>
        </w:rPr>
        <w:t>中整合了这项技术，额外的掩膜步骤减少到</w:t>
      </w:r>
      <w:r w:rsidRPr="00B66B75">
        <w:rPr>
          <w:rFonts w:ascii="Calibri" w:hAnsi="Calibri" w:cs="RxdjkvRlwhxjWqqffnAdvTT5ada87cc"/>
          <w:color w:val="000000"/>
        </w:rPr>
        <w:t>2</w:t>
      </w:r>
      <w:r w:rsidRPr="00B66B75">
        <w:rPr>
          <w:rFonts w:ascii="Calibri" w:hAnsi="宋体" w:cs="RxdjkvRlwhxjWqqffnAdvTT5ada87cc"/>
          <w:color w:val="000000"/>
        </w:rPr>
        <w:t>到</w:t>
      </w:r>
      <w:r w:rsidRPr="00B66B75">
        <w:rPr>
          <w:rFonts w:ascii="Calibri" w:hAnsi="Calibri" w:cs="RxdjkvRlwhxjWqqffnAdvTT5ada87cc"/>
          <w:color w:val="000000"/>
        </w:rPr>
        <w:t>4</w:t>
      </w:r>
      <w:r w:rsidRPr="00B66B75">
        <w:rPr>
          <w:rFonts w:ascii="Calibri" w:hAnsi="宋体" w:cs="RxdjkvRlwhxjWqqffnAdvTT5ada87cc"/>
          <w:color w:val="000000"/>
        </w:rPr>
        <w:t>个。这些最近的发展提供了非常具有成本效益的嵌入式</w:t>
      </w:r>
      <w:r w:rsidRPr="00B66B75">
        <w:rPr>
          <w:rFonts w:ascii="Calibri" w:hAnsi="Calibri" w:cs="RxdjkvRlwhxjWqqffnAdvTT5ada87cc"/>
          <w:color w:val="000000"/>
        </w:rPr>
        <w:t>NVM</w:t>
      </w:r>
      <w:r w:rsidRPr="00B66B75">
        <w:rPr>
          <w:rFonts w:ascii="Calibri" w:hAnsi="宋体" w:cs="RxdjkvRlwhxjWqqffnAdvTT5ada87cc"/>
          <w:color w:val="000000"/>
        </w:rPr>
        <w:t>解决方案。</w:t>
      </w:r>
      <w:r w:rsidRPr="00B66B75">
        <w:rPr>
          <w:rFonts w:ascii="Calibri" w:hAnsi="Calibri" w:cs="RxdjkvRlwhxjWqqffnAdvTT5ada87cc"/>
          <w:color w:val="000000"/>
        </w:rPr>
        <w:t xml:space="preserve"> </w:t>
      </w: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浮动多晶上的场增强隧道注入器是使用标准</w:t>
      </w:r>
      <w:r w:rsidRPr="00B66B75">
        <w:rPr>
          <w:rFonts w:ascii="Calibri" w:hAnsi="Calibri" w:cs="RxdjkvRlwhxjWqqffnAdvTT5ada87cc"/>
          <w:color w:val="000000"/>
        </w:rPr>
        <w:t>CMOS</w:t>
      </w:r>
      <w:r w:rsidRPr="00B66B75">
        <w:rPr>
          <w:rFonts w:ascii="Calibri" w:hAnsi="宋体" w:cs="RxdjkvRlwhxjWqqffnAdvTT5ada87cc"/>
          <w:color w:val="000000"/>
        </w:rPr>
        <w:t>氧化和干蚀工艺形成的。悬浮多晶是固有的逻辑多晶。漏极是用逻辑结形成的，而源极是一个高压（</w:t>
      </w:r>
      <w:r w:rsidRPr="00B66B75">
        <w:rPr>
          <w:rFonts w:ascii="Calibri" w:hAnsi="Calibri" w:cs="RxdjkvRlwhxjWqqffnAdvTT5ada87cc"/>
          <w:color w:val="000000"/>
        </w:rPr>
        <w:t>HV</w:t>
      </w:r>
      <w:r w:rsidRPr="00B66B75">
        <w:rPr>
          <w:rFonts w:ascii="Calibri" w:hAnsi="宋体" w:cs="RxdjkvRlwhxjWqqffnAdvTT5ada87cc"/>
          <w:color w:val="000000"/>
        </w:rPr>
        <w:t>）结，可以支持编程电压（</w:t>
      </w:r>
      <w:r w:rsidRPr="00B66B75">
        <w:rPr>
          <w:rFonts w:ascii="Calibri" w:hAnsi="Calibri" w:cs="RxdjkvRlwhxjWqqffnAdvTT5ada87cc"/>
          <w:color w:val="000000"/>
        </w:rPr>
        <w:t>9-10V</w:t>
      </w:r>
      <w:r w:rsidRPr="00B66B75">
        <w:rPr>
          <w:rFonts w:ascii="Calibri" w:hAnsi="宋体" w:cs="RxdjkvRlwhxjWqqffnAdvTT5ada87cc"/>
          <w:color w:val="000000"/>
        </w:rPr>
        <w:t>）。第一代单元已经从</w:t>
      </w:r>
      <w:r w:rsidRPr="00B66B75">
        <w:rPr>
          <w:rFonts w:ascii="Calibri" w:hAnsi="Calibri" w:cs="RxdjkvRlwhxjWqqffnAdvTT5ada87cc"/>
          <w:color w:val="000000"/>
        </w:rPr>
        <w:t>1</w:t>
      </w:r>
      <w:r w:rsidRPr="00B66B75">
        <w:rPr>
          <w:rFonts w:ascii="Calibri" w:hAnsi="宋体" w:cs="RxdjkvRlwhxjWqqffnAdvTT5ada87cc"/>
          <w:color w:val="000000"/>
        </w:rPr>
        <w:t>微米的技术节点扩展到</w:t>
      </w:r>
      <w:r w:rsidRPr="00B66B75">
        <w:rPr>
          <w:rFonts w:ascii="Calibri" w:hAnsi="Calibri" w:cs="RxdjkvRlwhxjWqqffnAdvTT5ada87cc"/>
          <w:color w:val="000000"/>
        </w:rPr>
        <w:t>0.11</w:t>
      </w:r>
      <w:r w:rsidRPr="00B66B75">
        <w:rPr>
          <w:rFonts w:ascii="Calibri" w:hAnsi="宋体" w:cs="MwdqqgBlbsdjVtmdqcAdvTTec369687"/>
          <w:color w:val="000000"/>
        </w:rPr>
        <w:t>微米</w:t>
      </w:r>
      <w:r w:rsidRPr="00B66B75">
        <w:rPr>
          <w:rFonts w:ascii="Calibri" w:hAnsi="宋体" w:cs="RxdjkvRlwhxjWqqffnAdvTT5ada87cc"/>
          <w:color w:val="000000"/>
        </w:rPr>
        <w:t>的技术节点，并有可能被采用于更小的几何形状。存储器阵列以交叉点结构排列，有字行和位行的列。这些行可以被分割成大块或小块，因此适用于广泛的嵌入式闪存应用。</w:t>
      </w:r>
      <w:r w:rsidRPr="00B66B75">
        <w:rPr>
          <w:rFonts w:ascii="Calibri" w:hAnsi="Calibri" w:cs="RxdjkvRlwhxjWqqffnAdvTT5ada87cc"/>
          <w:color w:val="000000"/>
        </w:rPr>
        <w:t xml:space="preserve"> </w:t>
      </w: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文献中曾讨论过一种带有</w:t>
      </w:r>
      <w:r>
        <w:rPr>
          <w:rFonts w:ascii="Calibri" w:hAnsi="宋体" w:cs="RxdjkvRlwhxjWqqffnAdvTT5ada87cc"/>
          <w:color w:val="000000"/>
        </w:rPr>
        <w:t>分裂栅</w:t>
      </w:r>
      <w:r w:rsidRPr="00B66B75">
        <w:rPr>
          <w:rFonts w:ascii="Calibri" w:hAnsi="宋体" w:cs="RxdjkvRlwhxjWqqffnAdvTT5ada87cc"/>
          <w:color w:val="000000"/>
        </w:rPr>
        <w:t>的闪存单元的</w:t>
      </w:r>
      <w:r w:rsidRPr="00B66B75">
        <w:rPr>
          <w:rFonts w:ascii="Calibri" w:hAnsi="宋体" w:cs="RlfqfbHdldrmFntkxfAdvTT5ada87cc"/>
          <w:color w:val="000000"/>
        </w:rPr>
        <w:t>高效</w:t>
      </w:r>
      <w:r w:rsidRPr="00B66B75">
        <w:rPr>
          <w:rFonts w:ascii="Calibri" w:hAnsi="宋体" w:cs="RxdjkvRlwhxjWqqffnAdvTT5ada87cc"/>
          <w:color w:val="000000"/>
        </w:rPr>
        <w:t>编程。</w:t>
      </w:r>
      <w:r w:rsidRPr="00B66B75">
        <w:rPr>
          <w:rFonts w:ascii="Calibri" w:hAnsi="Calibri" w:cs="RxdjkvRlwhxjWqqffnAdvTT5ada87cc"/>
          <w:color w:val="000000"/>
        </w:rPr>
        <w:t>Kamiya</w:t>
      </w:r>
      <w:r w:rsidRPr="00B66B75">
        <w:rPr>
          <w:rFonts w:ascii="Calibri" w:hAnsi="宋体" w:cs="RxdjkvRlwhxjWqqffnAdvTT5ada87cc"/>
          <w:color w:val="000000"/>
        </w:rPr>
        <w:t>发表的早期作品之一，描述了一种叫做</w:t>
      </w:r>
      <w:r w:rsidRPr="00B66B75">
        <w:rPr>
          <w:rFonts w:ascii="Calibri" w:hAnsi="Calibri" w:cs="DbvkgqGfsmljPhhkpkAdvTT3713a231"/>
          <w:color w:val="000000"/>
        </w:rPr>
        <w:t>"</w:t>
      </w:r>
      <w:r w:rsidRPr="00B66B75">
        <w:rPr>
          <w:rFonts w:ascii="Calibri" w:hAnsi="宋体" w:cs="DbvkgqGfsmljPhhkpkAdvTT3713a231"/>
          <w:color w:val="000000"/>
        </w:rPr>
        <w:t>垂直</w:t>
      </w:r>
      <w:r w:rsidRPr="00B66B75">
        <w:rPr>
          <w:rFonts w:ascii="Calibri" w:hAnsi="宋体" w:cs="RxdjkvRlwhxjWqqffnAdvTT5ada87cc"/>
          <w:color w:val="000000"/>
        </w:rPr>
        <w:t>加速通道注入</w:t>
      </w:r>
      <w:r w:rsidRPr="00B66B75">
        <w:rPr>
          <w:rFonts w:ascii="Calibri" w:hAnsi="Calibri" w:cs="RxdjkvRlwhxjWqqffnAdvTT5ada87cc"/>
          <w:color w:val="000000"/>
        </w:rPr>
        <w:t>MOS</w:t>
      </w:r>
      <w:r w:rsidRPr="00B66B75">
        <w:rPr>
          <w:rFonts w:ascii="Calibri" w:hAnsi="Calibri" w:cs="DbvkgqGfsmljPhhkpkAdvTT3713a231"/>
          <w:color w:val="000000"/>
        </w:rPr>
        <w:t>"</w:t>
      </w:r>
      <w:r w:rsidRPr="00B66B75">
        <w:rPr>
          <w:rFonts w:ascii="Calibri" w:hAnsi="宋体" w:cs="RxdjkvRlwhxjWqqffnAdvTT5ada87cc"/>
          <w:color w:val="000000"/>
        </w:rPr>
        <w:t>（</w:t>
      </w:r>
      <w:r w:rsidRPr="00B66B75">
        <w:rPr>
          <w:rFonts w:ascii="Calibri" w:hAnsi="Calibri" w:cs="RxdjkvRlwhxjWqqffnAdvTT5ada87cc"/>
          <w:color w:val="000000"/>
        </w:rPr>
        <w:t>PACMOS</w:t>
      </w:r>
      <w:r w:rsidRPr="00B66B75">
        <w:rPr>
          <w:rFonts w:ascii="Calibri" w:hAnsi="宋体" w:cs="RxdjkvRlwhxjWqqffnAdvTT5ada87cc"/>
          <w:color w:val="000000"/>
        </w:rPr>
        <w:t>）的</w:t>
      </w:r>
      <w:r w:rsidRPr="00B66B75">
        <w:rPr>
          <w:rFonts w:ascii="Calibri" w:hAnsi="Calibri" w:cs="RxdjkvRlwhxjWqqffnAdvTT5ada87cc"/>
          <w:color w:val="000000"/>
        </w:rPr>
        <w:t>EPROM</w:t>
      </w:r>
      <w:r w:rsidRPr="00B66B75">
        <w:rPr>
          <w:rFonts w:ascii="Calibri" w:hAnsi="宋体" w:cs="RxdjkvRlwhxjWqqffnAdvTT5ada87cc"/>
          <w:color w:val="000000"/>
        </w:rPr>
        <w:t>单元。在该单元中，串联在漏极和源极之间的选择门和浮动门都被偏置，以在门下形成通道。浮动门电压是在编程过程中通过选择门和漏极的电容耦合形成的。通道注入使用在这两个通道的边界上建立的通道电位间隙。同样地，加州大学伯克利分校的</w:t>
      </w:r>
      <w:r w:rsidRPr="00B66B75">
        <w:rPr>
          <w:rFonts w:ascii="Calibri" w:hAnsi="Calibri" w:cs="RxdjkvRlwhxjWqqffnAdvTT5ada87cc"/>
          <w:color w:val="000000"/>
        </w:rPr>
        <w:t>Hu</w:t>
      </w:r>
      <w:r w:rsidRPr="00B66B75">
        <w:rPr>
          <w:rFonts w:ascii="Calibri" w:hAnsi="宋体" w:cs="RxdjkvRlwhxjWqqffnAdvTT5ada87cc"/>
          <w:color w:val="000000"/>
        </w:rPr>
        <w:t>和他的团队在</w:t>
      </w:r>
      <w:r w:rsidRPr="00B66B75">
        <w:rPr>
          <w:rFonts w:ascii="Calibri" w:hAnsi="Calibri" w:cs="RxdjkvRlwhxjWqqffnAdvTT5ada87cc"/>
          <w:color w:val="000000"/>
        </w:rPr>
        <w:t>1986</w:t>
      </w:r>
      <w:r w:rsidRPr="00B66B75">
        <w:rPr>
          <w:rFonts w:ascii="Calibri" w:hAnsi="宋体" w:cs="RxdjkvRlwhxjWqqffnAdvTT5ada87cc"/>
          <w:color w:val="000000"/>
        </w:rPr>
        <w:t>年发表了关于一种被称为</w:t>
      </w:r>
      <w:r w:rsidRPr="00B66B75">
        <w:rPr>
          <w:rFonts w:ascii="Calibri" w:hAnsi="Calibri" w:cs="RxdjkvRlwhxjWqqffnAdvTT5ada87cc"/>
          <w:color w:val="000000"/>
        </w:rPr>
        <w:t xml:space="preserve"> </w:t>
      </w:r>
      <w:r w:rsidRPr="00B66B75">
        <w:rPr>
          <w:rFonts w:ascii="Calibri" w:hAnsi="Calibri" w:cs="DbvkgqGfsmljPhhkpkAdvTT3713a231"/>
          <w:color w:val="000000"/>
        </w:rPr>
        <w:t>"</w:t>
      </w:r>
      <w:r w:rsidRPr="00B66B75">
        <w:rPr>
          <w:rFonts w:ascii="Calibri" w:hAnsi="宋体" w:cs="RxdjkvRlwhxjWqqffnAdvTT5ada87cc"/>
          <w:color w:val="000000"/>
        </w:rPr>
        <w:t>源侧注入</w:t>
      </w:r>
      <w:r w:rsidRPr="00B66B75">
        <w:rPr>
          <w:rFonts w:ascii="Calibri" w:hAnsi="Calibri" w:cs="RxdjkvRlwhxjWqqffnAdvTT5ada87cc"/>
          <w:color w:val="000000"/>
        </w:rPr>
        <w:t>EPROM</w:t>
      </w:r>
      <w:r w:rsidRPr="00B66B75">
        <w:rPr>
          <w:rFonts w:ascii="Calibri" w:hAnsi="Calibri" w:cs="DbvkgqGfsmljPhhkpkAdvTT3713a231"/>
          <w:color w:val="000000"/>
        </w:rPr>
        <w:t>"</w:t>
      </w:r>
      <w:r w:rsidRPr="00B66B75">
        <w:rPr>
          <w:rFonts w:ascii="Calibri" w:hAnsi="宋体" w:cs="RxdjkvRlwhxjWqqffnAdvTT5ada87cc"/>
          <w:color w:val="000000"/>
        </w:rPr>
        <w:t>（</w:t>
      </w:r>
      <w:r w:rsidRPr="00B66B75">
        <w:rPr>
          <w:rFonts w:ascii="Calibri" w:hAnsi="Calibri" w:cs="RxdjkvRlwhxjWqqffnAdvTT5ada87cc"/>
          <w:color w:val="000000"/>
        </w:rPr>
        <w:t>SIEPROM</w:t>
      </w:r>
      <w:r w:rsidRPr="00B66B75">
        <w:rPr>
          <w:rFonts w:ascii="Calibri" w:hAnsi="宋体" w:cs="RxdjkvRlwhxjWqqffnAdvTT5ada87cc"/>
          <w:color w:val="000000"/>
        </w:rPr>
        <w:t>）的</w:t>
      </w:r>
      <w:r>
        <w:rPr>
          <w:rFonts w:ascii="Calibri" w:hAnsi="宋体" w:cs="RxdjkvRlwhxjWqqffnAdvTT5ada87cc"/>
          <w:color w:val="000000"/>
        </w:rPr>
        <w:t>分裂栅</w:t>
      </w:r>
      <w:r w:rsidRPr="00B66B75">
        <w:rPr>
          <w:rFonts w:ascii="Calibri" w:hAnsi="宋体" w:cs="RxdjkvRlwhxjWqqffnAdvTT5ada87cc"/>
          <w:color w:val="000000"/>
        </w:rPr>
        <w:t>单元，通过在浮动门顶部增加一个耦合门和在聚能堆旁边增加一个浮动聚能隔板来提高编程效率。他们报告了一种比传统</w:t>
      </w:r>
      <w:r w:rsidRPr="00B66B75">
        <w:rPr>
          <w:rFonts w:ascii="Calibri" w:hAnsi="Calibri" w:cs="RxdjkvRlwhxjWqqffnAdvTT5ada87cc"/>
          <w:color w:val="000000"/>
        </w:rPr>
        <w:t>EPROM</w:t>
      </w:r>
      <w:r w:rsidRPr="00B66B75">
        <w:rPr>
          <w:rFonts w:ascii="Calibri" w:hAnsi="宋体" w:cs="RxdjkvRlwhxjWqqffnAdvTT5ada87cc"/>
          <w:color w:val="000000"/>
        </w:rPr>
        <w:t>单元具有若干优势的单元结构，因为该单元可以用</w:t>
      </w:r>
      <w:r w:rsidRPr="00B66B75">
        <w:rPr>
          <w:rFonts w:ascii="Calibri" w:hAnsi="Calibri" w:cs="RxdjkvRlwhxjWqqffnAdvTT5ada87cc"/>
          <w:color w:val="000000"/>
        </w:rPr>
        <w:t>5V</w:t>
      </w:r>
      <w:r w:rsidRPr="00B66B75">
        <w:rPr>
          <w:rFonts w:ascii="Calibri" w:hAnsi="宋体" w:cs="RxdjkvRlwhxjWqqffnAdvTT5ada87cc"/>
          <w:color w:val="000000"/>
        </w:rPr>
        <w:t>的低漏极电压进行编程，而且</w:t>
      </w:r>
      <w:r w:rsidRPr="00B66B75">
        <w:rPr>
          <w:rFonts w:ascii="Calibri" w:hAnsi="Calibri" w:cs="DbvkgqGfsmljPhhkpkAdvTT3713a231"/>
          <w:color w:val="000000"/>
        </w:rPr>
        <w:t>--</w:t>
      </w:r>
      <w:r w:rsidRPr="00B66B75">
        <w:rPr>
          <w:rFonts w:ascii="Calibri" w:hAnsi="宋体" w:cs="RxdjkvRlwhxjWqqffnAdvTT5ada87cc"/>
          <w:color w:val="000000"/>
        </w:rPr>
        <w:t>即使是低编程电压</w:t>
      </w:r>
      <w:r w:rsidRPr="00B66B75">
        <w:rPr>
          <w:rFonts w:ascii="Calibri" w:hAnsi="Calibri" w:cs="DbvkgqGfsmljPhhkpkAdvTT3713a231"/>
          <w:color w:val="000000"/>
        </w:rPr>
        <w:t>--</w:t>
      </w:r>
      <w:r w:rsidRPr="00B66B75">
        <w:rPr>
          <w:rFonts w:ascii="Calibri" w:hAnsi="宋体" w:cs="RxdjkvRlwhxjWqqffnAdvTT5ada87cc"/>
          <w:color w:val="000000"/>
        </w:rPr>
        <w:t>该单元的编程速度也比现有的传统漏极侧注入</w:t>
      </w:r>
      <w:r w:rsidRPr="00B66B75">
        <w:rPr>
          <w:rFonts w:ascii="Calibri" w:hAnsi="Calibri" w:cs="RxdjkvRlwhxjWqqffnAdvTT5ada87cc"/>
          <w:color w:val="000000"/>
        </w:rPr>
        <w:t>EPROM</w:t>
      </w:r>
      <w:r w:rsidRPr="00B66B75">
        <w:rPr>
          <w:rFonts w:ascii="Calibri" w:hAnsi="宋体" w:cs="RxdjkvRlwhxjWqqffnAdvTT5ada87cc"/>
          <w:color w:val="000000"/>
        </w:rPr>
        <w:t>快很多。</w:t>
      </w:r>
      <w:r w:rsidRPr="00B66B75">
        <w:rPr>
          <w:rFonts w:ascii="Calibri" w:hAnsi="Calibri" w:cs="RxdjkvRlwhxjWqqffnAdvTT5ada87cc"/>
          <w:color w:val="000000"/>
        </w:rPr>
        <w:t>1992</w:t>
      </w:r>
      <w:r w:rsidRPr="00B66B75">
        <w:rPr>
          <w:rFonts w:ascii="Calibri" w:hAnsi="宋体" w:cs="RxdjkvRlwhxjWqqffnAdvTT5ada87cc"/>
          <w:color w:val="000000"/>
        </w:rPr>
        <w:t>年，</w:t>
      </w:r>
      <w:r w:rsidRPr="00B66B75">
        <w:rPr>
          <w:rFonts w:ascii="Calibri" w:hAnsi="Calibri" w:cs="RxdjkvRlwhxjWqqffnAdvTT5ada87cc"/>
          <w:color w:val="000000"/>
        </w:rPr>
        <w:t>IMEC</w:t>
      </w:r>
      <w:r w:rsidRPr="00B66B75">
        <w:rPr>
          <w:rFonts w:ascii="Calibri" w:hAnsi="宋体" w:cs="RxdjkvRlwhxjWqqffnAdvTT5ada87cc"/>
          <w:color w:val="000000"/>
        </w:rPr>
        <w:t>的研究对</w:t>
      </w:r>
      <w:r>
        <w:rPr>
          <w:rFonts w:ascii="Calibri" w:hAnsi="宋体" w:cs="RxdjkvRlwhxjWqqffnAdvTT5ada87cc"/>
          <w:color w:val="000000"/>
        </w:rPr>
        <w:t>分裂栅</w:t>
      </w:r>
      <w:r w:rsidRPr="00B66B75">
        <w:rPr>
          <w:rFonts w:ascii="Calibri" w:hAnsi="宋体" w:cs="RxdjkvRlwhxjWqqffnAdvTT5ada87cc"/>
          <w:color w:val="000000"/>
        </w:rPr>
        <w:t>晶体管中增强的热电子注入机制进行了彻底的分析，并证明其对</w:t>
      </w:r>
      <w:r w:rsidRPr="00B66B75">
        <w:rPr>
          <w:rFonts w:ascii="Calibri" w:hAnsi="Calibri" w:cs="RxdjkvRlwhxjWqqffnAdvTT5ada87cc"/>
          <w:color w:val="000000"/>
        </w:rPr>
        <w:t>EEPROM</w:t>
      </w:r>
      <w:r w:rsidRPr="00B66B75">
        <w:rPr>
          <w:rFonts w:ascii="Calibri" w:hAnsi="宋体" w:cs="RxdjkvRlwhxjWqqffnAdvTT5ada87cc"/>
          <w:color w:val="000000"/>
        </w:rPr>
        <w:t>的应用是有用的。</w:t>
      </w:r>
      <w:r w:rsidRPr="00B66B75">
        <w:rPr>
          <w:rFonts w:ascii="Calibri" w:hAnsi="Calibri" w:cs="RxdjkvRlwhxjWqqffnAdvTT5ada87cc"/>
          <w:color w:val="000000"/>
        </w:rPr>
        <w:t xml:space="preserve"> </w:t>
      </w:r>
    </w:p>
    <w:p w:rsidR="008502B1" w:rsidRDefault="008502B1" w:rsidP="00CA2BAD">
      <w:pPr>
        <w:spacing w:beforeLines="50" w:afterLines="50"/>
        <w:ind w:firstLineChars="200" w:firstLine="480"/>
        <w:rPr>
          <w:rFonts w:ascii="Calibri" w:hAnsi="Calibri" w:cs="RxdjkvRlwhxjWqqffnAdvTT5ada87cc"/>
          <w:color w:val="000000"/>
        </w:rPr>
      </w:pPr>
      <w:r w:rsidRPr="00B66B75">
        <w:rPr>
          <w:rFonts w:ascii="Calibri" w:hAnsi="Calibri" w:cs="RxdjkvRlwhxjWqqffnAdvTT5ada87cc"/>
          <w:color w:val="000000"/>
        </w:rPr>
        <w:t>SuperFlash</w:t>
      </w:r>
      <w:r>
        <w:rPr>
          <w:rFonts w:ascii="Calibri" w:hAnsi="宋体" w:cs="RxdjkvRlwhxjWqqffnAdvTT5ada87cc"/>
          <w:color w:val="000000"/>
        </w:rPr>
        <w:t>分裂栅</w:t>
      </w:r>
      <w:r w:rsidRPr="00B66B75">
        <w:rPr>
          <w:rFonts w:ascii="Calibri" w:hAnsi="宋体" w:cs="RxdjkvRlwhxjWqqffnAdvTT5ada87cc"/>
          <w:color w:val="000000"/>
        </w:rPr>
        <w:t>结构提供了非常有效的编程。用小通道电流进行编程，</w:t>
      </w:r>
      <w:r w:rsidRPr="00B66B75">
        <w:rPr>
          <w:rFonts w:ascii="Calibri" w:hAnsi="Calibri" w:cs="RxdjkvRlwhxjWqqffnAdvTT5ada87cc"/>
          <w:color w:val="000000"/>
        </w:rPr>
        <w:t>WL</w:t>
      </w:r>
      <w:r w:rsidRPr="00B66B75">
        <w:rPr>
          <w:rFonts w:ascii="Calibri" w:hAnsi="宋体" w:cs="RxdjkvRlwhxjWqqffnAdvTT5ada87cc"/>
          <w:color w:val="000000"/>
        </w:rPr>
        <w:t>可以略微偏压以打开选择门晶体管。在对</w:t>
      </w:r>
      <w:r w:rsidRPr="00B66B75">
        <w:rPr>
          <w:rFonts w:ascii="Calibri" w:hAnsi="Calibri" w:cs="RxdjkvRlwhxjWqqffnAdvTT5ada87cc"/>
          <w:color w:val="000000"/>
        </w:rPr>
        <w:t>SL</w:t>
      </w:r>
      <w:r w:rsidRPr="00B66B75">
        <w:rPr>
          <w:rFonts w:ascii="Calibri" w:hAnsi="宋体" w:cs="RxdjkvRlwhxjWqqffnAdvTT5ada87cc"/>
          <w:color w:val="000000"/>
        </w:rPr>
        <w:t>施加高电压的情况下，在</w:t>
      </w:r>
      <w:r w:rsidRPr="00B66B75">
        <w:rPr>
          <w:rFonts w:ascii="Calibri" w:hAnsi="Calibri" w:cs="RxdjkvRlwhxjWqqffnAdvTT5ada87cc"/>
          <w:color w:val="000000"/>
        </w:rPr>
        <w:t>FG-WL</w:t>
      </w:r>
      <w:r w:rsidRPr="00B66B75">
        <w:rPr>
          <w:rFonts w:ascii="Calibri" w:hAnsi="宋体" w:cs="RxdjkvRlwhxjWqqffnAdvTT5ada87cc"/>
          <w:color w:val="000000"/>
        </w:rPr>
        <w:t>间隙区域附近会产生一个强大的横向电场，产生通道热电子。然后，浮动门旁的强垂直电场有助于将这些热电子有效地注入浮动门中。</w:t>
      </w:r>
      <w:r w:rsidR="0031111A">
        <w:rPr>
          <w:rFonts w:ascii="Calibri" w:hAnsi="宋体" w:cs="RxdjkvRlwhxjWqqffnAdvTT5ada87cc"/>
          <w:color w:val="000000"/>
        </w:rPr>
        <w:fldChar w:fldCharType="begin"/>
      </w:r>
      <w:r>
        <w:rPr>
          <w:rFonts w:ascii="Calibri" w:hAnsi="宋体" w:cs="RxdjkvRlwhxjWqqffnAdvTT5ada87cc"/>
          <w:color w:val="000000"/>
        </w:rPr>
        <w:instrText xml:space="preserve"> REF _Ref104902982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39</w:t>
      </w:r>
      <w:r w:rsidR="0031111A">
        <w:rPr>
          <w:rFonts w:ascii="Calibri" w:hAnsi="宋体" w:cs="RxdjkvRlwhxjWqqffnAdvTT5ada87cc"/>
          <w:color w:val="000000"/>
        </w:rPr>
        <w:fldChar w:fldCharType="end"/>
      </w:r>
      <w:r w:rsidRPr="00B66B75">
        <w:rPr>
          <w:rFonts w:ascii="Calibri" w:hAnsi="宋体" w:cs="RxdjkvRlwhxjWqqffnAdvTT5ada87cc"/>
          <w:color w:val="000000"/>
        </w:rPr>
        <w:t>显示了沿通道模拟的横向和纵向电场。</w:t>
      </w:r>
      <w:r w:rsidRPr="00B66B75">
        <w:rPr>
          <w:rFonts w:ascii="Calibri" w:hAnsi="Calibri" w:cs="RxdjkvRlwhxjWqqffnAdvTT5ada87cc"/>
          <w:color w:val="000000"/>
        </w:rPr>
        <w:t xml:space="preserve"> </w:t>
      </w:r>
    </w:p>
    <w:p w:rsidR="008502B1" w:rsidRPr="00B66B75" w:rsidRDefault="001A6DDA" w:rsidP="00CA2BAD">
      <w:pPr>
        <w:autoSpaceDE w:val="0"/>
        <w:autoSpaceDN w:val="0"/>
        <w:spacing w:beforeLines="50" w:afterLines="50"/>
        <w:ind w:firstLineChars="200" w:firstLine="480"/>
        <w:rPr>
          <w:rFonts w:ascii="Calibri" w:hAnsi="Calibri" w:cs="RxdjkvRlwhxjWqqffnAdvTT5ada87cc"/>
          <w:color w:val="000000"/>
        </w:rPr>
      </w:pPr>
      <w:r>
        <w:rPr>
          <w:rFonts w:ascii="Calibri" w:hAnsi="Calibri" w:cs="RxdjkvRlwhxjWqqffnAdvTT5ada87cc"/>
          <w:noProof/>
          <w:snapToGrid/>
          <w:color w:val="000000"/>
        </w:rPr>
        <w:lastRenderedPageBreak/>
        <w:drawing>
          <wp:inline distT="0" distB="0" distL="0" distR="0">
            <wp:extent cx="4162425" cy="4171950"/>
            <wp:effectExtent l="19050" t="0" r="9525" b="0"/>
            <wp:docPr id="46"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pic:cNvPicPr>
                      <a:picLocks noChangeAspect="1" noChangeArrowheads="1"/>
                    </pic:cNvPicPr>
                  </pic:nvPicPr>
                  <pic:blipFill>
                    <a:blip r:embed="rId53" cstate="print"/>
                    <a:srcRect/>
                    <a:stretch>
                      <a:fillRect/>
                    </a:stretch>
                  </pic:blipFill>
                  <pic:spPr bwMode="auto">
                    <a:xfrm>
                      <a:off x="0" y="0"/>
                      <a:ext cx="4162425" cy="4171950"/>
                    </a:xfrm>
                    <a:prstGeom prst="rect">
                      <a:avLst/>
                    </a:prstGeom>
                    <a:noFill/>
                    <a:ln w="9525">
                      <a:noFill/>
                      <a:miter lim="800000"/>
                      <a:headEnd/>
                      <a:tailEnd/>
                    </a:ln>
                  </pic:spPr>
                </pic:pic>
              </a:graphicData>
            </a:graphic>
          </wp:inline>
        </w:drawing>
      </w:r>
    </w:p>
    <w:p w:rsidR="008502B1" w:rsidRPr="00B66B75" w:rsidRDefault="008502B1" w:rsidP="008502B1">
      <w:pPr>
        <w:pStyle w:val="af5"/>
        <w:rPr>
          <w:rFonts w:ascii="Calibri" w:eastAsia="宋体" w:hAnsi="Calibri" w:cs="RxdjkvRlwhxjWqqffnAdvTT5ada87cc"/>
        </w:rPr>
      </w:pPr>
      <w:bookmarkStart w:id="44" w:name="_Ref104902982"/>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39</w:t>
      </w:r>
      <w:r w:rsidR="0031111A">
        <w:fldChar w:fldCharType="end"/>
      </w:r>
      <w:bookmarkEnd w:id="44"/>
      <w:r w:rsidRPr="00B66B75">
        <w:rPr>
          <w:rFonts w:ascii="Calibri" w:eastAsia="宋体" w:hAnsi="Calibri" w:cs="YqbywhLdrghjQhlqmjAdvTTeeee58d9"/>
        </w:rPr>
        <w:t xml:space="preserve"> </w:t>
      </w:r>
      <w:r w:rsidRPr="00B66B75">
        <w:rPr>
          <w:rFonts w:ascii="Calibri" w:eastAsia="宋体" w:hAnsi="宋体" w:cs="RxdjkvRlwhxjWqqffnAdvTT5ada87cc"/>
        </w:rPr>
        <w:t>程序中的模拟</w:t>
      </w:r>
      <w:r w:rsidRPr="00B66B75">
        <w:rPr>
          <w:rFonts w:ascii="Calibri" w:eastAsia="宋体" w:hAnsi="宋体" w:cs="RlfqfbHdldrmFntkxfAdvTT5ada87cc"/>
        </w:rPr>
        <w:t>电场</w:t>
      </w:r>
      <w:r w:rsidRPr="00B66B75">
        <w:rPr>
          <w:rFonts w:ascii="Calibri" w:eastAsia="宋体" w:hAnsi="宋体" w:cs="RxdjkvRlwhxjWqqffnAdvTT5ada87cc"/>
        </w:rPr>
        <w:t>：</w:t>
      </w:r>
      <w:r w:rsidRPr="00B66B75">
        <w:rPr>
          <w:rFonts w:ascii="Calibri" w:eastAsia="宋体" w:hAnsi="Calibri" w:cs="YqbywhLdrghjQhlqmjAdvTTeeee58d9"/>
        </w:rPr>
        <w:t xml:space="preserve">a </w:t>
      </w:r>
      <w:r w:rsidRPr="00B66B75">
        <w:rPr>
          <w:rFonts w:ascii="Calibri" w:eastAsia="宋体" w:hAnsi="宋体" w:cs="RxdjkvRlwhxjWqqffnAdvTT5ada87cc"/>
        </w:rPr>
        <w:t>模拟截面与电势等值线；</w:t>
      </w:r>
      <w:r w:rsidRPr="00B66B75">
        <w:rPr>
          <w:rFonts w:ascii="Calibri" w:eastAsia="宋体" w:hAnsi="Calibri" w:cs="YqbywhLdrghjQhlqmjAdvTTeeee58d9"/>
        </w:rPr>
        <w:t xml:space="preserve">b </w:t>
      </w:r>
      <w:r w:rsidRPr="00B66B75">
        <w:rPr>
          <w:rFonts w:ascii="Calibri" w:eastAsia="宋体" w:hAnsi="宋体" w:cs="RxdjkvRlwhxjWqqffnAdvTT5ada87cc"/>
        </w:rPr>
        <w:t>模拟具有最高热电子注入概率的位置；</w:t>
      </w:r>
      <w:r w:rsidRPr="00B66B75">
        <w:rPr>
          <w:rFonts w:ascii="Calibri" w:eastAsia="宋体" w:hAnsi="Calibri" w:cs="YqbywhLdrghjQhlqmjAdvTTeeee58d9"/>
        </w:rPr>
        <w:t xml:space="preserve">c </w:t>
      </w:r>
      <w:r w:rsidRPr="00B66B75">
        <w:rPr>
          <w:rFonts w:ascii="Calibri" w:eastAsia="宋体" w:hAnsi="宋体" w:cs="RxdjkvRlwhxjWqqffnAdvTT5ada87cc"/>
        </w:rPr>
        <w:t>沿通道的横向和纵向电场</w:t>
      </w:r>
    </w:p>
    <w:p w:rsidR="008502B1" w:rsidRPr="00B66B75" w:rsidRDefault="008502B1" w:rsidP="00CA2BAD">
      <w:pPr>
        <w:spacing w:beforeLines="50" w:afterLines="50"/>
        <w:ind w:firstLineChars="200" w:firstLine="480"/>
        <w:rPr>
          <w:rFonts w:ascii="Calibri" w:hAnsi="Calibri" w:cs="RxdjkvRlwhxjWqqffnAdvTT5ada87cc"/>
          <w:color w:val="000000"/>
        </w:rPr>
      </w:pPr>
    </w:p>
    <w:p w:rsidR="008502B1"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由于</w:t>
      </w:r>
      <w:r w:rsidRPr="00B66B75">
        <w:rPr>
          <w:rFonts w:ascii="Calibri" w:hAnsi="Calibri" w:cs="RxdjkvRlwhxjWqqffnAdvTT5ada87cc"/>
          <w:color w:val="000000"/>
        </w:rPr>
        <w:t>ESF1</w:t>
      </w:r>
      <w:r w:rsidRPr="00B66B75">
        <w:rPr>
          <w:rFonts w:ascii="Calibri" w:hAnsi="宋体" w:cs="RxdjkvRlwhxjWqqffnAdvTT5ada87cc"/>
          <w:color w:val="000000"/>
        </w:rPr>
        <w:t>单元结构中缺乏专门的编程耦合门，强大的垂直电场主要依靠</w:t>
      </w:r>
      <w:r w:rsidRPr="00B66B75">
        <w:rPr>
          <w:rFonts w:ascii="Calibri" w:hAnsi="Calibri" w:cs="RxdjkvRlwhxjWqqffnAdvTT5ada87cc"/>
          <w:color w:val="000000"/>
        </w:rPr>
        <w:t>SL</w:t>
      </w:r>
      <w:r w:rsidRPr="00B66B75">
        <w:rPr>
          <w:rFonts w:ascii="Calibri" w:hAnsi="宋体" w:cs="RxdjkvRlwhxjWqqffnAdvTT5ada87cc"/>
          <w:color w:val="000000"/>
        </w:rPr>
        <w:t>电压与浮动门的耦合。为了优化这种</w:t>
      </w:r>
      <w:r w:rsidRPr="00B66B75">
        <w:rPr>
          <w:rFonts w:ascii="Calibri" w:hAnsi="Calibri" w:cs="RxdjkvRlwhxjWqqffnAdvTT5ada87cc"/>
          <w:color w:val="000000"/>
        </w:rPr>
        <w:t>SL-FG</w:t>
      </w:r>
      <w:r w:rsidRPr="00B66B75">
        <w:rPr>
          <w:rFonts w:ascii="Calibri" w:hAnsi="宋体" w:cs="RxdjkvRlwhxjWqqffnAdvTT5ada87cc"/>
          <w:color w:val="000000"/>
        </w:rPr>
        <w:t>耦合，需要在</w:t>
      </w:r>
      <w:r w:rsidRPr="00B66B75">
        <w:rPr>
          <w:rFonts w:ascii="Calibri" w:hAnsi="Calibri" w:cs="RxdjkvRlwhxjWqqffnAdvTT5ada87cc"/>
          <w:color w:val="000000"/>
        </w:rPr>
        <w:t>FG</w:t>
      </w:r>
      <w:r w:rsidRPr="00B66B75">
        <w:rPr>
          <w:rFonts w:ascii="Calibri" w:hAnsi="宋体" w:cs="RxdjkvRlwhxjWqqffnAdvTT5ada87cc"/>
          <w:color w:val="000000"/>
        </w:rPr>
        <w:t>下有一个大的源结。然而，有效的浮动门通道长度必须被适当地缩放，以避免在编程过程中对未选择的单元产生无意的干扰。这一不利特征限制了</w:t>
      </w:r>
      <w:r w:rsidRPr="00B66B75">
        <w:rPr>
          <w:rFonts w:ascii="Calibri" w:hAnsi="Calibri" w:cs="RxdjkvRlwhxjWqqffnAdvTT5ada87cc"/>
          <w:color w:val="000000"/>
        </w:rPr>
        <w:t>ESF1</w:t>
      </w:r>
      <w:r w:rsidRPr="00B66B75">
        <w:rPr>
          <w:rFonts w:ascii="Calibri" w:hAnsi="宋体" w:cs="RxdjkvRlwhxjWqqffnAdvTT5ada87cc"/>
          <w:color w:val="000000"/>
        </w:rPr>
        <w:t>单元的缩放。</w:t>
      </w:r>
      <w:r w:rsidR="0031111A">
        <w:rPr>
          <w:rFonts w:ascii="Calibri" w:hAnsi="宋体" w:cs="RxdjkvRlwhxjWqqffnAdvTT5ada87cc"/>
          <w:color w:val="000000"/>
        </w:rPr>
        <w:fldChar w:fldCharType="begin"/>
      </w:r>
      <w:r>
        <w:rPr>
          <w:rFonts w:ascii="Calibri" w:hAnsi="宋体" w:cs="RxdjkvRlwhxjWqqffnAdvTT5ada87cc"/>
          <w:color w:val="000000"/>
        </w:rPr>
        <w:instrText xml:space="preserve"> REF _Ref104903055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40</w:t>
      </w:r>
      <w:r w:rsidR="0031111A">
        <w:rPr>
          <w:rFonts w:ascii="Calibri" w:hAnsi="宋体" w:cs="RxdjkvRlwhxjWqqffnAdvTT5ada87cc"/>
          <w:color w:val="000000"/>
        </w:rPr>
        <w:fldChar w:fldCharType="end"/>
      </w:r>
      <w:r w:rsidRPr="00B66B75">
        <w:rPr>
          <w:rFonts w:ascii="Calibri" w:hAnsi="宋体" w:cs="RxdjkvRlwhxjWqqffnAdvTT5ada87cc"/>
          <w:color w:val="000000"/>
        </w:rPr>
        <w:t>显示了</w:t>
      </w:r>
      <w:r w:rsidRPr="00B66B75">
        <w:rPr>
          <w:rFonts w:ascii="Calibri" w:hAnsi="Calibri" w:cs="RxdjkvRlwhxjWqqffnAdvTT5ada87cc"/>
          <w:color w:val="000000"/>
        </w:rPr>
        <w:t>ESF1</w:t>
      </w:r>
      <w:r w:rsidRPr="00B66B75">
        <w:rPr>
          <w:rFonts w:ascii="Calibri" w:hAnsi="宋体" w:cs="RxdjkvRlwhxjWqqffnAdvTT5ada87cc"/>
          <w:color w:val="000000"/>
        </w:rPr>
        <w:t>单元操作的一个例子。</w:t>
      </w:r>
      <w:r w:rsidRPr="00B66B75">
        <w:rPr>
          <w:rFonts w:ascii="Calibri" w:hAnsi="Calibri" w:cs="RxdjkvRlwhxjWqqffnAdvTT5ada87cc"/>
          <w:color w:val="000000"/>
        </w:rPr>
        <w:t xml:space="preserve"> </w:t>
      </w:r>
    </w:p>
    <w:p w:rsidR="008502B1" w:rsidRDefault="001A6DDA" w:rsidP="00CA2BAD">
      <w:pPr>
        <w:autoSpaceDE w:val="0"/>
        <w:autoSpaceDN w:val="0"/>
        <w:spacing w:beforeLines="50" w:afterLines="50"/>
        <w:ind w:firstLineChars="200" w:firstLine="480"/>
        <w:rPr>
          <w:rFonts w:ascii="Calibri" w:hAnsi="宋体" w:cs="YqbywhLdrghjQhlqmjAdvTTeeee58d9"/>
        </w:rPr>
      </w:pPr>
      <w:r>
        <w:rPr>
          <w:rFonts w:ascii="Calibri" w:hAnsi="宋体" w:cs="YqbywhLdrghjQhlqmjAdvTTeeee58d9"/>
          <w:noProof/>
          <w:snapToGrid/>
        </w:rPr>
        <w:drawing>
          <wp:inline distT="0" distB="0" distL="0" distR="0">
            <wp:extent cx="4524375" cy="981075"/>
            <wp:effectExtent l="19050" t="0" r="9525" b="0"/>
            <wp:docPr id="47"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54" cstate="print"/>
                    <a:srcRect/>
                    <a:stretch>
                      <a:fillRect/>
                    </a:stretch>
                  </pic:blipFill>
                  <pic:spPr bwMode="auto">
                    <a:xfrm>
                      <a:off x="0" y="0"/>
                      <a:ext cx="4524375" cy="981075"/>
                    </a:xfrm>
                    <a:prstGeom prst="rect">
                      <a:avLst/>
                    </a:prstGeom>
                    <a:noFill/>
                    <a:ln w="9525">
                      <a:noFill/>
                      <a:miter lim="800000"/>
                      <a:headEnd/>
                      <a:tailEnd/>
                    </a:ln>
                  </pic:spPr>
                </pic:pic>
              </a:graphicData>
            </a:graphic>
          </wp:inline>
        </w:drawing>
      </w:r>
    </w:p>
    <w:p w:rsidR="008502B1" w:rsidRPr="00B66B75" w:rsidRDefault="008502B1" w:rsidP="008502B1">
      <w:pPr>
        <w:pStyle w:val="af5"/>
        <w:rPr>
          <w:rFonts w:ascii="Calibri" w:eastAsia="宋体" w:hAnsi="Calibri" w:cs="RxdjkvRlwhxjWqqffnAdvTT5ada87cc"/>
        </w:rPr>
      </w:pPr>
      <w:bookmarkStart w:id="45" w:name="_Ref104903055"/>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40</w:t>
      </w:r>
      <w:r w:rsidR="0031111A">
        <w:fldChar w:fldCharType="end"/>
      </w:r>
      <w:bookmarkEnd w:id="45"/>
      <w:r w:rsidRPr="00B66B75">
        <w:rPr>
          <w:rFonts w:ascii="Calibri" w:eastAsia="宋体" w:hAnsi="Calibri" w:cs="YqbywhLdrghjQhlqmjAdvTTeeee58d9"/>
        </w:rPr>
        <w:t xml:space="preserve"> </w:t>
      </w:r>
      <w:r w:rsidRPr="00B66B75">
        <w:rPr>
          <w:rFonts w:ascii="Calibri" w:eastAsia="宋体" w:hAnsi="Calibri" w:cs="RxdjkvRlwhxjWqqffnAdvTT5ada87cc"/>
        </w:rPr>
        <w:t>ESF1</w:t>
      </w:r>
      <w:r w:rsidRPr="00B66B75">
        <w:rPr>
          <w:rFonts w:ascii="Calibri" w:eastAsia="宋体" w:hAnsi="宋体" w:cs="RxdjkvRlwhxjWqqffnAdvTT5ada87cc"/>
        </w:rPr>
        <w:t>单元操作</w:t>
      </w:r>
    </w:p>
    <w:p w:rsidR="008502B1" w:rsidRPr="00B66B75" w:rsidRDefault="008502B1" w:rsidP="00CA2BAD">
      <w:pPr>
        <w:spacing w:beforeLines="50" w:afterLines="50"/>
        <w:ind w:firstLineChars="200" w:firstLine="480"/>
        <w:rPr>
          <w:rFonts w:ascii="Calibri" w:hAnsi="Calibri" w:cs="RxdjkvRlwhxjWqqffnAdvTT5ada87cc"/>
          <w:color w:val="000000"/>
        </w:rPr>
      </w:pPr>
    </w:p>
    <w:p w:rsidR="008502B1" w:rsidRPr="00B66B75" w:rsidRDefault="008502B1" w:rsidP="00CA2BAD">
      <w:pPr>
        <w:spacing w:beforeLines="50" w:afterLines="50"/>
        <w:ind w:firstLineChars="200" w:firstLine="480"/>
        <w:rPr>
          <w:rFonts w:ascii="Calibri" w:hAnsi="Calibri"/>
        </w:rPr>
      </w:pPr>
      <w:r w:rsidRPr="00B66B75">
        <w:rPr>
          <w:rFonts w:ascii="Calibri" w:hAnsi="宋体" w:cs="RxdjkvRlwhxjWqqffnAdvTT5ada87cc"/>
          <w:color w:val="000000"/>
        </w:rPr>
        <w:t>在擦除操作中，电压被施加到字线上，在一个脉冲中擦除所有的单元。与编程类似，擦除后不需要验证。在晶圆分类过程中，包括了某些测试，以确保所有的位都被正确地筛选，以保证在设备寿命结束前的正常运行。采用场增强型注入器的多对多隧道技术促进了快速擦除时间（</w:t>
      </w:r>
      <w:r w:rsidRPr="00B66B75">
        <w:rPr>
          <w:rFonts w:ascii="Calibri" w:hAnsi="Calibri" w:cs="SrxpyjHcddkpGmdcpgAdvPi1"/>
          <w:color w:val="000000"/>
        </w:rPr>
        <w:t>*</w:t>
      </w:r>
      <w:r w:rsidRPr="00B66B75">
        <w:rPr>
          <w:rFonts w:ascii="Calibri" w:hAnsi="Calibri" w:cs="RxdjkvRlwhxjWqqffnAdvTT5ada87cc"/>
          <w:color w:val="000000"/>
        </w:rPr>
        <w:t>1 ms</w:t>
      </w:r>
      <w:r w:rsidRPr="00B66B75">
        <w:rPr>
          <w:rFonts w:ascii="Calibri" w:hAnsi="宋体" w:cs="RxdjkvRlwhxjWqqffnAdvTT5ada87cc"/>
          <w:color w:val="000000"/>
        </w:rPr>
        <w:t>）。在擦除操作中，</w:t>
      </w:r>
      <w:r w:rsidRPr="00B66B75">
        <w:rPr>
          <w:rFonts w:ascii="Calibri" w:hAnsi="Calibri" w:cs="RxdjkvRlwhxjWqqffnAdvTT5ada87cc"/>
          <w:color w:val="000000"/>
        </w:rPr>
        <w:t>WL</w:t>
      </w:r>
      <w:r w:rsidRPr="00B66B75">
        <w:rPr>
          <w:rFonts w:ascii="Calibri" w:hAnsi="宋体" w:cs="RxdjkvRlwhxjWqqffnAdvTT5ada87cc"/>
          <w:color w:val="000000"/>
        </w:rPr>
        <w:t>被偏置为</w:t>
      </w:r>
      <w:r w:rsidRPr="00B66B75">
        <w:rPr>
          <w:rFonts w:ascii="Calibri" w:hAnsi="Calibri" w:cs="SrxpyjHcddkpGmdcpgAdvPi1"/>
          <w:color w:val="000000"/>
        </w:rPr>
        <w:t>*</w:t>
      </w:r>
      <w:r w:rsidRPr="00B66B75">
        <w:rPr>
          <w:rFonts w:ascii="Calibri" w:hAnsi="Calibri" w:cs="RxdjkvRlwhxjWqqffnAdvTT5ada87cc"/>
          <w:color w:val="000000"/>
        </w:rPr>
        <w:t>12 V</w:t>
      </w:r>
      <w:r w:rsidRPr="00B66B75">
        <w:rPr>
          <w:rFonts w:ascii="Calibri" w:hAnsi="宋体" w:cs="RxdjkvRlwhxjWqqffnAdvTT5ada87cc"/>
          <w:color w:val="000000"/>
        </w:rPr>
        <w:t>，电子通过隧道机制从存储浮动门聚到</w:t>
      </w:r>
      <w:r w:rsidRPr="00B66B75">
        <w:rPr>
          <w:rFonts w:ascii="Calibri" w:hAnsi="Calibri" w:cs="RxdjkvRlwhxjWqqffnAdvTT5ada87cc"/>
          <w:color w:val="000000"/>
        </w:rPr>
        <w:t>WL</w:t>
      </w:r>
      <w:r w:rsidRPr="00B66B75">
        <w:rPr>
          <w:rFonts w:ascii="Calibri" w:hAnsi="宋体" w:cs="RxdjkvRlwhxjWqqffnAdvTT5ada87cc"/>
          <w:color w:val="000000"/>
        </w:rPr>
        <w:t>中。如</w:t>
      </w:r>
      <w:r w:rsidR="0031111A">
        <w:rPr>
          <w:rFonts w:ascii="Calibri" w:hAnsi="宋体" w:cs="RxdjkvRlwhxjWqqffnAdvTT5ada87cc"/>
          <w:color w:val="000000"/>
        </w:rPr>
        <w:fldChar w:fldCharType="begin"/>
      </w:r>
      <w:r>
        <w:rPr>
          <w:rFonts w:ascii="Calibri" w:hAnsi="宋体" w:cs="RxdjkvRlwhxjWqqffnAdvTT5ada87cc"/>
          <w:color w:val="000000"/>
        </w:rPr>
        <w:instrText xml:space="preserve"> REF _Ref104903220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41</w:t>
      </w:r>
      <w:r w:rsidR="0031111A">
        <w:rPr>
          <w:rFonts w:ascii="Calibri" w:hAnsi="宋体" w:cs="RxdjkvRlwhxjWqqffnAdvTT5ada87cc"/>
          <w:color w:val="000000"/>
        </w:rPr>
        <w:fldChar w:fldCharType="end"/>
      </w:r>
      <w:r w:rsidRPr="00B66B75">
        <w:rPr>
          <w:rFonts w:ascii="Calibri" w:hAnsi="宋体" w:cs="RxdjkvRlwhxjWqqffnAdvTT5ada87cc"/>
          <w:color w:val="000000"/>
        </w:rPr>
        <w:t>所示，隧道氧化物中的电场轮廓表明，浮栅聚能器的尖锐尖端增强了电子的隧道。因此，这允</w:t>
      </w:r>
      <w:r w:rsidRPr="00B66B75">
        <w:rPr>
          <w:rFonts w:ascii="Calibri" w:hAnsi="宋体" w:cs="RxdjkvRlwhxjWqqffnAdvTT5ada87cc"/>
          <w:color w:val="000000"/>
        </w:rPr>
        <w:lastRenderedPageBreak/>
        <w:t>许使用厚的隧道氧化物，这一特点完全消除了应力诱导的漏电流（</w:t>
      </w:r>
      <w:r w:rsidRPr="00B66B75">
        <w:rPr>
          <w:rFonts w:ascii="Calibri" w:hAnsi="Calibri" w:cs="RxdjkvRlwhxjWqqffnAdvTT5ada87cc"/>
          <w:color w:val="000000"/>
        </w:rPr>
        <w:t>SILC</w:t>
      </w:r>
      <w:r w:rsidRPr="00B66B75">
        <w:rPr>
          <w:rFonts w:ascii="Calibri" w:hAnsi="宋体" w:cs="RxdjkvRlwhxjWqqffnAdvTT5ada87cc"/>
          <w:color w:val="000000"/>
        </w:rPr>
        <w:t>）。</w:t>
      </w:r>
      <w:r w:rsidRPr="00B66B75">
        <w:rPr>
          <w:rFonts w:ascii="Calibri" w:hAnsi="Calibri" w:cs="RxdjkvRlwhxjWqqffnAdvTT5ada87cc"/>
          <w:color w:val="000000"/>
        </w:rPr>
        <w:t xml:space="preserve"> </w:t>
      </w:r>
      <w:r w:rsidRPr="00B66B75">
        <w:rPr>
          <w:rFonts w:ascii="Calibri" w:hAnsi="Calibri"/>
        </w:rPr>
        <w:t xml:space="preserve"> </w:t>
      </w:r>
    </w:p>
    <w:p w:rsidR="008502B1" w:rsidRDefault="001A6DDA" w:rsidP="00CA2BAD">
      <w:pPr>
        <w:autoSpaceDE w:val="0"/>
        <w:autoSpaceDN w:val="0"/>
        <w:spacing w:beforeLines="50" w:afterLines="50"/>
        <w:ind w:firstLineChars="200" w:firstLine="480"/>
        <w:rPr>
          <w:rFonts w:ascii="Calibri" w:hAnsi="宋体" w:cs="YqbywhLdrghjQhlqmjAdvTTeeee58d9"/>
        </w:rPr>
      </w:pPr>
      <w:r>
        <w:rPr>
          <w:rFonts w:ascii="Calibri" w:hAnsi="宋体" w:cs="YqbywhLdrghjQhlqmjAdvTTeeee58d9" w:hint="eastAsia"/>
          <w:noProof/>
          <w:snapToGrid/>
        </w:rPr>
        <w:drawing>
          <wp:inline distT="0" distB="0" distL="0" distR="0">
            <wp:extent cx="5210175" cy="4057650"/>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5210175" cy="4057650"/>
                    </a:xfrm>
                    <a:prstGeom prst="rect">
                      <a:avLst/>
                    </a:prstGeom>
                    <a:noFill/>
                    <a:ln w="9525">
                      <a:noFill/>
                      <a:miter lim="800000"/>
                      <a:headEnd/>
                      <a:tailEnd/>
                    </a:ln>
                  </pic:spPr>
                </pic:pic>
              </a:graphicData>
            </a:graphic>
          </wp:inline>
        </w:drawing>
      </w:r>
    </w:p>
    <w:p w:rsidR="008502B1" w:rsidRPr="00B66B75" w:rsidRDefault="008502B1" w:rsidP="008502B1">
      <w:pPr>
        <w:pStyle w:val="af5"/>
        <w:rPr>
          <w:rFonts w:ascii="Calibri" w:eastAsia="宋体" w:hAnsi="Calibri" w:cs="RxdjkvRlwhxjWqqffnAdvTT5ada87cc"/>
        </w:rPr>
      </w:pPr>
      <w:bookmarkStart w:id="46" w:name="_Ref104903220"/>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41</w:t>
      </w:r>
      <w:r w:rsidR="0031111A">
        <w:fldChar w:fldCharType="end"/>
      </w:r>
      <w:bookmarkEnd w:id="46"/>
      <w:r w:rsidRPr="00B66B75">
        <w:rPr>
          <w:rFonts w:ascii="Calibri" w:eastAsia="宋体" w:hAnsi="Calibri" w:cs="YqbywhLdrghjQhlqmjAdvTTeeee58d9"/>
        </w:rPr>
        <w:t xml:space="preserve"> </w:t>
      </w:r>
      <w:r w:rsidRPr="00B66B75">
        <w:rPr>
          <w:rFonts w:ascii="Calibri" w:eastAsia="宋体" w:hAnsi="宋体" w:cs="RxdjkvRlwhxjWqqffnAdvTT5ada87cc"/>
        </w:rPr>
        <w:t>擦除过程中隧道氧化物中的模拟电场</w:t>
      </w:r>
    </w:p>
    <w:p w:rsidR="008502B1" w:rsidRPr="00B66B75" w:rsidRDefault="008502B1" w:rsidP="00CA2BAD">
      <w:pPr>
        <w:autoSpaceDE w:val="0"/>
        <w:autoSpaceDN w:val="0"/>
        <w:spacing w:beforeLines="50" w:afterLines="50"/>
        <w:ind w:firstLineChars="200" w:firstLine="480"/>
        <w:rPr>
          <w:rFonts w:ascii="Calibri" w:hAnsi="Calibri" w:cs="RxdjkvRlwhxjWqqffnAdvTT5ada87cc"/>
        </w:rPr>
      </w:pPr>
    </w:p>
    <w:p w:rsidR="008502B1" w:rsidRPr="00B66B75" w:rsidRDefault="008502B1" w:rsidP="00CA2BAD">
      <w:pPr>
        <w:spacing w:beforeLines="50" w:afterLines="50"/>
        <w:ind w:firstLineChars="200" w:firstLine="480"/>
        <w:rPr>
          <w:rFonts w:ascii="Calibri" w:hAnsi="Calibri" w:cs="RxdjkvRlwhxjWqqffnAdvTT5ada87cc"/>
        </w:rPr>
      </w:pPr>
      <w:r w:rsidRPr="00B66B75">
        <w:rPr>
          <w:rFonts w:ascii="Calibri" w:hAnsi="宋体" w:cs="RxdjkvRlwhxjWqqffnAdvTT5ada87cc"/>
          <w:color w:val="000000"/>
        </w:rPr>
        <w:t>为了增强扩展性，</w:t>
      </w:r>
      <w:r w:rsidRPr="00B66B75">
        <w:rPr>
          <w:rFonts w:ascii="Calibri" w:hAnsi="Calibri" w:cs="RxdjkvRlwhxjWqqffnAdvTT5ada87cc"/>
          <w:color w:val="000000"/>
        </w:rPr>
        <w:t>SuperFlash</w:t>
      </w:r>
      <w:r w:rsidRPr="00B66B75">
        <w:rPr>
          <w:rFonts w:ascii="Calibri" w:hAnsi="宋体" w:cs="RxdjkvRlwhxjWqqffnAdvTT5ada87cc"/>
          <w:color w:val="000000"/>
        </w:rPr>
        <w:t>单元在第二代（</w:t>
      </w:r>
      <w:r w:rsidRPr="00B66B75">
        <w:rPr>
          <w:rFonts w:ascii="Calibri" w:hAnsi="Calibri" w:cs="RxdjkvRlwhxjWqqffnAdvTT5ada87cc"/>
          <w:color w:val="000000"/>
        </w:rPr>
        <w:t>ESF2</w:t>
      </w:r>
      <w:r w:rsidRPr="00B66B75">
        <w:rPr>
          <w:rFonts w:ascii="Calibri" w:hAnsi="宋体" w:cs="RxdjkvRlwhxjWqqffnAdvTT5ada87cc"/>
          <w:color w:val="000000"/>
        </w:rPr>
        <w:t>）自对准存储技术下得到了进一步发展。尽管第一代</w:t>
      </w:r>
      <w:r w:rsidRPr="00B66B75">
        <w:rPr>
          <w:rFonts w:ascii="Calibri" w:hAnsi="Calibri" w:cs="RxdjkvRlwhxjWqqffnAdvTT5ada87cc"/>
        </w:rPr>
        <w:t>SuperFlash</w:t>
      </w:r>
      <w:r w:rsidRPr="00B66B75">
        <w:rPr>
          <w:rFonts w:ascii="Calibri" w:hAnsi="宋体" w:cs="RxdjkvRlwhxjWqqffnAdvTT5ada87cc"/>
        </w:rPr>
        <w:t>技术的</w:t>
      </w:r>
      <w:r w:rsidRPr="00B66B75">
        <w:rPr>
          <w:rFonts w:ascii="Calibri" w:hAnsi="宋体" w:cs="HkmdrpQfxvmbMnnspxAdvGTIMES-R"/>
          <w:color w:val="000000"/>
        </w:rPr>
        <w:t>闪存</w:t>
      </w:r>
      <w:r w:rsidRPr="00B66B75">
        <w:rPr>
          <w:rFonts w:ascii="Calibri" w:hAnsi="宋体" w:cs="RxdjkvRlwhxjWqqffnAdvTT5ada87cc"/>
          <w:color w:val="000000"/>
        </w:rPr>
        <w:t>密度为</w:t>
      </w:r>
      <w:r w:rsidRPr="00B66B75">
        <w:rPr>
          <w:rFonts w:ascii="Calibri" w:hAnsi="Calibri" w:cs="YdmqjqNyyxrbRgbdtpAdvP4C4E74"/>
          <w:color w:val="000000"/>
        </w:rPr>
        <w:t>_</w:t>
      </w:r>
      <w:r w:rsidRPr="00B66B75">
        <w:rPr>
          <w:rFonts w:ascii="Calibri" w:hAnsi="Calibri" w:cs="RxdjkvRlwhxjWqqffnAdvTT5ada87cc"/>
          <w:color w:val="000000"/>
        </w:rPr>
        <w:t>4Mb</w:t>
      </w:r>
      <w:r w:rsidRPr="00B66B75">
        <w:rPr>
          <w:rFonts w:ascii="Calibri" w:hAnsi="宋体" w:cs="RxdjkvRlwhxjWqqffnAdvTT5ada87cc"/>
          <w:color w:val="000000"/>
        </w:rPr>
        <w:t>的闪存宏是理想的</w:t>
      </w:r>
      <w:r w:rsidRPr="00B66B75">
        <w:rPr>
          <w:rFonts w:ascii="Calibri" w:hAnsi="宋体" w:cs="RxdjkvRlwhxjWqqffnAdvTT5ada87cc"/>
        </w:rPr>
        <w:t>，但第二代单元的更小的单元允许系统设计者加入内存阵列密度</w:t>
      </w:r>
      <w:r w:rsidRPr="00B66B75">
        <w:rPr>
          <w:rFonts w:ascii="Calibri" w:hAnsi="Calibri" w:cs="RxdjkvRlwhxjWqqffnAdvTT5ada87cc"/>
        </w:rPr>
        <w:t>&gt;4Mb</w:t>
      </w:r>
      <w:r w:rsidRPr="00B66B75">
        <w:rPr>
          <w:rFonts w:ascii="Calibri" w:hAnsi="宋体" w:cs="RxdjkvRlwhxjWqqffnAdvTT5ada87cc"/>
        </w:rPr>
        <w:t>的</w:t>
      </w:r>
      <w:r w:rsidRPr="00B66B75">
        <w:rPr>
          <w:rFonts w:ascii="Calibri" w:hAnsi="Calibri" w:cs="RxdjkvRlwhxjWqqffnAdvTT5ada87cc"/>
        </w:rPr>
        <w:t>eFlash</w:t>
      </w:r>
      <w:r w:rsidRPr="00B66B75">
        <w:rPr>
          <w:rFonts w:ascii="Calibri" w:hAnsi="宋体" w:cs="RxdjkvRlwhxjWqqffnAdvTT5ada87cc"/>
        </w:rPr>
        <w:t>宏。</w:t>
      </w:r>
      <w:r w:rsidRPr="00B66B75">
        <w:rPr>
          <w:rFonts w:ascii="Calibri" w:hAnsi="Calibri" w:cs="RxdjkvRlwhxjWqqffnAdvTT5ada87cc"/>
        </w:rPr>
        <w:t xml:space="preserve"> </w:t>
      </w:r>
    </w:p>
    <w:p w:rsidR="008502B1" w:rsidRDefault="008502B1" w:rsidP="00CA2BAD">
      <w:pPr>
        <w:spacing w:beforeLines="50" w:afterLines="50"/>
        <w:ind w:firstLineChars="200" w:firstLine="480"/>
        <w:rPr>
          <w:rFonts w:ascii="Calibri" w:hAnsi="Calibri" w:cs="RxdjkvRlwhxjWqqffnAdvTT5ada87cc"/>
          <w:color w:val="000000"/>
        </w:rPr>
      </w:pPr>
      <w:r w:rsidRPr="00B66B75">
        <w:rPr>
          <w:rFonts w:ascii="Calibri" w:hAnsi="Calibri" w:cs="RxdjkvRlwhxjWqqffnAdvTT5ada87cc"/>
        </w:rPr>
        <w:t>ESF2</w:t>
      </w:r>
      <w:r w:rsidRPr="00B66B75">
        <w:rPr>
          <w:rFonts w:ascii="Calibri" w:hAnsi="宋体" w:cs="RxdjkvRlwhxjWqqffnAdvTT5ada87cc"/>
        </w:rPr>
        <w:t>单元的进步是在形成浮动栅极、源线聚能和</w:t>
      </w:r>
      <w:r w:rsidRPr="00B66B75">
        <w:rPr>
          <w:rFonts w:ascii="Calibri" w:hAnsi="Calibri" w:cs="RxdjkvRlwhxjWqqffnAdvTT5ada87cc"/>
        </w:rPr>
        <w:t>WL</w:t>
      </w:r>
      <w:r w:rsidRPr="00B66B75">
        <w:rPr>
          <w:rFonts w:ascii="Calibri" w:hAnsi="宋体" w:cs="RxdjkvRlwhxjWqqffnAdvTT5ada87cc"/>
        </w:rPr>
        <w:t>聚能时带有自对准的处理步骤，从而减少了创建存储单元所需的掩码数量。浮动门元件在单元宽度方向（</w:t>
      </w:r>
      <w:r w:rsidRPr="00B66B75">
        <w:rPr>
          <w:rFonts w:ascii="Calibri" w:hAnsi="Calibri" w:cs="RxdjkvRlwhxjWqqffnAdvTT5ada87cc"/>
        </w:rPr>
        <w:t>x</w:t>
      </w:r>
      <w:r w:rsidRPr="00B66B75">
        <w:rPr>
          <w:rFonts w:ascii="Calibri" w:hAnsi="宋体" w:cs="RxdjkvRlwhxjWqqffnAdvTT5ada87cc"/>
        </w:rPr>
        <w:t>）上与有源器件的形成自对准，在单元长度方向（</w:t>
      </w:r>
      <w:r w:rsidRPr="00B66B75">
        <w:rPr>
          <w:rFonts w:ascii="Calibri" w:hAnsi="Calibri" w:cs="RxdjkvRlwhxjWqqffnAdvTT5ada87cc"/>
        </w:rPr>
        <w:t>y</w:t>
      </w:r>
      <w:r w:rsidRPr="00B66B75">
        <w:rPr>
          <w:rFonts w:ascii="Calibri" w:hAnsi="宋体" w:cs="RxdjkvRlwhxjWqqffnAdvTT5ada87cc"/>
        </w:rPr>
        <w:t>）上与氧化物间隔物自对准。源线聚能和</w:t>
      </w:r>
      <w:r w:rsidRPr="00B66B75">
        <w:rPr>
          <w:rFonts w:ascii="Calibri" w:hAnsi="Calibri" w:cs="RxdjkvRlwhxjWqqffnAdvTT5ada87cc"/>
        </w:rPr>
        <w:t>WL</w:t>
      </w:r>
      <w:r w:rsidRPr="00B66B75">
        <w:rPr>
          <w:rFonts w:ascii="Calibri" w:hAnsi="宋体" w:cs="RxdjkvRlwhxjWqqffnAdvTT5ada87cc"/>
        </w:rPr>
        <w:t>聚能与</w:t>
      </w:r>
      <w:r w:rsidRPr="00B66B75">
        <w:rPr>
          <w:rFonts w:ascii="Calibri" w:hAnsi="宋体" w:cs="RxdjkvRlwhxjWqqffnAdvTT5ada87cc"/>
          <w:color w:val="000000"/>
        </w:rPr>
        <w:t>浮栅聚能和电介质间隔</w:t>
      </w:r>
      <w:r w:rsidRPr="00B66B75">
        <w:rPr>
          <w:rFonts w:ascii="Calibri" w:hAnsi="宋体" w:cs="RxdjkvRlwhxjWqqffnAdvTT5ada87cc"/>
        </w:rPr>
        <w:t>物自对准</w:t>
      </w:r>
      <w:r w:rsidRPr="00B66B75">
        <w:rPr>
          <w:rFonts w:ascii="Calibri" w:hAnsi="宋体" w:cs="RxdjkvRlwhxjWqqffnAdvTT5ada87cc"/>
          <w:color w:val="000000"/>
        </w:rPr>
        <w:t>。如</w:t>
      </w:r>
      <w:r w:rsidR="0031111A">
        <w:rPr>
          <w:rFonts w:ascii="Calibri" w:hAnsi="宋体" w:cs="RxdjkvRlwhxjWqqffnAdvTT5ada87cc"/>
          <w:color w:val="000000"/>
        </w:rPr>
        <w:fldChar w:fldCharType="begin"/>
      </w:r>
      <w:r>
        <w:rPr>
          <w:rFonts w:ascii="Calibri" w:hAnsi="宋体" w:cs="RxdjkvRlwhxjWqqffnAdvTT5ada87cc"/>
          <w:color w:val="000000"/>
        </w:rPr>
        <w:instrText xml:space="preserve"> REF _Ref104903266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42</w:t>
      </w:r>
      <w:r w:rsidR="0031111A">
        <w:rPr>
          <w:rFonts w:ascii="Calibri" w:hAnsi="宋体" w:cs="RxdjkvRlwhxjWqqffnAdvTT5ada87cc"/>
          <w:color w:val="000000"/>
        </w:rPr>
        <w:fldChar w:fldCharType="end"/>
      </w:r>
      <w:r w:rsidRPr="00B66B75">
        <w:rPr>
          <w:rFonts w:ascii="Calibri" w:hAnsi="宋体" w:cs="RxdjkvRlwhxjWqqffnAdvTT5ada87cc"/>
          <w:color w:val="000000"/>
        </w:rPr>
        <w:t>所示，</w:t>
      </w:r>
      <w:r w:rsidRPr="00B66B75">
        <w:rPr>
          <w:rFonts w:ascii="Calibri" w:hAnsi="Calibri" w:cs="RxdjkvRlwhxjWqqffnAdvTT5ada87cc"/>
          <w:color w:val="000000"/>
        </w:rPr>
        <w:t>ESF2</w:t>
      </w:r>
      <w:r w:rsidRPr="00B66B75">
        <w:rPr>
          <w:rFonts w:ascii="Calibri" w:hAnsi="宋体" w:cs="RxdjkvRlwhxjWqqffnAdvTT5ada87cc"/>
          <w:color w:val="000000"/>
        </w:rPr>
        <w:t>单元保留了上一代单元</w:t>
      </w:r>
      <w:r w:rsidRPr="00B66B75">
        <w:rPr>
          <w:rFonts w:ascii="Calibri" w:hAnsi="宋体" w:cs="DbvkgqGfsmljPhhkpkAdvTT3713a231"/>
          <w:color w:val="000000"/>
        </w:rPr>
        <w:t>的</w:t>
      </w:r>
      <w:r w:rsidRPr="00B66B75">
        <w:rPr>
          <w:rFonts w:ascii="Calibri" w:hAnsi="宋体" w:cs="RxdjkvRlwhxjWqqffnAdvTT5ada87cc"/>
          <w:color w:val="000000"/>
        </w:rPr>
        <w:t>基本特征：</w:t>
      </w:r>
      <w:r>
        <w:rPr>
          <w:rFonts w:ascii="Calibri" w:hAnsi="宋体" w:cs="RxdjkvRlwhxjWqqffnAdvTT5ada87cc"/>
          <w:color w:val="000000"/>
        </w:rPr>
        <w:t>分裂栅</w:t>
      </w:r>
      <w:r w:rsidRPr="00B66B75">
        <w:rPr>
          <w:rFonts w:ascii="Calibri" w:hAnsi="宋体" w:cs="RxdjkvRlwhxjWqqffnAdvTT5ada87cc"/>
          <w:color w:val="000000"/>
        </w:rPr>
        <w:t>结构、多晶到多晶</w:t>
      </w:r>
      <w:r w:rsidRPr="00B66B75">
        <w:rPr>
          <w:rFonts w:ascii="Calibri" w:hAnsi="Calibri" w:cs="RxdjkvRlwhxjWqqffnAdvTT5ada87cc"/>
          <w:color w:val="000000"/>
        </w:rPr>
        <w:t>FN</w:t>
      </w:r>
      <w:r w:rsidRPr="00B66B75">
        <w:rPr>
          <w:rFonts w:ascii="Calibri" w:hAnsi="宋体" w:cs="RxdjkvRlwhxjWqqffnAdvTT5ada87cc"/>
          <w:color w:val="000000"/>
        </w:rPr>
        <w:t>隧道擦除，以及</w:t>
      </w:r>
      <w:r w:rsidRPr="00B66B75">
        <w:rPr>
          <w:rFonts w:ascii="Calibri" w:hAnsi="Calibri" w:cs="RxdjkvRlwhxjWqqffnAdvTT5ada87cc"/>
          <w:color w:val="000000"/>
        </w:rPr>
        <w:t>SS HCE</w:t>
      </w:r>
      <w:r w:rsidRPr="00B66B75">
        <w:rPr>
          <w:rFonts w:ascii="Calibri" w:hAnsi="宋体" w:cs="RxdjkvRlwhxjWqqffnAdvTT5ada87cc"/>
          <w:color w:val="000000"/>
        </w:rPr>
        <w:t>注入编程。</w:t>
      </w:r>
      <w:r w:rsidRPr="00B66B75">
        <w:rPr>
          <w:rFonts w:ascii="Calibri" w:hAnsi="Calibri" w:cs="RxdjkvRlwhxjWqqffnAdvTT5ada87cc"/>
          <w:color w:val="000000"/>
        </w:rPr>
        <w:t xml:space="preserve"> </w:t>
      </w:r>
    </w:p>
    <w:p w:rsidR="008502B1" w:rsidRDefault="001A6DDA" w:rsidP="00CA2BAD">
      <w:pPr>
        <w:spacing w:beforeLines="50" w:afterLines="50"/>
        <w:ind w:firstLineChars="200" w:firstLine="480"/>
        <w:rPr>
          <w:rFonts w:ascii="Calibri" w:hAnsi="Calibri" w:cs="RxdjkvRlwhxjWqqffnAdvTT5ada87cc"/>
          <w:color w:val="000000"/>
        </w:rPr>
      </w:pPr>
      <w:r>
        <w:rPr>
          <w:rFonts w:ascii="Calibri" w:hAnsi="Calibri" w:cs="RxdjkvRlwhxjWqqffnAdvTT5ada87cc" w:hint="eastAsia"/>
          <w:noProof/>
          <w:snapToGrid/>
          <w:color w:val="000000"/>
        </w:rPr>
        <w:drawing>
          <wp:inline distT="0" distB="0" distL="0" distR="0">
            <wp:extent cx="4667250" cy="1819275"/>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4667250" cy="1819275"/>
                    </a:xfrm>
                    <a:prstGeom prst="rect">
                      <a:avLst/>
                    </a:prstGeom>
                    <a:noFill/>
                    <a:ln w="9525">
                      <a:noFill/>
                      <a:miter lim="800000"/>
                      <a:headEnd/>
                      <a:tailEnd/>
                    </a:ln>
                  </pic:spPr>
                </pic:pic>
              </a:graphicData>
            </a:graphic>
          </wp:inline>
        </w:drawing>
      </w:r>
    </w:p>
    <w:p w:rsidR="008502B1" w:rsidRPr="00B66B75" w:rsidRDefault="008502B1" w:rsidP="008502B1">
      <w:pPr>
        <w:pStyle w:val="af5"/>
        <w:rPr>
          <w:rFonts w:ascii="Calibri" w:eastAsia="宋体" w:hAnsi="Calibri" w:cs="RxdjkvRlwhxjWqqffnAdvTT5ada87cc"/>
        </w:rPr>
      </w:pPr>
      <w:bookmarkStart w:id="47" w:name="_Ref104903266"/>
      <w:r>
        <w:rPr>
          <w:rFonts w:hint="eastAsia"/>
        </w:rPr>
        <w:lastRenderedPageBreak/>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42</w:t>
      </w:r>
      <w:r w:rsidR="0031111A">
        <w:fldChar w:fldCharType="end"/>
      </w:r>
      <w:bookmarkEnd w:id="47"/>
      <w:r w:rsidRPr="00B66B75">
        <w:rPr>
          <w:rFonts w:ascii="Calibri" w:eastAsia="宋体" w:hAnsi="Calibri" w:cs="YqbywhLdrghjQhlqmjAdvTTeeee58d9"/>
        </w:rPr>
        <w:t xml:space="preserve"> </w:t>
      </w:r>
      <w:r w:rsidRPr="00B66B75">
        <w:rPr>
          <w:rFonts w:ascii="Calibri" w:eastAsia="宋体" w:hAnsi="Calibri" w:cs="RxdjkvRlwhxjWqqffnAdvTT5ada87cc"/>
        </w:rPr>
        <w:t>ESF2</w:t>
      </w:r>
      <w:r w:rsidRPr="00B66B75">
        <w:rPr>
          <w:rFonts w:ascii="Calibri" w:eastAsia="宋体" w:hAnsi="宋体" w:cs="RxdjkvRlwhxjWqqffnAdvTT5ada87cc"/>
        </w:rPr>
        <w:t>单元横截面</w:t>
      </w:r>
      <w:r>
        <w:rPr>
          <w:rFonts w:ascii="Calibri" w:eastAsia="宋体" w:hAnsi="宋体" w:cs="RxdjkvRlwhxjWqqffnAdvTT5ada87cc" w:hint="eastAsia"/>
        </w:rPr>
        <w:t>示意图</w:t>
      </w:r>
    </w:p>
    <w:p w:rsidR="008502B1" w:rsidRPr="00B66B75" w:rsidRDefault="008502B1" w:rsidP="00CA2BAD">
      <w:pPr>
        <w:spacing w:beforeLines="50" w:afterLines="50"/>
        <w:ind w:firstLineChars="200" w:firstLine="480"/>
        <w:rPr>
          <w:rFonts w:ascii="Calibri" w:hAnsi="Calibri" w:cs="RxdjkvRlwhxjWqqffnAdvTT5ada87cc"/>
          <w:color w:val="000000"/>
        </w:rPr>
      </w:pP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通过自对准的处理步骤，</w:t>
      </w:r>
      <w:r w:rsidRPr="00B66B75">
        <w:rPr>
          <w:rFonts w:ascii="Calibri" w:hAnsi="Calibri" w:cs="RxdjkvRlwhxjWqqffnAdvTT5ada87cc"/>
          <w:color w:val="000000"/>
        </w:rPr>
        <w:t>ESF2</w:t>
      </w:r>
      <w:r w:rsidRPr="00B66B75">
        <w:rPr>
          <w:rFonts w:ascii="Calibri" w:hAnsi="宋体" w:cs="RxdjkvRlwhxjWqqffnAdvTT5ada87cc"/>
          <w:color w:val="000000"/>
        </w:rPr>
        <w:t>单元可以被大幅扩展。对于</w:t>
      </w:r>
      <w:r w:rsidRPr="00B66B75">
        <w:rPr>
          <w:rFonts w:ascii="Calibri" w:hAnsi="Calibri" w:cs="RxdjkvRlwhxjWqqffnAdvTT5ada87cc"/>
          <w:color w:val="000000"/>
        </w:rPr>
        <w:t>180</w:t>
      </w:r>
      <w:r w:rsidRPr="00B66B75">
        <w:rPr>
          <w:rFonts w:ascii="Calibri" w:hAnsi="宋体" w:cs="RxdjkvRlwhxjWqqffnAdvTT5ada87cc"/>
          <w:color w:val="000000"/>
        </w:rPr>
        <w:t>纳米的相同技术节点，</w:t>
      </w:r>
      <w:r w:rsidRPr="00B66B75">
        <w:rPr>
          <w:rFonts w:ascii="Calibri" w:hAnsi="Calibri" w:cs="RxdjkvRlwhxjWqqffnAdvTT5ada87cc"/>
          <w:color w:val="000000"/>
        </w:rPr>
        <w:t>ESF2</w:t>
      </w:r>
      <w:r w:rsidRPr="00B66B75">
        <w:rPr>
          <w:rFonts w:ascii="Calibri" w:hAnsi="宋体" w:cs="RxdjkvRlwhxjWqqffnAdvTT5ada87cc"/>
          <w:color w:val="000000"/>
        </w:rPr>
        <w:t>的比例可以比</w:t>
      </w:r>
      <w:r w:rsidRPr="00B66B75">
        <w:rPr>
          <w:rFonts w:ascii="Calibri" w:hAnsi="Calibri" w:cs="RxdjkvRlwhxjWqqffnAdvTT5ada87cc"/>
          <w:color w:val="000000"/>
        </w:rPr>
        <w:t>ESF1</w:t>
      </w:r>
      <w:r w:rsidRPr="00B66B75">
        <w:rPr>
          <w:rFonts w:ascii="Calibri" w:hAnsi="宋体" w:cs="RxdjkvRlwhxjWqqffnAdvTT5ada87cc"/>
          <w:color w:val="000000"/>
        </w:rPr>
        <w:t>小</w:t>
      </w:r>
      <w:r w:rsidRPr="00B66B75">
        <w:rPr>
          <w:rFonts w:ascii="Calibri" w:hAnsi="Calibri" w:cs="RxdjkvRlwhxjWqqffnAdvTT5ada87cc"/>
          <w:color w:val="000000"/>
        </w:rPr>
        <w:t>40%</w:t>
      </w:r>
      <w:r w:rsidRPr="00B66B75">
        <w:rPr>
          <w:rFonts w:ascii="Calibri" w:hAnsi="宋体" w:cs="RxdjkvRlwhxjWqqffnAdvTT5ada87cc"/>
          <w:color w:val="000000"/>
        </w:rPr>
        <w:t>以上。</w:t>
      </w:r>
      <w:r w:rsidR="0031111A">
        <w:rPr>
          <w:rFonts w:ascii="Calibri" w:hAnsi="宋体" w:cs="RxdjkvRlwhxjWqqffnAdvTT5ada87cc"/>
          <w:color w:val="000000"/>
        </w:rPr>
        <w:fldChar w:fldCharType="begin"/>
      </w:r>
      <w:r>
        <w:rPr>
          <w:rFonts w:ascii="Calibri" w:hAnsi="宋体" w:cs="RxdjkvRlwhxjWqqffnAdvTT5ada87cc"/>
          <w:color w:val="000000"/>
        </w:rPr>
        <w:instrText xml:space="preserve"> REF _Ref104903420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43</w:t>
      </w:r>
      <w:r w:rsidR="0031111A">
        <w:rPr>
          <w:rFonts w:ascii="Calibri" w:hAnsi="宋体" w:cs="RxdjkvRlwhxjWqqffnAdvTT5ada87cc"/>
          <w:color w:val="000000"/>
        </w:rPr>
        <w:fldChar w:fldCharType="end"/>
      </w:r>
      <w:r w:rsidRPr="00B66B75">
        <w:rPr>
          <w:rFonts w:ascii="Calibri" w:hAnsi="宋体" w:cs="RxdjkvRlwhxjWqqffnAdvTT5ada87cc"/>
          <w:color w:val="000000"/>
        </w:rPr>
        <w:t>显示了</w:t>
      </w:r>
      <w:r w:rsidRPr="00B66B75">
        <w:rPr>
          <w:rFonts w:ascii="Calibri" w:hAnsi="Calibri" w:cs="RxdjkvRlwhxjWqqffnAdvTT5ada87cc"/>
          <w:color w:val="000000"/>
        </w:rPr>
        <w:t>ESF2</w:t>
      </w:r>
      <w:r w:rsidRPr="00B66B75">
        <w:rPr>
          <w:rFonts w:ascii="Calibri" w:hAnsi="宋体" w:cs="RxdjkvRlwhxjWqqffnAdvTT5ada87cc"/>
          <w:color w:val="000000"/>
        </w:rPr>
        <w:t>在</w:t>
      </w:r>
      <w:r w:rsidRPr="00B66B75">
        <w:rPr>
          <w:rFonts w:ascii="Calibri" w:hAnsi="Calibri" w:cs="RxdjkvRlwhxjWqqffnAdvTT5ada87cc"/>
          <w:color w:val="000000"/>
        </w:rPr>
        <w:t>X</w:t>
      </w:r>
      <w:r w:rsidRPr="00B66B75">
        <w:rPr>
          <w:rFonts w:ascii="Calibri" w:hAnsi="宋体" w:cs="RxdjkvRlwhxjWqqffnAdvTT5ada87cc"/>
          <w:color w:val="000000"/>
        </w:rPr>
        <w:t>方向上扩展的改进。</w:t>
      </w:r>
      <w:r w:rsidRPr="00B66B75">
        <w:rPr>
          <w:rFonts w:ascii="Calibri" w:hAnsi="Calibri" w:cs="RxdjkvRlwhxjWqqffnAdvTT5ada87cc"/>
          <w:color w:val="000000"/>
        </w:rPr>
        <w:t>FG</w:t>
      </w:r>
      <w:r w:rsidRPr="00B66B75">
        <w:rPr>
          <w:rFonts w:ascii="Calibri" w:hAnsi="宋体" w:cs="RxdjkvRlwhxjWqqffnAdvTT5ada87cc"/>
          <w:color w:val="000000"/>
        </w:rPr>
        <w:t>聚能是自对准活性形成的；因此，不再需要与活性重叠的聚能来考虑工艺对准和关键尺寸控制。随着</w:t>
      </w:r>
      <w:r w:rsidRPr="00B66B75">
        <w:rPr>
          <w:rFonts w:ascii="Calibri" w:hAnsi="Calibri" w:cs="RxdjkvRlwhxjWqqffnAdvTT5ada87cc"/>
          <w:color w:val="000000"/>
        </w:rPr>
        <w:t>SL</w:t>
      </w:r>
      <w:r w:rsidRPr="00B66B75">
        <w:rPr>
          <w:rFonts w:ascii="Calibri" w:hAnsi="宋体" w:cs="RxdjkvRlwhxjWqqffnAdvTT5ada87cc"/>
          <w:color w:val="000000"/>
        </w:rPr>
        <w:t>聚能的加入，编程电压从</w:t>
      </w:r>
      <w:r w:rsidRPr="00B66B75">
        <w:rPr>
          <w:rFonts w:ascii="Calibri" w:hAnsi="Calibri" w:cs="RxdjkvRlwhxjWqqffnAdvTT5ada87cc"/>
          <w:color w:val="000000"/>
        </w:rPr>
        <w:t>&gt;9.5V</w:t>
      </w:r>
      <w:r w:rsidRPr="00B66B75">
        <w:rPr>
          <w:rFonts w:ascii="Calibri" w:hAnsi="宋体" w:cs="RxdjkvRlwhxjWqqffnAdvTT5ada87cc"/>
          <w:color w:val="000000"/>
        </w:rPr>
        <w:t>降低到</w:t>
      </w:r>
      <w:r w:rsidRPr="00B66B75">
        <w:rPr>
          <w:rFonts w:ascii="Calibri" w:hAnsi="Calibri" w:cs="RxdjkvRlwhxjWqqffnAdvTT5ada87cc"/>
          <w:color w:val="000000"/>
        </w:rPr>
        <w:t>&lt;7.5V</w:t>
      </w:r>
      <w:r w:rsidRPr="00B66B75">
        <w:rPr>
          <w:rFonts w:ascii="Calibri" w:hAnsi="宋体" w:cs="RxdjkvRlwhxjWqqffnAdvTT5ada87cc"/>
          <w:color w:val="000000"/>
        </w:rPr>
        <w:t>，使得</w:t>
      </w:r>
      <w:r w:rsidRPr="00B66B75">
        <w:rPr>
          <w:rFonts w:ascii="Calibri" w:hAnsi="Calibri" w:cs="RxdjkvRlwhxjWqqffnAdvTT5ada87cc"/>
          <w:color w:val="000000"/>
        </w:rPr>
        <w:t>FG</w:t>
      </w:r>
      <w:r w:rsidRPr="00B66B75">
        <w:rPr>
          <w:rFonts w:ascii="Calibri" w:hAnsi="宋体" w:cs="RxdjkvRlwhxjWqqffnAdvTT5ada87cc"/>
          <w:color w:val="000000"/>
        </w:rPr>
        <w:t>通道</w:t>
      </w:r>
      <w:r w:rsidRPr="00B66B75">
        <w:rPr>
          <w:rFonts w:ascii="Calibri" w:hAnsi="宋体" w:cs="ClrmsyShbgrtLsdpdgAdvTT5ada87cc"/>
          <w:color w:val="000000"/>
        </w:rPr>
        <w:t>长度的缩放</w:t>
      </w:r>
      <w:r w:rsidRPr="00B66B75">
        <w:rPr>
          <w:rFonts w:ascii="Calibri" w:hAnsi="宋体" w:cs="RxdjkvRlwhxjWqqffnAdvTT5ada87cc"/>
          <w:color w:val="000000"/>
        </w:rPr>
        <w:t>比例超过</w:t>
      </w:r>
      <w:r w:rsidRPr="00B66B75">
        <w:rPr>
          <w:rFonts w:ascii="Calibri" w:hAnsi="Calibri" w:cs="RxdjkvRlwhxjWqqffnAdvTT5ada87cc"/>
          <w:color w:val="000000"/>
        </w:rPr>
        <w:t>30%</w:t>
      </w:r>
      <w:r w:rsidRPr="00B66B75">
        <w:rPr>
          <w:rFonts w:ascii="Calibri" w:hAnsi="宋体" w:cs="RxdjkvRlwhxjWqqffnAdvTT5ada87cc"/>
          <w:color w:val="000000"/>
        </w:rPr>
        <w:t>。此外，</w:t>
      </w:r>
      <w:r w:rsidRPr="00B66B75">
        <w:rPr>
          <w:rFonts w:ascii="Calibri" w:hAnsi="Calibri" w:cs="RxdjkvRlwhxjWqqffnAdvTT5ada87cc"/>
          <w:color w:val="000000"/>
        </w:rPr>
        <w:t>ESF2</w:t>
      </w:r>
      <w:r w:rsidRPr="00B66B75">
        <w:rPr>
          <w:rFonts w:ascii="Calibri" w:hAnsi="宋体" w:cs="RxdjkvRlwhxjWqqffnAdvTT5ada87cc"/>
          <w:color w:val="000000"/>
        </w:rPr>
        <w:t>将</w:t>
      </w:r>
      <w:r w:rsidRPr="00B66B75">
        <w:rPr>
          <w:rFonts w:ascii="Calibri" w:hAnsi="Calibri" w:cs="RxdjkvRlwhxjWqqffnAdvTT5ada87cc"/>
          <w:color w:val="000000"/>
        </w:rPr>
        <w:t>WL</w:t>
      </w:r>
      <w:r w:rsidRPr="00B66B75">
        <w:rPr>
          <w:rFonts w:ascii="Calibri" w:hAnsi="宋体" w:cs="RxdjkvRlwhxjWqqffnAdvTT5ada87cc"/>
          <w:color w:val="000000"/>
        </w:rPr>
        <w:t>的氧化物，也是隧道氧化物，与高压栅极氧化物解耦。这种解耦允许</w:t>
      </w:r>
      <w:r w:rsidRPr="00B66B75">
        <w:rPr>
          <w:rFonts w:ascii="Calibri" w:hAnsi="Calibri" w:cs="RxdjkvRlwhxjWqqffnAdvTT5ada87cc"/>
          <w:color w:val="000000"/>
        </w:rPr>
        <w:t>WL</w:t>
      </w:r>
      <w:r w:rsidRPr="00B66B75">
        <w:rPr>
          <w:rFonts w:ascii="Calibri" w:hAnsi="宋体" w:cs="RxdjkvRlwhxjWqqffnAdvTT5ada87cc"/>
          <w:color w:val="000000"/>
        </w:rPr>
        <w:t>氧化物和通道长度的扩展。更薄的隧道氧化物不仅有利于</w:t>
      </w:r>
      <w:r w:rsidRPr="00B66B75">
        <w:rPr>
          <w:rFonts w:ascii="Calibri" w:hAnsi="Calibri" w:cs="RxdjkvRlwhxjWqqffnAdvTT5ada87cc"/>
          <w:color w:val="000000"/>
        </w:rPr>
        <w:t>WL</w:t>
      </w:r>
      <w:r w:rsidRPr="00B66B75">
        <w:rPr>
          <w:rFonts w:ascii="Calibri" w:hAnsi="宋体" w:cs="RxdjkvRlwhxjWqqffnAdvTT5ada87cc"/>
          <w:color w:val="000000"/>
        </w:rPr>
        <w:t>通道的扩展，而且还能大大改善单元的编程</w:t>
      </w:r>
      <w:r w:rsidRPr="00B66B75">
        <w:rPr>
          <w:rFonts w:ascii="Calibri" w:hAnsi="Calibri" w:cs="RxdjkvRlwhxjWqqffnAdvTT5ada87cc"/>
          <w:color w:val="000000"/>
        </w:rPr>
        <w:t>/</w:t>
      </w:r>
      <w:r w:rsidRPr="00B66B75">
        <w:rPr>
          <w:rFonts w:ascii="Calibri" w:hAnsi="宋体" w:cs="RxdjkvRlwhxjWqqffnAdvTT5ada87cc"/>
          <w:color w:val="000000"/>
        </w:rPr>
        <w:t>擦除（</w:t>
      </w:r>
      <w:r w:rsidRPr="00B66B75">
        <w:rPr>
          <w:rFonts w:ascii="Calibri" w:hAnsi="Calibri" w:cs="RxdjkvRlwhxjWqqffnAdvTT5ada87cc"/>
          <w:color w:val="000000"/>
        </w:rPr>
        <w:t>P/E</w:t>
      </w:r>
      <w:r w:rsidRPr="00B66B75">
        <w:rPr>
          <w:rFonts w:ascii="Calibri" w:hAnsi="宋体" w:cs="RxdjkvRlwhxjWqqffnAdvTT5ada87cc"/>
          <w:color w:val="000000"/>
        </w:rPr>
        <w:t>）循环的耐久性。</w:t>
      </w:r>
      <w:r w:rsidR="0031111A">
        <w:rPr>
          <w:rFonts w:ascii="Calibri" w:hAnsi="宋体" w:cs="RxdjkvRlwhxjWqqffnAdvTT5ada87cc"/>
          <w:color w:val="000000"/>
        </w:rPr>
        <w:fldChar w:fldCharType="begin"/>
      </w:r>
      <w:r>
        <w:rPr>
          <w:rFonts w:ascii="Calibri" w:hAnsi="宋体" w:cs="RxdjkvRlwhxjWqqffnAdvTT5ada87cc"/>
          <w:color w:val="000000"/>
        </w:rPr>
        <w:instrText xml:space="preserve"> REF _Ref104903447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44</w:t>
      </w:r>
      <w:r w:rsidR="0031111A">
        <w:rPr>
          <w:rFonts w:ascii="Calibri" w:hAnsi="宋体" w:cs="RxdjkvRlwhxjWqqffnAdvTT5ada87cc"/>
          <w:color w:val="000000"/>
        </w:rPr>
        <w:fldChar w:fldCharType="end"/>
      </w:r>
      <w:r w:rsidRPr="00B66B75">
        <w:rPr>
          <w:rFonts w:ascii="Calibri" w:hAnsi="宋体" w:cs="RxdjkvRlwhxjWqqffnAdvTT5ada87cc"/>
          <w:color w:val="000000"/>
        </w:rPr>
        <w:t>总结了耐力与隧道氧化物厚度的关系研究。</w:t>
      </w:r>
      <w:r w:rsidRPr="00B66B75">
        <w:rPr>
          <w:rFonts w:ascii="Calibri" w:hAnsi="Calibri" w:cs="RxdjkvRlwhxjWqqffnAdvTT5ada87cc"/>
          <w:color w:val="000000"/>
        </w:rPr>
        <w:t xml:space="preserve"> </w:t>
      </w:r>
    </w:p>
    <w:p w:rsidR="008502B1" w:rsidRPr="00B66B75" w:rsidRDefault="001A6DDA" w:rsidP="00CA2BAD">
      <w:pPr>
        <w:autoSpaceDE w:val="0"/>
        <w:autoSpaceDN w:val="0"/>
        <w:spacing w:beforeLines="50" w:afterLines="50"/>
        <w:ind w:firstLineChars="200" w:firstLine="480"/>
        <w:rPr>
          <w:rFonts w:ascii="Calibri" w:hAnsi="Calibri" w:cs="RxdjkvRlwhxjWqqffnAdvTT5ada87cc"/>
          <w:color w:val="000000"/>
        </w:rPr>
      </w:pPr>
      <w:r>
        <w:rPr>
          <w:rFonts w:ascii="Calibri" w:hAnsi="Calibri" w:cs="RxdjkvRlwhxjWqqffnAdvTT5ada87cc"/>
          <w:noProof/>
          <w:snapToGrid/>
          <w:color w:val="000000"/>
        </w:rPr>
        <w:drawing>
          <wp:inline distT="0" distB="0" distL="0" distR="0">
            <wp:extent cx="4143375" cy="3381375"/>
            <wp:effectExtent l="19050" t="0" r="9525" b="0"/>
            <wp:docPr id="50"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jpeg"/>
                    <pic:cNvPicPr>
                      <a:picLocks noChangeAspect="1" noChangeArrowheads="1"/>
                    </pic:cNvPicPr>
                  </pic:nvPicPr>
                  <pic:blipFill>
                    <a:blip r:embed="rId57" cstate="print"/>
                    <a:srcRect/>
                    <a:stretch>
                      <a:fillRect/>
                    </a:stretch>
                  </pic:blipFill>
                  <pic:spPr bwMode="auto">
                    <a:xfrm>
                      <a:off x="0" y="0"/>
                      <a:ext cx="4143375" cy="3381375"/>
                    </a:xfrm>
                    <a:prstGeom prst="rect">
                      <a:avLst/>
                    </a:prstGeom>
                    <a:noFill/>
                    <a:ln w="9525">
                      <a:noFill/>
                      <a:miter lim="800000"/>
                      <a:headEnd/>
                      <a:tailEnd/>
                    </a:ln>
                  </pic:spPr>
                </pic:pic>
              </a:graphicData>
            </a:graphic>
          </wp:inline>
        </w:drawing>
      </w:r>
    </w:p>
    <w:p w:rsidR="008502B1" w:rsidRDefault="008502B1" w:rsidP="008502B1">
      <w:pPr>
        <w:pStyle w:val="af5"/>
        <w:rPr>
          <w:rFonts w:ascii="Calibri" w:eastAsia="宋体" w:hAnsi="宋体" w:cs="RxdjkvRlwhxjWqqffnAdvTT5ada87cc"/>
        </w:rPr>
      </w:pPr>
      <w:bookmarkStart w:id="48" w:name="_Ref104903420"/>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43</w:t>
      </w:r>
      <w:r w:rsidR="0031111A">
        <w:fldChar w:fldCharType="end"/>
      </w:r>
      <w:bookmarkEnd w:id="48"/>
      <w:r w:rsidRPr="00B66B75">
        <w:rPr>
          <w:rFonts w:ascii="Calibri" w:eastAsia="宋体" w:hAnsi="Calibri" w:cs="YqbywhLdrghjQhlqmjAdvTTeeee58d9"/>
        </w:rPr>
        <w:t xml:space="preserve"> </w:t>
      </w:r>
      <w:r w:rsidRPr="00B66B75">
        <w:rPr>
          <w:rFonts w:ascii="Calibri" w:eastAsia="宋体" w:hAnsi="宋体" w:cs="RxdjkvRlwhxjWqqffnAdvTT5ada87cc"/>
        </w:rPr>
        <w:t>在</w:t>
      </w:r>
      <w:r w:rsidRPr="00B66B75">
        <w:rPr>
          <w:rFonts w:ascii="Calibri" w:eastAsia="宋体" w:hAnsi="Calibri" w:cs="RxdjkvRlwhxjWqqffnAdvTT5ada87cc"/>
        </w:rPr>
        <w:t>X</w:t>
      </w:r>
      <w:r w:rsidRPr="00B66B75">
        <w:rPr>
          <w:rFonts w:ascii="Calibri" w:eastAsia="宋体" w:hAnsi="宋体" w:cs="RxdjkvRlwhxjWqqffnAdvTT5ada87cc"/>
        </w:rPr>
        <w:t>方向上从</w:t>
      </w:r>
      <w:r w:rsidRPr="00B66B75">
        <w:rPr>
          <w:rFonts w:ascii="Calibri" w:eastAsia="宋体" w:hAnsi="Calibri" w:cs="RxdjkvRlwhxjWqqffnAdvTT5ada87cc"/>
        </w:rPr>
        <w:t>ESF1</w:t>
      </w:r>
      <w:r w:rsidRPr="00B66B75">
        <w:rPr>
          <w:rFonts w:ascii="Calibri" w:eastAsia="宋体" w:hAnsi="宋体" w:cs="RxdjkvRlwhxjWqqffnAdvTT5ada87cc"/>
        </w:rPr>
        <w:t>到</w:t>
      </w:r>
      <w:r w:rsidRPr="00B66B75">
        <w:rPr>
          <w:rFonts w:ascii="Calibri" w:eastAsia="宋体" w:hAnsi="Calibri" w:cs="RxdjkvRlwhxjWqqffnAdvTT5ada87cc"/>
        </w:rPr>
        <w:t>ESF2</w:t>
      </w:r>
      <w:r w:rsidRPr="00B66B75">
        <w:rPr>
          <w:rFonts w:ascii="Calibri" w:eastAsia="宋体" w:hAnsi="宋体" w:cs="RxdjkvRlwhxjWqqffnAdvTT5ada87cc"/>
        </w:rPr>
        <w:t>的比例改进说明，</w:t>
      </w:r>
      <w:r w:rsidRPr="00B66B75">
        <w:rPr>
          <w:rFonts w:ascii="Calibri" w:eastAsia="宋体" w:hAnsi="Calibri" w:cs="YqbywhLdrghjQhlqmjAdvTTeeee58d9"/>
        </w:rPr>
        <w:t>a</w:t>
      </w:r>
      <w:r w:rsidRPr="00B66B75">
        <w:rPr>
          <w:rFonts w:ascii="Calibri" w:eastAsia="宋体" w:hAnsi="宋体" w:cs="YqbywhLdrghjQhlqmjAdvTTeeee58d9"/>
        </w:rPr>
        <w:t>是</w:t>
      </w:r>
      <w:r>
        <w:rPr>
          <w:rFonts w:ascii="Calibri" w:eastAsia="宋体" w:hAnsi="宋体" w:cs="RxdjkvRlwhxjWqqffnAdvTT5ada87cc" w:hint="eastAsia"/>
        </w:rPr>
        <w:t>版图</w:t>
      </w:r>
      <w:r w:rsidRPr="00B66B75">
        <w:rPr>
          <w:rFonts w:ascii="Calibri" w:eastAsia="宋体" w:hAnsi="宋体" w:cs="RxdjkvRlwhxjWqqffnAdvTT5ada87cc"/>
        </w:rPr>
        <w:t>，</w:t>
      </w:r>
      <w:r w:rsidRPr="00B66B75">
        <w:rPr>
          <w:rFonts w:ascii="Calibri" w:eastAsia="宋体" w:hAnsi="Calibri" w:cs="YqbywhLdrghjQhlqmjAdvTTeeee58d9"/>
        </w:rPr>
        <w:t>b</w:t>
      </w:r>
      <w:r w:rsidRPr="00B66B75">
        <w:rPr>
          <w:rFonts w:ascii="Calibri" w:eastAsia="宋体" w:hAnsi="宋体" w:cs="YqbywhLdrghjQhlqmjAdvTTeeee58d9"/>
        </w:rPr>
        <w:t>是</w:t>
      </w:r>
      <w:r w:rsidRPr="00B66B75">
        <w:rPr>
          <w:rFonts w:ascii="Calibri" w:eastAsia="宋体" w:hAnsi="宋体" w:cs="RxdjkvRlwhxjWqqffnAdvTT5ada87cc"/>
        </w:rPr>
        <w:t>横截面（不按比例）。</w:t>
      </w:r>
    </w:p>
    <w:p w:rsidR="008502B1" w:rsidRPr="00B66B75" w:rsidRDefault="001A6DDA" w:rsidP="00CA2BAD">
      <w:pPr>
        <w:autoSpaceDE w:val="0"/>
        <w:autoSpaceDN w:val="0"/>
        <w:spacing w:beforeLines="50" w:afterLines="50"/>
        <w:ind w:firstLineChars="200" w:firstLine="480"/>
        <w:rPr>
          <w:rFonts w:ascii="Calibri" w:hAnsi="Calibri" w:cs="RxdjkvRlwhxjWqqffnAdvTT5ada87cc"/>
        </w:rPr>
      </w:pPr>
      <w:r>
        <w:rPr>
          <w:noProof/>
          <w:snapToGrid/>
        </w:rPr>
        <w:drawing>
          <wp:inline distT="0" distB="0" distL="0" distR="0">
            <wp:extent cx="2705100" cy="2038350"/>
            <wp:effectExtent l="19050" t="0" r="0" b="0"/>
            <wp:docPr id="51" name="图片 1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65"/>
                    <pic:cNvPicPr>
                      <a:picLocks noChangeAspect="1" noChangeArrowheads="1"/>
                    </pic:cNvPicPr>
                  </pic:nvPicPr>
                  <pic:blipFill>
                    <a:blip r:embed="rId58" cstate="print"/>
                    <a:srcRect/>
                    <a:stretch>
                      <a:fillRect/>
                    </a:stretch>
                  </pic:blipFill>
                  <pic:spPr bwMode="auto">
                    <a:xfrm>
                      <a:off x="0" y="0"/>
                      <a:ext cx="2705100" cy="2038350"/>
                    </a:xfrm>
                    <a:prstGeom prst="rect">
                      <a:avLst/>
                    </a:prstGeom>
                    <a:noFill/>
                    <a:ln w="9525">
                      <a:noFill/>
                      <a:miter lim="800000"/>
                      <a:headEnd/>
                      <a:tailEnd/>
                    </a:ln>
                  </pic:spPr>
                </pic:pic>
              </a:graphicData>
            </a:graphic>
          </wp:inline>
        </w:drawing>
      </w:r>
    </w:p>
    <w:p w:rsidR="008502B1" w:rsidRPr="00B66B75" w:rsidRDefault="008502B1" w:rsidP="008502B1">
      <w:pPr>
        <w:pStyle w:val="af5"/>
        <w:rPr>
          <w:rFonts w:ascii="Calibri" w:eastAsia="宋体" w:hAnsi="Calibri" w:cs="RxdjkvRlwhxjWqqffnAdvTT5ada87cc"/>
          <w:color w:val="000000"/>
        </w:rPr>
      </w:pPr>
      <w:bookmarkStart w:id="49" w:name="_Ref104903447"/>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44</w:t>
      </w:r>
      <w:r w:rsidR="0031111A">
        <w:fldChar w:fldCharType="end"/>
      </w:r>
      <w:bookmarkEnd w:id="49"/>
      <w:r w:rsidRPr="00B66B75">
        <w:rPr>
          <w:rFonts w:ascii="Calibri" w:eastAsia="宋体" w:hAnsi="Calibri" w:cs="YqbywhLdrghjQhlqmjAdvTTeeee58d9"/>
          <w:color w:val="000000"/>
        </w:rPr>
        <w:t xml:space="preserve"> </w:t>
      </w:r>
      <w:r w:rsidRPr="00B66B75">
        <w:rPr>
          <w:rFonts w:ascii="Calibri" w:eastAsia="宋体" w:hAnsi="宋体" w:cs="RxdjkvRlwhxjWqqffnAdvTT5ada87cc"/>
          <w:color w:val="000000"/>
        </w:rPr>
        <w:t>耐久性与隧道氧化物厚度的关系：</w:t>
      </w:r>
      <w:r w:rsidRPr="00B66B75">
        <w:rPr>
          <w:rFonts w:ascii="Calibri" w:eastAsia="宋体" w:hAnsi="Calibri" w:cs="YqbywhLdrghjQhlqmjAdvTTeeee58d9"/>
          <w:color w:val="000000"/>
        </w:rPr>
        <w:t xml:space="preserve">a </w:t>
      </w:r>
      <w:r w:rsidRPr="00B66B75">
        <w:rPr>
          <w:rFonts w:ascii="Calibri" w:eastAsia="宋体" w:hAnsi="Calibri" w:cs="RxdjkvRlwhxjWqqffnAdvTT5ada87cc"/>
          <w:color w:val="000000"/>
        </w:rPr>
        <w:t xml:space="preserve">ESF1 0.33 </w:t>
      </w:r>
      <w:r w:rsidRPr="00B66B75">
        <w:rPr>
          <w:rFonts w:ascii="Calibri" w:eastAsia="宋体" w:hAnsi="Calibri" w:cs="MwdqqgBlbsdjVtmdqcAdvTTec369687"/>
          <w:color w:val="000000"/>
        </w:rPr>
        <w:t>μ</w:t>
      </w:r>
      <w:r w:rsidRPr="00B66B75">
        <w:rPr>
          <w:rFonts w:ascii="Calibri" w:eastAsia="宋体" w:hAnsi="Calibri" w:cs="RxdjkvRlwhxjWqqffnAdvTT5ada87cc"/>
          <w:color w:val="000000"/>
        </w:rPr>
        <w:t>m</w:t>
      </w:r>
      <w:r w:rsidRPr="00B66B75">
        <w:rPr>
          <w:rFonts w:ascii="Calibri" w:eastAsia="宋体" w:hAnsi="宋体" w:cs="RxdjkvRlwhxjWqqffnAdvTT5ada87cc"/>
          <w:color w:val="000000"/>
        </w:rPr>
        <w:t>的</w:t>
      </w:r>
      <w:r w:rsidRPr="00B66B75">
        <w:rPr>
          <w:rFonts w:ascii="Calibri" w:eastAsia="宋体" w:hAnsi="Calibri" w:cs="RxdjkvRlwhxjWqqffnAdvTT5ada87cc"/>
          <w:color w:val="000000"/>
        </w:rPr>
        <w:t>Tox &gt; 20 nm</w:t>
      </w:r>
      <w:r w:rsidRPr="00B66B75">
        <w:rPr>
          <w:rFonts w:ascii="Calibri" w:eastAsia="宋体" w:hAnsi="宋体" w:cs="RxdjkvRlwhxjWqqffnAdvTT5ada87cc"/>
          <w:color w:val="000000"/>
        </w:rPr>
        <w:t>；</w:t>
      </w:r>
      <w:r w:rsidRPr="00B66B75">
        <w:rPr>
          <w:rFonts w:ascii="Calibri" w:eastAsia="宋体" w:hAnsi="Calibri" w:cs="YqbywhLdrghjQhlqmjAdvTTeeee58d9"/>
          <w:color w:val="000000"/>
        </w:rPr>
        <w:t xml:space="preserve">b </w:t>
      </w:r>
      <w:r w:rsidRPr="00B66B75">
        <w:rPr>
          <w:rFonts w:ascii="Calibri" w:eastAsia="宋体" w:hAnsi="Calibri" w:cs="RxdjkvRlwhxjWqqffnAdvTT5ada87cc"/>
          <w:color w:val="000000"/>
        </w:rPr>
        <w:t xml:space="preserve">ESF1 0.25 </w:t>
      </w:r>
      <w:r w:rsidRPr="00B66B75">
        <w:rPr>
          <w:rFonts w:ascii="Calibri" w:eastAsia="宋体" w:hAnsi="Calibri" w:cs="MwdqqgBlbsdjVtmdqcAdvTTec369687"/>
          <w:color w:val="000000"/>
        </w:rPr>
        <w:t>μ</w:t>
      </w:r>
      <w:r w:rsidRPr="00B66B75">
        <w:rPr>
          <w:rFonts w:ascii="Calibri" w:eastAsia="宋体" w:hAnsi="Calibri" w:cs="RxdjkvRlwhxjWqqffnAdvTT5ada87cc"/>
          <w:color w:val="000000"/>
        </w:rPr>
        <w:t>m</w:t>
      </w:r>
      <w:r w:rsidRPr="00B66B75">
        <w:rPr>
          <w:rFonts w:ascii="Calibri" w:eastAsia="宋体" w:hAnsi="宋体" w:cs="RxdjkvRlwhxjWqqffnAdvTT5ada87cc"/>
          <w:color w:val="000000"/>
        </w:rPr>
        <w:t>的</w:t>
      </w:r>
      <w:r w:rsidRPr="00B66B75">
        <w:rPr>
          <w:rFonts w:ascii="Calibri" w:eastAsia="宋体" w:hAnsi="Calibri" w:cs="RxdjkvRlwhxjWqqffnAdvTT5ada87cc"/>
          <w:color w:val="000000"/>
        </w:rPr>
        <w:t>Tox &lt; 20 nm</w:t>
      </w:r>
      <w:r w:rsidRPr="00B66B75">
        <w:rPr>
          <w:rFonts w:ascii="Calibri" w:eastAsia="宋体" w:hAnsi="宋体" w:cs="RxdjkvRlwhxjWqqffnAdvTT5ada87cc"/>
          <w:color w:val="000000"/>
        </w:rPr>
        <w:t>；</w:t>
      </w:r>
      <w:r w:rsidRPr="00B66B75">
        <w:rPr>
          <w:rFonts w:ascii="Calibri" w:eastAsia="宋体" w:hAnsi="Calibri" w:cs="YqbywhLdrghjQhlqmjAdvTTeeee58d9"/>
          <w:color w:val="000000"/>
        </w:rPr>
        <w:t xml:space="preserve">c </w:t>
      </w:r>
      <w:r w:rsidRPr="00B66B75">
        <w:rPr>
          <w:rFonts w:ascii="Calibri" w:eastAsia="宋体" w:hAnsi="Calibri" w:cs="RxdjkvRlwhxjWqqffnAdvTT5ada87cc"/>
          <w:color w:val="000000"/>
        </w:rPr>
        <w:t xml:space="preserve">ESF2 0.18 </w:t>
      </w:r>
      <w:r w:rsidRPr="00B66B75">
        <w:rPr>
          <w:rFonts w:ascii="Calibri" w:eastAsia="宋体" w:hAnsi="Calibri" w:cs="YdmqjqNyyxrbRgbdtpAdvP4C4E74"/>
          <w:color w:val="000000"/>
        </w:rPr>
        <w:t xml:space="preserve">_ </w:t>
      </w:r>
      <w:r w:rsidRPr="00B66B75">
        <w:rPr>
          <w:rFonts w:ascii="Calibri" w:eastAsia="宋体" w:hAnsi="Calibri" w:cs="MwdqqgBlbsdjVtmdqcAdvTTec369687"/>
          <w:color w:val="000000"/>
        </w:rPr>
        <w:t>μ</w:t>
      </w:r>
      <w:r w:rsidRPr="00B66B75">
        <w:rPr>
          <w:rFonts w:ascii="Calibri" w:eastAsia="宋体" w:hAnsi="Calibri" w:cs="RxdjkvRlwhxjWqqffnAdvTT5ada87cc"/>
          <w:color w:val="000000"/>
        </w:rPr>
        <w:t>m</w:t>
      </w:r>
      <w:r w:rsidRPr="00B66B75">
        <w:rPr>
          <w:rFonts w:ascii="Calibri" w:eastAsia="宋体" w:hAnsi="宋体" w:cs="RxdjkvRlwhxjWqqffnAdvTT5ada87cc"/>
          <w:color w:val="000000"/>
        </w:rPr>
        <w:t>的</w:t>
      </w:r>
      <w:r w:rsidRPr="00B66B75">
        <w:rPr>
          <w:rFonts w:ascii="Calibri" w:eastAsia="宋体" w:hAnsi="Calibri" w:cs="RxdjkvRlwhxjWqqffnAdvTT5ada87cc"/>
          <w:color w:val="000000"/>
        </w:rPr>
        <w:t xml:space="preserve">Tox </w:t>
      </w:r>
      <w:r w:rsidRPr="00B66B75">
        <w:rPr>
          <w:rFonts w:ascii="Calibri" w:eastAsia="宋体" w:hAnsi="Calibri" w:cs="SrxpyjHcddkpGmdcpgAdvPi1"/>
          <w:color w:val="000000"/>
        </w:rPr>
        <w:t xml:space="preserve">* </w:t>
      </w:r>
      <w:r w:rsidRPr="00B66B75">
        <w:rPr>
          <w:rFonts w:ascii="Calibri" w:eastAsia="宋体" w:hAnsi="Calibri" w:cs="RxdjkvRlwhxjWqqffnAdvTT5ada87cc"/>
          <w:color w:val="000000"/>
        </w:rPr>
        <w:t>15 nm</w:t>
      </w:r>
      <w:r w:rsidRPr="00B66B75">
        <w:rPr>
          <w:rFonts w:ascii="Calibri" w:eastAsia="宋体" w:hAnsi="宋体" w:cs="RxdjkvRlwhxjWqqffnAdvTT5ada87cc"/>
          <w:color w:val="000000"/>
        </w:rPr>
        <w:t>；</w:t>
      </w:r>
      <w:r w:rsidRPr="00B66B75">
        <w:rPr>
          <w:rFonts w:ascii="Calibri" w:eastAsia="宋体" w:hAnsi="Calibri" w:cs="YqbywhLdrghjQhlqmjAdvTTeeee58d9"/>
          <w:color w:val="000000"/>
        </w:rPr>
        <w:t xml:space="preserve">d </w:t>
      </w:r>
      <w:r w:rsidRPr="00B66B75">
        <w:rPr>
          <w:rFonts w:ascii="Calibri" w:eastAsia="宋体" w:hAnsi="Calibri" w:cs="RxdjkvRlwhxjWqqffnAdvTT5ada87cc"/>
          <w:color w:val="000000"/>
        </w:rPr>
        <w:t xml:space="preserve">ESF2 0.18 </w:t>
      </w:r>
      <w:r w:rsidRPr="00B66B75">
        <w:rPr>
          <w:rFonts w:ascii="Calibri" w:eastAsia="宋体" w:hAnsi="Calibri" w:cs="MwdqqgBlbsdjVtmdqcAdvTTec369687"/>
          <w:color w:val="000000"/>
        </w:rPr>
        <w:t>μ</w:t>
      </w:r>
      <w:r w:rsidRPr="00B66B75">
        <w:rPr>
          <w:rFonts w:ascii="Calibri" w:eastAsia="宋体" w:hAnsi="Calibri" w:cs="RxdjkvRlwhxjWqqffnAdvTT5ada87cc"/>
          <w:color w:val="000000"/>
        </w:rPr>
        <w:t>m</w:t>
      </w:r>
      <w:r w:rsidRPr="00B66B75">
        <w:rPr>
          <w:rFonts w:ascii="Calibri" w:eastAsia="宋体" w:hAnsi="宋体" w:cs="RxdjkvRlwhxjWqqffnAdvTT5ada87cc"/>
          <w:color w:val="000000"/>
        </w:rPr>
        <w:t>的典型应用条件下</w:t>
      </w:r>
    </w:p>
    <w:p w:rsidR="008502B1" w:rsidRPr="00B66B75" w:rsidRDefault="008502B1" w:rsidP="00CA2BAD">
      <w:pPr>
        <w:spacing w:beforeLines="50" w:afterLines="50"/>
        <w:ind w:firstLineChars="200" w:firstLine="480"/>
        <w:rPr>
          <w:rFonts w:ascii="Calibri" w:hAnsi="Calibri"/>
        </w:rPr>
      </w:pPr>
      <w:r w:rsidRPr="00B66B75">
        <w:rPr>
          <w:rFonts w:ascii="Calibri" w:hAnsi="宋体" w:cs="RxdjkvRlwhxjWqqffnAdvTT5ada87cc"/>
        </w:rPr>
        <w:t>第二代</w:t>
      </w:r>
      <w:r w:rsidRPr="00B66B75">
        <w:rPr>
          <w:rFonts w:ascii="Calibri" w:hAnsi="Calibri" w:cs="RxdjkvRlwhxjWqqffnAdvTT5ada87cc"/>
        </w:rPr>
        <w:t>SuperFlash</w:t>
      </w:r>
      <w:r w:rsidRPr="00B66B75">
        <w:rPr>
          <w:rFonts w:ascii="Calibri" w:hAnsi="宋体" w:cs="RxdjkvRlwhxjWqqffnAdvTT5ada87cc"/>
        </w:rPr>
        <w:t>单元保留了第一代技术的简单操作和阵列结构。它还保留</w:t>
      </w:r>
      <w:r w:rsidRPr="00B66B75">
        <w:rPr>
          <w:rFonts w:ascii="Calibri" w:hAnsi="宋体" w:cs="RxdjkvRlwhxjWqqffnAdvTT5ada87cc"/>
        </w:rPr>
        <w:lastRenderedPageBreak/>
        <w:t>了第一代技术的性能和可靠性。该存储单元可以在</w:t>
      </w:r>
      <w:r w:rsidRPr="00B66B75">
        <w:rPr>
          <w:rFonts w:ascii="Calibri" w:hAnsi="Calibri" w:cs="RxdjkvRlwhxjWqqffnAdvTT5ada87cc"/>
        </w:rPr>
        <w:t>&lt;1</w:t>
      </w:r>
      <w:r w:rsidRPr="00B66B75">
        <w:rPr>
          <w:rFonts w:ascii="Calibri" w:hAnsi="Calibri" w:cs="MwdqqgBlbsdjVtmdqcAdvTTec369687"/>
        </w:rPr>
        <w:t>μ</w:t>
      </w:r>
      <w:r w:rsidRPr="00B66B75">
        <w:rPr>
          <w:rFonts w:ascii="Calibri" w:hAnsi="宋体" w:cs="RxdjkvRlwhxjWqqffnAdvTT5ada87cc"/>
        </w:rPr>
        <w:t>内完成编程，在</w:t>
      </w:r>
      <w:r w:rsidRPr="00B66B75">
        <w:rPr>
          <w:rFonts w:ascii="Calibri" w:hAnsi="Calibri" w:cs="RxdjkvRlwhxjWqqffnAdvTT5ada87cc"/>
        </w:rPr>
        <w:t>1ms</w:t>
      </w:r>
      <w:r w:rsidRPr="00B66B75">
        <w:rPr>
          <w:rFonts w:ascii="Calibri" w:hAnsi="宋体" w:cs="RxdjkvRlwhxjWqqffnAdvTT5ada87cc"/>
        </w:rPr>
        <w:t>内完成擦除。擦除单元的电流保持在</w:t>
      </w:r>
      <w:r w:rsidRPr="00B66B75">
        <w:rPr>
          <w:rFonts w:ascii="Calibri" w:hAnsi="Calibri" w:cs="RxdjkvRlwhxjWqqffnAdvTT5ada87cc"/>
        </w:rPr>
        <w:t>35</w:t>
      </w:r>
      <w:r w:rsidRPr="00B66B75">
        <w:rPr>
          <w:rFonts w:ascii="Calibri" w:hAnsi="宋体" w:cs="RxdjkvRlwhxjWqqffnAdvTT5ada87cc"/>
        </w:rPr>
        <w:t>至</w:t>
      </w:r>
      <w:r w:rsidRPr="00B66B75">
        <w:rPr>
          <w:rFonts w:ascii="Calibri" w:hAnsi="Calibri" w:cs="RxdjkvRlwhxjWqqffnAdvTT5ada87cc"/>
          <w:color w:val="000000"/>
        </w:rPr>
        <w:t>40</w:t>
      </w:r>
      <w:r w:rsidRPr="00B66B75">
        <w:rPr>
          <w:rFonts w:ascii="Calibri" w:hAnsi="Calibri" w:cs="MwdqqgBlbsdjVtmdqcAdvTTec369687"/>
          <w:color w:val="000000"/>
        </w:rPr>
        <w:t>μ</w:t>
      </w:r>
      <w:r w:rsidRPr="00B66B75">
        <w:rPr>
          <w:rFonts w:ascii="Calibri" w:hAnsi="Calibri" w:cs="RxdjkvRlwhxjWqqffnAdvTT5ada87cc"/>
          <w:color w:val="000000"/>
        </w:rPr>
        <w:t>A</w:t>
      </w:r>
      <w:r w:rsidRPr="00B66B75">
        <w:rPr>
          <w:rFonts w:ascii="Calibri" w:hAnsi="宋体" w:cs="RxdjkvRlwhxjWqqffnAdvTT5ada87cc"/>
        </w:rPr>
        <w:t>之间</w:t>
      </w:r>
      <w:r w:rsidRPr="00B66B75">
        <w:rPr>
          <w:rFonts w:ascii="Calibri" w:hAnsi="宋体" w:cs="RxdjkvRlwhxjWqqffnAdvTT5ada87cc"/>
          <w:color w:val="000000"/>
        </w:rPr>
        <w:t>。由于浮动门和</w:t>
      </w:r>
      <w:r w:rsidRPr="00B66B75">
        <w:rPr>
          <w:rFonts w:ascii="Calibri" w:hAnsi="Calibri" w:cs="RxdjkvRlwhxjWqqffnAdvTT5ada87cc"/>
          <w:color w:val="000000"/>
        </w:rPr>
        <w:t>WL</w:t>
      </w:r>
      <w:r w:rsidRPr="00B66B75">
        <w:rPr>
          <w:rFonts w:ascii="Calibri" w:hAnsi="宋体" w:cs="RxdjkvRlwhxjWqqffnAdvTT5ada87cc"/>
          <w:color w:val="000000"/>
        </w:rPr>
        <w:t>之间的隧道电介质相对较厚，存储单元的耐用性高达数百万次的擦除和编程周期，并且完全不受应力引起的泄漏电流（</w:t>
      </w:r>
      <w:r w:rsidRPr="00B66B75">
        <w:rPr>
          <w:rFonts w:ascii="Calibri" w:hAnsi="Calibri" w:cs="RxdjkvRlwhxjWqqffnAdvTT5ada87cc"/>
          <w:color w:val="000000"/>
        </w:rPr>
        <w:t>SILC</w:t>
      </w:r>
      <w:r w:rsidRPr="00B66B75">
        <w:rPr>
          <w:rFonts w:ascii="Calibri" w:hAnsi="宋体" w:cs="RxdjkvRlwhxjWqqffnAdvTT5ada87cc"/>
          <w:color w:val="000000"/>
        </w:rPr>
        <w:t>）的影响。</w:t>
      </w:r>
      <w:r w:rsidR="0031111A">
        <w:rPr>
          <w:rFonts w:ascii="Calibri" w:hAnsi="宋体" w:cs="RxdjkvRlwhxjWqqffnAdvTT5ada87cc"/>
          <w:color w:val="000000"/>
        </w:rPr>
        <w:fldChar w:fldCharType="begin"/>
      </w:r>
      <w:r>
        <w:rPr>
          <w:rFonts w:ascii="Calibri" w:hAnsi="宋体" w:cs="RxdjkvRlwhxjWqqffnAdvTT5ada87cc"/>
          <w:color w:val="000000"/>
        </w:rPr>
        <w:instrText xml:space="preserve"> REF _Ref104903586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45</w:t>
      </w:r>
      <w:r w:rsidR="0031111A">
        <w:rPr>
          <w:rFonts w:ascii="Calibri" w:hAnsi="宋体" w:cs="RxdjkvRlwhxjWqqffnAdvTT5ada87cc"/>
          <w:color w:val="000000"/>
        </w:rPr>
        <w:fldChar w:fldCharType="end"/>
      </w:r>
      <w:r w:rsidRPr="00B66B75">
        <w:rPr>
          <w:rFonts w:ascii="Calibri" w:hAnsi="宋体" w:cs="RxdjkvRlwhxjWqqffnAdvTT5ada87cc"/>
          <w:color w:val="000000"/>
        </w:rPr>
        <w:t>显示了</w:t>
      </w:r>
      <w:r w:rsidRPr="00B66B75">
        <w:rPr>
          <w:rFonts w:ascii="Calibri" w:hAnsi="Calibri" w:cs="RxdjkvRlwhxjWqqffnAdvTT5ada87cc"/>
          <w:color w:val="000000"/>
        </w:rPr>
        <w:t>32Kb</w:t>
      </w:r>
      <w:r w:rsidRPr="00B66B75">
        <w:rPr>
          <w:rFonts w:ascii="Calibri" w:hAnsi="宋体" w:cs="RxdjkvRlwhxjWqqffnAdvTT5ada87cc"/>
          <w:color w:val="000000"/>
        </w:rPr>
        <w:t>的</w:t>
      </w:r>
      <w:r w:rsidRPr="00B66B75">
        <w:rPr>
          <w:rFonts w:ascii="Calibri" w:hAnsi="Calibri" w:cs="RxdjkvRlwhxjWqqffnAdvTT5ada87cc"/>
          <w:color w:val="000000"/>
        </w:rPr>
        <w:t>ESF2</w:t>
      </w:r>
      <w:r w:rsidRPr="00B66B75">
        <w:rPr>
          <w:rFonts w:ascii="Calibri" w:hAnsi="宋体" w:cs="RxdjkvRlwhxjWqqffnAdvTT5ada87cc"/>
          <w:color w:val="000000"/>
        </w:rPr>
        <w:t>单元阵列在经历了</w:t>
      </w:r>
      <w:r w:rsidRPr="00B66B75">
        <w:rPr>
          <w:rFonts w:ascii="Calibri" w:hAnsi="Calibri" w:cs="RxdjkvRlwhxjWqqffnAdvTT5ada87cc"/>
          <w:color w:val="000000"/>
        </w:rPr>
        <w:t>300</w:t>
      </w:r>
      <w:r w:rsidRPr="00B66B75">
        <w:rPr>
          <w:rFonts w:ascii="Calibri" w:hAnsi="宋体" w:cs="RxdjkvRlwhxjWqqffnAdvTT5ada87cc"/>
          <w:color w:val="000000"/>
        </w:rPr>
        <w:t>万次</w:t>
      </w:r>
      <w:r w:rsidRPr="00B66B75">
        <w:rPr>
          <w:rFonts w:ascii="Calibri" w:hAnsi="Calibri" w:cs="RxdjkvRlwhxjWqqffnAdvTT5ada87cc"/>
          <w:color w:val="000000"/>
        </w:rPr>
        <w:t>P/E</w:t>
      </w:r>
      <w:r w:rsidRPr="00B66B75">
        <w:rPr>
          <w:rFonts w:ascii="Calibri" w:hAnsi="宋体" w:cs="RxdjkvRlwhxjWqqffnAdvTT5ada87cc"/>
          <w:color w:val="000000"/>
        </w:rPr>
        <w:t>循环后对</w:t>
      </w:r>
      <w:r w:rsidRPr="00B66B75">
        <w:rPr>
          <w:rFonts w:ascii="Calibri" w:hAnsi="Calibri" w:cs="RxdjkvRlwhxjWqqffnAdvTT5ada87cc"/>
          <w:color w:val="000000"/>
        </w:rPr>
        <w:t>SILC</w:t>
      </w:r>
      <w:r w:rsidRPr="00B66B75">
        <w:rPr>
          <w:rFonts w:ascii="Calibri" w:hAnsi="宋体" w:cs="RxdjkvRlwhxjWqqffnAdvTT5ada87cc"/>
          <w:color w:val="000000"/>
        </w:rPr>
        <w:t>的免疫能力。擦除状态下的单元电流分布显示，在</w:t>
      </w:r>
      <w:r w:rsidRPr="00B66B75">
        <w:rPr>
          <w:rFonts w:ascii="Calibri" w:hAnsi="Calibri" w:cs="RxdjkvRlwhxjWqqffnAdvTT5ada87cc"/>
          <w:color w:val="000000"/>
        </w:rPr>
        <w:t>150</w:t>
      </w:r>
      <w:r w:rsidRPr="00B66B75">
        <w:rPr>
          <w:rFonts w:ascii="宋体" w:hAnsi="宋体" w:cs="RxdjkvRlwhxjWqqffnAdvTT5ada87cc"/>
          <w:color w:val="000000"/>
        </w:rPr>
        <w:t>℃</w:t>
      </w:r>
      <w:r w:rsidRPr="00B66B75">
        <w:rPr>
          <w:rFonts w:ascii="Calibri" w:hAnsi="宋体" w:cs="RxdjkvRlwhxjWqqffnAdvTT5ada87cc"/>
          <w:color w:val="000000"/>
        </w:rPr>
        <w:t>烘烤</w:t>
      </w:r>
      <w:r w:rsidRPr="00B66B75">
        <w:rPr>
          <w:rFonts w:ascii="Calibri" w:hAnsi="Calibri" w:cs="RxdjkvRlwhxjWqqffnAdvTT5ada87cc"/>
          <w:color w:val="000000"/>
        </w:rPr>
        <w:t>1500</w:t>
      </w:r>
      <w:r w:rsidRPr="00B66B75">
        <w:rPr>
          <w:rFonts w:ascii="Calibri" w:hAnsi="宋体" w:cs="RxdjkvRlwhxjWqqffnAdvTT5ada87cc"/>
          <w:color w:val="000000"/>
        </w:rPr>
        <w:t>小时后没有泄漏的证据。</w:t>
      </w:r>
      <w:r w:rsidRPr="00B66B75">
        <w:rPr>
          <w:rFonts w:ascii="Calibri" w:hAnsi="Calibri" w:cs="RxdjkvRlwhxjWqqffnAdvTT5ada87cc"/>
          <w:color w:val="000000"/>
        </w:rPr>
        <w:t xml:space="preserve"> </w:t>
      </w:r>
      <w:r w:rsidRPr="00B66B75">
        <w:rPr>
          <w:rFonts w:ascii="Calibri" w:hAnsi="Calibri"/>
        </w:rPr>
        <w:t xml:space="preserve"> </w:t>
      </w:r>
    </w:p>
    <w:p w:rsidR="008502B1" w:rsidRPr="00B66B75" w:rsidRDefault="001A6DDA" w:rsidP="00CA2BAD">
      <w:pPr>
        <w:autoSpaceDE w:val="0"/>
        <w:autoSpaceDN w:val="0"/>
        <w:spacing w:beforeLines="50" w:afterLines="50"/>
        <w:ind w:firstLineChars="200" w:firstLine="480"/>
        <w:rPr>
          <w:rFonts w:ascii="Calibri" w:hAnsi="Calibri" w:cs="RxdjkvRlwhxjWqqffnAdvTT5ada87cc"/>
          <w:color w:val="000000"/>
        </w:rPr>
      </w:pPr>
      <w:r>
        <w:rPr>
          <w:noProof/>
          <w:snapToGrid/>
        </w:rPr>
        <w:drawing>
          <wp:inline distT="0" distB="0" distL="0" distR="0">
            <wp:extent cx="2705100" cy="1447800"/>
            <wp:effectExtent l="19050" t="0" r="0" b="0"/>
            <wp:docPr id="52" name="图片 1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66"/>
                    <pic:cNvPicPr>
                      <a:picLocks noChangeAspect="1" noChangeArrowheads="1"/>
                    </pic:cNvPicPr>
                  </pic:nvPicPr>
                  <pic:blipFill>
                    <a:blip r:embed="rId59" cstate="print"/>
                    <a:srcRect/>
                    <a:stretch>
                      <a:fillRect/>
                    </a:stretch>
                  </pic:blipFill>
                  <pic:spPr bwMode="auto">
                    <a:xfrm>
                      <a:off x="0" y="0"/>
                      <a:ext cx="2705100" cy="1447800"/>
                    </a:xfrm>
                    <a:prstGeom prst="rect">
                      <a:avLst/>
                    </a:prstGeom>
                    <a:noFill/>
                    <a:ln w="9525">
                      <a:noFill/>
                      <a:miter lim="800000"/>
                      <a:headEnd/>
                      <a:tailEnd/>
                    </a:ln>
                  </pic:spPr>
                </pic:pic>
              </a:graphicData>
            </a:graphic>
          </wp:inline>
        </w:drawing>
      </w:r>
    </w:p>
    <w:p w:rsidR="008502B1" w:rsidRPr="00B66B75" w:rsidRDefault="008502B1" w:rsidP="008502B1">
      <w:pPr>
        <w:pStyle w:val="af5"/>
        <w:rPr>
          <w:rFonts w:ascii="Calibri" w:eastAsia="宋体" w:hAnsi="Calibri" w:cs="RxdjkvRlwhxjWqqffnAdvTT5ada87cc"/>
          <w:color w:val="000000"/>
        </w:rPr>
      </w:pPr>
      <w:bookmarkStart w:id="50" w:name="_Ref104903586"/>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45</w:t>
      </w:r>
      <w:r w:rsidR="0031111A">
        <w:fldChar w:fldCharType="end"/>
      </w:r>
      <w:bookmarkEnd w:id="50"/>
      <w:r w:rsidRPr="00B66B75">
        <w:rPr>
          <w:rFonts w:ascii="Calibri" w:eastAsia="宋体" w:hAnsi="Calibri" w:cs="YqbywhLdrghjQhlqmjAdvTTeeee58d9"/>
          <w:color w:val="000000"/>
        </w:rPr>
        <w:t xml:space="preserve"> </w:t>
      </w:r>
      <w:r w:rsidRPr="00B66B75">
        <w:rPr>
          <w:rFonts w:ascii="Calibri" w:eastAsia="宋体" w:hAnsi="宋体" w:cs="YqbywhLdrghjQhlqmjAdvTTeeee58d9"/>
          <w:color w:val="000000"/>
        </w:rPr>
        <w:t>经历了</w:t>
      </w:r>
      <w:r w:rsidRPr="00B66B75">
        <w:rPr>
          <w:rFonts w:ascii="Calibri" w:eastAsia="宋体" w:hAnsi="Calibri" w:cs="RxdjkvRlwhxjWqqffnAdvTT5ada87cc"/>
          <w:color w:val="000000"/>
        </w:rPr>
        <w:t>300</w:t>
      </w:r>
      <w:r w:rsidRPr="00B66B75">
        <w:rPr>
          <w:rFonts w:ascii="Calibri" w:eastAsia="宋体" w:hAnsi="宋体" w:cs="RxdjkvRlwhxjWqqffnAdvTT5ada87cc"/>
          <w:color w:val="000000"/>
        </w:rPr>
        <w:t>万次</w:t>
      </w:r>
      <w:r w:rsidRPr="00B66B75">
        <w:rPr>
          <w:rFonts w:ascii="Calibri" w:eastAsia="宋体" w:hAnsi="Calibri" w:cs="RxdjkvRlwhxjWqqffnAdvTT5ada87cc"/>
          <w:color w:val="000000"/>
        </w:rPr>
        <w:t>P/E</w:t>
      </w:r>
      <w:r w:rsidRPr="00B66B75">
        <w:rPr>
          <w:rFonts w:ascii="Calibri" w:eastAsia="宋体" w:hAnsi="宋体" w:cs="RxdjkvRlwhxjWqqffnAdvTT5ada87cc"/>
          <w:color w:val="000000"/>
        </w:rPr>
        <w:t>循环和</w:t>
      </w:r>
      <w:r w:rsidRPr="00B66B75">
        <w:rPr>
          <w:rFonts w:ascii="Calibri" w:eastAsia="宋体" w:hAnsi="Calibri" w:cs="RxdjkvRlwhxjWqqffnAdvTT5ada87cc"/>
          <w:color w:val="000000"/>
        </w:rPr>
        <w:t>1500</w:t>
      </w:r>
      <w:r w:rsidRPr="00B66B75">
        <w:rPr>
          <w:rFonts w:ascii="Calibri" w:eastAsia="宋体" w:hAnsi="宋体" w:cs="RxdjkvRlwhxjWqqffnAdvTT5ada87cc"/>
          <w:color w:val="000000"/>
        </w:rPr>
        <w:t>小时</w:t>
      </w:r>
      <w:r w:rsidRPr="00B66B75">
        <w:rPr>
          <w:rFonts w:ascii="Calibri" w:eastAsia="宋体" w:hAnsi="Calibri" w:cs="RxdjkvRlwhxjWqqffnAdvTT5ada87cc"/>
          <w:color w:val="000000"/>
        </w:rPr>
        <w:t>150</w:t>
      </w:r>
      <w:r w:rsidRPr="00B66B75">
        <w:rPr>
          <w:rFonts w:ascii="宋体" w:eastAsia="宋体" w:hAnsi="宋体" w:cs="RxdjkvRlwhxjWqqffnAdvTT5ada87cc"/>
          <w:color w:val="000000"/>
        </w:rPr>
        <w:t>℃</w:t>
      </w:r>
      <w:r w:rsidRPr="00B66B75">
        <w:rPr>
          <w:rFonts w:ascii="Calibri" w:eastAsia="宋体" w:hAnsi="宋体" w:cs="RxdjkvRlwhxjWqqffnAdvTT5ada87cc"/>
          <w:color w:val="000000"/>
        </w:rPr>
        <w:t>烘烤的</w:t>
      </w:r>
      <w:r w:rsidRPr="00B66B75">
        <w:rPr>
          <w:rFonts w:ascii="Calibri" w:eastAsia="宋体" w:hAnsi="Calibri" w:cs="RxdjkvRlwhxjWqqffnAdvTT5ada87cc"/>
          <w:color w:val="000000"/>
        </w:rPr>
        <w:t>32Kb</w:t>
      </w:r>
      <w:r w:rsidRPr="00B66B75">
        <w:rPr>
          <w:rFonts w:ascii="Calibri" w:eastAsia="宋体" w:hAnsi="宋体" w:cs="RxdjkvRlwhxjWqqffnAdvTT5ada87cc"/>
          <w:color w:val="000000"/>
        </w:rPr>
        <w:t>阵列的擦除单元电流的正态分布图</w:t>
      </w:r>
    </w:p>
    <w:p w:rsidR="008502B1" w:rsidRPr="00B66B75" w:rsidRDefault="008502B1" w:rsidP="00CA2BAD">
      <w:pPr>
        <w:autoSpaceDE w:val="0"/>
        <w:autoSpaceDN w:val="0"/>
        <w:spacing w:beforeLines="50" w:afterLines="50"/>
        <w:ind w:firstLineChars="200" w:firstLine="480"/>
        <w:rPr>
          <w:rFonts w:ascii="Calibri" w:hAnsi="Calibri"/>
        </w:rPr>
      </w:pPr>
    </w:p>
    <w:p w:rsidR="008502B1" w:rsidRDefault="008502B1" w:rsidP="00CA2BAD">
      <w:pPr>
        <w:spacing w:beforeLines="50" w:afterLines="50"/>
        <w:ind w:firstLineChars="200" w:firstLine="480"/>
        <w:rPr>
          <w:rFonts w:ascii="Calibri" w:hAnsi="宋体" w:cs="RxdjkvRlwhxjWqqffnAdvTT5ada87cc"/>
          <w:color w:val="000000"/>
        </w:rPr>
      </w:pPr>
      <w:r w:rsidRPr="00B66B75">
        <w:rPr>
          <w:rFonts w:ascii="Calibri" w:hAnsi="宋体" w:cs="RxdjkvRlwhxjWqqffnAdvTT5ada87cc"/>
          <w:color w:val="000000"/>
        </w:rPr>
        <w:t>为了进一步提高分离式存储单元的扩展性，在</w:t>
      </w:r>
      <w:r w:rsidRPr="00B66B75">
        <w:rPr>
          <w:rFonts w:ascii="Calibri" w:hAnsi="Calibri" w:cs="RxdjkvRlwhxjWqqffnAdvTT5ada87cc"/>
          <w:color w:val="000000"/>
        </w:rPr>
        <w:t>SuperFlash</w:t>
      </w:r>
      <w:r w:rsidRPr="00B66B75">
        <w:rPr>
          <w:rFonts w:ascii="Calibri" w:hAnsi="宋体" w:cs="RxdjkvRlwhxjWqqffnAdvTT5ada87cc"/>
          <w:color w:val="000000"/>
        </w:rPr>
        <w:t>的第三代技术（</w:t>
      </w:r>
      <w:r w:rsidRPr="00B66B75">
        <w:rPr>
          <w:rFonts w:ascii="Calibri" w:hAnsi="Calibri" w:cs="RxdjkvRlwhxjWqqffnAdvTT5ada87cc"/>
          <w:color w:val="000000"/>
        </w:rPr>
        <w:t>ESF3</w:t>
      </w:r>
      <w:r w:rsidRPr="00B66B75">
        <w:rPr>
          <w:rFonts w:ascii="Calibri" w:hAnsi="宋体" w:cs="RxdjkvRlwhxjWqqffnAdvTT5ada87cc"/>
          <w:color w:val="000000"/>
        </w:rPr>
        <w:t>）中引入了耦合门（</w:t>
      </w:r>
      <w:r w:rsidRPr="00B66B75">
        <w:rPr>
          <w:rFonts w:ascii="Calibri" w:hAnsi="Calibri" w:cs="RxdjkvRlwhxjWqqffnAdvTT5ada87cc"/>
          <w:color w:val="000000"/>
        </w:rPr>
        <w:t>CG</w:t>
      </w:r>
      <w:r w:rsidRPr="00B66B75">
        <w:rPr>
          <w:rFonts w:ascii="Calibri" w:hAnsi="宋体" w:cs="RxdjkvRlwhxjWqqffnAdvTT5ada87cc"/>
          <w:color w:val="000000"/>
        </w:rPr>
        <w:t>），如</w:t>
      </w:r>
      <w:r w:rsidR="0031111A">
        <w:rPr>
          <w:rFonts w:ascii="Calibri" w:hAnsi="宋体" w:cs="RxdjkvRlwhxjWqqffnAdvTT5ada87cc"/>
          <w:color w:val="000000"/>
        </w:rPr>
        <w:fldChar w:fldCharType="begin"/>
      </w:r>
      <w:r>
        <w:rPr>
          <w:rFonts w:ascii="Calibri" w:hAnsi="宋体" w:cs="RxdjkvRlwhxjWqqffnAdvTT5ada87cc"/>
          <w:color w:val="000000"/>
        </w:rPr>
        <w:instrText xml:space="preserve"> REF _Ref104903800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46</w:t>
      </w:r>
      <w:r w:rsidR="0031111A">
        <w:rPr>
          <w:rFonts w:ascii="Calibri" w:hAnsi="宋体" w:cs="RxdjkvRlwhxjWqqffnAdvTT5ada87cc"/>
          <w:color w:val="000000"/>
        </w:rPr>
        <w:fldChar w:fldCharType="end"/>
      </w:r>
      <w:r w:rsidRPr="00B66B75">
        <w:rPr>
          <w:rFonts w:ascii="Calibri" w:hAnsi="宋体" w:cs="RxdjkvRlwhxjWqqffnAdvTT5ada87cc"/>
          <w:color w:val="000000"/>
        </w:rPr>
        <w:t>所示。此外，擦除门（</w:t>
      </w:r>
      <w:r w:rsidRPr="00B66B75">
        <w:rPr>
          <w:rFonts w:ascii="Calibri" w:hAnsi="Calibri" w:cs="RxdjkvRlwhxjWqqffnAdvTT5ada87cc"/>
          <w:color w:val="000000"/>
        </w:rPr>
        <w:t>EG</w:t>
      </w:r>
      <w:r w:rsidRPr="00B66B75">
        <w:rPr>
          <w:rFonts w:ascii="Calibri" w:hAnsi="宋体" w:cs="DbvkgqGfsmljPhhkpkAdvTT3713a231"/>
          <w:color w:val="000000"/>
        </w:rPr>
        <w:t>）</w:t>
      </w:r>
      <w:r w:rsidRPr="00B66B75">
        <w:rPr>
          <w:rFonts w:ascii="Calibri" w:hAnsi="Calibri" w:cs="DbvkgqGfsmljPhhkpkAdvTT3713a231"/>
          <w:color w:val="000000"/>
        </w:rPr>
        <w:t>--</w:t>
      </w:r>
      <w:r w:rsidRPr="00B66B75">
        <w:rPr>
          <w:rFonts w:ascii="Calibri" w:hAnsi="宋体" w:cs="RxdjkvRlwhxjWqqffnAdvTT5ada87cc"/>
          <w:color w:val="000000"/>
        </w:rPr>
        <w:t>由选择门（</w:t>
      </w:r>
      <w:r w:rsidRPr="00B66B75">
        <w:rPr>
          <w:rFonts w:ascii="Calibri" w:hAnsi="Calibri" w:cs="RxdjkvRlwhxjWqqffnAdvTT5ada87cc"/>
          <w:color w:val="000000"/>
        </w:rPr>
        <w:t>WL</w:t>
      </w:r>
      <w:r w:rsidRPr="00B66B75">
        <w:rPr>
          <w:rFonts w:ascii="Calibri" w:hAnsi="宋体" w:cs="RxdjkvRlwhxjWqqffnAdvTT5ada87cc"/>
          <w:color w:val="000000"/>
        </w:rPr>
        <w:t>）聚能以及逻辑门聚能构成</w:t>
      </w:r>
      <w:r w:rsidRPr="00B66B75">
        <w:rPr>
          <w:rFonts w:ascii="Calibri" w:hAnsi="Calibri" w:cs="DbvkgqGfsmljPhhkpkAdvTT3713a231"/>
          <w:color w:val="000000"/>
        </w:rPr>
        <w:t>--</w:t>
      </w:r>
      <w:r w:rsidRPr="00B66B75">
        <w:rPr>
          <w:rFonts w:ascii="Calibri" w:hAnsi="宋体" w:cs="RxdjkvRlwhxjWqqffnAdvTT5ada87cc"/>
          <w:color w:val="000000"/>
        </w:rPr>
        <w:t>与选择门分离。擦除门与选择晶体管的这种分离允许选择晶体管的缩放。在</w:t>
      </w:r>
      <w:r w:rsidRPr="00B66B75">
        <w:rPr>
          <w:rFonts w:ascii="Calibri" w:hAnsi="Calibri" w:cs="RxdjkvRlwhxjWqqffnAdvTT5ada87cc"/>
          <w:color w:val="000000"/>
        </w:rPr>
        <w:t>ESF3</w:t>
      </w:r>
      <w:r w:rsidRPr="00B66B75">
        <w:rPr>
          <w:rFonts w:ascii="Calibri" w:hAnsi="宋体" w:cs="RxdjkvRlwhxjWqqffnAdvTT5ada87cc"/>
          <w:color w:val="000000"/>
        </w:rPr>
        <w:t>单元中，</w:t>
      </w:r>
      <w:r w:rsidRPr="00B66B75">
        <w:rPr>
          <w:rFonts w:ascii="Calibri" w:hAnsi="Calibri" w:cs="RxdjkvRlwhxjWqqffnAdvTT5ada87cc"/>
          <w:color w:val="000000"/>
        </w:rPr>
        <w:t>WL</w:t>
      </w:r>
      <w:r w:rsidRPr="00B66B75">
        <w:rPr>
          <w:rFonts w:ascii="Calibri" w:hAnsi="宋体" w:cs="RxdjkvRlwhxjWqqffnAdvTT5ada87cc"/>
          <w:color w:val="000000"/>
        </w:rPr>
        <w:t>下的栅极氧化物可以灵活地采用核心</w:t>
      </w:r>
      <w:r w:rsidRPr="00B66B75">
        <w:rPr>
          <w:rFonts w:ascii="Calibri" w:hAnsi="Calibri" w:cs="RxdjkvRlwhxjWqqffnAdvTT5ada87cc"/>
          <w:color w:val="000000"/>
        </w:rPr>
        <w:t>-</w:t>
      </w:r>
      <w:r w:rsidRPr="00B66B75">
        <w:rPr>
          <w:rFonts w:ascii="Calibri" w:hAnsi="宋体" w:cs="RxdjkvRlwhxjWqqffnAdvTT5ada87cc"/>
          <w:color w:val="000000"/>
        </w:rPr>
        <w:t>逻辑栅极氧化物或</w:t>
      </w:r>
      <w:r w:rsidRPr="00B66B75">
        <w:rPr>
          <w:rFonts w:ascii="Calibri" w:hAnsi="Calibri" w:cs="RxdjkvRlwhxjWqqffnAdvTT5ada87cc"/>
          <w:color w:val="000000"/>
        </w:rPr>
        <w:t>IO-</w:t>
      </w:r>
      <w:r w:rsidRPr="00B66B75">
        <w:rPr>
          <w:rFonts w:ascii="Calibri" w:hAnsi="宋体" w:cs="RxdjkvRlwhxjWqqffnAdvTT5ada87cc"/>
          <w:color w:val="000000"/>
        </w:rPr>
        <w:t>晶体管栅极氧化物；因此，可以适当地、积极地扩大</w:t>
      </w:r>
      <w:r w:rsidRPr="00B66B75">
        <w:rPr>
          <w:rFonts w:ascii="Calibri" w:hAnsi="Calibri" w:cs="RxdjkvRlwhxjWqqffnAdvTT5ada87cc"/>
          <w:color w:val="000000"/>
        </w:rPr>
        <w:t>WL</w:t>
      </w:r>
      <w:r w:rsidRPr="00B66B75">
        <w:rPr>
          <w:rFonts w:ascii="Calibri" w:hAnsi="宋体" w:cs="RxdjkvRlwhxjWqqffnAdvTT5ada87cc"/>
          <w:color w:val="000000"/>
        </w:rPr>
        <w:t>通道的规模。在耦合门的协助下，源结可以按比例缩减，从而进一步改善浮动门通道的扩展性。简而言之，</w:t>
      </w:r>
      <w:r w:rsidRPr="00B66B75">
        <w:rPr>
          <w:rFonts w:ascii="Calibri" w:hAnsi="Calibri" w:cs="RxdjkvRlwhxjWqqffnAdvTT5ada87cc"/>
          <w:color w:val="000000"/>
        </w:rPr>
        <w:t>ESF3</w:t>
      </w:r>
      <w:r w:rsidRPr="00B66B75">
        <w:rPr>
          <w:rFonts w:ascii="Calibri" w:hAnsi="宋体" w:cs="RxdjkvRlwhxjWqqffnAdvTT5ada87cc"/>
          <w:color w:val="000000"/>
        </w:rPr>
        <w:t>单元的积极扩展能够设计出具有非常高内存阵列密度的闪存宏。这项技术现在已经成为现代电子产品中嵌入式闪存应用的主力。</w:t>
      </w:r>
    </w:p>
    <w:p w:rsidR="008502B1" w:rsidRDefault="001A6DDA" w:rsidP="00CA2BAD">
      <w:pPr>
        <w:autoSpaceDE w:val="0"/>
        <w:autoSpaceDN w:val="0"/>
        <w:spacing w:beforeLines="50" w:afterLines="50"/>
        <w:ind w:firstLineChars="200" w:firstLine="480"/>
        <w:rPr>
          <w:rFonts w:ascii="Calibri" w:hAnsi="宋体" w:cs="YqbywhLdrghjQhlqmjAdvTTeeee58d9"/>
        </w:rPr>
      </w:pPr>
      <w:r>
        <w:rPr>
          <w:rFonts w:ascii="Calibri" w:hAnsi="宋体" w:cs="YqbywhLdrghjQhlqmjAdvTTeeee58d9" w:hint="eastAsia"/>
          <w:noProof/>
          <w:snapToGrid/>
        </w:rPr>
        <w:drawing>
          <wp:inline distT="0" distB="0" distL="0" distR="0">
            <wp:extent cx="4695825" cy="1885950"/>
            <wp:effectExtent l="1905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a:stretch>
                      <a:fillRect/>
                    </a:stretch>
                  </pic:blipFill>
                  <pic:spPr bwMode="auto">
                    <a:xfrm>
                      <a:off x="0" y="0"/>
                      <a:ext cx="4695825" cy="1885950"/>
                    </a:xfrm>
                    <a:prstGeom prst="rect">
                      <a:avLst/>
                    </a:prstGeom>
                    <a:noFill/>
                    <a:ln w="9525">
                      <a:noFill/>
                      <a:miter lim="800000"/>
                      <a:headEnd/>
                      <a:tailEnd/>
                    </a:ln>
                  </pic:spPr>
                </pic:pic>
              </a:graphicData>
            </a:graphic>
          </wp:inline>
        </w:drawing>
      </w:r>
    </w:p>
    <w:p w:rsidR="008502B1" w:rsidRPr="00B66B75" w:rsidRDefault="008502B1" w:rsidP="008502B1">
      <w:pPr>
        <w:pStyle w:val="af5"/>
        <w:rPr>
          <w:rFonts w:ascii="Calibri" w:eastAsia="宋体" w:hAnsi="Calibri"/>
        </w:rPr>
      </w:pPr>
      <w:bookmarkStart w:id="51" w:name="_Ref104903800"/>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46</w:t>
      </w:r>
      <w:r w:rsidR="0031111A">
        <w:fldChar w:fldCharType="end"/>
      </w:r>
      <w:bookmarkEnd w:id="51"/>
      <w:r w:rsidRPr="00B66B75">
        <w:rPr>
          <w:rFonts w:ascii="Calibri" w:eastAsia="宋体" w:hAnsi="Calibri" w:cs="YqbywhLdrghjQhlqmjAdvTTeeee58d9"/>
        </w:rPr>
        <w:t xml:space="preserve"> </w:t>
      </w:r>
      <w:r w:rsidRPr="00B66B75">
        <w:rPr>
          <w:rFonts w:ascii="Calibri" w:eastAsia="宋体" w:hAnsi="Calibri" w:cs="RxdjkvRlwhxjWqqffnAdvTT5ada87cc"/>
        </w:rPr>
        <w:t>ESF3</w:t>
      </w:r>
      <w:r w:rsidRPr="00B66B75">
        <w:rPr>
          <w:rFonts w:ascii="Calibri" w:eastAsia="宋体" w:hAnsi="宋体" w:cs="RxdjkvRlwhxjWqqffnAdvTT5ada87cc"/>
        </w:rPr>
        <w:t>单元横截面的说明</w:t>
      </w:r>
    </w:p>
    <w:p w:rsidR="008502B1" w:rsidRPr="00B66B75" w:rsidRDefault="008502B1" w:rsidP="00CA2BAD">
      <w:pPr>
        <w:spacing w:beforeLines="50" w:afterLines="50"/>
        <w:ind w:firstLineChars="200" w:firstLine="480"/>
        <w:rPr>
          <w:rFonts w:ascii="Calibri" w:hAnsi="Calibri" w:cs="RxdjkvRlwhxjWqqffnAdvTT5ada87cc"/>
          <w:color w:val="000000"/>
        </w:rPr>
      </w:pP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尽管增加了节点以提高扩展性和性能，但第三代单元的形成过程比第二代单元的形成过程更简单。浮动门与有源门和耦合门是自对准的。字线和擦除门都来自逻辑多晶硅沉积。漏极和源极结来自于标准逻辑工艺。与以前的</w:t>
      </w:r>
      <w:r w:rsidRPr="00B66B75">
        <w:rPr>
          <w:rFonts w:ascii="Calibri" w:hAnsi="Calibri" w:cs="RxdjkvRlwhxjWqqffnAdvTT5ada87cc"/>
          <w:color w:val="000000"/>
        </w:rPr>
        <w:t>SuperFlash</w:t>
      </w:r>
      <w:r w:rsidRPr="00B66B75">
        <w:rPr>
          <w:rFonts w:ascii="Calibri" w:hAnsi="宋体" w:cs="RxdjkvRlwhxjWqqffnAdvTT5ada87cc"/>
          <w:color w:val="000000"/>
        </w:rPr>
        <w:t>单元中对</w:t>
      </w:r>
      <w:r w:rsidRPr="00B66B75">
        <w:rPr>
          <w:rFonts w:ascii="Calibri" w:hAnsi="Calibri" w:cs="RxdjkvRlwhxjWqqffnAdvTT5ada87cc"/>
          <w:color w:val="000000"/>
        </w:rPr>
        <w:t>FG</w:t>
      </w:r>
      <w:r w:rsidRPr="00B66B75">
        <w:rPr>
          <w:rFonts w:ascii="Calibri" w:hAnsi="宋体" w:cs="RxdjkvRlwhxjWqqffnAdvTT5ada87cc"/>
          <w:color w:val="000000"/>
        </w:rPr>
        <w:t>聚的尖锐要求不同，</w:t>
      </w:r>
      <w:r w:rsidRPr="00B66B75">
        <w:rPr>
          <w:rFonts w:ascii="Calibri" w:hAnsi="Calibri" w:cs="RxdjkvRlwhxjWqqffnAdvTT5ada87cc"/>
          <w:color w:val="000000"/>
        </w:rPr>
        <w:t>ESF3</w:t>
      </w:r>
      <w:r w:rsidRPr="00B66B75">
        <w:rPr>
          <w:rFonts w:ascii="Calibri" w:hAnsi="宋体" w:cs="RxdjkvRlwhxjWqqffnAdvTT5ada87cc"/>
          <w:color w:val="000000"/>
        </w:rPr>
        <w:t>的擦除依赖于</w:t>
      </w:r>
      <w:r w:rsidRPr="00B66B75">
        <w:rPr>
          <w:rFonts w:ascii="Calibri" w:hAnsi="Calibri" w:cs="RxdjkvRlwhxjWqqffnAdvTT5ada87cc"/>
          <w:color w:val="000000"/>
        </w:rPr>
        <w:t>FG</w:t>
      </w:r>
      <w:r w:rsidRPr="00B66B75">
        <w:rPr>
          <w:rFonts w:ascii="Calibri" w:hAnsi="宋体" w:cs="RxdjkvRlwhxjWqqffnAdvTT5ada87cc"/>
          <w:color w:val="000000"/>
        </w:rPr>
        <w:t>角和</w:t>
      </w:r>
      <w:r w:rsidRPr="00B66B75">
        <w:rPr>
          <w:rFonts w:ascii="Calibri" w:hAnsi="Calibri" w:cs="RxdjkvRlwhxjWqqffnAdvTT5ada87cc"/>
          <w:color w:val="000000"/>
        </w:rPr>
        <w:t>EG</w:t>
      </w:r>
      <w:r w:rsidRPr="00B66B75">
        <w:rPr>
          <w:rFonts w:ascii="Calibri" w:hAnsi="宋体" w:cs="RxdjkvRlwhxjWqqffnAdvTT5ada87cc"/>
          <w:color w:val="000000"/>
        </w:rPr>
        <w:t>之间通过更薄的电介质的隧道。除了擦除性能的改善外，更薄的隧道氧化物也提高了耐用性，如</w:t>
      </w:r>
      <w:r w:rsidR="0031111A">
        <w:rPr>
          <w:rFonts w:ascii="Calibri" w:hAnsi="宋体" w:cs="RxdjkvRlwhxjWqqffnAdvTT5ada87cc"/>
          <w:color w:val="000000"/>
        </w:rPr>
        <w:fldChar w:fldCharType="begin"/>
      </w:r>
      <w:r>
        <w:rPr>
          <w:rFonts w:ascii="Calibri" w:hAnsi="宋体" w:cs="RxdjkvRlwhxjWqqffnAdvTT5ada87cc"/>
          <w:color w:val="000000"/>
        </w:rPr>
        <w:instrText xml:space="preserve"> REF _Ref104903447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44</w:t>
      </w:r>
      <w:r w:rsidR="0031111A">
        <w:rPr>
          <w:rFonts w:ascii="Calibri" w:hAnsi="宋体" w:cs="RxdjkvRlwhxjWqqffnAdvTT5ada87cc"/>
          <w:color w:val="000000"/>
        </w:rPr>
        <w:fldChar w:fldCharType="end"/>
      </w:r>
      <w:r w:rsidRPr="00B66B75">
        <w:rPr>
          <w:rFonts w:ascii="Calibri" w:hAnsi="宋体" w:cs="RxdjkvRlwhxjWqqffnAdvTT5ada87cc"/>
          <w:color w:val="000000"/>
        </w:rPr>
        <w:t>所示。</w:t>
      </w: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lastRenderedPageBreak/>
        <w:t>耦合门的增加和擦除门的分离使得</w:t>
      </w:r>
      <w:r w:rsidRPr="00B66B75">
        <w:rPr>
          <w:rFonts w:ascii="Calibri" w:hAnsi="Calibri" w:cs="RxdjkvRlwhxjWqqffnAdvTT5ada87cc"/>
          <w:color w:val="000000"/>
        </w:rPr>
        <w:t>SuperFlash</w:t>
      </w:r>
      <w:r w:rsidRPr="00B66B75">
        <w:rPr>
          <w:rFonts w:ascii="Calibri" w:hAnsi="宋体" w:cs="RxdjkvRlwhxjWqqffnAdvTT5ada87cc"/>
          <w:color w:val="000000"/>
        </w:rPr>
        <w:t>存储单元可以从</w:t>
      </w:r>
      <w:r w:rsidRPr="00B66B75">
        <w:rPr>
          <w:rFonts w:ascii="Calibri" w:hAnsi="Calibri" w:cs="RxdjkvRlwhxjWqqffnAdvTT5ada87cc"/>
          <w:color w:val="000000"/>
        </w:rPr>
        <w:t>110</w:t>
      </w:r>
      <w:r w:rsidRPr="00B66B75">
        <w:rPr>
          <w:rFonts w:ascii="Calibri" w:hAnsi="宋体" w:cs="RxdjkvRlwhxjWqqffnAdvTT5ada87cc"/>
          <w:color w:val="000000"/>
        </w:rPr>
        <w:t>纳米的技术节点竞争性地扩展到</w:t>
      </w:r>
      <w:r w:rsidRPr="00B66B75">
        <w:rPr>
          <w:rFonts w:ascii="Calibri" w:hAnsi="Calibri" w:cs="RxdjkvRlwhxjWqqffnAdvTT5ada87cc"/>
          <w:color w:val="000000"/>
        </w:rPr>
        <w:t>28</w:t>
      </w:r>
      <w:r w:rsidRPr="00B66B75">
        <w:rPr>
          <w:rFonts w:ascii="Calibri" w:hAnsi="宋体" w:cs="RxdjkvRlwhxjWqqffnAdvTT5ada87cc"/>
          <w:color w:val="000000"/>
        </w:rPr>
        <w:t>纳米。</w:t>
      </w: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存储单元的操作与前几代的</w:t>
      </w:r>
      <w:r w:rsidRPr="00B66B75">
        <w:rPr>
          <w:rFonts w:ascii="Calibri" w:hAnsi="Calibri" w:cs="RxdjkvRlwhxjWqqffnAdvTT5ada87cc"/>
          <w:color w:val="000000"/>
        </w:rPr>
        <w:t>SuperFlash</w:t>
      </w:r>
      <w:r w:rsidRPr="00B66B75">
        <w:rPr>
          <w:rFonts w:ascii="Calibri" w:hAnsi="宋体" w:cs="RxdjkvRlwhxjWqqffnAdvTT5ada87cc"/>
          <w:color w:val="000000"/>
        </w:rPr>
        <w:t>相比基本没有变化。该单元是利用高效的</w:t>
      </w:r>
      <w:r w:rsidRPr="00B66B75">
        <w:rPr>
          <w:rFonts w:ascii="Calibri" w:hAnsi="Calibri" w:cs="RxdjkvRlwhxjWqqffnAdvTT5ada87cc"/>
          <w:color w:val="000000"/>
        </w:rPr>
        <w:t>SS CHE-</w:t>
      </w:r>
      <w:r w:rsidRPr="00B66B75">
        <w:rPr>
          <w:rFonts w:ascii="Calibri" w:hAnsi="宋体" w:cs="RxdjkvRlwhxjWqqffnAdvTT5ada87cc"/>
          <w:color w:val="000000"/>
        </w:rPr>
        <w:t>注入机制进行固有的编程。通过来自耦合门的额外耦合，用于编程的源电压被大大降低，从而减轻了编程干扰。耦合门解码的灵活性也有助于扩大程序干扰窗口，这在高温的汽车微控制器中尤其需要。快速擦除是通过使用擦除门的多对多隧道来完成的，这有助于进一步提高耐用性并保持</w:t>
      </w:r>
      <w:r w:rsidRPr="00B66B75">
        <w:rPr>
          <w:rFonts w:ascii="Calibri" w:hAnsi="Calibri" w:cs="RxdjkvRlwhxjWqqffnAdvTT5ada87cc"/>
          <w:color w:val="000000"/>
        </w:rPr>
        <w:t>SILC-</w:t>
      </w:r>
      <w:r w:rsidRPr="00B66B75">
        <w:rPr>
          <w:rFonts w:ascii="Calibri" w:hAnsi="宋体" w:cs="RxdjkvRlwhxjWqqffnAdvTT5ada87cc"/>
          <w:color w:val="000000"/>
        </w:rPr>
        <w:t>免疫特性。</w:t>
      </w:r>
    </w:p>
    <w:p w:rsidR="008502B1" w:rsidRPr="00B66B75" w:rsidRDefault="008502B1" w:rsidP="00CA2BAD">
      <w:pPr>
        <w:spacing w:beforeLines="50" w:afterLines="50"/>
        <w:ind w:firstLineChars="200" w:firstLine="480"/>
        <w:rPr>
          <w:rFonts w:ascii="Calibri" w:hAnsi="Calibri"/>
        </w:rPr>
      </w:pPr>
      <w:r w:rsidRPr="00B66B75">
        <w:rPr>
          <w:rFonts w:ascii="Calibri" w:hAnsi="宋体" w:cs="RxdjkvRlwhxjWqqffnAdvTT5ada87cc"/>
          <w:color w:val="000000"/>
        </w:rPr>
        <w:t>随着字线与高压擦除的解耦，选择晶体管可以在核心逻辑电源电压下优化为高单元电流。这是低电压、低功耗和高性能应用的理想选择。</w:t>
      </w:r>
    </w:p>
    <w:p w:rsidR="008502B1" w:rsidRPr="00B66B75" w:rsidRDefault="008502B1" w:rsidP="00CA2BAD">
      <w:pPr>
        <w:spacing w:beforeLines="50" w:afterLines="50"/>
        <w:ind w:firstLineChars="200" w:firstLine="480"/>
        <w:rPr>
          <w:rFonts w:ascii="Calibri" w:hAnsi="Calibri"/>
        </w:rPr>
      </w:pPr>
    </w:p>
    <w:p w:rsidR="008502B1" w:rsidRPr="00B66B75" w:rsidRDefault="008502B1" w:rsidP="008502B1">
      <w:pPr>
        <w:pStyle w:val="6"/>
        <w:rPr>
          <w:rFonts w:hAnsi="Calibri"/>
        </w:rPr>
      </w:pPr>
      <w:r w:rsidRPr="00B66B75">
        <w:rPr>
          <w:rFonts w:hint="eastAsia"/>
        </w:rPr>
        <w:t>存储</w:t>
      </w:r>
      <w:r w:rsidRPr="00B66B75">
        <w:t>单元结构和操作</w:t>
      </w:r>
    </w:p>
    <w:p w:rsidR="008502B1" w:rsidRPr="00B66B75" w:rsidRDefault="008502B1" w:rsidP="00CA2BAD">
      <w:pPr>
        <w:autoSpaceDE w:val="0"/>
        <w:autoSpaceDN w:val="0"/>
        <w:spacing w:beforeLines="50" w:afterLines="50"/>
        <w:ind w:firstLineChars="200" w:firstLine="480"/>
        <w:rPr>
          <w:rFonts w:ascii="Calibri" w:hAnsi="Calibri" w:cs="RkvlvrMtvlgyYvlvcxAdvTT8fc4438a"/>
        </w:rPr>
      </w:pP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rPr>
        <w:t>尽管单元结构在架构演进中发生了变化，但</w:t>
      </w:r>
      <w:r>
        <w:rPr>
          <w:rFonts w:ascii="Calibri" w:hAnsi="宋体" w:cs="RxdjkvRlwhxjWqqffnAdvTT5ada87cc"/>
        </w:rPr>
        <w:t>分裂栅</w:t>
      </w:r>
      <w:r w:rsidRPr="00B66B75">
        <w:rPr>
          <w:rFonts w:ascii="Calibri" w:hAnsi="宋体" w:cs="RxdjkvRlwhxjWqqffnAdvTT5ada87cc"/>
        </w:rPr>
        <w:t>超级闪存单元的基本工作条件在</w:t>
      </w:r>
      <w:r w:rsidRPr="00B66B75">
        <w:rPr>
          <w:rFonts w:ascii="Calibri" w:hAnsi="宋体" w:cs="RxdjkvRlwhxjWqqffnAdvTT5ada87cc"/>
          <w:color w:val="000000"/>
        </w:rPr>
        <w:t>几代技术扩展中</w:t>
      </w:r>
      <w:r w:rsidRPr="00B66B75">
        <w:rPr>
          <w:rFonts w:ascii="Calibri" w:hAnsi="宋体" w:cs="RxdjkvRlwhxjWqqffnAdvTT5ada87cc"/>
        </w:rPr>
        <w:t>一直</w:t>
      </w:r>
      <w:r w:rsidRPr="00B66B75">
        <w:rPr>
          <w:rFonts w:ascii="Calibri" w:hAnsi="宋体" w:cs="RxdjkvRlwhxjWqqffnAdvTT5ada87cc"/>
          <w:color w:val="000000"/>
        </w:rPr>
        <w:t>没有改变。本小节介绍了</w:t>
      </w:r>
      <w:r w:rsidRPr="00B66B75">
        <w:rPr>
          <w:rFonts w:ascii="Calibri" w:hAnsi="Calibri" w:cs="RxdjkvRlwhxjWqqffnAdvTT5ada87cc"/>
          <w:color w:val="000000"/>
        </w:rPr>
        <w:t>SuperFlash</w:t>
      </w:r>
      <w:r w:rsidRPr="00B66B75">
        <w:rPr>
          <w:rFonts w:ascii="Calibri" w:hAnsi="宋体" w:cs="RxdjkvRlwhxjWqqffnAdvTT5ada87cc"/>
          <w:color w:val="000000"/>
        </w:rPr>
        <w:t>单元技术的工艺架构，重点介绍了</w:t>
      </w:r>
      <w:r w:rsidRPr="00B66B75">
        <w:rPr>
          <w:rFonts w:ascii="Calibri" w:hAnsi="Calibri" w:cs="RxdjkvRlwhxjWqqffnAdvTT5ada87cc"/>
          <w:color w:val="000000"/>
        </w:rPr>
        <w:t>eFlash</w:t>
      </w:r>
      <w:r w:rsidRPr="00B66B75">
        <w:rPr>
          <w:rFonts w:ascii="Calibri" w:hAnsi="宋体" w:cs="RxdjkvRlwhxjWqqffnAdvTT5ada87cc"/>
          <w:color w:val="000000"/>
        </w:rPr>
        <w:t>用户中比较熟悉的</w:t>
      </w:r>
      <w:r w:rsidRPr="00B66B75">
        <w:rPr>
          <w:rFonts w:ascii="Calibri" w:hAnsi="Calibri" w:cs="RxdjkvRlwhxjWqqffnAdvTT5ada87cc"/>
          <w:color w:val="000000"/>
        </w:rPr>
        <w:t>ESF1</w:t>
      </w:r>
      <w:r w:rsidRPr="00B66B75">
        <w:rPr>
          <w:rFonts w:ascii="Calibri" w:hAnsi="宋体" w:cs="RxdjkvRlwhxjWqqffnAdvTT5ada87cc"/>
          <w:color w:val="000000"/>
        </w:rPr>
        <w:t>和</w:t>
      </w:r>
      <w:r w:rsidRPr="00B66B75">
        <w:rPr>
          <w:rFonts w:ascii="Calibri" w:hAnsi="Calibri" w:cs="RxdjkvRlwhxjWqqffnAdvTT5ada87cc"/>
          <w:color w:val="000000"/>
        </w:rPr>
        <w:t>ESF3</w:t>
      </w:r>
      <w:r w:rsidRPr="00B66B75">
        <w:rPr>
          <w:rFonts w:ascii="Calibri" w:hAnsi="宋体" w:cs="RxdjkvRlwhxjWqqffnAdvTT5ada87cc"/>
          <w:color w:val="000000"/>
        </w:rPr>
        <w:t>，并进一步探讨了单元的电气操作及其背后的优点。</w:t>
      </w:r>
      <w:r w:rsidRPr="00B66B75">
        <w:rPr>
          <w:rFonts w:ascii="Calibri" w:hAnsi="Calibri" w:cs="RxdjkvRlwhxjWqqffnAdvTT5ada87cc"/>
          <w:color w:val="000000"/>
        </w:rPr>
        <w:t xml:space="preserve"> </w:t>
      </w:r>
    </w:p>
    <w:p w:rsidR="008502B1"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如图中横截面所示（</w:t>
      </w:r>
      <w:r w:rsidR="0031111A">
        <w:rPr>
          <w:rFonts w:ascii="Calibri" w:hAnsi="宋体" w:cs="RxdjkvRlwhxjWqqffnAdvTT5ada87cc"/>
          <w:color w:val="000000"/>
        </w:rPr>
        <w:fldChar w:fldCharType="begin"/>
      </w:r>
      <w:r w:rsidR="009205C1">
        <w:rPr>
          <w:rFonts w:ascii="Calibri" w:hAnsi="宋体" w:cs="RxdjkvRlwhxjWqqffnAdvTT5ada87cc"/>
          <w:color w:val="000000"/>
        </w:rPr>
        <w:instrText xml:space="preserve"> REF _Ref104902893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38</w:t>
      </w:r>
      <w:r w:rsidR="0031111A">
        <w:rPr>
          <w:rFonts w:ascii="Calibri" w:hAnsi="宋体" w:cs="RxdjkvRlwhxjWqqffnAdvTT5ada87cc"/>
          <w:color w:val="000000"/>
        </w:rPr>
        <w:fldChar w:fldCharType="end"/>
      </w:r>
      <w:r w:rsidRPr="00B66B75">
        <w:rPr>
          <w:rFonts w:ascii="Calibri" w:hAnsi="宋体" w:cs="RxdjkvRlwhxjWqqffnAdvTT5ada87cc"/>
          <w:color w:val="000000"/>
        </w:rPr>
        <w:t>），</w:t>
      </w:r>
      <w:r w:rsidRPr="00B66B75">
        <w:rPr>
          <w:rFonts w:ascii="Calibri" w:hAnsi="Calibri" w:cs="RxdjkvRlwhxjWqqffnAdvTT5ada87cc"/>
          <w:color w:val="000000"/>
        </w:rPr>
        <w:t>ESF1</w:t>
      </w:r>
      <w:r w:rsidRPr="00B66B75">
        <w:rPr>
          <w:rFonts w:ascii="Calibri" w:hAnsi="宋体" w:cs="RxdjkvRlwhxjWqqffnAdvTT5ada87cc"/>
          <w:color w:val="000000"/>
        </w:rPr>
        <w:t>选择门与浮动门之间有一个大约</w:t>
      </w:r>
      <w:r w:rsidRPr="00B66B75">
        <w:rPr>
          <w:rFonts w:ascii="Calibri" w:hAnsi="Calibri" w:cs="RxdjkvRlwhxjWqqffnAdvTT5ada87cc"/>
          <w:color w:val="000000"/>
        </w:rPr>
        <w:t>15-25</w:t>
      </w:r>
      <w:r w:rsidRPr="00B66B75">
        <w:rPr>
          <w:rFonts w:ascii="Calibri" w:hAnsi="宋体" w:cs="RxdjkvRlwhxjWqqffnAdvTT5ada87cc"/>
          <w:color w:val="000000"/>
        </w:rPr>
        <w:t>纳米的电介质间隙。这个间隙的氧化物与隧道以及</w:t>
      </w:r>
      <w:r w:rsidRPr="00B66B75">
        <w:rPr>
          <w:rFonts w:ascii="Calibri" w:hAnsi="Calibri" w:cs="RxdjkvRlwhxjWqqffnAdvTT5ada87cc"/>
          <w:color w:val="000000"/>
        </w:rPr>
        <w:t>WL</w:t>
      </w:r>
      <w:r w:rsidRPr="00B66B75">
        <w:rPr>
          <w:rFonts w:ascii="Calibri" w:hAnsi="宋体" w:cs="RxdjkvRlwhxjWqqffnAdvTT5ada87cc"/>
          <w:color w:val="000000"/>
        </w:rPr>
        <w:t>和高压门共享，因此简化了</w:t>
      </w:r>
      <w:r w:rsidRPr="00B66B75">
        <w:rPr>
          <w:rFonts w:ascii="Calibri" w:hAnsi="Calibri" w:cs="RxdjkvRlwhxjWqqffnAdvTT5ada87cc"/>
          <w:color w:val="000000"/>
        </w:rPr>
        <w:t>WL</w:t>
      </w:r>
      <w:r w:rsidRPr="00B66B75">
        <w:rPr>
          <w:rFonts w:ascii="Calibri" w:hAnsi="宋体" w:cs="RxdjkvRlwhxjWqqffnAdvTT5ada87cc"/>
          <w:color w:val="000000"/>
        </w:rPr>
        <w:t>和高压晶体管之间的集成。如上一小节所述，栅极电介质的厚度对高压操作和耐用性进行了优化。为了尽量减少闪存集成对基线器件的影响，如</w:t>
      </w:r>
      <w:r w:rsidR="0031111A">
        <w:rPr>
          <w:rFonts w:ascii="Calibri" w:hAnsi="宋体" w:cs="RxdjkvRlwhxjWqqffnAdvTT5ada87cc"/>
          <w:color w:val="000000"/>
        </w:rPr>
        <w:fldChar w:fldCharType="begin"/>
      </w:r>
      <w:r w:rsidR="009205C1">
        <w:rPr>
          <w:rFonts w:ascii="Calibri" w:hAnsi="宋体" w:cs="RxdjkvRlwhxjWqqffnAdvTT5ada87cc"/>
          <w:color w:val="000000"/>
        </w:rPr>
        <w:instrText xml:space="preserve"> REF _Ref104907584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47</w:t>
      </w:r>
      <w:r w:rsidR="0031111A">
        <w:rPr>
          <w:rFonts w:ascii="Calibri" w:hAnsi="宋体" w:cs="RxdjkvRlwhxjWqqffnAdvTT5ada87cc"/>
          <w:color w:val="000000"/>
        </w:rPr>
        <w:fldChar w:fldCharType="end"/>
      </w:r>
      <w:r w:rsidRPr="00B66B75">
        <w:rPr>
          <w:rFonts w:ascii="Calibri" w:hAnsi="宋体" w:cs="RxdjkvRlwhxjWqqffnAdvTT5ada87cc"/>
          <w:color w:val="000000"/>
        </w:rPr>
        <w:t>所示，专门用于形成存储单元和高压器件的工艺步骤先于基线逻辑器件的步骤。在浅沟槽隔离步骤之后是离子植入以定义井和</w:t>
      </w:r>
      <w:r w:rsidRPr="00B66B75">
        <w:rPr>
          <w:rFonts w:ascii="Calibri" w:hAnsi="Calibri" w:cs="RxdjkvRlwhxjWqqffnAdvTT5ada87cc"/>
          <w:color w:val="000000"/>
        </w:rPr>
        <w:t>HV</w:t>
      </w:r>
      <w:r w:rsidRPr="00B66B75">
        <w:rPr>
          <w:rFonts w:ascii="Calibri" w:hAnsi="宋体" w:cs="RxdjkvRlwhxjWqqffnAdvTT5ada87cc"/>
          <w:color w:val="000000"/>
        </w:rPr>
        <w:t>器件的阈值电压调整。存储单元工艺部分从</w:t>
      </w:r>
      <w:r w:rsidRPr="00B66B75">
        <w:rPr>
          <w:rFonts w:ascii="Calibri" w:hAnsi="Calibri" w:cs="RxdjkvRlwhxjWqqffnAdvTT5ada87cc"/>
          <w:color w:val="000000"/>
        </w:rPr>
        <w:t>FG</w:t>
      </w:r>
      <w:r w:rsidRPr="00B66B75">
        <w:rPr>
          <w:rFonts w:ascii="Calibri" w:hAnsi="宋体" w:cs="RxdjkvRlwhxjWqqffnAdvTT5ada87cc"/>
          <w:color w:val="000000"/>
        </w:rPr>
        <w:t>晶体管开始，其中包括栅极氧化物、多晶硅和离子植入。浮动栅极氧化物的厚度是灵活的，取决于特定应用的性能和可靠性要求。衬底和</w:t>
      </w:r>
      <w:r w:rsidRPr="00B66B75">
        <w:rPr>
          <w:rFonts w:ascii="Calibri" w:hAnsi="Calibri" w:cs="RxdjkvRlwhxjWqqffnAdvTT5ada87cc"/>
          <w:color w:val="000000"/>
        </w:rPr>
        <w:t>FG</w:t>
      </w:r>
      <w:r w:rsidRPr="00B66B75">
        <w:rPr>
          <w:rFonts w:ascii="Calibri" w:hAnsi="宋体" w:cs="RxdjkvRlwhxjWqqffnAdvTT5ada87cc"/>
          <w:color w:val="000000"/>
        </w:rPr>
        <w:t>聚之间的厚氧化物会降低编程注入效率，但会增加从</w:t>
      </w:r>
      <w:r w:rsidRPr="00B66B75">
        <w:rPr>
          <w:rFonts w:ascii="Calibri" w:hAnsi="Calibri" w:cs="RxdjkvRlwhxjWqqffnAdvTT5ada87cc"/>
          <w:color w:val="000000"/>
        </w:rPr>
        <w:t>FG</w:t>
      </w:r>
      <w:r w:rsidRPr="00B66B75">
        <w:rPr>
          <w:rFonts w:ascii="Calibri" w:hAnsi="宋体" w:cs="RxdjkvRlwhxjWqqffnAdvTT5ada87cc"/>
          <w:color w:val="000000"/>
        </w:rPr>
        <w:t>到衬底或</w:t>
      </w:r>
      <w:r w:rsidRPr="00B66B75">
        <w:rPr>
          <w:rFonts w:ascii="Calibri" w:hAnsi="Calibri" w:cs="RxdjkvRlwhxjWqqffnAdvTT5ada87cc"/>
          <w:color w:val="000000"/>
        </w:rPr>
        <w:t>SL</w:t>
      </w:r>
      <w:r w:rsidRPr="00B66B75">
        <w:rPr>
          <w:rFonts w:ascii="Calibri" w:hAnsi="宋体" w:cs="RxdjkvRlwhxjWqqffnAdvTT5ada87cc"/>
          <w:color w:val="000000"/>
        </w:rPr>
        <w:t>结的电荷损失的免疫力，它是需要接近零故障的汽车设备的理想目标。</w:t>
      </w:r>
      <w:r w:rsidRPr="00B66B75">
        <w:rPr>
          <w:rFonts w:ascii="Calibri" w:hAnsi="Calibri" w:cs="RxdjkvRlwhxjWqqffnAdvTT5ada87cc"/>
          <w:color w:val="000000"/>
        </w:rPr>
        <w:t>FG</w:t>
      </w:r>
      <w:r w:rsidRPr="00B66B75">
        <w:rPr>
          <w:rFonts w:ascii="Calibri" w:hAnsi="宋体" w:cs="RxdjkvRlwhxjWqqffnAdvTT5ada87cc"/>
          <w:color w:val="000000"/>
        </w:rPr>
        <w:t>的尺寸和形状是通过</w:t>
      </w:r>
      <w:r w:rsidRPr="00B66B75">
        <w:rPr>
          <w:rFonts w:ascii="Calibri" w:hAnsi="Calibri" w:cs="RxdjkvRlwhxjWqqffnAdvTT5ada87cc"/>
          <w:color w:val="000000"/>
        </w:rPr>
        <w:t>LOCOS-</w:t>
      </w:r>
      <w:r w:rsidRPr="00B66B75">
        <w:rPr>
          <w:rFonts w:ascii="Calibri" w:hAnsi="宋体" w:cs="RxdjkvRlwhxjWqqffnAdvTT5ada87cc"/>
          <w:color w:val="000000"/>
        </w:rPr>
        <w:t>氧化步骤实现的。如</w:t>
      </w:r>
      <w:r w:rsidR="0031111A">
        <w:rPr>
          <w:rFonts w:ascii="Calibri" w:hAnsi="宋体" w:cs="RxdjkvRlwhxjWqqffnAdvTT5ada87cc"/>
          <w:color w:val="000000"/>
        </w:rPr>
        <w:fldChar w:fldCharType="begin"/>
      </w:r>
      <w:r w:rsidR="009205C1">
        <w:rPr>
          <w:rFonts w:ascii="Calibri" w:hAnsi="宋体" w:cs="RxdjkvRlwhxjWqqffnAdvTT5ada87cc"/>
          <w:color w:val="000000"/>
        </w:rPr>
        <w:instrText xml:space="preserve"> REF _Ref104907611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48</w:t>
      </w:r>
      <w:r w:rsidR="0031111A">
        <w:rPr>
          <w:rFonts w:ascii="Calibri" w:hAnsi="宋体" w:cs="RxdjkvRlwhxjWqqffnAdvTT5ada87cc"/>
          <w:color w:val="000000"/>
        </w:rPr>
        <w:fldChar w:fldCharType="end"/>
      </w:r>
      <w:r w:rsidRPr="00B66B75">
        <w:rPr>
          <w:rFonts w:ascii="Calibri" w:hAnsi="宋体" w:cs="RxdjkvRlwhxjWqqffnAdvTT5ada87cc"/>
          <w:color w:val="000000"/>
        </w:rPr>
        <w:t>所示，</w:t>
      </w:r>
      <w:r w:rsidRPr="00B66B75">
        <w:rPr>
          <w:rFonts w:ascii="Calibri" w:hAnsi="Calibri" w:cs="RxdjkvRlwhxjWqqffnAdvTT5ada87cc"/>
          <w:color w:val="000000"/>
        </w:rPr>
        <w:t>FG</w:t>
      </w:r>
      <w:r w:rsidRPr="00B66B75">
        <w:rPr>
          <w:rFonts w:ascii="Calibri" w:hAnsi="宋体" w:cs="RxdjkvRlwhxjWqqffnAdvTT5ada87cc"/>
          <w:color w:val="000000"/>
        </w:rPr>
        <w:t>聚能的厚度是为</w:t>
      </w:r>
      <w:r w:rsidRPr="00B66B75">
        <w:rPr>
          <w:rFonts w:ascii="Calibri" w:hAnsi="Calibri" w:cs="RxdjkvRlwhxjWqqffnAdvTT5ada87cc"/>
          <w:color w:val="000000"/>
        </w:rPr>
        <w:t>WL</w:t>
      </w:r>
      <w:r w:rsidRPr="00B66B75">
        <w:rPr>
          <w:rFonts w:ascii="Calibri" w:hAnsi="宋体" w:cs="RxdjkvRlwhxjWqqffnAdvTT5ada87cc"/>
          <w:color w:val="000000"/>
        </w:rPr>
        <w:t>和</w:t>
      </w:r>
      <w:r w:rsidRPr="00B66B75">
        <w:rPr>
          <w:rFonts w:ascii="Calibri" w:hAnsi="Calibri" w:cs="RxdjkvRlwhxjWqqffnAdvTT5ada87cc"/>
          <w:color w:val="000000"/>
        </w:rPr>
        <w:t>FG</w:t>
      </w:r>
      <w:r w:rsidRPr="00B66B75">
        <w:rPr>
          <w:rFonts w:ascii="Calibri" w:hAnsi="宋体" w:cs="RxdjkvRlwhxjWqqffnAdvTT5ada87cc"/>
          <w:color w:val="000000"/>
        </w:rPr>
        <w:t>侧壁之间的电容耦合而优化的，在</w:t>
      </w:r>
      <w:r w:rsidRPr="00B66B75">
        <w:rPr>
          <w:rFonts w:ascii="Calibri" w:hAnsi="Calibri" w:cs="RxdjkvRlwhxjWqqffnAdvTT5ada87cc"/>
          <w:color w:val="000000"/>
        </w:rPr>
        <w:t>FG</w:t>
      </w:r>
      <w:r w:rsidRPr="00B66B75">
        <w:rPr>
          <w:rFonts w:ascii="Calibri" w:hAnsi="宋体" w:cs="RxdjkvRlwhxjWqqffnAdvTT5ada87cc"/>
          <w:color w:val="000000"/>
        </w:rPr>
        <w:t>聚能的中间没有断裂，这有可能是一个可靠性问题。</w:t>
      </w:r>
      <w:r w:rsidRPr="00B66B75">
        <w:rPr>
          <w:rFonts w:ascii="Calibri" w:hAnsi="Calibri" w:cs="RxdjkvRlwhxjWqqffnAdvTT5ada87cc"/>
          <w:color w:val="000000"/>
        </w:rPr>
        <w:t xml:space="preserve"> </w:t>
      </w:r>
    </w:p>
    <w:p w:rsidR="009205C1" w:rsidRPr="00B66B75" w:rsidRDefault="001A6DDA" w:rsidP="00CA2BAD">
      <w:pPr>
        <w:autoSpaceDE w:val="0"/>
        <w:autoSpaceDN w:val="0"/>
        <w:spacing w:beforeLines="50" w:afterLines="50"/>
        <w:ind w:firstLineChars="200" w:firstLine="480"/>
        <w:rPr>
          <w:rFonts w:ascii="Calibri" w:hAnsi="Calibri" w:cs="RkvlvrMtvlgyYvlvcxAdvTT8fc4438a"/>
        </w:rPr>
      </w:pPr>
      <w:r>
        <w:rPr>
          <w:rFonts w:ascii="Calibri" w:hAnsi="Calibri" w:cs="RkvlvrMtvlgyYvlvcxAdvTT8fc4438a"/>
          <w:noProof/>
          <w:snapToGrid/>
        </w:rPr>
        <w:drawing>
          <wp:inline distT="0" distB="0" distL="0" distR="0">
            <wp:extent cx="2295525" cy="1619250"/>
            <wp:effectExtent l="1905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a:stretch>
                      <a:fillRect/>
                    </a:stretch>
                  </pic:blipFill>
                  <pic:spPr bwMode="auto">
                    <a:xfrm>
                      <a:off x="0" y="0"/>
                      <a:ext cx="2295525" cy="1619250"/>
                    </a:xfrm>
                    <a:prstGeom prst="rect">
                      <a:avLst/>
                    </a:prstGeom>
                    <a:noFill/>
                    <a:ln w="9525">
                      <a:noFill/>
                      <a:miter lim="800000"/>
                      <a:headEnd/>
                      <a:tailEnd/>
                    </a:ln>
                  </pic:spPr>
                </pic:pic>
              </a:graphicData>
            </a:graphic>
          </wp:inline>
        </w:drawing>
      </w:r>
    </w:p>
    <w:p w:rsidR="009205C1" w:rsidRDefault="009205C1" w:rsidP="009205C1">
      <w:pPr>
        <w:pStyle w:val="af5"/>
        <w:rPr>
          <w:rFonts w:ascii="Calibri" w:eastAsia="宋体" w:hAnsi="宋体" w:cs="RxdjkvRlwhxjWqqffnAdvTT5ada87cc"/>
        </w:rPr>
      </w:pPr>
      <w:bookmarkStart w:id="52" w:name="_Ref104907584"/>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47</w:t>
      </w:r>
      <w:r w:rsidR="0031111A">
        <w:fldChar w:fldCharType="end"/>
      </w:r>
      <w:bookmarkEnd w:id="52"/>
      <w:r w:rsidRPr="00B66B75">
        <w:rPr>
          <w:rFonts w:ascii="Calibri" w:eastAsia="宋体" w:hAnsi="Calibri" w:cs="YqbywhLdrghjQhlqmjAdvTTeeee58d9"/>
        </w:rPr>
        <w:t xml:space="preserve"> </w:t>
      </w:r>
      <w:r w:rsidRPr="00B66B75">
        <w:rPr>
          <w:rFonts w:ascii="Calibri" w:eastAsia="宋体" w:hAnsi="宋体" w:cs="RxdjkvRlwhxjWqqffnAdvTT5ada87cc"/>
        </w:rPr>
        <w:t>简化的</w:t>
      </w:r>
      <w:r w:rsidRPr="00B66B75">
        <w:rPr>
          <w:rFonts w:ascii="Calibri" w:eastAsia="宋体" w:hAnsi="Calibri" w:cs="RxdjkvRlwhxjWqqffnAdvTT5ada87cc"/>
        </w:rPr>
        <w:t>ESF1-</w:t>
      </w:r>
      <w:r w:rsidRPr="00B66B75">
        <w:rPr>
          <w:rFonts w:ascii="Calibri" w:eastAsia="宋体" w:hAnsi="宋体" w:cs="RxdjkvRlwhxjWqqffnAdvTT5ada87cc"/>
        </w:rPr>
        <w:t>过程步骤</w:t>
      </w:r>
    </w:p>
    <w:p w:rsidR="009205C1" w:rsidRPr="009205C1" w:rsidRDefault="001A6DDA" w:rsidP="009205C1">
      <w:r>
        <w:rPr>
          <w:noProof/>
          <w:snapToGrid/>
        </w:rPr>
        <w:lastRenderedPageBreak/>
        <w:drawing>
          <wp:inline distT="0" distB="0" distL="0" distR="0">
            <wp:extent cx="5267325" cy="1771650"/>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5267325" cy="1771650"/>
                    </a:xfrm>
                    <a:prstGeom prst="rect">
                      <a:avLst/>
                    </a:prstGeom>
                    <a:noFill/>
                    <a:ln w="9525">
                      <a:noFill/>
                      <a:miter lim="800000"/>
                      <a:headEnd/>
                      <a:tailEnd/>
                    </a:ln>
                  </pic:spPr>
                </pic:pic>
              </a:graphicData>
            </a:graphic>
          </wp:inline>
        </w:drawing>
      </w:r>
    </w:p>
    <w:p w:rsidR="009205C1" w:rsidRDefault="009205C1" w:rsidP="009205C1">
      <w:pPr>
        <w:pStyle w:val="af5"/>
        <w:rPr>
          <w:rFonts w:ascii="Calibri" w:eastAsia="宋体" w:hAnsi="宋体" w:cs="RxdjkvRlwhxjWqqffnAdvTT5ada87cc"/>
        </w:rPr>
      </w:pPr>
      <w:bookmarkStart w:id="53" w:name="_Ref104907611"/>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48</w:t>
      </w:r>
      <w:r w:rsidR="0031111A">
        <w:fldChar w:fldCharType="end"/>
      </w:r>
      <w:bookmarkEnd w:id="53"/>
      <w:r w:rsidRPr="00B66B75">
        <w:rPr>
          <w:rFonts w:ascii="Calibri" w:eastAsia="宋体" w:hAnsi="Calibri" w:cs="YqbywhLdrghjQhlqmjAdvTTeeee58d9"/>
        </w:rPr>
        <w:t xml:space="preserve"> </w:t>
      </w:r>
      <w:r w:rsidRPr="00B66B75">
        <w:rPr>
          <w:rFonts w:ascii="Calibri" w:eastAsia="宋体" w:hAnsi="宋体" w:cs="RxdjkvRlwhxjWqqffnAdvTT5ada87cc"/>
        </w:rPr>
        <w:t>由于薄聚物和氧化造成的</w:t>
      </w:r>
      <w:r w:rsidRPr="00B66B75">
        <w:rPr>
          <w:rFonts w:ascii="Calibri" w:eastAsia="宋体" w:hAnsi="Calibri" w:cs="RxdjkvRlwhxjWqqffnAdvTT5ada87cc"/>
        </w:rPr>
        <w:t>FG</w:t>
      </w:r>
      <w:r w:rsidRPr="00B66B75">
        <w:rPr>
          <w:rFonts w:ascii="Calibri" w:eastAsia="宋体" w:hAnsi="宋体" w:cs="RxdjkvRlwhxjWqqffnAdvTT5ada87cc"/>
        </w:rPr>
        <w:t>聚物的断裂</w:t>
      </w:r>
    </w:p>
    <w:p w:rsidR="009205C1" w:rsidRPr="009205C1" w:rsidRDefault="009205C1" w:rsidP="009205C1"/>
    <w:p w:rsidR="008502B1"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在</w:t>
      </w:r>
      <w:r w:rsidRPr="00B66B75">
        <w:rPr>
          <w:rFonts w:ascii="Calibri" w:hAnsi="Calibri" w:cs="RxdjkvRlwhxjWqqffnAdvTT5ada87cc"/>
          <w:color w:val="000000"/>
        </w:rPr>
        <w:t>FG</w:t>
      </w:r>
      <w:r w:rsidRPr="00B66B75">
        <w:rPr>
          <w:rFonts w:ascii="Calibri" w:hAnsi="宋体" w:cs="RxdjkvRlwhxjWqqffnAdvTT5ada87cc"/>
          <w:color w:val="000000"/>
        </w:rPr>
        <w:t>形成之后是</w:t>
      </w:r>
      <w:r w:rsidRPr="00B66B75">
        <w:rPr>
          <w:rFonts w:ascii="Calibri" w:hAnsi="Calibri" w:cs="RxdjkvRlwhxjWqqffnAdvTT5ada87cc"/>
          <w:color w:val="000000"/>
        </w:rPr>
        <w:t>WL</w:t>
      </w:r>
      <w:r w:rsidRPr="00B66B75">
        <w:rPr>
          <w:rFonts w:ascii="Calibri" w:hAnsi="宋体" w:cs="RxdjkvRlwhxjWqqffnAdvTT5ada87cc"/>
          <w:color w:val="000000"/>
        </w:rPr>
        <w:t>和</w:t>
      </w:r>
      <w:r w:rsidRPr="00B66B75">
        <w:rPr>
          <w:rFonts w:ascii="Calibri" w:hAnsi="Calibri" w:cs="RxdjkvRlwhxjWqqffnAdvTT5ada87cc"/>
          <w:color w:val="000000"/>
        </w:rPr>
        <w:t>HV</w:t>
      </w:r>
      <w:r w:rsidRPr="00B66B75">
        <w:rPr>
          <w:rFonts w:ascii="Calibri" w:hAnsi="宋体" w:cs="RxdjkvRlwhxjWqqffnAdvTT5ada87cc"/>
          <w:color w:val="000000"/>
        </w:rPr>
        <w:t>栅极的氧化物和聚，其中逻辑门模块将成为它的一部分。值得一提的是，在这个过程模块中必须注意减轻</w:t>
      </w:r>
      <w:r w:rsidRPr="00B66B75">
        <w:rPr>
          <w:rFonts w:ascii="Calibri" w:hAnsi="Calibri" w:cs="RxdjkvRlwhxjWqqffnAdvTT5ada87cc"/>
          <w:color w:val="000000"/>
        </w:rPr>
        <w:t>WL</w:t>
      </w:r>
      <w:r w:rsidRPr="00B66B75">
        <w:rPr>
          <w:rFonts w:ascii="Calibri" w:hAnsi="宋体" w:cs="RxdjkvRlwhxjWqqffnAdvTT5ada87cc"/>
          <w:color w:val="000000"/>
        </w:rPr>
        <w:t>和</w:t>
      </w:r>
      <w:r w:rsidRPr="00B66B75">
        <w:rPr>
          <w:rFonts w:ascii="Calibri" w:hAnsi="Calibri" w:cs="RxdjkvRlwhxjWqqffnAdvTT5ada87cc"/>
          <w:color w:val="000000"/>
        </w:rPr>
        <w:t>FG</w:t>
      </w:r>
      <w:r w:rsidRPr="00B66B75">
        <w:rPr>
          <w:rFonts w:ascii="Calibri" w:hAnsi="宋体" w:cs="RxdjkvRlwhxjWqqffnAdvTT5ada87cc"/>
          <w:color w:val="000000"/>
        </w:rPr>
        <w:t>之间的反向隧道特性。正如在中所讨论的，快速擦除需要低的正向隧道电压，但是</w:t>
      </w:r>
      <w:r w:rsidRPr="00B66B75">
        <w:rPr>
          <w:rFonts w:ascii="Calibri" w:hAnsi="Calibri" w:cs="RxdjkvRlwhxjWqqffnAdvTT5ada87cc"/>
          <w:color w:val="000000"/>
        </w:rPr>
        <w:t>FG</w:t>
      </w:r>
      <w:r w:rsidRPr="00B66B75">
        <w:rPr>
          <w:rFonts w:ascii="Calibri" w:hAnsi="宋体" w:cs="RxdjkvRlwhxjWqqffnAdvTT5ada87cc"/>
          <w:color w:val="000000"/>
        </w:rPr>
        <w:t>和</w:t>
      </w:r>
      <w:r w:rsidRPr="00B66B75">
        <w:rPr>
          <w:rFonts w:ascii="Calibri" w:hAnsi="Calibri" w:cs="RxdjkvRlwhxjWqqffnAdvTT5ada87cc"/>
          <w:color w:val="000000"/>
        </w:rPr>
        <w:t>WL</w:t>
      </w:r>
      <w:r w:rsidRPr="00B66B75">
        <w:rPr>
          <w:rFonts w:ascii="Calibri" w:hAnsi="宋体" w:cs="RxdjkvRlwhxjWqqffnAdvTT5ada87cc"/>
          <w:color w:val="000000"/>
        </w:rPr>
        <w:t>之间的低反向隧道电压对未选择的单元上的程序干扰造成了担忧。</w:t>
      </w:r>
      <w:r w:rsidR="0031111A">
        <w:rPr>
          <w:rFonts w:ascii="Calibri" w:hAnsi="宋体" w:cs="RxdjkvRlwhxjWqqffnAdvTT5ada87cc"/>
          <w:color w:val="000000"/>
        </w:rPr>
        <w:fldChar w:fldCharType="begin"/>
      </w:r>
      <w:r w:rsidR="006D4801">
        <w:rPr>
          <w:rFonts w:ascii="Calibri" w:hAnsi="宋体" w:cs="RxdjkvRlwhxjWqqffnAdvTT5ada87cc"/>
          <w:color w:val="000000"/>
        </w:rPr>
        <w:instrText xml:space="preserve"> REF _Ref104907978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49</w:t>
      </w:r>
      <w:r w:rsidR="0031111A">
        <w:rPr>
          <w:rFonts w:ascii="Calibri" w:hAnsi="宋体" w:cs="RxdjkvRlwhxjWqqffnAdvTT5ada87cc"/>
          <w:color w:val="000000"/>
        </w:rPr>
        <w:fldChar w:fldCharType="end"/>
      </w:r>
      <w:r w:rsidRPr="00B66B75">
        <w:rPr>
          <w:rFonts w:ascii="Calibri" w:hAnsi="宋体" w:cs="RxdjkvRlwhxjWqqffnAdvTT5ada87cc"/>
          <w:color w:val="000000"/>
        </w:rPr>
        <w:t>显示了</w:t>
      </w:r>
      <w:r w:rsidRPr="00B66B75">
        <w:rPr>
          <w:rFonts w:ascii="Calibri" w:hAnsi="Calibri" w:cs="RxdjkvRlwhxjWqqffnAdvTT5ada87cc"/>
          <w:color w:val="000000"/>
        </w:rPr>
        <w:t>ESF1</w:t>
      </w:r>
      <w:r w:rsidRPr="00B66B75">
        <w:rPr>
          <w:rFonts w:ascii="Calibri" w:hAnsi="宋体" w:cs="RxdjkvRlwhxjWqqffnAdvTT5ada87cc"/>
          <w:color w:val="000000"/>
        </w:rPr>
        <w:t>单元的正向和反向隧道特性。</w:t>
      </w:r>
      <w:r w:rsidRPr="00B66B75">
        <w:rPr>
          <w:rFonts w:ascii="Calibri" w:hAnsi="Calibri" w:cs="RxdjkvRlwhxjWqqffnAdvTT5ada87cc"/>
          <w:color w:val="000000"/>
        </w:rPr>
        <w:t xml:space="preserve"> </w:t>
      </w:r>
    </w:p>
    <w:p w:rsidR="009205C1" w:rsidRPr="009205C1" w:rsidRDefault="001A6DDA" w:rsidP="009205C1">
      <w:pPr>
        <w:jc w:val="center"/>
      </w:pPr>
      <w:r>
        <w:rPr>
          <w:noProof/>
          <w:snapToGrid/>
        </w:rPr>
        <w:drawing>
          <wp:inline distT="0" distB="0" distL="0" distR="0">
            <wp:extent cx="4667250" cy="2762250"/>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4667250" cy="2762250"/>
                    </a:xfrm>
                    <a:prstGeom prst="rect">
                      <a:avLst/>
                    </a:prstGeom>
                    <a:noFill/>
                    <a:ln w="9525">
                      <a:noFill/>
                      <a:miter lim="800000"/>
                      <a:headEnd/>
                      <a:tailEnd/>
                    </a:ln>
                  </pic:spPr>
                </pic:pic>
              </a:graphicData>
            </a:graphic>
          </wp:inline>
        </w:drawing>
      </w:r>
    </w:p>
    <w:p w:rsidR="009205C1" w:rsidRDefault="006D4801" w:rsidP="006D4801">
      <w:pPr>
        <w:pStyle w:val="af5"/>
        <w:rPr>
          <w:rFonts w:ascii="Calibri" w:eastAsia="宋体" w:hAnsi="宋体" w:cs="RxdjkvRlwhxjWqqffnAdvTT5ada87cc"/>
          <w:color w:val="000000"/>
        </w:rPr>
      </w:pPr>
      <w:bookmarkStart w:id="54" w:name="_Ref104907978"/>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49</w:t>
      </w:r>
      <w:r w:rsidR="0031111A">
        <w:fldChar w:fldCharType="end"/>
      </w:r>
      <w:bookmarkEnd w:id="54"/>
      <w:r w:rsidR="009205C1" w:rsidRPr="00B66B75">
        <w:rPr>
          <w:rFonts w:ascii="Calibri" w:eastAsia="宋体" w:hAnsi="Calibri" w:cs="YqbywhLdrghjQhlqmjAdvTTeeee58d9"/>
          <w:color w:val="000000"/>
        </w:rPr>
        <w:t xml:space="preserve"> </w:t>
      </w:r>
      <w:r w:rsidR="009205C1" w:rsidRPr="00B66B75">
        <w:rPr>
          <w:rFonts w:ascii="Calibri" w:eastAsia="宋体" w:hAnsi="宋体" w:cs="RxdjkvRlwhxjWqqffnAdvTT5ada87cc"/>
          <w:color w:val="000000"/>
        </w:rPr>
        <w:t>反向和正向隧道的特性</w:t>
      </w:r>
    </w:p>
    <w:p w:rsidR="009205C1" w:rsidRPr="00B66B75" w:rsidRDefault="009205C1" w:rsidP="00CA2BAD">
      <w:pPr>
        <w:spacing w:beforeLines="50" w:afterLines="50"/>
        <w:ind w:firstLineChars="200" w:firstLine="480"/>
        <w:rPr>
          <w:rFonts w:ascii="Calibri" w:hAnsi="Calibri" w:cs="RxdjkvRlwhxjWqqffnAdvTT5ada87cc"/>
          <w:color w:val="000000"/>
        </w:rPr>
      </w:pP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Calibri" w:cs="RxdjkvRlwhxjWqqffnAdvTT5ada87cc"/>
          <w:color w:val="000000"/>
        </w:rPr>
        <w:t>ESF1</w:t>
      </w:r>
      <w:r w:rsidRPr="00B66B75">
        <w:rPr>
          <w:rFonts w:ascii="Calibri" w:hAnsi="宋体" w:cs="RxdjkvRlwhxjWqqffnAdvTT5ada87cc"/>
          <w:color w:val="000000"/>
        </w:rPr>
        <w:t>集成的后端（</w:t>
      </w:r>
      <w:r w:rsidRPr="00B66B75">
        <w:rPr>
          <w:rFonts w:ascii="Calibri" w:hAnsi="Calibri" w:cs="RxdjkvRlwhxjWqqffnAdvTT5ada87cc"/>
          <w:color w:val="000000"/>
        </w:rPr>
        <w:t>BEOL</w:t>
      </w:r>
      <w:r w:rsidRPr="00B66B75">
        <w:rPr>
          <w:rFonts w:ascii="Calibri" w:hAnsi="宋体" w:cs="RxdjkvRlwhxjWqqffnAdvTT5ada87cc"/>
          <w:color w:val="000000"/>
        </w:rPr>
        <w:t>）工艺采用了现有的基线工艺。</w:t>
      </w:r>
      <w:r w:rsidRPr="00B66B75">
        <w:rPr>
          <w:rFonts w:ascii="Calibri" w:hAnsi="Calibri" w:cs="RxdjkvRlwhxjWqqffnAdvTT5ada87cc"/>
          <w:color w:val="000000"/>
        </w:rPr>
        <w:t>eFlash</w:t>
      </w:r>
      <w:r w:rsidRPr="00B66B75">
        <w:rPr>
          <w:rFonts w:ascii="Calibri" w:hAnsi="宋体" w:cs="RxdjkvRlwhxjWqqffnAdvTT5ada87cc"/>
          <w:color w:val="000000"/>
        </w:rPr>
        <w:t>采用</w:t>
      </w:r>
      <w:r w:rsidRPr="00B66B75">
        <w:rPr>
          <w:rFonts w:ascii="Calibri" w:hAnsi="Calibri" w:cs="RxdjkvRlwhxjWqqffnAdvTT5ada87cc"/>
          <w:color w:val="000000"/>
        </w:rPr>
        <w:t>SuperFlash</w:t>
      </w:r>
      <w:r w:rsidRPr="00B66B75">
        <w:rPr>
          <w:rFonts w:ascii="Calibri" w:hAnsi="宋体" w:cs="RxdjkvRlwhxjWqqffnAdvTT5ada87cc"/>
          <w:color w:val="000000"/>
        </w:rPr>
        <w:t>技术的优势之一是额外的处理步骤对逻辑器件的影响最小，这一优势一直延续到第三代</w:t>
      </w:r>
      <w:r w:rsidRPr="00B66B75">
        <w:rPr>
          <w:rFonts w:ascii="Calibri" w:hAnsi="Calibri" w:cs="RxdjkvRlwhxjWqqffnAdvTT5ada87cc"/>
          <w:color w:val="000000"/>
        </w:rPr>
        <w:t>(ESF3)</w:t>
      </w:r>
      <w:r w:rsidRPr="00B66B75">
        <w:rPr>
          <w:rFonts w:ascii="Calibri" w:hAnsi="宋体" w:cs="RxdjkvRlwhxjWqqffnAdvTT5ada87cc"/>
          <w:color w:val="000000"/>
        </w:rPr>
        <w:t>单元技术。</w:t>
      </w:r>
      <w:r w:rsidR="0031111A">
        <w:rPr>
          <w:rFonts w:ascii="Calibri" w:hAnsi="宋体" w:cs="RxdjkvRlwhxjWqqffnAdvTT5ada87cc"/>
          <w:color w:val="000000"/>
        </w:rPr>
        <w:fldChar w:fldCharType="begin"/>
      </w:r>
      <w:r w:rsidR="006D4801">
        <w:rPr>
          <w:rFonts w:ascii="Calibri" w:hAnsi="宋体" w:cs="RxdjkvRlwhxjWqqffnAdvTT5ada87cc"/>
          <w:color w:val="000000"/>
        </w:rPr>
        <w:instrText xml:space="preserve"> REF _Ref104908036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50</w:t>
      </w:r>
      <w:r w:rsidR="0031111A">
        <w:rPr>
          <w:rFonts w:ascii="Calibri" w:hAnsi="宋体" w:cs="RxdjkvRlwhxjWqqffnAdvTT5ada87cc"/>
          <w:color w:val="000000"/>
        </w:rPr>
        <w:fldChar w:fldCharType="end"/>
      </w:r>
      <w:r w:rsidRPr="00B66B75">
        <w:rPr>
          <w:rFonts w:ascii="Calibri" w:hAnsi="宋体" w:cs="RxdjkvRlwhxjWqqffnAdvTT5ada87cc"/>
          <w:color w:val="000000"/>
        </w:rPr>
        <w:t>简化了</w:t>
      </w:r>
      <w:r w:rsidRPr="00B66B75">
        <w:rPr>
          <w:rFonts w:ascii="Calibri" w:hAnsi="Calibri" w:cs="RxdjkvRlwhxjWqqffnAdvTT5ada87cc"/>
          <w:color w:val="000000"/>
        </w:rPr>
        <w:t>ESF3</w:t>
      </w:r>
      <w:r w:rsidRPr="00B66B75">
        <w:rPr>
          <w:rFonts w:ascii="Calibri" w:hAnsi="宋体" w:cs="RxdjkvRlwhxjWqqffnAdvTT5ada87cc"/>
          <w:color w:val="000000"/>
        </w:rPr>
        <w:t>的工艺流程，其中</w:t>
      </w:r>
      <w:r w:rsidRPr="00B66B75">
        <w:rPr>
          <w:rFonts w:ascii="Calibri" w:hAnsi="Calibri" w:cs="RxdjkvRlwhxjWqqffnAdvTT5ada87cc"/>
          <w:color w:val="000000"/>
        </w:rPr>
        <w:t>HV</w:t>
      </w:r>
      <w:r w:rsidRPr="00B66B75">
        <w:rPr>
          <w:rFonts w:ascii="Calibri" w:hAnsi="宋体" w:cs="RxdjkvRlwhxjWqqffnAdvTT5ada87cc"/>
          <w:color w:val="000000"/>
        </w:rPr>
        <w:t>和存储单元器件大多在逻辑器件之前形成。这种模块化结构不仅减少了对逻辑的影响，而且使同一工艺节点的不同</w:t>
      </w:r>
      <w:r w:rsidRPr="00B66B75">
        <w:rPr>
          <w:rFonts w:ascii="Calibri" w:hAnsi="Calibri" w:cs="RxdjkvRlwhxjWqqffnAdvTT5ada87cc"/>
          <w:color w:val="000000"/>
        </w:rPr>
        <w:t xml:space="preserve"> </w:t>
      </w:r>
      <w:r w:rsidRPr="00B66B75">
        <w:rPr>
          <w:rFonts w:ascii="Calibri" w:hAnsi="Calibri" w:cs="DbvkgqGfsmljPhhkpkAdvTT3713a231"/>
          <w:color w:val="000000"/>
        </w:rPr>
        <w:t>"</w:t>
      </w:r>
      <w:r w:rsidRPr="00B66B75">
        <w:rPr>
          <w:rFonts w:ascii="Calibri" w:hAnsi="宋体" w:cs="RxdjkvRlwhxjWqqffnAdvTT5ada87cc"/>
          <w:color w:val="000000"/>
        </w:rPr>
        <w:t>口味</w:t>
      </w:r>
      <w:r w:rsidRPr="00B66B75">
        <w:rPr>
          <w:rFonts w:ascii="Calibri" w:hAnsi="Calibri" w:cs="RxdjkvRlwhxjWqqffnAdvTT5ada87cc"/>
          <w:color w:val="000000"/>
        </w:rPr>
        <w:t xml:space="preserve"> </w:t>
      </w:r>
      <w:r w:rsidRPr="00B66B75">
        <w:rPr>
          <w:rFonts w:ascii="Calibri" w:hAnsi="Calibri" w:cs="DbvkgqGfsmljPhhkpkAdvTT3713a231"/>
          <w:color w:val="000000"/>
        </w:rPr>
        <w:t>"</w:t>
      </w:r>
      <w:r w:rsidRPr="00B66B75">
        <w:rPr>
          <w:rFonts w:ascii="Calibri" w:hAnsi="宋体" w:cs="RxdjkvRlwhxjWqqffnAdvTT5ada87cc"/>
          <w:color w:val="000000"/>
        </w:rPr>
        <w:t>可以互换。例如，</w:t>
      </w:r>
      <w:r w:rsidRPr="00B66B75">
        <w:rPr>
          <w:rFonts w:ascii="Calibri" w:hAnsi="Calibri" w:cs="RxdjkvRlwhxjWqqffnAdvTT5ada87cc"/>
          <w:color w:val="000000"/>
        </w:rPr>
        <w:t>ESF3</w:t>
      </w:r>
      <w:r w:rsidRPr="00B66B75">
        <w:rPr>
          <w:rFonts w:ascii="Calibri" w:hAnsi="宋体" w:cs="RxdjkvRlwhxjWqqffnAdvTT5ada87cc"/>
          <w:color w:val="000000"/>
        </w:rPr>
        <w:t>技术最初可以集成到</w:t>
      </w:r>
      <w:r w:rsidRPr="00B66B75">
        <w:rPr>
          <w:rFonts w:ascii="Calibri" w:hAnsi="Calibri" w:cs="RxdjkvRlwhxjWqqffnAdvTT5ada87cc"/>
          <w:color w:val="000000"/>
        </w:rPr>
        <w:t>40</w:t>
      </w:r>
      <w:r w:rsidRPr="00B66B75">
        <w:rPr>
          <w:rFonts w:ascii="Calibri" w:hAnsi="宋体" w:cs="RxdjkvRlwhxjWqqffnAdvTT5ada87cc"/>
          <w:color w:val="000000"/>
        </w:rPr>
        <w:t>纳米的低功耗（</w:t>
      </w:r>
      <w:r w:rsidRPr="00B66B75">
        <w:rPr>
          <w:rFonts w:ascii="Calibri" w:hAnsi="Calibri" w:cs="RxdjkvRlwhxjWqqffnAdvTT5ada87cc"/>
          <w:color w:val="000000"/>
        </w:rPr>
        <w:t>LP</w:t>
      </w:r>
      <w:r w:rsidRPr="00B66B75">
        <w:rPr>
          <w:rFonts w:ascii="Calibri" w:hAnsi="宋体" w:cs="RxdjkvRlwhxjWqqffnAdvTT5ada87cc"/>
          <w:color w:val="000000"/>
        </w:rPr>
        <w:t>）平台中，然后模块化地转换到</w:t>
      </w:r>
      <w:r w:rsidRPr="00B66B75">
        <w:rPr>
          <w:rFonts w:ascii="Calibri" w:hAnsi="Calibri" w:cs="RxdjkvRlwhxjWqqffnAdvTT5ada87cc"/>
          <w:color w:val="000000"/>
        </w:rPr>
        <w:t>40</w:t>
      </w:r>
      <w:r w:rsidRPr="00B66B75">
        <w:rPr>
          <w:rFonts w:ascii="Calibri" w:hAnsi="宋体" w:cs="RxdjkvRlwhxjWqqffnAdvTT5ada87cc"/>
          <w:color w:val="000000"/>
        </w:rPr>
        <w:t>纳米的超低功耗（</w:t>
      </w:r>
      <w:r w:rsidRPr="00B66B75">
        <w:rPr>
          <w:rFonts w:ascii="Calibri" w:hAnsi="Calibri" w:cs="RxdjkvRlwhxjWqqffnAdvTT5ada87cc"/>
          <w:color w:val="000000"/>
        </w:rPr>
        <w:t>uLP</w:t>
      </w:r>
      <w:r w:rsidRPr="00B66B75">
        <w:rPr>
          <w:rFonts w:ascii="Calibri" w:hAnsi="宋体" w:cs="RxdjkvRlwhxjWqqffnAdvTT5ada87cc"/>
          <w:color w:val="000000"/>
        </w:rPr>
        <w:t>），而不需要做任何额外的工作来优化闪存器件。在读取、编程和擦除期间，</w:t>
      </w:r>
      <w:r w:rsidRPr="00B66B75">
        <w:rPr>
          <w:rFonts w:ascii="Calibri" w:hAnsi="Calibri" w:cs="RxdjkvRlwhxjWqqffnAdvTT5ada87cc"/>
          <w:color w:val="000000"/>
        </w:rPr>
        <w:t>ESF1 FG</w:t>
      </w:r>
      <w:r w:rsidRPr="00B66B75">
        <w:rPr>
          <w:rFonts w:ascii="Calibri" w:hAnsi="宋体" w:cs="RxdjkvRlwhxjWqqffnAdvTT5ada87cc"/>
          <w:color w:val="000000"/>
        </w:rPr>
        <w:t>存储单元依赖于</w:t>
      </w:r>
      <w:r w:rsidRPr="00B66B75">
        <w:rPr>
          <w:rFonts w:ascii="Calibri" w:hAnsi="Calibri" w:cs="RxdjkvRlwhxjWqqffnAdvTT5ada87cc"/>
          <w:color w:val="000000"/>
        </w:rPr>
        <w:t>FG</w:t>
      </w:r>
      <w:r w:rsidRPr="00B66B75">
        <w:rPr>
          <w:rFonts w:ascii="Calibri" w:hAnsi="宋体" w:cs="RxdjkvRlwhxjWqqffnAdvTT5ada87cc"/>
          <w:color w:val="000000"/>
        </w:rPr>
        <w:t>和相邻电极之间的电容耦合。</w:t>
      </w:r>
      <w:r w:rsidRPr="00B66B75">
        <w:rPr>
          <w:rFonts w:ascii="Calibri" w:hAnsi="Calibri" w:cs="RxdjkvRlwhxjWqqffnAdvTT5ada87cc"/>
          <w:color w:val="000000"/>
        </w:rPr>
        <w:t>FG</w:t>
      </w:r>
      <w:r w:rsidRPr="00B66B75">
        <w:rPr>
          <w:rFonts w:ascii="Calibri" w:hAnsi="宋体" w:cs="RxdjkvRlwhxjWqqffnAdvTT5ada87cc"/>
          <w:color w:val="000000"/>
        </w:rPr>
        <w:t>的电位受以下因素制约。</w:t>
      </w:r>
      <w:r w:rsidRPr="00B66B75">
        <w:rPr>
          <w:rFonts w:ascii="Calibri" w:hAnsi="Calibri" w:cs="RxdjkvRlwhxjWqqffnAdvTT5ada87cc"/>
          <w:color w:val="000000"/>
        </w:rPr>
        <w:t xml:space="preserve"> </w:t>
      </w:r>
    </w:p>
    <w:p w:rsidR="008502B1" w:rsidRPr="00B66B75" w:rsidRDefault="008502B1" w:rsidP="00CA2BAD">
      <w:pPr>
        <w:spacing w:beforeLines="50" w:afterLines="50"/>
        <w:ind w:firstLineChars="200" w:firstLine="480"/>
        <w:jc w:val="center"/>
        <w:rPr>
          <w:rFonts w:ascii="Calibri" w:hAnsi="Calibri" w:cs="RxdjkvRlwhxjWqqffnAdvTT5ada87cc"/>
          <w:color w:val="000000"/>
        </w:rPr>
      </w:pPr>
      <w:r w:rsidRPr="00B66B75">
        <w:rPr>
          <w:rFonts w:ascii="Calibri" w:hAnsi="Calibri" w:cs="RxdjkvRlwhxjWqqffnAdvTT5ada87cc"/>
          <w:color w:val="000000"/>
        </w:rPr>
        <w:t>vfg=...</w:t>
      </w:r>
    </w:p>
    <w:p w:rsidR="008502B1"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rPr>
        <w:t>其中</w:t>
      </w:r>
      <w:r w:rsidRPr="00B66B75">
        <w:rPr>
          <w:rFonts w:ascii="Calibri" w:hAnsi="Calibri" w:cs="RxdjkvRlwhxjWqqffnAdvTT5ada87cc"/>
        </w:rPr>
        <w:t>Qfg</w:t>
      </w:r>
      <w:r w:rsidRPr="00B66B75">
        <w:rPr>
          <w:rFonts w:ascii="Calibri" w:hAnsi="宋体" w:cs="RxdjkvRlwhxjWqqffnAdvTT5ada87cc"/>
        </w:rPr>
        <w:t>是</w:t>
      </w:r>
      <w:r w:rsidRPr="00B66B75">
        <w:rPr>
          <w:rFonts w:ascii="Calibri" w:hAnsi="Calibri" w:cs="RxdjkvRlwhxjWqqffnAdvTT5ada87cc"/>
        </w:rPr>
        <w:t>FG</w:t>
      </w:r>
      <w:r w:rsidRPr="00B66B75">
        <w:rPr>
          <w:rFonts w:ascii="Calibri" w:hAnsi="宋体" w:cs="RxdjkvRlwhxjWqqffnAdvTT5ada87cc"/>
        </w:rPr>
        <w:t>中的电荷；</w:t>
      </w:r>
      <w:r w:rsidRPr="00B66B75">
        <w:rPr>
          <w:rFonts w:ascii="Calibri" w:hAnsi="Calibri" w:cs="RxdjkvRlwhxjWqqffnAdvTT5ada87cc"/>
        </w:rPr>
        <w:t>Cwl</w:t>
      </w:r>
      <w:r w:rsidRPr="00B66B75">
        <w:rPr>
          <w:rFonts w:ascii="Calibri" w:hAnsi="Calibri" w:cs="TgwnmyQcwfxsGpddxwAdvTTf2e4df62"/>
        </w:rPr>
        <w:t>/</w:t>
      </w:r>
      <w:r w:rsidRPr="00B66B75">
        <w:rPr>
          <w:rFonts w:ascii="Calibri" w:hAnsi="Calibri" w:cs="RxdjkvRlwhxjWqqffnAdvTT5ada87cc"/>
        </w:rPr>
        <w:t>Ctot</w:t>
      </w:r>
      <w:r w:rsidRPr="00B66B75">
        <w:rPr>
          <w:rFonts w:ascii="Calibri" w:hAnsi="宋体" w:cs="RxdjkvRlwhxjWqqffnAdvTT5ada87cc"/>
        </w:rPr>
        <w:t>和</w:t>
      </w:r>
      <w:r w:rsidRPr="00B66B75">
        <w:rPr>
          <w:rFonts w:ascii="Calibri" w:hAnsi="Calibri" w:cs="RxdjkvRlwhxjWqqffnAdvTT5ada87cc"/>
        </w:rPr>
        <w:t>Cvss</w:t>
      </w:r>
      <w:r w:rsidRPr="00B66B75">
        <w:rPr>
          <w:rFonts w:ascii="Calibri" w:hAnsi="Calibri" w:cs="TgwnmyQcwfxsGpddxwAdvTTf2e4df62"/>
        </w:rPr>
        <w:t>/</w:t>
      </w:r>
      <w:r w:rsidRPr="00B66B75">
        <w:rPr>
          <w:rFonts w:ascii="Calibri" w:hAnsi="Calibri" w:cs="RxdjkvRlwhxjWqqffnAdvTT5ada87cc"/>
        </w:rPr>
        <w:t>Ctot</w:t>
      </w:r>
      <w:r w:rsidRPr="00B66B75">
        <w:rPr>
          <w:rFonts w:ascii="Calibri" w:hAnsi="宋体" w:cs="RxdjkvRlwhxjWqqffnAdvTT5ada87cc"/>
        </w:rPr>
        <w:t>分别是</w:t>
      </w:r>
      <w:r w:rsidRPr="00B66B75">
        <w:rPr>
          <w:rFonts w:ascii="Calibri" w:hAnsi="Calibri" w:cs="RxdjkvRlwhxjWqqffnAdvTT5ada87cc"/>
        </w:rPr>
        <w:t>WL</w:t>
      </w:r>
      <w:r w:rsidRPr="00B66B75">
        <w:rPr>
          <w:rFonts w:ascii="Calibri" w:hAnsi="宋体" w:cs="RxdjkvRlwhxjWqqffnAdvTT5ada87cc"/>
        </w:rPr>
        <w:t>与</w:t>
      </w:r>
      <w:r w:rsidRPr="00B66B75">
        <w:rPr>
          <w:rFonts w:ascii="Calibri" w:hAnsi="Calibri" w:cs="RxdjkvRlwhxjWqqffnAdvTT5ada87cc"/>
        </w:rPr>
        <w:t>FG</w:t>
      </w:r>
      <w:r w:rsidRPr="00B66B75">
        <w:rPr>
          <w:rFonts w:ascii="Calibri" w:hAnsi="宋体" w:cs="RxdjkvRlwhxjWqqffnAdvTT5ada87cc"/>
        </w:rPr>
        <w:t>之间以及</w:t>
      </w:r>
      <w:r w:rsidRPr="00B66B75">
        <w:rPr>
          <w:rFonts w:ascii="Calibri" w:hAnsi="Calibri" w:cs="RxdjkvRlwhxjWqqffnAdvTT5ada87cc"/>
        </w:rPr>
        <w:t>SL</w:t>
      </w:r>
      <w:r w:rsidRPr="00B66B75">
        <w:rPr>
          <w:rFonts w:ascii="Calibri" w:hAnsi="宋体" w:cs="RxdjkvRlwhxjWqqffnAdvTT5ada87cc"/>
        </w:rPr>
        <w:t>与</w:t>
      </w:r>
      <w:r w:rsidRPr="00B66B75">
        <w:rPr>
          <w:rFonts w:ascii="Calibri" w:hAnsi="Calibri" w:cs="RxdjkvRlwhxjWqqffnAdvTT5ada87cc"/>
        </w:rPr>
        <w:t>FG</w:t>
      </w:r>
      <w:r w:rsidRPr="00B66B75">
        <w:rPr>
          <w:rFonts w:ascii="Calibri" w:hAnsi="宋体" w:cs="RxdjkvRlwhxjWqqffnAdvTT5ada87cc"/>
        </w:rPr>
        <w:t>之间的耦合比。</w:t>
      </w:r>
      <w:r w:rsidRPr="00B66B75">
        <w:rPr>
          <w:rFonts w:ascii="Calibri" w:hAnsi="宋体" w:cs="RxdjkvRlwhxjWqqffnAdvTT5ada87cc"/>
          <w:color w:val="000000"/>
        </w:rPr>
        <w:t>一个类似的方程式，加上</w:t>
      </w:r>
      <w:r w:rsidRPr="00B66B75">
        <w:rPr>
          <w:rFonts w:ascii="Calibri" w:hAnsi="Calibri" w:cs="RxdjkvRlwhxjWqqffnAdvTT5ada87cc"/>
          <w:color w:val="000000"/>
        </w:rPr>
        <w:t>CG</w:t>
      </w:r>
      <w:r w:rsidRPr="00B66B75">
        <w:rPr>
          <w:rFonts w:ascii="Calibri" w:hAnsi="宋体" w:cs="RxdjkvRlwhxjWqqffnAdvTT5ada87cc"/>
          <w:color w:val="000000"/>
        </w:rPr>
        <w:t>和</w:t>
      </w:r>
      <w:r w:rsidRPr="00B66B75">
        <w:rPr>
          <w:rFonts w:ascii="Calibri" w:hAnsi="Calibri" w:cs="RxdjkvRlwhxjWqqffnAdvTT5ada87cc"/>
          <w:color w:val="000000"/>
        </w:rPr>
        <w:t>EG</w:t>
      </w:r>
      <w:r w:rsidRPr="00B66B75">
        <w:rPr>
          <w:rFonts w:ascii="Calibri" w:hAnsi="宋体" w:cs="RxdjkvRlwhxjWqqffnAdvTT5ada87cc"/>
          <w:color w:val="000000"/>
        </w:rPr>
        <w:t>的额外电极，支配着</w:t>
      </w:r>
      <w:r w:rsidRPr="00B66B75">
        <w:rPr>
          <w:rFonts w:ascii="Calibri" w:hAnsi="Calibri" w:cs="RxdjkvRlwhxjWqqffnAdvTT5ada87cc"/>
          <w:color w:val="000000"/>
        </w:rPr>
        <w:lastRenderedPageBreak/>
        <w:t>ESF3</w:t>
      </w:r>
      <w:r w:rsidRPr="00B66B75">
        <w:rPr>
          <w:rFonts w:ascii="Calibri" w:hAnsi="宋体" w:cs="RxdjkvRlwhxjWqqffnAdvTT5ada87cc"/>
          <w:color w:val="000000"/>
        </w:rPr>
        <w:t>单元中</w:t>
      </w:r>
      <w:r w:rsidRPr="00B66B75">
        <w:rPr>
          <w:rFonts w:ascii="Calibri" w:hAnsi="Calibri" w:cs="RxdjkvRlwhxjWqqffnAdvTT5ada87cc"/>
          <w:color w:val="000000"/>
        </w:rPr>
        <w:t>FG</w:t>
      </w:r>
      <w:r w:rsidRPr="00B66B75">
        <w:rPr>
          <w:rFonts w:ascii="Calibri" w:hAnsi="宋体" w:cs="RxdjkvRlwhxjWqqffnAdvTT5ada87cc"/>
          <w:color w:val="000000"/>
        </w:rPr>
        <w:t>的电位。正如在中发现的那样，</w:t>
      </w:r>
      <w:r w:rsidRPr="00B66B75">
        <w:rPr>
          <w:rFonts w:ascii="Calibri" w:hAnsi="Calibri" w:cs="RxdjkvRlwhxjWqqffnAdvTT5ada87cc"/>
          <w:color w:val="000000"/>
        </w:rPr>
        <w:t>ESF3</w:t>
      </w:r>
      <w:r w:rsidRPr="00B66B75">
        <w:rPr>
          <w:rFonts w:ascii="Calibri" w:hAnsi="宋体" w:cs="RxdjkvRlwhxjWqqffnAdvTT5ada87cc"/>
          <w:color w:val="000000"/>
        </w:rPr>
        <w:t>单元的运行利用了额外节点的优势。</w:t>
      </w:r>
      <w:r w:rsidR="0031111A">
        <w:rPr>
          <w:rFonts w:ascii="Calibri" w:hAnsi="宋体" w:cs="RxdjkvRlwhxjWqqffnAdvTT5ada87cc"/>
          <w:color w:val="000000"/>
        </w:rPr>
        <w:fldChar w:fldCharType="begin"/>
      </w:r>
      <w:r w:rsidR="006D4801">
        <w:rPr>
          <w:rFonts w:ascii="Calibri" w:hAnsi="宋体" w:cs="RxdjkvRlwhxjWqqffnAdvTT5ada87cc"/>
          <w:color w:val="000000"/>
        </w:rPr>
        <w:instrText xml:space="preserve"> REF _Ref104908070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51</w:t>
      </w:r>
      <w:r w:rsidR="0031111A">
        <w:rPr>
          <w:rFonts w:ascii="Calibri" w:hAnsi="宋体" w:cs="RxdjkvRlwhxjWqqffnAdvTT5ada87cc"/>
          <w:color w:val="000000"/>
        </w:rPr>
        <w:fldChar w:fldCharType="end"/>
      </w:r>
      <w:r w:rsidRPr="00B66B75">
        <w:rPr>
          <w:rFonts w:ascii="Calibri" w:hAnsi="宋体" w:cs="RxdjkvRlwhxjWqqffnAdvTT5ada87cc"/>
          <w:color w:val="000000"/>
        </w:rPr>
        <w:t>列出了操作条件和等效电容图。</w:t>
      </w:r>
      <w:r w:rsidRPr="00B66B75">
        <w:rPr>
          <w:rFonts w:ascii="Calibri" w:hAnsi="Calibri" w:cs="RxdjkvRlwhxjWqqffnAdvTT5ada87cc"/>
          <w:color w:val="000000"/>
        </w:rPr>
        <w:t xml:space="preserve"> </w:t>
      </w:r>
    </w:p>
    <w:p w:rsidR="009205C1" w:rsidRPr="00B66B75" w:rsidRDefault="001A6DDA" w:rsidP="00CA2BAD">
      <w:pPr>
        <w:autoSpaceDE w:val="0"/>
        <w:autoSpaceDN w:val="0"/>
        <w:spacing w:beforeLines="50" w:afterLines="50"/>
        <w:ind w:firstLineChars="200" w:firstLine="480"/>
        <w:rPr>
          <w:rFonts w:ascii="Calibri" w:hAnsi="Calibri" w:cs="RkvlvrMtvlgyYvlvcxAdvTT8fc4438a"/>
        </w:rPr>
      </w:pPr>
      <w:r>
        <w:rPr>
          <w:rFonts w:ascii="Calibri" w:hAnsi="Calibri" w:cs="RkvlvrMtvlgyYvlvcxAdvTT8fc4438a"/>
          <w:noProof/>
          <w:snapToGrid/>
        </w:rPr>
        <w:drawing>
          <wp:inline distT="0" distB="0" distL="0" distR="0">
            <wp:extent cx="2809875" cy="309562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a:stretch>
                      <a:fillRect/>
                    </a:stretch>
                  </pic:blipFill>
                  <pic:spPr bwMode="auto">
                    <a:xfrm>
                      <a:off x="0" y="0"/>
                      <a:ext cx="2809875" cy="3095625"/>
                    </a:xfrm>
                    <a:prstGeom prst="rect">
                      <a:avLst/>
                    </a:prstGeom>
                    <a:noFill/>
                    <a:ln w="9525">
                      <a:noFill/>
                      <a:miter lim="800000"/>
                      <a:headEnd/>
                      <a:tailEnd/>
                    </a:ln>
                  </pic:spPr>
                </pic:pic>
              </a:graphicData>
            </a:graphic>
          </wp:inline>
        </w:drawing>
      </w:r>
    </w:p>
    <w:p w:rsidR="009205C1" w:rsidRPr="00B66B75" w:rsidRDefault="006D4801" w:rsidP="006D4801">
      <w:pPr>
        <w:pStyle w:val="af5"/>
        <w:rPr>
          <w:rFonts w:ascii="Calibri" w:eastAsia="宋体" w:hAnsi="Calibri" w:cs="RxdjkvRlwhxjWqqffnAdvTT5ada87cc"/>
        </w:rPr>
      </w:pPr>
      <w:bookmarkStart w:id="55" w:name="_Ref104908036"/>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50</w:t>
      </w:r>
      <w:r w:rsidR="0031111A">
        <w:fldChar w:fldCharType="end"/>
      </w:r>
      <w:bookmarkEnd w:id="55"/>
      <w:r w:rsidR="009205C1" w:rsidRPr="00B66B75">
        <w:rPr>
          <w:rFonts w:ascii="Calibri" w:eastAsia="宋体" w:hAnsi="Calibri" w:cs="YqbywhLdrghjQhlqmjAdvTTeeee58d9"/>
        </w:rPr>
        <w:t xml:space="preserve"> </w:t>
      </w:r>
      <w:r w:rsidR="009205C1" w:rsidRPr="00B66B75">
        <w:rPr>
          <w:rFonts w:ascii="Calibri" w:eastAsia="宋体" w:hAnsi="宋体" w:cs="RxdjkvRlwhxjWqqffnAdvTT5ada87cc"/>
        </w:rPr>
        <w:t>简化的</w:t>
      </w:r>
      <w:r w:rsidR="009205C1" w:rsidRPr="00B66B75">
        <w:rPr>
          <w:rFonts w:ascii="Calibri" w:eastAsia="宋体" w:hAnsi="Calibri" w:cs="RxdjkvRlwhxjWqqffnAdvTT5ada87cc"/>
        </w:rPr>
        <w:t>ESF3-</w:t>
      </w:r>
      <w:r w:rsidR="009205C1" w:rsidRPr="00B66B75">
        <w:rPr>
          <w:rFonts w:ascii="Calibri" w:eastAsia="宋体" w:hAnsi="宋体" w:cs="RxdjkvRlwhxjWqqffnAdvTT5ada87cc"/>
        </w:rPr>
        <w:t>工艺流程</w:t>
      </w:r>
    </w:p>
    <w:p w:rsidR="009205C1" w:rsidRDefault="001A6DDA" w:rsidP="00CA2BAD">
      <w:pPr>
        <w:autoSpaceDE w:val="0"/>
        <w:autoSpaceDN w:val="0"/>
        <w:spacing w:beforeLines="50" w:afterLines="50"/>
        <w:jc w:val="center"/>
        <w:rPr>
          <w:rFonts w:ascii="Calibri" w:hAnsi="宋体" w:cs="YqbywhLdrghjQhlqmjAdvTTeeee58d9"/>
          <w:color w:val="000000"/>
        </w:rPr>
      </w:pPr>
      <w:r>
        <w:rPr>
          <w:rFonts w:ascii="Calibri" w:hAnsi="宋体" w:cs="YqbywhLdrghjQhlqmjAdvTTeeee58d9" w:hint="eastAsia"/>
          <w:noProof/>
          <w:snapToGrid/>
          <w:color w:val="000000"/>
        </w:rPr>
        <w:drawing>
          <wp:inline distT="0" distB="0" distL="0" distR="0">
            <wp:extent cx="5267325" cy="1628775"/>
            <wp:effectExtent l="1905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5267325" cy="1628775"/>
                    </a:xfrm>
                    <a:prstGeom prst="rect">
                      <a:avLst/>
                    </a:prstGeom>
                    <a:noFill/>
                    <a:ln w="9525">
                      <a:noFill/>
                      <a:miter lim="800000"/>
                      <a:headEnd/>
                      <a:tailEnd/>
                    </a:ln>
                  </pic:spPr>
                </pic:pic>
              </a:graphicData>
            </a:graphic>
          </wp:inline>
        </w:drawing>
      </w:r>
    </w:p>
    <w:p w:rsidR="009205C1" w:rsidRDefault="006D4801" w:rsidP="006D4801">
      <w:pPr>
        <w:pStyle w:val="af5"/>
        <w:rPr>
          <w:rFonts w:ascii="Calibri" w:eastAsia="宋体" w:hAnsi="Calibri" w:cs="RxdjkvRlwhxjWqqffnAdvTT5ada87cc"/>
          <w:color w:val="000000"/>
        </w:rPr>
      </w:pPr>
      <w:bookmarkStart w:id="56" w:name="_Ref104908070"/>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51</w:t>
      </w:r>
      <w:r w:rsidR="0031111A">
        <w:fldChar w:fldCharType="end"/>
      </w:r>
      <w:bookmarkEnd w:id="56"/>
      <w:r w:rsidR="009205C1" w:rsidRPr="00B66B75">
        <w:rPr>
          <w:rFonts w:ascii="Calibri" w:eastAsia="宋体" w:hAnsi="Calibri" w:cs="YqbywhLdrghjQhlqmjAdvTTeeee58d9"/>
          <w:color w:val="000000"/>
        </w:rPr>
        <w:t xml:space="preserve"> </w:t>
      </w:r>
      <w:r w:rsidR="009205C1" w:rsidRPr="00B66B75">
        <w:rPr>
          <w:rFonts w:ascii="Calibri" w:eastAsia="宋体" w:hAnsi="Calibri" w:cs="RxdjkvRlwhxjWqqffnAdvTT5ada87cc"/>
          <w:color w:val="000000"/>
        </w:rPr>
        <w:t>ESF3-</w:t>
      </w:r>
      <w:r w:rsidR="009205C1" w:rsidRPr="00B66B75">
        <w:rPr>
          <w:rFonts w:ascii="Calibri" w:eastAsia="宋体" w:hAnsi="宋体" w:cs="RxdjkvRlwhxjWqqffnAdvTT5ada87cc"/>
          <w:color w:val="000000"/>
        </w:rPr>
        <w:t>存储单元的典型工作条件和等效电容图</w:t>
      </w:r>
    </w:p>
    <w:p w:rsidR="009205C1" w:rsidRPr="00B66B75" w:rsidRDefault="009205C1" w:rsidP="00CA2BAD">
      <w:pPr>
        <w:spacing w:beforeLines="50" w:afterLines="50"/>
        <w:ind w:firstLineChars="200" w:firstLine="480"/>
        <w:rPr>
          <w:rFonts w:ascii="Calibri" w:hAnsi="Calibri" w:cs="RxdjkvRlwhxjWqqffnAdvTT5ada87cc"/>
          <w:color w:val="000000"/>
        </w:rPr>
      </w:pPr>
    </w:p>
    <w:p w:rsidR="008502B1"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如图</w:t>
      </w:r>
      <w:r w:rsidRPr="00B66B75">
        <w:rPr>
          <w:rFonts w:ascii="Calibri" w:hAnsi="Calibri" w:cs="RxdjkvRlwhxjWqqffnAdvTT5ada87cc"/>
          <w:color w:val="0000FF"/>
        </w:rPr>
        <w:t>5.5</w:t>
      </w:r>
      <w:r w:rsidRPr="00B66B75">
        <w:rPr>
          <w:rFonts w:ascii="Calibri" w:hAnsi="宋体" w:cs="RxdjkvRlwhxjWqqffnAdvTT5ada87cc"/>
          <w:color w:val="0000FF"/>
        </w:rPr>
        <w:t>所示</w:t>
      </w:r>
      <w:r w:rsidRPr="00B66B75">
        <w:rPr>
          <w:rFonts w:ascii="Calibri" w:hAnsi="宋体" w:cs="RxdjkvRlwhxjWqqffnAdvTT5ada87cc"/>
          <w:color w:val="000000"/>
        </w:rPr>
        <w:t>，</w:t>
      </w:r>
      <w:r w:rsidRPr="00B66B75">
        <w:rPr>
          <w:rFonts w:ascii="Calibri" w:hAnsi="Calibri" w:cs="RxdjkvRlwhxjWqqffnAdvTT5ada87cc"/>
          <w:color w:val="000000"/>
        </w:rPr>
        <w:t>ESF1</w:t>
      </w:r>
      <w:r w:rsidRPr="00B66B75">
        <w:rPr>
          <w:rFonts w:ascii="Calibri" w:hAnsi="宋体" w:cs="RxdjkvRlwhxjWqqffnAdvTT5ada87cc"/>
          <w:color w:val="000000"/>
        </w:rPr>
        <w:t>单元通过字线向选择门施加参考电压，并在源极接地时通过位线向漏极施加参考电压来读取。在字线上施加的参考电压打开了通道的选择门部分；如果浮动门被擦除（低阈值状态），单元就会传导电流。然而，如果浮动门被编程（高阈值状态），该单元不导电。导电单元输出逻辑</w:t>
      </w:r>
      <w:r w:rsidRPr="00B66B75">
        <w:rPr>
          <w:rFonts w:ascii="Calibri" w:hAnsi="Calibri" w:cs="RxdjkvRlwhxjWqqffnAdvTT5ada87cc"/>
          <w:color w:val="000000"/>
        </w:rPr>
        <w:t xml:space="preserve"> </w:t>
      </w:r>
      <w:r w:rsidRPr="00B66B75">
        <w:rPr>
          <w:rFonts w:ascii="Calibri" w:hAnsi="Calibri" w:cs="DbvkgqGfsmljPhhkpkAdvTT3713a231"/>
          <w:color w:val="000000"/>
        </w:rPr>
        <w:t>"</w:t>
      </w:r>
      <w:r w:rsidRPr="00B66B75">
        <w:rPr>
          <w:rFonts w:ascii="Calibri" w:hAnsi="Calibri" w:cs="RxdjkvRlwhxjWqqffnAdvTT5ada87cc"/>
          <w:color w:val="000000"/>
        </w:rPr>
        <w:t>1</w:t>
      </w:r>
      <w:r w:rsidRPr="00B66B75">
        <w:rPr>
          <w:rFonts w:ascii="Calibri" w:hAnsi="Calibri" w:cs="DbvkgqGfsmljPhhkpkAdvTT3713a231"/>
          <w:color w:val="000000"/>
        </w:rPr>
        <w:t>"</w:t>
      </w:r>
      <w:r w:rsidRPr="00B66B75">
        <w:rPr>
          <w:rFonts w:ascii="Calibri" w:hAnsi="宋体" w:cs="RxdjkvRlwhxjWqqffnAdvTT5ada87cc"/>
          <w:color w:val="000000"/>
        </w:rPr>
        <w:t>，而非导电单元输出逻辑</w:t>
      </w:r>
      <w:r w:rsidRPr="00B66B75">
        <w:rPr>
          <w:rFonts w:ascii="Calibri" w:hAnsi="Calibri" w:cs="RxdjkvRlwhxjWqqffnAdvTT5ada87cc"/>
          <w:color w:val="000000"/>
        </w:rPr>
        <w:t xml:space="preserve"> </w:t>
      </w:r>
      <w:r w:rsidRPr="00B66B75">
        <w:rPr>
          <w:rFonts w:ascii="Calibri" w:hAnsi="Calibri" w:cs="DbvkgqGfsmljPhhkpkAdvTT3713a231"/>
          <w:color w:val="000000"/>
        </w:rPr>
        <w:t>"</w:t>
      </w:r>
      <w:r w:rsidRPr="00B66B75">
        <w:rPr>
          <w:rFonts w:ascii="Calibri" w:hAnsi="Calibri" w:cs="RxdjkvRlwhxjWqqffnAdvTT5ada87cc"/>
          <w:color w:val="000000"/>
        </w:rPr>
        <w:t>0</w:t>
      </w:r>
      <w:r w:rsidRPr="00B66B75">
        <w:rPr>
          <w:rFonts w:ascii="Calibri" w:hAnsi="Calibri" w:cs="DbvkgqGfsmljPhhkpkAdvTT3713a231"/>
          <w:color w:val="000000"/>
        </w:rPr>
        <w:t>"</w:t>
      </w:r>
      <w:r w:rsidRPr="00B66B75">
        <w:rPr>
          <w:rFonts w:ascii="Calibri" w:hAnsi="宋体" w:cs="RxdjkvRlwhxjWqqffnAdvTT5ada87cc"/>
          <w:color w:val="000000"/>
        </w:rPr>
        <w:t>。通过选择晶体管的控制来读取单元，消除了叠层门闪存单元中遇到的</w:t>
      </w:r>
      <w:r w:rsidRPr="00B66B75">
        <w:rPr>
          <w:rFonts w:ascii="Calibri" w:hAnsi="Calibri" w:cs="RxdjkvRlwhxjWqqffnAdvTT5ada87cc"/>
          <w:color w:val="000000"/>
        </w:rPr>
        <w:t xml:space="preserve"> </w:t>
      </w:r>
      <w:r w:rsidRPr="00B66B75">
        <w:rPr>
          <w:rFonts w:ascii="Calibri" w:hAnsi="Calibri" w:cs="DbvkgqGfsmljPhhkpkAdvTT3713a231"/>
          <w:color w:val="000000"/>
        </w:rPr>
        <w:t>"</w:t>
      </w:r>
      <w:r w:rsidRPr="00B66B75">
        <w:rPr>
          <w:rFonts w:ascii="Calibri" w:hAnsi="宋体" w:cs="RxdjkvRlwhxjWqqffnAdvTT5ada87cc"/>
          <w:color w:val="000000"/>
        </w:rPr>
        <w:t>过度擦除</w:t>
      </w:r>
      <w:r w:rsidRPr="00B66B75">
        <w:rPr>
          <w:rFonts w:ascii="Calibri" w:hAnsi="Calibri" w:cs="RxdjkvRlwhxjWqqffnAdvTT5ada87cc"/>
          <w:color w:val="000000"/>
        </w:rPr>
        <w:t xml:space="preserve"> </w:t>
      </w:r>
      <w:r w:rsidRPr="00B66B75">
        <w:rPr>
          <w:rFonts w:ascii="Calibri" w:hAnsi="Calibri" w:cs="DbvkgqGfsmljPhhkpkAdvTT3713a231"/>
          <w:color w:val="000000"/>
        </w:rPr>
        <w:t>"</w:t>
      </w:r>
      <w:r w:rsidRPr="00B66B75">
        <w:rPr>
          <w:rFonts w:ascii="Calibri" w:hAnsi="宋体" w:cs="RxdjkvRlwhxjWqqffnAdvTT5ada87cc"/>
          <w:color w:val="000000"/>
        </w:rPr>
        <w:t>问题。</w:t>
      </w:r>
      <w:r w:rsidR="0031111A">
        <w:rPr>
          <w:rFonts w:ascii="Calibri" w:hAnsi="宋体" w:cs="RxdjkvRlwhxjWqqffnAdvTT5ada87cc"/>
          <w:color w:val="000000"/>
        </w:rPr>
        <w:fldChar w:fldCharType="begin"/>
      </w:r>
      <w:r w:rsidR="006D4801">
        <w:rPr>
          <w:rFonts w:ascii="Calibri" w:hAnsi="宋体" w:cs="RxdjkvRlwhxjWqqffnAdvTT5ada87cc"/>
          <w:color w:val="000000"/>
        </w:rPr>
        <w:instrText xml:space="preserve"> REF _Ref104908108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52</w:t>
      </w:r>
      <w:r w:rsidR="0031111A">
        <w:rPr>
          <w:rFonts w:ascii="Calibri" w:hAnsi="宋体" w:cs="RxdjkvRlwhxjWqqffnAdvTT5ada87cc"/>
          <w:color w:val="000000"/>
        </w:rPr>
        <w:fldChar w:fldCharType="end"/>
      </w:r>
      <w:r w:rsidRPr="00B66B75">
        <w:rPr>
          <w:rFonts w:ascii="Calibri" w:hAnsi="宋体" w:cs="RxdjkvRlwhxjWqqffnAdvTT5ada87cc"/>
          <w:color w:val="000000"/>
        </w:rPr>
        <w:t>显示了一个在编程和擦除状态下的单元电流分布的例子。</w:t>
      </w:r>
      <w:r w:rsidRPr="00B66B75">
        <w:rPr>
          <w:rFonts w:ascii="Calibri" w:hAnsi="Calibri" w:cs="RxdjkvRlwhxjWqqffnAdvTT5ada87cc"/>
          <w:color w:val="000000"/>
        </w:rPr>
        <w:t xml:space="preserve"> </w:t>
      </w:r>
    </w:p>
    <w:p w:rsidR="009205C1" w:rsidRPr="00B66B75" w:rsidRDefault="001A6DDA" w:rsidP="00CA2BAD">
      <w:pPr>
        <w:autoSpaceDE w:val="0"/>
        <w:autoSpaceDN w:val="0"/>
        <w:spacing w:beforeLines="50" w:afterLines="50"/>
        <w:ind w:firstLineChars="200" w:firstLine="480"/>
        <w:rPr>
          <w:rFonts w:ascii="Calibri" w:hAnsi="Calibri" w:cs="RxdjkvRlwhxjWqqffnAdvTT5ada87cc"/>
          <w:color w:val="000000"/>
        </w:rPr>
      </w:pPr>
      <w:r>
        <w:rPr>
          <w:rFonts w:ascii="Calibri" w:hAnsi="Calibri" w:cs="RxdjkvRlwhxjWqqffnAdvTT5ada87cc"/>
          <w:noProof/>
          <w:snapToGrid/>
          <w:color w:val="000000"/>
        </w:rPr>
        <w:lastRenderedPageBreak/>
        <w:drawing>
          <wp:inline distT="0" distB="0" distL="0" distR="0">
            <wp:extent cx="4219575" cy="249555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srcRect/>
                    <a:stretch>
                      <a:fillRect/>
                    </a:stretch>
                  </pic:blipFill>
                  <pic:spPr bwMode="auto">
                    <a:xfrm>
                      <a:off x="0" y="0"/>
                      <a:ext cx="4219575" cy="2495550"/>
                    </a:xfrm>
                    <a:prstGeom prst="rect">
                      <a:avLst/>
                    </a:prstGeom>
                    <a:noFill/>
                    <a:ln w="9525">
                      <a:noFill/>
                      <a:miter lim="800000"/>
                      <a:headEnd/>
                      <a:tailEnd/>
                    </a:ln>
                  </pic:spPr>
                </pic:pic>
              </a:graphicData>
            </a:graphic>
          </wp:inline>
        </w:drawing>
      </w:r>
    </w:p>
    <w:p w:rsidR="009205C1" w:rsidRPr="00B66B75" w:rsidRDefault="006D4801" w:rsidP="006D4801">
      <w:pPr>
        <w:pStyle w:val="af5"/>
        <w:rPr>
          <w:rFonts w:ascii="Calibri" w:eastAsia="宋体" w:hAnsi="Calibri" w:cs="RxdjkvRlwhxjWqqffnAdvTT5ada87cc"/>
        </w:rPr>
      </w:pPr>
      <w:bookmarkStart w:id="57" w:name="_Ref104908108"/>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52</w:t>
      </w:r>
      <w:r w:rsidR="0031111A">
        <w:fldChar w:fldCharType="end"/>
      </w:r>
      <w:bookmarkEnd w:id="57"/>
      <w:r w:rsidR="009205C1" w:rsidRPr="00B66B75">
        <w:rPr>
          <w:rFonts w:ascii="Calibri" w:eastAsia="宋体" w:hAnsi="Calibri" w:cs="YqbywhLdrghjQhlqmjAdvTTeeee58d9"/>
        </w:rPr>
        <w:t xml:space="preserve"> </w:t>
      </w:r>
      <w:r w:rsidR="009205C1" w:rsidRPr="00B66B75">
        <w:rPr>
          <w:rFonts w:ascii="Calibri" w:eastAsia="宋体" w:hAnsi="宋体" w:cs="RxdjkvRlwhxjWqqffnAdvTT5ada87cc"/>
        </w:rPr>
        <w:t>编程（</w:t>
      </w:r>
      <w:r w:rsidR="009205C1" w:rsidRPr="00B66B75">
        <w:rPr>
          <w:rFonts w:ascii="Calibri" w:eastAsia="宋体" w:hAnsi="Calibri" w:cs="RxdjkvRlwhxjWqqffnAdvTT5ada87cc"/>
        </w:rPr>
        <w:t>0</w:t>
      </w:r>
      <w:r w:rsidR="009205C1" w:rsidRPr="00B66B75">
        <w:rPr>
          <w:rFonts w:ascii="Calibri" w:eastAsia="宋体" w:hAnsi="宋体" w:cs="RxdjkvRlwhxjWqqffnAdvTT5ada87cc"/>
        </w:rPr>
        <w:t>）和擦除（</w:t>
      </w:r>
      <w:r w:rsidR="009205C1" w:rsidRPr="00B66B75">
        <w:rPr>
          <w:rFonts w:ascii="Calibri" w:eastAsia="宋体" w:hAnsi="Calibri" w:cs="RxdjkvRlwhxjWqqffnAdvTT5ada87cc"/>
        </w:rPr>
        <w:t>1</w:t>
      </w:r>
      <w:r w:rsidR="009205C1" w:rsidRPr="00B66B75">
        <w:rPr>
          <w:rFonts w:ascii="Calibri" w:eastAsia="宋体" w:hAnsi="宋体" w:cs="RxdjkvRlwhxjWqqffnAdvTT5ada87cc"/>
        </w:rPr>
        <w:t>）状态下的单元电流分布</w:t>
      </w:r>
    </w:p>
    <w:p w:rsidR="009205C1" w:rsidRPr="00B66B75" w:rsidRDefault="009205C1" w:rsidP="00CA2BAD">
      <w:pPr>
        <w:spacing w:beforeLines="50" w:afterLines="50"/>
        <w:ind w:firstLineChars="200" w:firstLine="480"/>
        <w:rPr>
          <w:rFonts w:ascii="Calibri" w:hAnsi="Calibri" w:cs="RxdjkvRlwhxjWqqffnAdvTT5ada87cc"/>
          <w:color w:val="000000"/>
        </w:rPr>
      </w:pP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如前所述，</w:t>
      </w:r>
      <w:r w:rsidRPr="00B66B75">
        <w:rPr>
          <w:rFonts w:ascii="Calibri" w:hAnsi="Calibri" w:cs="RxdjkvRlwhxjWqqffnAdvTT5ada87cc"/>
          <w:color w:val="000000"/>
        </w:rPr>
        <w:t>SuperFlash</w:t>
      </w:r>
      <w:r w:rsidRPr="00B66B75">
        <w:rPr>
          <w:rFonts w:ascii="Calibri" w:hAnsi="宋体" w:cs="RxdjkvRlwhxjWqqffnAdvTT5ada87cc"/>
          <w:color w:val="000000"/>
        </w:rPr>
        <w:t>单元是利用高效的</w:t>
      </w:r>
      <w:r w:rsidRPr="00B66B75">
        <w:rPr>
          <w:rFonts w:ascii="Calibri" w:hAnsi="Calibri" w:cs="RxdjkvRlwhxjWqqffnAdvTT5ada87cc"/>
          <w:color w:val="000000"/>
        </w:rPr>
        <w:t>SS CHE</w:t>
      </w:r>
      <w:r w:rsidRPr="00B66B75">
        <w:rPr>
          <w:rFonts w:ascii="Calibri" w:hAnsi="宋体" w:cs="RxdjkvRlwhxjWqqffnAdvTT5ada87cc"/>
          <w:color w:val="000000"/>
        </w:rPr>
        <w:t>注入机制进行编程的。在编程过程中，在源极上施加一个高电压，通过浮动栅极氧化物电容耦合到</w:t>
      </w:r>
      <w:r w:rsidRPr="00B66B75">
        <w:rPr>
          <w:rFonts w:ascii="Calibri" w:hAnsi="宋体" w:cs="HkmdrpQfxvmbMnnspxAdvGTIMES-R"/>
          <w:color w:val="000000"/>
        </w:rPr>
        <w:t>浮动栅极</w:t>
      </w:r>
      <w:r w:rsidRPr="00B66B75">
        <w:rPr>
          <w:rFonts w:ascii="Calibri" w:hAnsi="宋体" w:cs="RxdjkvRlwhxjWqqffnAdvTT5ada87cc"/>
          <w:color w:val="000000"/>
        </w:rPr>
        <w:t>，在</w:t>
      </w:r>
      <w:r w:rsidRPr="00B66B75">
        <w:rPr>
          <w:rFonts w:ascii="Calibri" w:hAnsi="宋体" w:cs="HkmdrpQfxvmbMnnspxAdvGTIMES-R"/>
          <w:color w:val="000000"/>
        </w:rPr>
        <w:t>浮动</w:t>
      </w:r>
      <w:r w:rsidRPr="00B66B75">
        <w:rPr>
          <w:rFonts w:ascii="Calibri" w:hAnsi="宋体" w:cs="RxdjkvRlwhxjWqqffnAdvTT5ada87cc"/>
          <w:color w:val="000000"/>
        </w:rPr>
        <w:t>栅极和通道之间形成一个垂直电场。同时，一个略高于选择</w:t>
      </w:r>
      <w:r w:rsidRPr="00B66B75">
        <w:rPr>
          <w:rFonts w:ascii="Calibri" w:hAnsi="Calibri" w:cs="RxdjkvRlwhxjWqqffnAdvTT5ada87cc"/>
          <w:color w:val="000000"/>
        </w:rPr>
        <w:t>-</w:t>
      </w:r>
      <w:r w:rsidRPr="00B66B75">
        <w:rPr>
          <w:rFonts w:ascii="Calibri" w:hAnsi="宋体" w:cs="RxdjkvRlwhxjWqqffnAdvTT5ada87cc"/>
          <w:color w:val="000000"/>
        </w:rPr>
        <w:t>晶体管阈值的电压被施加到字线上。源极和漏极电压向浮动栅极和选择栅极之间的细小间隙延伸，在间隙上产生一个强大的横向电场，从而产生通道热电子。然后垂直电场将这些电子扫向浮动门，从而降低浮动门电位，关闭通道的浮动门部分。如此高的电子注入通道间隙区域的浮动门的速率，使单元编程在很短的时间内（</w:t>
      </w:r>
      <w:r w:rsidRPr="00B66B75">
        <w:rPr>
          <w:rFonts w:ascii="Calibri" w:hAnsi="Calibri" w:cs="SrxpyjHcddkpGmdcpgAdvPi1"/>
          <w:color w:val="000000"/>
        </w:rPr>
        <w:t>*</w:t>
      </w:r>
      <w:r w:rsidRPr="00B66B75">
        <w:rPr>
          <w:rFonts w:ascii="Calibri" w:hAnsi="Calibri" w:cs="RxdjkvRlwhxjWqqffnAdvTT5ada87cc"/>
          <w:color w:val="000000"/>
        </w:rPr>
        <w:t>1</w:t>
      </w:r>
      <w:r w:rsidRPr="00B66B75">
        <w:rPr>
          <w:rFonts w:ascii="Calibri" w:hAnsi="Calibri" w:cs="MwdqqgBlbsdjVtmdqcAdvTTec369687"/>
          <w:color w:val="000000"/>
        </w:rPr>
        <w:t>μ</w:t>
      </w:r>
      <w:r w:rsidRPr="00B66B75">
        <w:rPr>
          <w:rFonts w:ascii="Calibri" w:hAnsi="Calibri" w:cs="RxdjkvRlwhxjWqqffnAdvTT5ada87cc"/>
          <w:color w:val="000000"/>
        </w:rPr>
        <w:t>s</w:t>
      </w:r>
      <w:r w:rsidRPr="00B66B75">
        <w:rPr>
          <w:rFonts w:ascii="Calibri" w:hAnsi="宋体" w:cs="RxdjkvRlwhxjWqqffnAdvTT5ada87cc"/>
          <w:color w:val="000000"/>
        </w:rPr>
        <w:t>）完成，每比特的编程电流非常低（</w:t>
      </w:r>
      <w:r w:rsidRPr="00B66B75">
        <w:rPr>
          <w:rFonts w:ascii="Calibri" w:hAnsi="Calibri" w:cs="RxdjkvRlwhxjWqqffnAdvTT5ada87cc"/>
          <w:color w:val="000000"/>
        </w:rPr>
        <w:t>1-5</w:t>
      </w:r>
      <w:r w:rsidRPr="00B66B75">
        <w:rPr>
          <w:rFonts w:ascii="Calibri" w:hAnsi="Calibri" w:cs="MwdqqgBlbsdjVtmdqcAdvTTec369687"/>
          <w:color w:val="000000"/>
        </w:rPr>
        <w:t>μ</w:t>
      </w:r>
      <w:r w:rsidRPr="00B66B75">
        <w:rPr>
          <w:rFonts w:ascii="Calibri" w:hAnsi="Calibri" w:cs="RxdjkvRlwhxjWqqffnAdvTT5ada87cc"/>
          <w:color w:val="000000"/>
        </w:rPr>
        <w:t>A</w:t>
      </w:r>
      <w:r w:rsidRPr="00B66B75">
        <w:rPr>
          <w:rFonts w:ascii="Calibri" w:hAnsi="宋体" w:cs="RxdjkvRlwhxjWqqffnAdvTT5ada87cc"/>
          <w:color w:val="000000"/>
        </w:rPr>
        <w:t>）。</w:t>
      </w:r>
      <w:r w:rsidRPr="00B66B75">
        <w:rPr>
          <w:rFonts w:ascii="Calibri" w:hAnsi="Calibri" w:cs="RxdjkvRlwhxjWqqffnAdvTT5ada87cc"/>
          <w:color w:val="000000"/>
        </w:rPr>
        <w:t xml:space="preserve"> </w:t>
      </w:r>
    </w:p>
    <w:p w:rsidR="008502B1"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随着耦合门（</w:t>
      </w:r>
      <w:r w:rsidRPr="00B66B75">
        <w:rPr>
          <w:rFonts w:ascii="Calibri" w:hAnsi="Calibri" w:cs="RxdjkvRlwhxjWqqffnAdvTT5ada87cc"/>
          <w:color w:val="000000"/>
        </w:rPr>
        <w:t>CG</w:t>
      </w:r>
      <w:r w:rsidRPr="00B66B75">
        <w:rPr>
          <w:rFonts w:ascii="Calibri" w:hAnsi="宋体" w:cs="RxdjkvRlwhxjWqqffnAdvTT5ada87cc"/>
          <w:color w:val="000000"/>
        </w:rPr>
        <w:t>）的增加和擦除门（</w:t>
      </w:r>
      <w:r w:rsidRPr="00B66B75">
        <w:rPr>
          <w:rFonts w:ascii="Calibri" w:hAnsi="Calibri" w:cs="RxdjkvRlwhxjWqqffnAdvTT5ada87cc"/>
          <w:color w:val="000000"/>
        </w:rPr>
        <w:t>EG</w:t>
      </w:r>
      <w:r w:rsidRPr="00B66B75">
        <w:rPr>
          <w:rFonts w:ascii="Calibri" w:hAnsi="宋体" w:cs="RxdjkvRlwhxjWqqffnAdvTT5ada87cc"/>
          <w:color w:val="000000"/>
        </w:rPr>
        <w:t>）与选择门（</w:t>
      </w:r>
      <w:r w:rsidRPr="00B66B75">
        <w:rPr>
          <w:rFonts w:ascii="Calibri" w:hAnsi="Calibri" w:cs="RxdjkvRlwhxjWqqffnAdvTT5ada87cc"/>
          <w:color w:val="000000"/>
        </w:rPr>
        <w:t>WL</w:t>
      </w:r>
      <w:r w:rsidRPr="00B66B75">
        <w:rPr>
          <w:rFonts w:ascii="Calibri" w:hAnsi="宋体" w:cs="RxdjkvRlwhxjWqqffnAdvTT5ada87cc"/>
          <w:color w:val="000000"/>
        </w:rPr>
        <w:t>）的分离，</w:t>
      </w:r>
      <w:r w:rsidRPr="00B66B75">
        <w:rPr>
          <w:rFonts w:ascii="Calibri" w:hAnsi="Calibri" w:cs="RxdjkvRlwhxjWqqffnAdvTT5ada87cc"/>
          <w:color w:val="000000"/>
        </w:rPr>
        <w:t>ESF3</w:t>
      </w:r>
      <w:r w:rsidRPr="00B66B75">
        <w:rPr>
          <w:rFonts w:ascii="Calibri" w:hAnsi="宋体" w:cs="RxdjkvRlwhxjWqqffnAdvTT5ada87cc"/>
          <w:color w:val="000000"/>
        </w:rPr>
        <w:t>单元的编程性能得到改善。与</w:t>
      </w:r>
      <w:r w:rsidRPr="00B66B75">
        <w:rPr>
          <w:rFonts w:ascii="Calibri" w:hAnsi="Calibri" w:cs="RxdjkvRlwhxjWqqffnAdvTT5ada87cc"/>
          <w:color w:val="000000"/>
        </w:rPr>
        <w:t>EG</w:t>
      </w:r>
      <w:r w:rsidRPr="00B66B75">
        <w:rPr>
          <w:rFonts w:ascii="Calibri" w:hAnsi="宋体" w:cs="RxdjkvRlwhxjWqqffnAdvTT5ada87cc"/>
          <w:color w:val="000000"/>
        </w:rPr>
        <w:t>和</w:t>
      </w:r>
      <w:r w:rsidRPr="00B66B75">
        <w:rPr>
          <w:rFonts w:ascii="Calibri" w:hAnsi="Calibri" w:cs="RxdjkvRlwhxjWqqffnAdvTT5ada87cc"/>
          <w:color w:val="000000"/>
        </w:rPr>
        <w:t>SL</w:t>
      </w:r>
      <w:r w:rsidRPr="00B66B75">
        <w:rPr>
          <w:rFonts w:ascii="Calibri" w:hAnsi="宋体" w:cs="RxdjkvRlwhxjWqqffnAdvTT5ada87cc"/>
          <w:color w:val="000000"/>
        </w:rPr>
        <w:t>一起，</w:t>
      </w:r>
      <w:r w:rsidRPr="00B66B75">
        <w:rPr>
          <w:rFonts w:ascii="Calibri" w:hAnsi="Calibri" w:cs="RxdjkvRlwhxjWqqffnAdvTT5ada87cc"/>
          <w:color w:val="000000"/>
        </w:rPr>
        <w:t>CG</w:t>
      </w:r>
      <w:r w:rsidRPr="00B66B75">
        <w:rPr>
          <w:rFonts w:ascii="Calibri" w:hAnsi="宋体" w:cs="RxdjkvRlwhxjWqqffnAdvTT5ada87cc"/>
          <w:color w:val="000000"/>
        </w:rPr>
        <w:t>通过氧化物</w:t>
      </w:r>
      <w:r w:rsidRPr="00B66B75">
        <w:rPr>
          <w:rFonts w:ascii="Calibri" w:hAnsi="Calibri" w:cs="ClrmsyShbgrtLsdpdgAdvTT5ada87cc"/>
          <w:color w:val="000000"/>
        </w:rPr>
        <w:t>-</w:t>
      </w:r>
      <w:r w:rsidRPr="00B66B75">
        <w:rPr>
          <w:rFonts w:ascii="Calibri" w:hAnsi="宋体" w:cs="RxdjkvRlwhxjWqqffnAdvTT5ada87cc"/>
          <w:color w:val="000000"/>
        </w:rPr>
        <w:t>氮化物（</w:t>
      </w:r>
      <w:r w:rsidRPr="00B66B75">
        <w:rPr>
          <w:rFonts w:ascii="Calibri" w:hAnsi="Calibri" w:cs="RxdjkvRlwhxjWqqffnAdvTT5ada87cc"/>
          <w:color w:val="000000"/>
        </w:rPr>
        <w:t>ONO</w:t>
      </w:r>
      <w:r w:rsidRPr="00B66B75">
        <w:rPr>
          <w:rFonts w:ascii="Calibri" w:hAnsi="宋体" w:cs="RxdjkvRlwhxjWqqffnAdvTT5ada87cc"/>
          <w:color w:val="000000"/>
        </w:rPr>
        <w:t>）层实现了与</w:t>
      </w:r>
      <w:r w:rsidRPr="00B66B75">
        <w:rPr>
          <w:rFonts w:ascii="Calibri" w:hAnsi="Calibri" w:cs="RxdjkvRlwhxjWqqffnAdvTT5ada87cc"/>
          <w:color w:val="000000"/>
        </w:rPr>
        <w:t>FG</w:t>
      </w:r>
      <w:r w:rsidRPr="00B66B75">
        <w:rPr>
          <w:rFonts w:ascii="Calibri" w:hAnsi="宋体" w:cs="RxdjkvRlwhxjWqqffnAdvTT5ada87cc"/>
          <w:color w:val="000000"/>
        </w:rPr>
        <w:t>的高压耦合，以便在编程期间提供一个大的垂直电场。因此，</w:t>
      </w:r>
      <w:r w:rsidRPr="00B66B75">
        <w:rPr>
          <w:rFonts w:ascii="Calibri" w:hAnsi="Calibri" w:cs="RxdjkvRlwhxjWqqffnAdvTT5ada87cc"/>
          <w:color w:val="000000"/>
        </w:rPr>
        <w:t>SL</w:t>
      </w:r>
      <w:r w:rsidRPr="00B66B75">
        <w:rPr>
          <w:rFonts w:ascii="Calibri" w:hAnsi="宋体" w:cs="RxdjkvRlwhxjWqqffnAdvTT5ada87cc"/>
          <w:color w:val="000000"/>
        </w:rPr>
        <w:t>结和电压都可以按比例降低。此外，在编程过程中，</w:t>
      </w:r>
      <w:r w:rsidRPr="00B66B75">
        <w:rPr>
          <w:rFonts w:ascii="Calibri" w:hAnsi="Calibri" w:cs="RxdjkvRlwhxjWqqffnAdvTT5ada87cc"/>
          <w:color w:val="000000"/>
        </w:rPr>
        <w:t>FG</w:t>
      </w:r>
      <w:r w:rsidRPr="00B66B75">
        <w:rPr>
          <w:rFonts w:ascii="Calibri" w:hAnsi="宋体" w:cs="RxdjkvRlwhxjWqqffnAdvTT5ada87cc"/>
          <w:color w:val="000000"/>
        </w:rPr>
        <w:t>通道是倒置的，因此在</w:t>
      </w:r>
      <w:r w:rsidRPr="00B66B75">
        <w:rPr>
          <w:rFonts w:ascii="Calibri" w:hAnsi="Calibri" w:cs="RxdjkvRlwhxjWqqffnAdvTT5ada87cc"/>
          <w:color w:val="000000"/>
        </w:rPr>
        <w:t>WL-FG</w:t>
      </w:r>
      <w:r w:rsidRPr="00B66B75">
        <w:rPr>
          <w:rFonts w:ascii="Calibri" w:hAnsi="宋体" w:cs="RxdjkvRlwhxjWqqffnAdvTT5ada87cc"/>
          <w:color w:val="000000"/>
        </w:rPr>
        <w:t>间隙附近诱发了强大的横向电场。有了这样有效的通道热电子的产生，需要较低的编程电流（</w:t>
      </w:r>
      <w:r w:rsidRPr="00B66B75">
        <w:rPr>
          <w:rFonts w:ascii="Calibri" w:hAnsi="Calibri" w:cs="SrxpyjHcddkpGmdcpgAdvPi1"/>
          <w:color w:val="000000"/>
        </w:rPr>
        <w:t>*</w:t>
      </w:r>
      <w:r w:rsidRPr="00B66B75">
        <w:rPr>
          <w:rFonts w:ascii="Calibri" w:hAnsi="Calibri" w:cs="YdmqjqNyyxrbRgbdtpAdvP4C4E74"/>
          <w:color w:val="000000"/>
        </w:rPr>
        <w:t>_</w:t>
      </w:r>
      <w:r w:rsidRPr="00B66B75">
        <w:rPr>
          <w:rFonts w:ascii="Calibri" w:hAnsi="Calibri" w:cs="RxdjkvRlwhxjWqqffnAdvTT5ada87cc"/>
          <w:color w:val="000000"/>
        </w:rPr>
        <w:t xml:space="preserve">1 </w:t>
      </w:r>
      <w:r w:rsidRPr="00B66B75">
        <w:rPr>
          <w:rFonts w:ascii="Calibri" w:hAnsi="Calibri" w:cs="MwdqqgBlbsdjVtmdqcAdvTTec369687"/>
          <w:color w:val="000000"/>
        </w:rPr>
        <w:t>μ</w:t>
      </w:r>
      <w:r w:rsidRPr="00B66B75">
        <w:rPr>
          <w:rFonts w:ascii="Calibri" w:hAnsi="Calibri" w:cs="RxdjkvRlwhxjWqqffnAdvTT5ada87cc"/>
          <w:color w:val="000000"/>
        </w:rPr>
        <w:t>A/bit</w:t>
      </w:r>
      <w:r w:rsidRPr="00B66B75">
        <w:rPr>
          <w:rFonts w:ascii="Calibri" w:hAnsi="宋体" w:cs="RxdjkvRlwhxjWqqffnAdvTT5ada87cc"/>
          <w:color w:val="000000"/>
        </w:rPr>
        <w:t>）来</w:t>
      </w:r>
      <w:r w:rsidRPr="00B66B75">
        <w:rPr>
          <w:rFonts w:ascii="Calibri" w:hAnsi="宋体" w:cs="RlfqfbHdldrmFntkxfAdvTT5ada87cc"/>
          <w:color w:val="000000"/>
        </w:rPr>
        <w:t>充分</w:t>
      </w:r>
      <w:r w:rsidRPr="00B66B75">
        <w:rPr>
          <w:rFonts w:ascii="Calibri" w:hAnsi="宋体" w:cs="RxdjkvRlwhxjWqqffnAdvTT5ada87cc"/>
          <w:color w:val="000000"/>
        </w:rPr>
        <w:t>地将电子注入到</w:t>
      </w:r>
      <w:r w:rsidRPr="00B66B75">
        <w:rPr>
          <w:rFonts w:ascii="Calibri" w:hAnsi="Calibri" w:cs="RxdjkvRlwhxjWqqffnAdvTT5ada87cc"/>
          <w:color w:val="000000"/>
        </w:rPr>
        <w:t>FG</w:t>
      </w:r>
      <w:r w:rsidRPr="00B66B75">
        <w:rPr>
          <w:rFonts w:ascii="Calibri" w:hAnsi="宋体" w:cs="RxdjkvRlwhxjWqqffnAdvTT5ada87cc"/>
          <w:color w:val="000000"/>
        </w:rPr>
        <w:t>中。在编程过程中降低</w:t>
      </w:r>
      <w:r w:rsidRPr="00B66B75">
        <w:rPr>
          <w:rFonts w:ascii="Calibri" w:hAnsi="Calibri" w:cs="RxdjkvRlwhxjWqqffnAdvTT5ada87cc"/>
          <w:color w:val="000000"/>
        </w:rPr>
        <w:t>SL</w:t>
      </w:r>
      <w:r w:rsidRPr="00B66B75">
        <w:rPr>
          <w:rFonts w:ascii="Calibri" w:hAnsi="宋体" w:cs="RxdjkvRlwhxjWqqffnAdvTT5ada87cc"/>
          <w:color w:val="000000"/>
        </w:rPr>
        <w:t>电压也提高了编程的抗干扰性，从而使</w:t>
      </w:r>
      <w:r w:rsidRPr="00B66B75">
        <w:rPr>
          <w:rFonts w:ascii="Calibri" w:hAnsi="Calibri" w:cs="RxdjkvRlwhxjWqqffnAdvTT5ada87cc"/>
          <w:color w:val="000000"/>
        </w:rPr>
        <w:t>ESF3</w:t>
      </w:r>
      <w:r w:rsidRPr="00B66B75">
        <w:rPr>
          <w:rFonts w:ascii="Calibri" w:hAnsi="宋体" w:cs="RxdjkvRlwhxjWqqffnAdvTT5ada87cc"/>
          <w:color w:val="000000"/>
        </w:rPr>
        <w:t>成为高温工作的理想选择。</w:t>
      </w:r>
      <w:r w:rsidR="0031111A">
        <w:rPr>
          <w:rFonts w:ascii="Calibri" w:hAnsi="宋体" w:cs="RxdjkvRlwhxjWqqffnAdvTT5ada87cc"/>
          <w:color w:val="000000"/>
        </w:rPr>
        <w:fldChar w:fldCharType="begin"/>
      </w:r>
      <w:r w:rsidR="006D4801">
        <w:rPr>
          <w:rFonts w:ascii="Calibri" w:hAnsi="宋体" w:cs="RxdjkvRlwhxjWqqffnAdvTT5ada87cc"/>
          <w:color w:val="000000"/>
        </w:rPr>
        <w:instrText xml:space="preserve"> REF _Ref104908136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53</w:t>
      </w:r>
      <w:r w:rsidR="0031111A">
        <w:rPr>
          <w:rFonts w:ascii="Calibri" w:hAnsi="宋体" w:cs="RxdjkvRlwhxjWqqffnAdvTT5ada87cc"/>
          <w:color w:val="000000"/>
        </w:rPr>
        <w:fldChar w:fldCharType="end"/>
      </w:r>
      <w:r w:rsidRPr="00B66B75">
        <w:rPr>
          <w:rFonts w:ascii="Calibri" w:hAnsi="宋体" w:cs="RxdjkvRlwhxjWqqffnAdvTT5ada87cc"/>
          <w:color w:val="000000"/>
        </w:rPr>
        <w:t>分别显示了</w:t>
      </w:r>
      <w:r w:rsidRPr="00B66B75">
        <w:rPr>
          <w:rFonts w:ascii="Calibri" w:hAnsi="Calibri" w:cs="RxdjkvRlwhxjWqqffnAdvTT5ada87cc"/>
          <w:color w:val="000000"/>
        </w:rPr>
        <w:t>ESF1</w:t>
      </w:r>
      <w:r w:rsidRPr="00B66B75">
        <w:rPr>
          <w:rFonts w:ascii="Calibri" w:hAnsi="宋体" w:cs="RxdjkvRlwhxjWqqffnAdvTT5ada87cc"/>
          <w:color w:val="000000"/>
        </w:rPr>
        <w:t>和</w:t>
      </w:r>
      <w:r w:rsidRPr="00B66B75">
        <w:rPr>
          <w:rFonts w:ascii="Calibri" w:hAnsi="Calibri" w:cs="RxdjkvRlwhxjWqqffnAdvTT5ada87cc"/>
          <w:color w:val="000000"/>
        </w:rPr>
        <w:t>ESF3</w:t>
      </w:r>
      <w:r w:rsidRPr="00B66B75">
        <w:rPr>
          <w:rFonts w:ascii="Calibri" w:hAnsi="宋体" w:cs="RxdjkvRlwhxjWqqffnAdvTT5ada87cc"/>
          <w:color w:val="000000"/>
        </w:rPr>
        <w:t>的编程效率和编程干扰操作窗口。</w:t>
      </w:r>
      <w:r w:rsidRPr="00B66B75">
        <w:rPr>
          <w:rFonts w:ascii="Calibri" w:hAnsi="Calibri" w:cs="RxdjkvRlwhxjWqqffnAdvTT5ada87cc"/>
          <w:color w:val="000000"/>
        </w:rPr>
        <w:t xml:space="preserve"> </w:t>
      </w:r>
    </w:p>
    <w:p w:rsidR="006D4801" w:rsidRDefault="001A6DDA" w:rsidP="00CA2BAD">
      <w:pPr>
        <w:spacing w:beforeLines="50" w:afterLines="50"/>
        <w:ind w:firstLineChars="200" w:firstLine="480"/>
        <w:rPr>
          <w:rFonts w:ascii="Calibri" w:hAnsi="Calibri" w:cs="RxdjkvRlwhxjWqqffnAdvTT5ada87cc"/>
          <w:color w:val="000000"/>
        </w:rPr>
      </w:pPr>
      <w:r>
        <w:rPr>
          <w:rFonts w:ascii="Calibri" w:hAnsi="Calibri" w:cs="RxdjkvRlwhxjWqqffnAdvTT5ada87cc" w:hint="eastAsia"/>
          <w:noProof/>
          <w:snapToGrid/>
          <w:color w:val="000000"/>
        </w:rPr>
        <w:lastRenderedPageBreak/>
        <w:drawing>
          <wp:inline distT="0" distB="0" distL="0" distR="0">
            <wp:extent cx="5267325" cy="353377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srcRect/>
                    <a:stretch>
                      <a:fillRect/>
                    </a:stretch>
                  </pic:blipFill>
                  <pic:spPr bwMode="auto">
                    <a:xfrm>
                      <a:off x="0" y="0"/>
                      <a:ext cx="5267325" cy="3533775"/>
                    </a:xfrm>
                    <a:prstGeom prst="rect">
                      <a:avLst/>
                    </a:prstGeom>
                    <a:noFill/>
                    <a:ln w="9525">
                      <a:noFill/>
                      <a:miter lim="800000"/>
                      <a:headEnd/>
                      <a:tailEnd/>
                    </a:ln>
                  </pic:spPr>
                </pic:pic>
              </a:graphicData>
            </a:graphic>
          </wp:inline>
        </w:drawing>
      </w:r>
    </w:p>
    <w:p w:rsidR="009205C1" w:rsidRPr="00B66B75" w:rsidRDefault="006D4801" w:rsidP="006D4801">
      <w:pPr>
        <w:pStyle w:val="af5"/>
        <w:rPr>
          <w:rFonts w:ascii="Calibri" w:eastAsia="宋体" w:hAnsi="Calibri" w:cs="RxdjkvRlwhxjWqqffnAdvTT5ada87cc"/>
        </w:rPr>
      </w:pPr>
      <w:bookmarkStart w:id="58" w:name="_Ref104908136"/>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53</w:t>
      </w:r>
      <w:r w:rsidR="0031111A">
        <w:fldChar w:fldCharType="end"/>
      </w:r>
      <w:bookmarkEnd w:id="58"/>
      <w:r>
        <w:rPr>
          <w:rFonts w:hint="eastAsia"/>
        </w:rPr>
        <w:t xml:space="preserve"> </w:t>
      </w:r>
      <w:r w:rsidR="009205C1" w:rsidRPr="00B66B75">
        <w:rPr>
          <w:rFonts w:ascii="Calibri" w:eastAsia="宋体" w:hAnsi="Calibri" w:cs="YqbywhLdrghjQhlqmjAdvTTeeee58d9"/>
        </w:rPr>
        <w:t xml:space="preserve">a </w:t>
      </w:r>
      <w:r w:rsidR="009205C1" w:rsidRPr="00B66B75">
        <w:rPr>
          <w:rFonts w:ascii="Calibri" w:eastAsia="宋体" w:hAnsi="Calibri" w:cs="RxdjkvRlwhxjWqqffnAdvTT5ada87cc"/>
        </w:rPr>
        <w:t>ESF1</w:t>
      </w:r>
      <w:r w:rsidR="009205C1" w:rsidRPr="00B66B75">
        <w:rPr>
          <w:rFonts w:ascii="Calibri" w:eastAsia="宋体" w:hAnsi="宋体" w:cs="RxdjkvRlwhxjWqqffnAdvTT5ada87cc"/>
        </w:rPr>
        <w:t>、</w:t>
      </w:r>
      <w:r w:rsidR="009205C1" w:rsidRPr="00B66B75">
        <w:rPr>
          <w:rFonts w:ascii="Calibri" w:eastAsia="宋体" w:hAnsi="Calibri" w:cs="YqbywhLdrghjQhlqmjAdvTTeeee58d9"/>
        </w:rPr>
        <w:t xml:space="preserve">b </w:t>
      </w:r>
      <w:r w:rsidR="009205C1" w:rsidRPr="00B66B75">
        <w:rPr>
          <w:rFonts w:ascii="Calibri" w:eastAsia="宋体" w:hAnsi="Calibri" w:cs="RxdjkvRlwhxjWqqffnAdvTT5ada87cc"/>
        </w:rPr>
        <w:t>ESF3</w:t>
      </w:r>
      <w:r w:rsidR="009205C1" w:rsidRPr="00B66B75">
        <w:rPr>
          <w:rFonts w:ascii="Calibri" w:eastAsia="宋体" w:hAnsi="宋体" w:cs="RxdjkvRlwhxjWqqffnAdvTT5ada87cc"/>
        </w:rPr>
        <w:t>的编程效率，以及</w:t>
      </w:r>
      <w:r w:rsidR="009205C1" w:rsidRPr="00B66B75">
        <w:rPr>
          <w:rFonts w:ascii="Calibri" w:eastAsia="宋体" w:hAnsi="Calibri" w:cs="YqbywhLdrghjQhlqmjAdvTTeeee58d9"/>
        </w:rPr>
        <w:t xml:space="preserve">c </w:t>
      </w:r>
      <w:r w:rsidR="009205C1" w:rsidRPr="00B66B75">
        <w:rPr>
          <w:rFonts w:ascii="Calibri" w:eastAsia="宋体" w:hAnsi="Calibri" w:cs="RxdjkvRlwhxjWqqffnAdvTT5ada87cc"/>
        </w:rPr>
        <w:t>ESF1</w:t>
      </w:r>
      <w:r w:rsidR="009205C1" w:rsidRPr="00B66B75">
        <w:rPr>
          <w:rFonts w:ascii="Calibri" w:eastAsia="宋体" w:hAnsi="宋体" w:cs="RxdjkvRlwhxjWqqffnAdvTT5ada87cc"/>
        </w:rPr>
        <w:t>和</w:t>
      </w:r>
      <w:r w:rsidR="009205C1" w:rsidRPr="00B66B75">
        <w:rPr>
          <w:rFonts w:ascii="Calibri" w:eastAsia="宋体" w:hAnsi="Calibri" w:cs="YqbywhLdrghjQhlqmjAdvTTeeee58d9"/>
        </w:rPr>
        <w:t xml:space="preserve">d </w:t>
      </w:r>
      <w:r w:rsidR="009205C1" w:rsidRPr="00B66B75">
        <w:rPr>
          <w:rFonts w:ascii="Calibri" w:eastAsia="宋体" w:hAnsi="Calibri" w:cs="RxdjkvRlwhxjWqqffnAdvTT5ada87cc"/>
        </w:rPr>
        <w:t>ESF3</w:t>
      </w:r>
      <w:r w:rsidR="009205C1" w:rsidRPr="00B66B75">
        <w:rPr>
          <w:rFonts w:ascii="Calibri" w:eastAsia="宋体" w:hAnsi="宋体" w:cs="RxdjkvRlwhxjWqqffnAdvTT5ada87cc"/>
        </w:rPr>
        <w:t>的程序干扰窗口</w:t>
      </w:r>
    </w:p>
    <w:p w:rsidR="009205C1" w:rsidRPr="00B66B75" w:rsidRDefault="009205C1" w:rsidP="00CA2BAD">
      <w:pPr>
        <w:spacing w:beforeLines="50" w:afterLines="50"/>
        <w:ind w:firstLineChars="200" w:firstLine="480"/>
        <w:rPr>
          <w:rFonts w:ascii="Calibri" w:hAnsi="Calibri" w:cs="RxdjkvRlwhxjWqqffnAdvTT5ada87cc"/>
          <w:color w:val="000000"/>
        </w:rPr>
      </w:pPr>
    </w:p>
    <w:p w:rsidR="008502B1" w:rsidRPr="00B66B75" w:rsidRDefault="008502B1"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超级闪存单元使用多聚体</w:t>
      </w:r>
      <w:r w:rsidRPr="00B66B75">
        <w:rPr>
          <w:rFonts w:ascii="Calibri" w:hAnsi="Calibri" w:cs="RxdjkvRlwhxjWqqffnAdvTT5ada87cc"/>
          <w:color w:val="000000"/>
        </w:rPr>
        <w:t>-</w:t>
      </w:r>
      <w:r w:rsidRPr="00B66B75">
        <w:rPr>
          <w:rFonts w:ascii="Calibri" w:hAnsi="宋体" w:cs="RxdjkvRlwhxjWqqffnAdvTT5ada87cc"/>
          <w:color w:val="000000"/>
        </w:rPr>
        <w:t>多聚体</w:t>
      </w:r>
      <w:r w:rsidRPr="00B66B75">
        <w:rPr>
          <w:rFonts w:ascii="Calibri" w:hAnsi="Calibri" w:cs="RxdjkvRlwhxjWqqffnAdvTT5ada87cc"/>
          <w:color w:val="000000"/>
        </w:rPr>
        <w:t>FN</w:t>
      </w:r>
      <w:r w:rsidRPr="00B66B75">
        <w:rPr>
          <w:rFonts w:ascii="Calibri" w:hAnsi="宋体" w:cs="RxdjkvRlwhxjWqqffnAdvTT5ada87cc"/>
          <w:color w:val="000000"/>
        </w:rPr>
        <w:t>隧道进行擦除。由于浮动门尖端（或角落）作为场增强隧道注入器发挥作用，与堆叠门闪存单元相比，可以在字线（或</w:t>
      </w:r>
      <w:r w:rsidRPr="00B66B75">
        <w:rPr>
          <w:rFonts w:ascii="Calibri" w:hAnsi="Calibri" w:cs="RxdjkvRlwhxjWqqffnAdvTT5ada87cc"/>
          <w:color w:val="000000"/>
        </w:rPr>
        <w:t>EG</w:t>
      </w:r>
      <w:r w:rsidRPr="00B66B75">
        <w:rPr>
          <w:rFonts w:ascii="Calibri" w:hAnsi="宋体" w:cs="RxdjkvRlwhxjWqqffnAdvTT5ada87cc"/>
          <w:color w:val="000000"/>
        </w:rPr>
        <w:t>）多晶上使用较低的电压来擦除该单元。由于字线（或</w:t>
      </w:r>
      <w:r w:rsidRPr="00B66B75">
        <w:rPr>
          <w:rFonts w:ascii="Calibri" w:hAnsi="Calibri" w:cs="RxdjkvRlwhxjWqqffnAdvTT5ada87cc"/>
          <w:color w:val="000000"/>
        </w:rPr>
        <w:t>EG</w:t>
      </w:r>
      <w:r w:rsidRPr="00B66B75">
        <w:rPr>
          <w:rFonts w:ascii="Calibri" w:hAnsi="宋体" w:cs="RxdjkvRlwhxjWqqffnAdvTT5ada87cc"/>
          <w:color w:val="000000"/>
        </w:rPr>
        <w:t>）聚能器和浮动门聚能器之间的耦合比很低，在隧道氧化物上存在一个显著的电压降。高电场沿着隧道注入器的边缘定位，在字线（或</w:t>
      </w:r>
      <w:r w:rsidRPr="00B66B75">
        <w:rPr>
          <w:rFonts w:ascii="Calibri" w:hAnsi="Calibri" w:cs="RxdjkvRlwhxjWqqffnAdvTT5ada87cc"/>
          <w:color w:val="000000"/>
        </w:rPr>
        <w:t>EG</w:t>
      </w:r>
      <w:r w:rsidRPr="00B66B75">
        <w:rPr>
          <w:rFonts w:ascii="Calibri" w:hAnsi="宋体" w:cs="RxdjkvRlwhxjWqqffnAdvTT5ada87cc"/>
          <w:color w:val="000000"/>
        </w:rPr>
        <w:t>）聚物和浮动门聚物之间产生非常快的电荷转移，而当浮动门上积累了足够的正电荷时，电荷转移最终会放缓。</w:t>
      </w:r>
      <w:r w:rsidRPr="00B66B75">
        <w:rPr>
          <w:rFonts w:ascii="Calibri" w:hAnsi="宋体" w:cs="HkmdrpQfxvmbMnnspxAdvGTIMES-R"/>
          <w:color w:val="000000"/>
        </w:rPr>
        <w:t>浮</w:t>
      </w:r>
      <w:r w:rsidRPr="00B66B75">
        <w:rPr>
          <w:rFonts w:ascii="Calibri" w:hAnsi="宋体" w:cs="RxdjkvRlwhxjWqqffnAdvTT5ada87cc"/>
          <w:color w:val="000000"/>
        </w:rPr>
        <w:t>动门上正电荷的积累增加了浮动电位，决定了存储单元的擦除状态</w:t>
      </w:r>
      <w:r w:rsidRPr="00B66B75">
        <w:rPr>
          <w:rFonts w:ascii="Calibri" w:hAnsi="Calibri" w:cs="RxdjkvRlwhxjWqqffnAdvTT5ada87cc"/>
          <w:color w:val="000000"/>
        </w:rPr>
        <w:t xml:space="preserve"> </w:t>
      </w:r>
      <w:r w:rsidRPr="00B66B75">
        <w:rPr>
          <w:rFonts w:ascii="Calibri" w:hAnsi="Calibri" w:cs="DbvkgqGfsmljPhhkpkAdvTT3713a231"/>
          <w:color w:val="000000"/>
        </w:rPr>
        <w:t>"</w:t>
      </w:r>
      <w:r w:rsidRPr="00B66B75">
        <w:rPr>
          <w:rFonts w:ascii="Calibri" w:hAnsi="Calibri" w:cs="RxdjkvRlwhxjWqqffnAdvTT5ada87cc"/>
          <w:color w:val="000000"/>
        </w:rPr>
        <w:t>1</w:t>
      </w:r>
      <w:r w:rsidRPr="00B66B75">
        <w:rPr>
          <w:rFonts w:ascii="Calibri" w:hAnsi="Calibri" w:cs="DbvkgqGfsmljPhhkpkAdvTT3713a231"/>
          <w:color w:val="000000"/>
        </w:rPr>
        <w:t>"</w:t>
      </w:r>
      <w:r w:rsidRPr="00B66B75">
        <w:rPr>
          <w:rFonts w:ascii="Calibri" w:hAnsi="宋体" w:cs="RxdjkvRlwhxjWqqffnAdvTT5ada87cc"/>
          <w:color w:val="000000"/>
        </w:rPr>
        <w:t>。</w:t>
      </w:r>
      <w:r w:rsidRPr="00B66B75">
        <w:rPr>
          <w:rFonts w:ascii="Calibri" w:hAnsi="Calibri" w:cs="RxdjkvRlwhxjWqqffnAdvTT5ada87cc"/>
          <w:color w:val="000000"/>
        </w:rPr>
        <w:t xml:space="preserve"> </w:t>
      </w:r>
    </w:p>
    <w:p w:rsidR="008502B1" w:rsidRPr="00B66B75" w:rsidRDefault="008502B1" w:rsidP="00CA2BAD">
      <w:pPr>
        <w:spacing w:beforeLines="50" w:afterLines="50"/>
        <w:ind w:firstLineChars="200" w:firstLine="480"/>
        <w:rPr>
          <w:rFonts w:ascii="Calibri" w:hAnsi="Calibri"/>
        </w:rPr>
      </w:pPr>
      <w:r w:rsidRPr="00B66B75">
        <w:rPr>
          <w:rFonts w:ascii="Calibri" w:hAnsi="宋体" w:cs="RxdjkvRlwhxjWqqffnAdvTT5ada87cc"/>
          <w:color w:val="000000"/>
        </w:rPr>
        <w:t>在</w:t>
      </w:r>
      <w:r w:rsidRPr="00B66B75">
        <w:rPr>
          <w:rFonts w:ascii="Calibri" w:hAnsi="Calibri" w:cs="RxdjkvRlwhxjWqqffnAdvTT5ada87cc"/>
          <w:color w:val="000000"/>
        </w:rPr>
        <w:t>ESF3</w:t>
      </w:r>
      <w:r w:rsidRPr="00B66B75">
        <w:rPr>
          <w:rFonts w:ascii="Calibri" w:hAnsi="宋体" w:cs="RxdjkvRlwhxjWqqffnAdvTT5ada87cc"/>
          <w:color w:val="000000"/>
        </w:rPr>
        <w:t>单元中，</w:t>
      </w:r>
      <w:r w:rsidRPr="00B66B75">
        <w:rPr>
          <w:rFonts w:ascii="Calibri" w:hAnsi="Calibri" w:cs="RxdjkvRlwhxjWqqffnAdvTT5ada87cc"/>
          <w:color w:val="000000"/>
        </w:rPr>
        <w:t>EG</w:t>
      </w:r>
      <w:r w:rsidRPr="00B66B75">
        <w:rPr>
          <w:rFonts w:ascii="Calibri" w:hAnsi="宋体" w:cs="RxdjkvRlwhxjWqqffnAdvTT5ada87cc"/>
          <w:color w:val="000000"/>
        </w:rPr>
        <w:t>和</w:t>
      </w:r>
      <w:r w:rsidRPr="00B66B75">
        <w:rPr>
          <w:rFonts w:ascii="Calibri" w:hAnsi="Calibri" w:cs="RxdjkvRlwhxjWqqffnAdvTT5ada87cc"/>
          <w:color w:val="000000"/>
        </w:rPr>
        <w:t>FG</w:t>
      </w:r>
      <w:r w:rsidRPr="00B66B75">
        <w:rPr>
          <w:rFonts w:ascii="Calibri" w:hAnsi="宋体" w:cs="RxdjkvRlwhxjWqqffnAdvTT5ada87cc"/>
          <w:color w:val="000000"/>
        </w:rPr>
        <w:t>之间的隧道氧化物与</w:t>
      </w:r>
      <w:r w:rsidRPr="00B66B75">
        <w:rPr>
          <w:rFonts w:ascii="Calibri" w:hAnsi="Calibri" w:cs="RxdjkvRlwhxjWqqffnAdvTT5ada87cc"/>
          <w:color w:val="000000"/>
        </w:rPr>
        <w:t>WL</w:t>
      </w:r>
      <w:r w:rsidRPr="00B66B75">
        <w:rPr>
          <w:rFonts w:ascii="Calibri" w:hAnsi="宋体" w:cs="RxdjkvRlwhxjWqqffnAdvTT5ada87cc"/>
          <w:color w:val="000000"/>
        </w:rPr>
        <w:t>和</w:t>
      </w:r>
      <w:r w:rsidRPr="00B66B75">
        <w:rPr>
          <w:rFonts w:ascii="Calibri" w:hAnsi="Calibri" w:cs="RxdjkvRlwhxjWqqffnAdvTT5ada87cc"/>
          <w:color w:val="000000"/>
        </w:rPr>
        <w:t>HV</w:t>
      </w:r>
      <w:r w:rsidRPr="00B66B75">
        <w:rPr>
          <w:rFonts w:ascii="Calibri" w:hAnsi="宋体" w:cs="RxdjkvRlwhxjWqqffnAdvTT5ada87cc"/>
          <w:color w:val="000000"/>
        </w:rPr>
        <w:t>门脱钩；因此，其厚度可以针对前向隧道进行优化，以加强快速擦除并提高</w:t>
      </w:r>
      <w:r w:rsidRPr="00B66B75">
        <w:rPr>
          <w:rFonts w:ascii="Calibri" w:hAnsi="Calibri" w:cs="RxdjkvRlwhxjWqqffnAdvTT5ada87cc"/>
          <w:color w:val="000000"/>
        </w:rPr>
        <w:t>P/E</w:t>
      </w:r>
      <w:r w:rsidRPr="00B66B75">
        <w:rPr>
          <w:rFonts w:ascii="Calibri" w:hAnsi="宋体" w:cs="RxdjkvRlwhxjWqqffnAdvTT5ada87cc"/>
          <w:color w:val="000000"/>
        </w:rPr>
        <w:t>的耐久性。与</w:t>
      </w:r>
      <w:r w:rsidRPr="00B66B75">
        <w:rPr>
          <w:rFonts w:ascii="Calibri" w:hAnsi="Calibri" w:cs="RxdjkvRlwhxjWqqffnAdvTT5ada87cc"/>
          <w:color w:val="000000"/>
        </w:rPr>
        <w:t>ESF1</w:t>
      </w:r>
      <w:r w:rsidRPr="00B66B75">
        <w:rPr>
          <w:rFonts w:ascii="Calibri" w:hAnsi="宋体" w:cs="RxdjkvRlwhxjWqqffnAdvTT5ada87cc"/>
          <w:color w:val="000000"/>
        </w:rPr>
        <w:t>中具有等效擦除高电压的</w:t>
      </w:r>
      <w:r w:rsidRPr="00B66B75">
        <w:rPr>
          <w:rFonts w:ascii="Calibri" w:hAnsi="Calibri" w:cs="RxdjkvRlwhxjWqqffnAdvTT5ada87cc"/>
          <w:color w:val="000000"/>
        </w:rPr>
        <w:t>1ms</w:t>
      </w:r>
      <w:r w:rsidRPr="00B66B75">
        <w:rPr>
          <w:rFonts w:ascii="Calibri" w:hAnsi="宋体" w:cs="RxdjkvRlwhxjWqqffnAdvTT5ada87cc"/>
          <w:color w:val="000000"/>
        </w:rPr>
        <w:t>擦除时间相比，</w:t>
      </w:r>
      <w:r w:rsidR="0031111A">
        <w:rPr>
          <w:rFonts w:ascii="Calibri" w:hAnsi="宋体" w:cs="RxdjkvRlwhxjWqqffnAdvTT5ada87cc"/>
          <w:color w:val="000000"/>
        </w:rPr>
        <w:fldChar w:fldCharType="begin"/>
      </w:r>
      <w:r w:rsidR="006D4801">
        <w:rPr>
          <w:rFonts w:ascii="Calibri" w:hAnsi="宋体" w:cs="RxdjkvRlwhxjWqqffnAdvTT5ada87cc"/>
          <w:color w:val="000000"/>
        </w:rPr>
        <w:instrText xml:space="preserve"> REF _Ref104908159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54</w:t>
      </w:r>
      <w:r w:rsidR="0031111A">
        <w:rPr>
          <w:rFonts w:ascii="Calibri" w:hAnsi="宋体" w:cs="RxdjkvRlwhxjWqqffnAdvTT5ada87cc"/>
          <w:color w:val="000000"/>
        </w:rPr>
        <w:fldChar w:fldCharType="end"/>
      </w:r>
      <w:r w:rsidRPr="00B66B75">
        <w:rPr>
          <w:rFonts w:ascii="Calibri" w:hAnsi="宋体" w:cs="RxdjkvRlwhxjWqqffnAdvTT5ada87cc"/>
          <w:color w:val="000000"/>
        </w:rPr>
        <w:t>显示</w:t>
      </w:r>
      <w:r w:rsidRPr="00B66B75">
        <w:rPr>
          <w:rFonts w:ascii="Calibri" w:hAnsi="Calibri" w:cs="RxdjkvRlwhxjWqqffnAdvTT5ada87cc"/>
          <w:color w:val="000000"/>
        </w:rPr>
        <w:t>9Mb</w:t>
      </w:r>
      <w:r w:rsidRPr="00B66B75">
        <w:rPr>
          <w:rFonts w:ascii="Calibri" w:hAnsi="宋体" w:cs="RxdjkvRlwhxjWqqffnAdvTT5ada87cc"/>
          <w:color w:val="000000"/>
        </w:rPr>
        <w:t>阵列中的一个典型位可以在</w:t>
      </w:r>
      <w:r w:rsidRPr="00B66B75">
        <w:rPr>
          <w:rFonts w:ascii="Calibri" w:hAnsi="Calibri" w:cs="RxdjkvRlwhxjWqqffnAdvTT5ada87cc"/>
          <w:color w:val="000000"/>
        </w:rPr>
        <w:t>&lt;0.1ms</w:t>
      </w:r>
      <w:r w:rsidRPr="00B66B75">
        <w:rPr>
          <w:rFonts w:ascii="Calibri" w:hAnsi="宋体" w:cs="RxdjkvRlwhxjWqqffnAdvTT5ada87cc"/>
          <w:color w:val="000000"/>
        </w:rPr>
        <w:t>内被擦除。此外，如</w:t>
      </w:r>
      <w:r w:rsidR="0031111A">
        <w:rPr>
          <w:rFonts w:ascii="Calibri" w:hAnsi="宋体" w:cs="RxdjkvRlwhxjWqqffnAdvTT5ada87cc"/>
          <w:color w:val="000000"/>
        </w:rPr>
        <w:fldChar w:fldCharType="begin"/>
      </w:r>
      <w:r w:rsidR="006D4801">
        <w:rPr>
          <w:rFonts w:ascii="Calibri" w:hAnsi="宋体" w:cs="RxdjkvRlwhxjWqqffnAdvTT5ada87cc"/>
          <w:color w:val="000000"/>
        </w:rPr>
        <w:instrText xml:space="preserve"> REF _Ref104908180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1</w:t>
      </w:r>
      <w:r w:rsidR="00961080">
        <w:noBreakHyphen/>
      </w:r>
      <w:r w:rsidR="00961080">
        <w:rPr>
          <w:noProof/>
        </w:rPr>
        <w:t>55</w:t>
      </w:r>
      <w:r w:rsidR="0031111A">
        <w:rPr>
          <w:rFonts w:ascii="Calibri" w:hAnsi="宋体" w:cs="RxdjkvRlwhxjWqqffnAdvTT5ada87cc"/>
          <w:color w:val="000000"/>
        </w:rPr>
        <w:fldChar w:fldCharType="end"/>
      </w:r>
      <w:r w:rsidRPr="00B66B75">
        <w:rPr>
          <w:rFonts w:ascii="Calibri" w:hAnsi="宋体" w:cs="RxdjkvRlwhxjWqqffnAdvTT5ada87cc"/>
          <w:color w:val="000000"/>
        </w:rPr>
        <w:t>所示，一个典型的阵列可以表现出接近</w:t>
      </w:r>
      <w:r w:rsidRPr="00B66B75">
        <w:rPr>
          <w:rFonts w:ascii="Calibri" w:hAnsi="Calibri" w:cs="RxdjkvRlwhxjWqqffnAdvTT5ada87cc"/>
          <w:color w:val="000000"/>
        </w:rPr>
        <w:t>100</w:t>
      </w:r>
      <w:r w:rsidRPr="00B66B75">
        <w:rPr>
          <w:rFonts w:ascii="Calibri" w:hAnsi="宋体" w:cs="RxdjkvRlwhxjWqqffnAdvTT5ada87cc"/>
          <w:color w:val="000000"/>
        </w:rPr>
        <w:t>万个</w:t>
      </w:r>
      <w:r w:rsidRPr="00B66B75">
        <w:rPr>
          <w:rFonts w:ascii="Calibri" w:hAnsi="Calibri" w:cs="RxdjkvRlwhxjWqqffnAdvTT5ada87cc"/>
          <w:color w:val="000000"/>
        </w:rPr>
        <w:t>P/E</w:t>
      </w:r>
      <w:r w:rsidRPr="00B66B75">
        <w:rPr>
          <w:rFonts w:ascii="Calibri" w:hAnsi="宋体" w:cs="RxdjkvRlwhxjWqqffnAdvTT5ada87cc"/>
          <w:color w:val="000000"/>
        </w:rPr>
        <w:t>周期的内在耐力。</w:t>
      </w:r>
    </w:p>
    <w:p w:rsidR="008502B1" w:rsidRPr="00B66B75" w:rsidRDefault="001A6DDA" w:rsidP="00CA2BAD">
      <w:pPr>
        <w:autoSpaceDE w:val="0"/>
        <w:autoSpaceDN w:val="0"/>
        <w:spacing w:beforeLines="50" w:afterLines="50"/>
        <w:ind w:firstLineChars="200" w:firstLine="480"/>
        <w:rPr>
          <w:rFonts w:ascii="Calibri" w:hAnsi="Calibri"/>
        </w:rPr>
      </w:pPr>
      <w:r>
        <w:rPr>
          <w:rFonts w:ascii="Calibri" w:hAnsi="Calibri"/>
          <w:noProof/>
          <w:snapToGrid/>
        </w:rPr>
        <w:lastRenderedPageBreak/>
        <w:drawing>
          <wp:inline distT="0" distB="0" distL="0" distR="0">
            <wp:extent cx="4219575" cy="2533650"/>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4219575" cy="2533650"/>
                    </a:xfrm>
                    <a:prstGeom prst="rect">
                      <a:avLst/>
                    </a:prstGeom>
                    <a:noFill/>
                    <a:ln w="9525">
                      <a:noFill/>
                      <a:miter lim="800000"/>
                      <a:headEnd/>
                      <a:tailEnd/>
                    </a:ln>
                  </pic:spPr>
                </pic:pic>
              </a:graphicData>
            </a:graphic>
          </wp:inline>
        </w:drawing>
      </w:r>
    </w:p>
    <w:p w:rsidR="008502B1" w:rsidRDefault="006D4801" w:rsidP="006D4801">
      <w:pPr>
        <w:pStyle w:val="af5"/>
        <w:rPr>
          <w:rFonts w:ascii="Calibri" w:eastAsia="宋体" w:hAnsi="宋体" w:cs="RxdjkvRlwhxjWqqffnAdvTT5ada87cc"/>
          <w:color w:val="000000"/>
        </w:rPr>
      </w:pPr>
      <w:bookmarkStart w:id="59" w:name="_Ref104908159"/>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54</w:t>
      </w:r>
      <w:r w:rsidR="0031111A">
        <w:fldChar w:fldCharType="end"/>
      </w:r>
      <w:bookmarkEnd w:id="59"/>
      <w:r w:rsidR="008502B1" w:rsidRPr="00B66B75">
        <w:rPr>
          <w:rFonts w:ascii="Calibri" w:eastAsia="宋体" w:hAnsi="Calibri" w:cs="YqbywhLdrghjQhlqmjAdvTTeeee58d9"/>
          <w:color w:val="000000"/>
        </w:rPr>
        <w:t xml:space="preserve"> </w:t>
      </w:r>
      <w:r w:rsidR="008502B1" w:rsidRPr="00B66B75">
        <w:rPr>
          <w:rFonts w:ascii="Calibri" w:eastAsia="宋体" w:hAnsi="宋体" w:cs="RxdjkvRlwhxjWqqffnAdvTT5ada87cc"/>
          <w:color w:val="000000"/>
        </w:rPr>
        <w:t>一个典型的比特可以在</w:t>
      </w:r>
      <w:r w:rsidR="008502B1" w:rsidRPr="00B66B75">
        <w:rPr>
          <w:rFonts w:ascii="Calibri" w:eastAsia="宋体" w:hAnsi="Calibri" w:cs="RxdjkvRlwhxjWqqffnAdvTT5ada87cc"/>
          <w:color w:val="000000"/>
        </w:rPr>
        <w:t>&lt;0.1</w:t>
      </w:r>
      <w:r w:rsidR="008502B1" w:rsidRPr="00B66B75">
        <w:rPr>
          <w:rFonts w:ascii="Calibri" w:eastAsia="宋体" w:hAnsi="宋体" w:cs="RxdjkvRlwhxjWqqffnAdvTT5ada87cc"/>
          <w:color w:val="000000"/>
        </w:rPr>
        <w:t>毫秒内被擦除，在用户模式下，整个</w:t>
      </w:r>
      <w:r w:rsidR="008502B1" w:rsidRPr="00B66B75">
        <w:rPr>
          <w:rFonts w:ascii="Calibri" w:eastAsia="宋体" w:hAnsi="Calibri" w:cs="RxdjkvRlwhxjWqqffnAdvTT5ada87cc"/>
          <w:color w:val="000000"/>
        </w:rPr>
        <w:t>9Mb</w:t>
      </w:r>
      <w:r w:rsidR="008502B1" w:rsidRPr="00B66B75">
        <w:rPr>
          <w:rFonts w:ascii="Calibri" w:eastAsia="宋体" w:hAnsi="宋体" w:cs="RxdjkvRlwhxjWqqffnAdvTT5ada87cc"/>
          <w:color w:val="000000"/>
        </w:rPr>
        <w:t>阵列可以在大约</w:t>
      </w:r>
      <w:r w:rsidR="008502B1" w:rsidRPr="00B66B75">
        <w:rPr>
          <w:rFonts w:ascii="Calibri" w:eastAsia="宋体" w:hAnsi="Calibri" w:cs="RxdjkvRlwhxjWqqffnAdvTT5ada87cc"/>
          <w:color w:val="000000"/>
        </w:rPr>
        <w:t>0.1</w:t>
      </w:r>
      <w:r w:rsidR="008502B1" w:rsidRPr="00B66B75">
        <w:rPr>
          <w:rFonts w:ascii="Calibri" w:eastAsia="宋体" w:hAnsi="宋体" w:cs="RxdjkvRlwhxjWqqffnAdvTT5ada87cc"/>
          <w:color w:val="000000"/>
        </w:rPr>
        <w:t>毫秒内被擦除</w:t>
      </w:r>
    </w:p>
    <w:p w:rsidR="006D4801" w:rsidRPr="00B66B75" w:rsidRDefault="001A6DDA" w:rsidP="00CA2BAD">
      <w:pPr>
        <w:autoSpaceDE w:val="0"/>
        <w:autoSpaceDN w:val="0"/>
        <w:spacing w:beforeLines="50" w:afterLines="50"/>
        <w:ind w:firstLineChars="200" w:firstLine="480"/>
        <w:rPr>
          <w:rFonts w:ascii="Calibri" w:hAnsi="Calibri" w:cs="RxdjkvRlwhxjWqqffnAdvTT5ada87cc"/>
          <w:color w:val="000000"/>
        </w:rPr>
      </w:pPr>
      <w:r>
        <w:rPr>
          <w:rFonts w:ascii="Calibri" w:hAnsi="Calibri" w:cs="RxdjkvRlwhxjWqqffnAdvTT5ada87cc"/>
          <w:noProof/>
          <w:snapToGrid/>
          <w:color w:val="000000"/>
        </w:rPr>
        <w:drawing>
          <wp:inline distT="0" distB="0" distL="0" distR="0">
            <wp:extent cx="4219575" cy="3200400"/>
            <wp:effectExtent l="1905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4219575" cy="3200400"/>
                    </a:xfrm>
                    <a:prstGeom prst="rect">
                      <a:avLst/>
                    </a:prstGeom>
                    <a:noFill/>
                    <a:ln w="9525">
                      <a:noFill/>
                      <a:miter lim="800000"/>
                      <a:headEnd/>
                      <a:tailEnd/>
                    </a:ln>
                  </pic:spPr>
                </pic:pic>
              </a:graphicData>
            </a:graphic>
          </wp:inline>
        </w:drawing>
      </w:r>
    </w:p>
    <w:p w:rsidR="008502B1" w:rsidRPr="00B66B75" w:rsidRDefault="006D4801" w:rsidP="006D4801">
      <w:pPr>
        <w:pStyle w:val="af5"/>
        <w:rPr>
          <w:rFonts w:ascii="Calibri" w:eastAsia="宋体" w:hAnsi="Calibri"/>
        </w:rPr>
      </w:pPr>
      <w:bookmarkStart w:id="60" w:name="_Ref104908180"/>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55</w:t>
      </w:r>
      <w:r w:rsidR="0031111A">
        <w:fldChar w:fldCharType="end"/>
      </w:r>
      <w:bookmarkEnd w:id="60"/>
      <w:r w:rsidR="008502B1" w:rsidRPr="00B66B75">
        <w:rPr>
          <w:rFonts w:ascii="Calibri" w:eastAsia="宋体" w:hAnsi="Calibri" w:cs="YqbywhLdrghjQhlqmjAdvTTeeee58d9"/>
          <w:color w:val="000000"/>
        </w:rPr>
        <w:t xml:space="preserve"> </w:t>
      </w:r>
      <w:r w:rsidR="008502B1" w:rsidRPr="00B66B75">
        <w:rPr>
          <w:rFonts w:ascii="Calibri" w:eastAsia="宋体" w:hAnsi="Calibri" w:cs="RxdjkvRlwhxjWqqffnAdvTT5ada87cc"/>
          <w:color w:val="000000"/>
        </w:rPr>
        <w:t>ESF3</w:t>
      </w:r>
      <w:r w:rsidR="008502B1" w:rsidRPr="00B66B75">
        <w:rPr>
          <w:rFonts w:ascii="Calibri" w:eastAsia="宋体" w:hAnsi="宋体" w:cs="RxdjkvRlwhxjWqqffnAdvTT5ada87cc"/>
          <w:color w:val="000000"/>
        </w:rPr>
        <w:t>的内在耐力展示了</w:t>
      </w:r>
      <w:r w:rsidR="008502B1" w:rsidRPr="00B66B75">
        <w:rPr>
          <w:rFonts w:ascii="Calibri" w:eastAsia="宋体" w:hAnsi="Calibri" w:cs="RxdjkvRlwhxjWqqffnAdvTT5ada87cc"/>
          <w:color w:val="000000"/>
        </w:rPr>
        <w:t>100</w:t>
      </w:r>
      <w:r w:rsidR="008502B1" w:rsidRPr="00B66B75">
        <w:rPr>
          <w:rFonts w:ascii="Calibri" w:eastAsia="宋体" w:hAnsi="宋体" w:cs="RxdjkvRlwhxjWqqffnAdvTT5ada87cc"/>
          <w:color w:val="000000"/>
        </w:rPr>
        <w:t>万次的</w:t>
      </w:r>
      <w:r w:rsidR="008502B1" w:rsidRPr="00B66B75">
        <w:rPr>
          <w:rFonts w:ascii="Calibri" w:eastAsia="宋体" w:hAnsi="Calibri" w:cs="RxdjkvRlwhxjWqqffnAdvTT5ada87cc"/>
          <w:color w:val="000000"/>
        </w:rPr>
        <w:t>P/E</w:t>
      </w:r>
      <w:r w:rsidR="008502B1" w:rsidRPr="00B66B75">
        <w:rPr>
          <w:rFonts w:ascii="Calibri" w:eastAsia="宋体" w:hAnsi="宋体" w:cs="RxdjkvRlwhxjWqqffnAdvTT5ada87cc"/>
          <w:color w:val="000000"/>
        </w:rPr>
        <w:t>循环</w:t>
      </w:r>
    </w:p>
    <w:p w:rsidR="008502B1" w:rsidRDefault="008502B1" w:rsidP="00CA2BAD">
      <w:pPr>
        <w:autoSpaceDE w:val="0"/>
        <w:autoSpaceDN w:val="0"/>
        <w:spacing w:beforeLines="50" w:afterLines="50"/>
        <w:ind w:firstLineChars="200" w:firstLine="480"/>
        <w:rPr>
          <w:rFonts w:ascii="Calibri" w:hAnsi="Calibri"/>
          <w:color w:val="292526"/>
        </w:rPr>
      </w:pPr>
    </w:p>
    <w:p w:rsidR="008502B1" w:rsidRDefault="008502B1" w:rsidP="00CA2BAD">
      <w:pPr>
        <w:autoSpaceDE w:val="0"/>
        <w:autoSpaceDN w:val="0"/>
        <w:spacing w:beforeLines="50" w:afterLines="50"/>
        <w:ind w:firstLineChars="200" w:firstLine="480"/>
        <w:rPr>
          <w:rFonts w:ascii="Calibri" w:hAnsi="Calibri"/>
          <w:color w:val="292526"/>
        </w:rPr>
        <w:sectPr w:rsidR="008502B1" w:rsidSect="00E74EA1">
          <w:pgSz w:w="11906" w:h="16838"/>
          <w:pgMar w:top="1440" w:right="1800" w:bottom="1440" w:left="1800" w:header="708" w:footer="708" w:gutter="0"/>
          <w:cols w:space="708"/>
          <w:docGrid w:linePitch="360"/>
        </w:sectPr>
      </w:pP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E74EA1" w:rsidP="00623313">
      <w:pPr>
        <w:pStyle w:val="20"/>
        <w:rPr>
          <w:rFonts w:hAnsi="Calibri"/>
          <w:sz w:val="24"/>
          <w:szCs w:val="24"/>
        </w:rPr>
      </w:pPr>
      <w:r w:rsidRPr="00B66B75">
        <w:rPr>
          <w:sz w:val="24"/>
          <w:szCs w:val="24"/>
        </w:rPr>
        <w:t>嵌入式闪存设计</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用于嵌入式应用的闪存通常被设计成一个模块，其中包含闪存核心（</w:t>
      </w:r>
      <w:r w:rsidRPr="00B66B75">
        <w:rPr>
          <w:rFonts w:ascii="Calibri" w:hAnsi="Calibri"/>
          <w:color w:val="292526"/>
        </w:rPr>
        <w:t>FMC</w:t>
      </w:r>
      <w:r w:rsidRPr="00B66B75">
        <w:rPr>
          <w:rFonts w:ascii="Calibri" w:hAnsi="宋体"/>
          <w:color w:val="292526"/>
        </w:rPr>
        <w:t>）和总线接口单元（</w:t>
      </w:r>
      <w:r w:rsidRPr="00B66B75">
        <w:rPr>
          <w:rFonts w:ascii="Calibri" w:hAnsi="Calibri"/>
          <w:color w:val="292526"/>
        </w:rPr>
        <w:t>BIU</w:t>
      </w:r>
      <w:r w:rsidRPr="00B66B75">
        <w:rPr>
          <w:rFonts w:ascii="Calibri" w:hAnsi="宋体"/>
          <w:color w:val="292526"/>
        </w:rPr>
        <w:t>）。</w:t>
      </w:r>
      <w:r w:rsidRPr="00B66B75">
        <w:rPr>
          <w:rFonts w:ascii="Calibri" w:hAnsi="Calibri"/>
          <w:color w:val="292526"/>
        </w:rPr>
        <w:t>FMC</w:t>
      </w:r>
      <w:r w:rsidRPr="00B66B75">
        <w:rPr>
          <w:rFonts w:ascii="Calibri" w:hAnsi="宋体"/>
          <w:color w:val="292526"/>
        </w:rPr>
        <w:t>是嵌入式闪存模块的重要部分，它包含闪存阵列（</w:t>
      </w:r>
      <w:r w:rsidRPr="00B66B75">
        <w:rPr>
          <w:rFonts w:ascii="Calibri" w:hAnsi="Calibri"/>
          <w:color w:val="292526"/>
        </w:rPr>
        <w:t>FMA</w:t>
      </w:r>
      <w:r w:rsidRPr="00B66B75">
        <w:rPr>
          <w:rFonts w:ascii="Calibri" w:hAnsi="宋体"/>
          <w:color w:val="292526"/>
        </w:rPr>
        <w:t>）和内存控制块（</w:t>
      </w:r>
      <w:r w:rsidRPr="00B66B75">
        <w:rPr>
          <w:rFonts w:ascii="Calibri" w:hAnsi="Calibri"/>
          <w:color w:val="292526"/>
        </w:rPr>
        <w:t>MCB</w:t>
      </w:r>
      <w:r w:rsidRPr="00B66B75">
        <w:rPr>
          <w:rFonts w:ascii="Calibri" w:hAnsi="宋体"/>
          <w:color w:val="292526"/>
        </w:rPr>
        <w:t>）。</w:t>
      </w:r>
      <w:r w:rsidRPr="00B66B75">
        <w:rPr>
          <w:rFonts w:ascii="Calibri" w:hAnsi="Calibri"/>
          <w:color w:val="292526"/>
        </w:rPr>
        <w:t>BIU</w:t>
      </w:r>
      <w:r w:rsidRPr="00B66B75">
        <w:rPr>
          <w:rFonts w:ascii="Calibri" w:hAnsi="宋体"/>
          <w:color w:val="292526"/>
        </w:rPr>
        <w:t>在闪存核心和</w:t>
      </w:r>
      <w:r w:rsidR="00434A34">
        <w:rPr>
          <w:rFonts w:ascii="Calibri" w:hAnsi="宋体"/>
          <w:color w:val="292526"/>
        </w:rPr>
        <w:t>主逻辑器件</w:t>
      </w:r>
      <w:r w:rsidRPr="00B66B75">
        <w:rPr>
          <w:rFonts w:ascii="Calibri" w:hAnsi="宋体"/>
          <w:color w:val="292526"/>
        </w:rPr>
        <w:t>之间提供必要的接口。虽然</w:t>
      </w:r>
      <w:r w:rsidRPr="00B66B75">
        <w:rPr>
          <w:rFonts w:ascii="Calibri" w:hAnsi="Calibri"/>
          <w:color w:val="292526"/>
        </w:rPr>
        <w:t>FMC</w:t>
      </w:r>
      <w:r w:rsidRPr="00B66B75">
        <w:rPr>
          <w:rFonts w:ascii="Calibri" w:hAnsi="宋体"/>
          <w:color w:val="292526"/>
        </w:rPr>
        <w:t>被设计成可移植、可重新配置、可重复使用于不同的主逻辑器件，但</w:t>
      </w:r>
      <w:r w:rsidRPr="00B66B75">
        <w:rPr>
          <w:rFonts w:ascii="Calibri" w:hAnsi="Calibri"/>
          <w:color w:val="292526"/>
        </w:rPr>
        <w:t>BIU</w:t>
      </w:r>
      <w:r w:rsidRPr="00B66B75">
        <w:rPr>
          <w:rFonts w:ascii="Calibri" w:hAnsi="宋体"/>
          <w:color w:val="292526"/>
        </w:rPr>
        <w:t>被设计成满足</w:t>
      </w:r>
      <w:r w:rsidRPr="00B66B75">
        <w:rPr>
          <w:rFonts w:ascii="Calibri" w:hAnsi="Calibri"/>
          <w:color w:val="292526"/>
        </w:rPr>
        <w:t>FMC</w:t>
      </w:r>
      <w:r w:rsidRPr="00B66B75">
        <w:rPr>
          <w:rFonts w:ascii="Calibri" w:hAnsi="宋体"/>
          <w:color w:val="292526"/>
        </w:rPr>
        <w:t>与</w:t>
      </w:r>
      <w:r w:rsidRPr="00B66B75">
        <w:rPr>
          <w:rFonts w:ascii="Calibri" w:hAnsi="Calibri"/>
          <w:color w:val="292526"/>
        </w:rPr>
        <w:t>FMC</w:t>
      </w:r>
      <w:r w:rsidRPr="00B66B75">
        <w:rPr>
          <w:rFonts w:ascii="Calibri" w:hAnsi="宋体"/>
          <w:color w:val="292526"/>
        </w:rPr>
        <w:t>所连接的主逻辑器件的特定总线之间的特定接口要求。</w:t>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E74EA1" w:rsidP="00623313">
      <w:pPr>
        <w:pStyle w:val="3"/>
        <w:rPr>
          <w:rFonts w:hAnsi="Calibri"/>
        </w:rPr>
      </w:pPr>
      <w:r w:rsidRPr="00B66B75">
        <w:t>特殊要求和考虑因素</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嵌入式闪存模块的设计，特别是闪存核心（</w:t>
      </w:r>
      <w:r w:rsidRPr="00B66B75">
        <w:rPr>
          <w:rFonts w:ascii="Calibri" w:hAnsi="Calibri"/>
          <w:color w:val="292526"/>
        </w:rPr>
        <w:t>FMC</w:t>
      </w:r>
      <w:r w:rsidRPr="00B66B75">
        <w:rPr>
          <w:rFonts w:ascii="Calibri" w:hAnsi="宋体"/>
          <w:color w:val="292526"/>
        </w:rPr>
        <w:t>）的设计，与独立的闪存的设计类似。任何适用于独立式闪存的电路技术也适用于嵌入式闪存。然而，嵌入式闪存和独立式闪存之间存在着明显的差异。以下是对嵌入式闪存的特殊要求和考虑。</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1.</w:t>
      </w:r>
      <w:r w:rsidRPr="00B66B75">
        <w:rPr>
          <w:rFonts w:ascii="Calibri" w:hAnsi="宋体"/>
          <w:color w:val="292526"/>
        </w:rPr>
        <w:t>嵌入式闪存被设计成一个可以随时集成到</w:t>
      </w:r>
      <w:r w:rsidR="00434A34">
        <w:rPr>
          <w:rFonts w:ascii="Calibri" w:hAnsi="宋体"/>
          <w:color w:val="292526"/>
        </w:rPr>
        <w:t>主逻辑器件</w:t>
      </w:r>
      <w:r w:rsidRPr="00B66B75">
        <w:rPr>
          <w:rFonts w:ascii="Calibri" w:hAnsi="宋体"/>
          <w:color w:val="292526"/>
        </w:rPr>
        <w:t>的模块。一个独立的闪存是一个自包含的芯片，它有</w:t>
      </w:r>
      <w:r w:rsidRPr="00B66B75">
        <w:rPr>
          <w:rFonts w:ascii="Calibri" w:hAnsi="Calibri"/>
          <w:color w:val="292526"/>
        </w:rPr>
        <w:t>I/O</w:t>
      </w:r>
      <w:r w:rsidRPr="00B66B75">
        <w:rPr>
          <w:rFonts w:ascii="Calibri" w:hAnsi="宋体"/>
          <w:color w:val="292526"/>
        </w:rPr>
        <w:t>焊盘或引脚与其他逻辑设备连接。</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2.</w:t>
      </w:r>
      <w:r w:rsidRPr="00B66B75">
        <w:rPr>
          <w:rFonts w:ascii="Calibri" w:hAnsi="宋体"/>
          <w:color w:val="292526"/>
        </w:rPr>
        <w:t>用于嵌入式应用的闪存模块必须满足并优化对阵列大小、内存配置、速度和</w:t>
      </w:r>
      <w:r w:rsidR="00434A34">
        <w:rPr>
          <w:rFonts w:ascii="Calibri" w:hAnsi="宋体"/>
          <w:color w:val="292526"/>
        </w:rPr>
        <w:t>主逻辑器件</w:t>
      </w:r>
      <w:r w:rsidRPr="00B66B75">
        <w:rPr>
          <w:rFonts w:ascii="Calibri" w:hAnsi="宋体"/>
          <w:color w:val="292526"/>
        </w:rPr>
        <w:t>的特定总线协议的特殊要求，并被认为是一种定制或半定制设计。独立的闪存产品通常有一套共同的功能和规格。</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3.</w:t>
      </w:r>
      <w:r w:rsidRPr="00B66B75">
        <w:rPr>
          <w:rFonts w:ascii="Calibri" w:hAnsi="宋体"/>
          <w:color w:val="292526"/>
        </w:rPr>
        <w:t>为嵌入式应用设计的闪存模块必须提供特殊的测试功能，如</w:t>
      </w:r>
      <w:r w:rsidR="00434A34">
        <w:rPr>
          <w:rFonts w:ascii="Calibri" w:hAnsi="宋体"/>
          <w:color w:val="292526"/>
        </w:rPr>
        <w:t>主逻辑器件</w:t>
      </w:r>
      <w:r w:rsidRPr="00B66B75">
        <w:rPr>
          <w:rFonts w:ascii="Calibri" w:hAnsi="宋体"/>
          <w:color w:val="292526"/>
        </w:rPr>
        <w:t>要求的扫描路径或联合测试行动组（</w:t>
      </w:r>
      <w:r w:rsidRPr="00B66B75">
        <w:rPr>
          <w:rFonts w:ascii="Calibri" w:hAnsi="Calibri"/>
          <w:color w:val="292526"/>
        </w:rPr>
        <w:t>JTAG</w:t>
      </w:r>
      <w:r w:rsidRPr="00B66B75">
        <w:rPr>
          <w:rFonts w:ascii="Calibri" w:hAnsi="宋体"/>
          <w:color w:val="292526"/>
        </w:rPr>
        <w:t>）接口功能。一个独立的闪存可能不具备这些要求。</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4.</w:t>
      </w:r>
      <w:r w:rsidRPr="00B66B75">
        <w:rPr>
          <w:rFonts w:ascii="Calibri" w:hAnsi="宋体"/>
          <w:color w:val="292526"/>
        </w:rPr>
        <w:t>用于嵌入式应用的闪存模块通常被设计为支持对多个产品系列和一个产品系列中的多个产品的知识产权（</w:t>
      </w:r>
      <w:r w:rsidRPr="00B66B75">
        <w:rPr>
          <w:rFonts w:ascii="Calibri" w:hAnsi="Calibri"/>
          <w:color w:val="292526"/>
        </w:rPr>
        <w:t>IP</w:t>
      </w:r>
      <w:r w:rsidRPr="00B66B75">
        <w:rPr>
          <w:rFonts w:ascii="Calibri" w:hAnsi="宋体"/>
          <w:color w:val="292526"/>
        </w:rPr>
        <w:t>）的广泛重复使用。出于这个原因，闪存模块的设计必须有一个内置的内存生成器或编译器，以便为设计新的衍生产品提供便利。一个独立的闪存芯片通常为一个特定的阵列配置而设计和优化。</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5.</w:t>
      </w:r>
      <w:r w:rsidRPr="00B66B75">
        <w:rPr>
          <w:rFonts w:ascii="Calibri" w:hAnsi="宋体"/>
          <w:color w:val="292526"/>
        </w:rPr>
        <w:t>由于需要存储器控制块（</w:t>
      </w:r>
      <w:r w:rsidRPr="00B66B75">
        <w:rPr>
          <w:rFonts w:ascii="Calibri" w:hAnsi="Calibri"/>
          <w:color w:val="292526"/>
        </w:rPr>
        <w:t>MCB</w:t>
      </w:r>
      <w:r w:rsidRPr="00B66B75">
        <w:rPr>
          <w:rFonts w:ascii="Calibri" w:hAnsi="宋体"/>
          <w:color w:val="292526"/>
        </w:rPr>
        <w:t>）和总线接口单元（</w:t>
      </w:r>
      <w:r w:rsidRPr="00B66B75">
        <w:rPr>
          <w:rFonts w:ascii="Calibri" w:hAnsi="Calibri"/>
          <w:color w:val="292526"/>
        </w:rPr>
        <w:t>BIU</w:t>
      </w:r>
      <w:r w:rsidRPr="00B66B75">
        <w:rPr>
          <w:rFonts w:ascii="Calibri" w:hAnsi="宋体"/>
          <w:color w:val="292526"/>
        </w:rPr>
        <w:t>），嵌入式闪存的设计可能是相当密集的逻辑。出于这个原因，行为模型、综合以及自动放置和路由设计方法被采用来缩短设计周期。另一方面，一个独立的闪存可能广泛地依赖于定制设计，以最大限度地减少硅面积和最大限度地提高速度。</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6.</w:t>
      </w:r>
      <w:r w:rsidRPr="00B66B75">
        <w:rPr>
          <w:rFonts w:ascii="Calibri" w:hAnsi="宋体"/>
          <w:color w:val="292526"/>
        </w:rPr>
        <w:t>嵌入式闪存模块通常与</w:t>
      </w:r>
      <w:r w:rsidR="00434A34">
        <w:rPr>
          <w:rFonts w:ascii="Calibri" w:hAnsi="宋体"/>
          <w:color w:val="292526"/>
        </w:rPr>
        <w:t>主逻辑器件</w:t>
      </w:r>
      <w:r w:rsidRPr="00B66B75">
        <w:rPr>
          <w:rFonts w:ascii="Calibri" w:hAnsi="宋体"/>
          <w:color w:val="292526"/>
        </w:rPr>
        <w:t>共享同一个测试仪，由于</w:t>
      </w:r>
      <w:r w:rsidR="00434A34">
        <w:rPr>
          <w:rFonts w:ascii="Calibri" w:hAnsi="宋体"/>
          <w:color w:val="292526"/>
        </w:rPr>
        <w:t>主逻辑器件</w:t>
      </w:r>
      <w:r w:rsidRPr="00B66B75">
        <w:rPr>
          <w:rFonts w:ascii="Calibri" w:hAnsi="宋体"/>
          <w:color w:val="292526"/>
        </w:rPr>
        <w:t>的高速和高引脚数要求，其成本高于独立闪存的专用存储器测试仪。由于这个原因，减少测试时间的设计对嵌入式闪存比独立闪存更关键。</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7.</w:t>
      </w:r>
      <w:r w:rsidRPr="00B66B75">
        <w:rPr>
          <w:rFonts w:ascii="Calibri" w:hAnsi="宋体"/>
          <w:color w:val="292526"/>
        </w:rPr>
        <w:t>一个嵌入式闪存模块的内核一旦设计出来，就会被来自不同公司的许多不同的设计小组重复使用，他们在闪存技术方面的知识和专长程度各不相同，因此，良好的可移植性、良好的文档和易用性对闪存内核的设计至关重要。对于独立的闪存来说，通常对某一代技术有一个设计，如果有的话，重复使用也很少。</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8.</w:t>
      </w:r>
      <w:r w:rsidRPr="00B66B75">
        <w:rPr>
          <w:rFonts w:ascii="Calibri" w:hAnsi="宋体"/>
          <w:color w:val="292526"/>
        </w:rPr>
        <w:t>由于缺乏可访问的</w:t>
      </w:r>
      <w:r w:rsidRPr="00B66B75">
        <w:rPr>
          <w:rFonts w:ascii="Calibri" w:hAnsi="Calibri"/>
          <w:color w:val="292526"/>
        </w:rPr>
        <w:t>I/O</w:t>
      </w:r>
      <w:r w:rsidRPr="00B66B75">
        <w:rPr>
          <w:rFonts w:ascii="Calibri" w:hAnsi="宋体"/>
          <w:color w:val="292526"/>
        </w:rPr>
        <w:t>引脚，嵌入式闪存的直接可访问性、可观察性和可控制性比独立的闪存差。此外，由于在同一芯片上集成了其他模块，嵌入式闪存产</w:t>
      </w:r>
      <w:r w:rsidRPr="00B66B75">
        <w:rPr>
          <w:rFonts w:ascii="Calibri" w:hAnsi="宋体"/>
          <w:color w:val="292526"/>
        </w:rPr>
        <w:lastRenderedPageBreak/>
        <w:t>品的电源噪声和基底工作温度可能会增加。</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9.</w:t>
      </w:r>
      <w:r w:rsidRPr="00B66B75">
        <w:rPr>
          <w:rFonts w:ascii="Calibri" w:hAnsi="宋体"/>
          <w:color w:val="292526"/>
        </w:rPr>
        <w:t>为了服务于尽可能多的产品系列，嵌入式闪存核心（</w:t>
      </w:r>
      <w:r w:rsidRPr="00B66B75">
        <w:rPr>
          <w:rFonts w:ascii="Calibri" w:hAnsi="Calibri"/>
          <w:color w:val="292526"/>
        </w:rPr>
        <w:t>FMC</w:t>
      </w:r>
      <w:r w:rsidRPr="00B66B75">
        <w:rPr>
          <w:rFonts w:ascii="Calibri" w:hAnsi="宋体"/>
          <w:color w:val="292526"/>
        </w:rPr>
        <w:t>）必须被设计为满足所服务的产品系列中所要求的最高性能和密度。此外，嵌入式闪存所需的性能余量必须高于独立闪存，因为与独立闪存不同，独立闪存可以指定多个速度等级，而</w:t>
      </w:r>
      <w:r w:rsidR="00434A34">
        <w:rPr>
          <w:rFonts w:ascii="Calibri" w:hAnsi="宋体"/>
          <w:color w:val="292526"/>
        </w:rPr>
        <w:t>主逻辑器件</w:t>
      </w:r>
      <w:r w:rsidRPr="00B66B75">
        <w:rPr>
          <w:rFonts w:ascii="Calibri" w:hAnsi="宋体"/>
          <w:color w:val="292526"/>
        </w:rPr>
        <w:t>通常只有一个速度等级。</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10.</w:t>
      </w:r>
      <w:r w:rsidRPr="00B66B75">
        <w:rPr>
          <w:rFonts w:ascii="Calibri" w:hAnsi="宋体"/>
          <w:color w:val="292526"/>
        </w:rPr>
        <w:t>一个嵌入式的闪存模块可能涉及到非常高的速度操作、非常低的电压操作，或者是独立的闪存所不具备的设计和制造的便利性等特殊要求。出于这个原因，嵌入式应用的闪存单元、闪存工艺和闪存阵列结构的选择可能与独立的闪存不同，并针对特定的应用空间进行了优化。</w:t>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E74EA1" w:rsidP="00623313">
      <w:pPr>
        <w:pStyle w:val="3"/>
        <w:rPr>
          <w:rFonts w:hAnsi="Calibri"/>
        </w:rPr>
      </w:pPr>
      <w:r w:rsidRPr="00B66B75">
        <w:t>嵌入式</w:t>
      </w:r>
      <w:r w:rsidR="00623313" w:rsidRPr="00B66B75">
        <w:rPr>
          <w:rFonts w:hint="eastAsia"/>
        </w:rPr>
        <w:t>闪存</w:t>
      </w:r>
      <w:r w:rsidRPr="00B66B75">
        <w:t>模块设计</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如前所述，用于嵌入式应用的闪存模块由一个闪存核心（</w:t>
      </w:r>
      <w:r w:rsidRPr="00B66B75">
        <w:rPr>
          <w:rFonts w:ascii="Calibri" w:hAnsi="Calibri"/>
          <w:color w:val="292526"/>
        </w:rPr>
        <w:t>FMC</w:t>
      </w:r>
      <w:r w:rsidRPr="00B66B75">
        <w:rPr>
          <w:rFonts w:ascii="Calibri" w:hAnsi="宋体"/>
          <w:color w:val="292526"/>
        </w:rPr>
        <w:t>）和一个总线接口单元（</w:t>
      </w:r>
      <w:r w:rsidRPr="00B66B75">
        <w:rPr>
          <w:rFonts w:ascii="Calibri" w:hAnsi="Calibri"/>
          <w:color w:val="292526"/>
        </w:rPr>
        <w:t>BIU</w:t>
      </w:r>
      <w:r w:rsidRPr="00B66B75">
        <w:rPr>
          <w:rFonts w:ascii="Calibri" w:hAnsi="宋体"/>
          <w:color w:val="292526"/>
        </w:rPr>
        <w:t>）组成。</w:t>
      </w:r>
      <w:r w:rsidRPr="00B66B75">
        <w:rPr>
          <w:rFonts w:ascii="Calibri" w:hAnsi="Calibri"/>
          <w:color w:val="292526"/>
        </w:rPr>
        <w:t>FMC</w:t>
      </w:r>
      <w:r w:rsidRPr="00B66B75">
        <w:rPr>
          <w:rFonts w:ascii="Calibri" w:hAnsi="宋体"/>
          <w:color w:val="292526"/>
        </w:rPr>
        <w:t>包括两个关键部分，一个闪存阵列（</w:t>
      </w:r>
      <w:r w:rsidRPr="00B66B75">
        <w:rPr>
          <w:rFonts w:ascii="Calibri" w:hAnsi="Calibri"/>
          <w:color w:val="292526"/>
        </w:rPr>
        <w:t>FMA</w:t>
      </w:r>
      <w:r w:rsidRPr="00B66B75">
        <w:rPr>
          <w:rFonts w:ascii="Calibri" w:hAnsi="宋体"/>
          <w:color w:val="292526"/>
        </w:rPr>
        <w:t>）和一个内存控制块（</w:t>
      </w:r>
      <w:r w:rsidRPr="00B66B75">
        <w:rPr>
          <w:rFonts w:ascii="Calibri" w:hAnsi="Calibri"/>
          <w:color w:val="292526"/>
        </w:rPr>
        <w:t>MCB</w:t>
      </w:r>
      <w:r w:rsidRPr="00B66B75">
        <w:rPr>
          <w:rFonts w:ascii="Calibri" w:hAnsi="宋体"/>
          <w:color w:val="292526"/>
        </w:rPr>
        <w:t>）。</w:t>
      </w:r>
      <w:r w:rsidRPr="00B66B75">
        <w:rPr>
          <w:rFonts w:ascii="Calibri" w:hAnsi="Calibri"/>
          <w:color w:val="292526"/>
        </w:rPr>
        <w:t>FMA</w:t>
      </w:r>
      <w:r w:rsidRPr="00B66B75">
        <w:rPr>
          <w:rFonts w:ascii="Calibri" w:hAnsi="宋体"/>
          <w:color w:val="292526"/>
        </w:rPr>
        <w:t>包含所有的基本阵列元素，包括单元、解码器、感应放大器和程序数据缓冲器。</w:t>
      </w:r>
      <w:r w:rsidRPr="00B66B75">
        <w:rPr>
          <w:rFonts w:ascii="Calibri" w:hAnsi="Calibri"/>
          <w:color w:val="292526"/>
        </w:rPr>
        <w:t>MCB</w:t>
      </w:r>
      <w:r w:rsidRPr="00B66B75">
        <w:rPr>
          <w:rFonts w:ascii="Calibri" w:hAnsi="宋体"/>
          <w:color w:val="292526"/>
        </w:rPr>
        <w:t>包含所有必要的控制逻辑、寄存器组、状态机、高压充电泵、电压调节器、电平转换器、电压开关和</w:t>
      </w:r>
      <w:r w:rsidRPr="00B66B75">
        <w:rPr>
          <w:rFonts w:ascii="Calibri" w:hAnsi="Calibri"/>
          <w:color w:val="292526"/>
        </w:rPr>
        <w:t>I/O</w:t>
      </w:r>
      <w:r w:rsidRPr="00B66B75">
        <w:rPr>
          <w:rFonts w:ascii="Calibri" w:hAnsi="宋体"/>
          <w:color w:val="292526"/>
        </w:rPr>
        <w:t>缓冲器，以支持</w:t>
      </w:r>
      <w:r w:rsidRPr="00B66B75">
        <w:rPr>
          <w:rFonts w:ascii="Calibri" w:hAnsi="Calibri"/>
          <w:color w:val="292526"/>
        </w:rPr>
        <w:t>FMA</w:t>
      </w:r>
      <w:r w:rsidRPr="00B66B75">
        <w:rPr>
          <w:rFonts w:ascii="Calibri" w:hAnsi="宋体"/>
          <w:color w:val="292526"/>
        </w:rPr>
        <w:t>的正确操作。</w:t>
      </w:r>
      <w:r w:rsidR="0031111A">
        <w:rPr>
          <w:rFonts w:ascii="Calibri" w:hAnsi="宋体"/>
          <w:color w:val="292526"/>
        </w:rPr>
        <w:fldChar w:fldCharType="begin"/>
      </w:r>
      <w:r w:rsidR="00363487">
        <w:rPr>
          <w:rFonts w:ascii="Calibri" w:hAnsi="宋体"/>
          <w:color w:val="292526"/>
        </w:rPr>
        <w:instrText xml:space="preserve"> REF _Ref104892454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56</w:t>
      </w:r>
      <w:r w:rsidR="0031111A">
        <w:rPr>
          <w:rFonts w:ascii="Calibri" w:hAnsi="宋体"/>
          <w:color w:val="292526"/>
        </w:rPr>
        <w:fldChar w:fldCharType="end"/>
      </w:r>
      <w:r w:rsidRPr="00B66B75">
        <w:rPr>
          <w:rFonts w:ascii="Calibri" w:hAnsi="宋体"/>
          <w:color w:val="292526"/>
        </w:rPr>
        <w:t>显示了</w:t>
      </w:r>
      <w:r w:rsidRPr="00B66B75">
        <w:rPr>
          <w:rFonts w:ascii="Calibri" w:hAnsi="Calibri"/>
          <w:color w:val="292526"/>
        </w:rPr>
        <w:t>Flash</w:t>
      </w:r>
      <w:r w:rsidRPr="00B66B75">
        <w:rPr>
          <w:rFonts w:ascii="Calibri" w:hAnsi="宋体"/>
          <w:color w:val="292526"/>
        </w:rPr>
        <w:t>模块的简化框图，</w:t>
      </w:r>
      <w:r w:rsidR="0031111A">
        <w:rPr>
          <w:rFonts w:ascii="Calibri" w:hAnsi="宋体"/>
          <w:color w:val="292526"/>
        </w:rPr>
        <w:fldChar w:fldCharType="begin"/>
      </w:r>
      <w:r w:rsidR="00363487">
        <w:rPr>
          <w:rFonts w:ascii="Calibri" w:hAnsi="宋体"/>
          <w:color w:val="292526"/>
        </w:rPr>
        <w:instrText xml:space="preserve"> REF _Ref104892503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57</w:t>
      </w:r>
      <w:r w:rsidR="0031111A">
        <w:rPr>
          <w:rFonts w:ascii="Calibri" w:hAnsi="宋体"/>
          <w:color w:val="292526"/>
        </w:rPr>
        <w:fldChar w:fldCharType="end"/>
      </w:r>
      <w:r w:rsidRPr="00B66B75">
        <w:rPr>
          <w:rFonts w:ascii="Calibri" w:hAnsi="宋体"/>
          <w:color w:val="292526"/>
        </w:rPr>
        <w:t>显示了一个简化的</w:t>
      </w:r>
      <w:r w:rsidRPr="00B66B75">
        <w:rPr>
          <w:rFonts w:ascii="Calibri" w:hAnsi="Calibri"/>
          <w:color w:val="292526"/>
        </w:rPr>
        <w:t>FMA</w:t>
      </w:r>
      <w:r w:rsidRPr="00B66B75">
        <w:rPr>
          <w:rFonts w:ascii="Calibri" w:hAnsi="宋体"/>
          <w:color w:val="292526"/>
        </w:rPr>
        <w:t>。</w:t>
      </w:r>
    </w:p>
    <w:p w:rsidR="00E669FF" w:rsidRDefault="001A6DDA" w:rsidP="00CA2BAD">
      <w:pPr>
        <w:autoSpaceDE w:val="0"/>
        <w:autoSpaceDN w:val="0"/>
        <w:spacing w:beforeLines="50" w:afterLines="50"/>
        <w:jc w:val="center"/>
        <w:rPr>
          <w:rFonts w:ascii="Calibri" w:hAnsi="宋体"/>
          <w:color w:val="292526"/>
        </w:rPr>
      </w:pPr>
      <w:r>
        <w:rPr>
          <w:rFonts w:ascii="Calibri" w:hAnsi="宋体" w:hint="eastAsia"/>
          <w:noProof/>
          <w:snapToGrid/>
          <w:color w:val="292526"/>
        </w:rPr>
        <w:drawing>
          <wp:inline distT="0" distB="0" distL="0" distR="0">
            <wp:extent cx="4610100" cy="2590800"/>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srcRect/>
                    <a:stretch>
                      <a:fillRect/>
                    </a:stretch>
                  </pic:blipFill>
                  <pic:spPr bwMode="auto">
                    <a:xfrm>
                      <a:off x="0" y="0"/>
                      <a:ext cx="4610100" cy="2590800"/>
                    </a:xfrm>
                    <a:prstGeom prst="rect">
                      <a:avLst/>
                    </a:prstGeom>
                    <a:noFill/>
                    <a:ln w="9525">
                      <a:noFill/>
                      <a:miter lim="800000"/>
                      <a:headEnd/>
                      <a:tailEnd/>
                    </a:ln>
                  </pic:spPr>
                </pic:pic>
              </a:graphicData>
            </a:graphic>
          </wp:inline>
        </w:drawing>
      </w:r>
    </w:p>
    <w:p w:rsidR="00E669FF" w:rsidRPr="00B66B75" w:rsidRDefault="00363487" w:rsidP="00363487">
      <w:pPr>
        <w:pStyle w:val="af5"/>
        <w:rPr>
          <w:rFonts w:ascii="Calibri" w:eastAsia="宋体" w:hAnsi="Calibri"/>
          <w:color w:val="292526"/>
        </w:rPr>
      </w:pPr>
      <w:bookmarkStart w:id="61" w:name="_Ref104892454"/>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56</w:t>
      </w:r>
      <w:r w:rsidR="0031111A">
        <w:fldChar w:fldCharType="end"/>
      </w:r>
      <w:bookmarkEnd w:id="61"/>
      <w:r>
        <w:rPr>
          <w:rFonts w:hint="eastAsia"/>
        </w:rPr>
        <w:t xml:space="preserve"> </w:t>
      </w:r>
      <w:r w:rsidR="00E669FF" w:rsidRPr="00B66B75">
        <w:rPr>
          <w:rFonts w:ascii="Calibri" w:eastAsia="宋体" w:hAnsi="宋体"/>
          <w:color w:val="292526"/>
        </w:rPr>
        <w:t>嵌入式闪存模块由总线接口单元（</w:t>
      </w:r>
      <w:r w:rsidR="00E669FF" w:rsidRPr="00B66B75">
        <w:rPr>
          <w:rFonts w:ascii="Calibri" w:eastAsia="宋体" w:hAnsi="Calibri"/>
          <w:color w:val="292526"/>
        </w:rPr>
        <w:t>BIU</w:t>
      </w:r>
      <w:r w:rsidR="00E669FF" w:rsidRPr="00B66B75">
        <w:rPr>
          <w:rFonts w:ascii="Calibri" w:eastAsia="宋体" w:hAnsi="宋体"/>
          <w:color w:val="292526"/>
        </w:rPr>
        <w:t>）和包含闪存阵列（</w:t>
      </w:r>
      <w:r w:rsidR="00E669FF" w:rsidRPr="00B66B75">
        <w:rPr>
          <w:rFonts w:ascii="Calibri" w:eastAsia="宋体" w:hAnsi="Calibri"/>
          <w:color w:val="292526"/>
        </w:rPr>
        <w:t>FMA</w:t>
      </w:r>
      <w:r w:rsidR="00E669FF" w:rsidRPr="00B66B75">
        <w:rPr>
          <w:rFonts w:ascii="Calibri" w:eastAsia="宋体" w:hAnsi="宋体"/>
          <w:color w:val="292526"/>
        </w:rPr>
        <w:t>）和内存控制块（</w:t>
      </w:r>
      <w:r w:rsidR="00E669FF" w:rsidRPr="00B66B75">
        <w:rPr>
          <w:rFonts w:ascii="Calibri" w:eastAsia="宋体" w:hAnsi="Calibri"/>
          <w:color w:val="292526"/>
        </w:rPr>
        <w:t>BCB</w:t>
      </w:r>
      <w:r w:rsidR="00E669FF" w:rsidRPr="00B66B75">
        <w:rPr>
          <w:rFonts w:ascii="Calibri" w:eastAsia="宋体" w:hAnsi="宋体"/>
          <w:color w:val="292526"/>
        </w:rPr>
        <w:t>）的闪存核心（</w:t>
      </w:r>
      <w:r w:rsidR="00E669FF" w:rsidRPr="00B66B75">
        <w:rPr>
          <w:rFonts w:ascii="Calibri" w:eastAsia="宋体" w:hAnsi="Calibri"/>
          <w:color w:val="292526"/>
        </w:rPr>
        <w:t>FMC</w:t>
      </w:r>
      <w:r w:rsidR="00E669FF" w:rsidRPr="00B66B75">
        <w:rPr>
          <w:rFonts w:ascii="Calibri" w:eastAsia="宋体" w:hAnsi="宋体"/>
          <w:color w:val="292526"/>
        </w:rPr>
        <w:t>）组成。</w:t>
      </w:r>
    </w:p>
    <w:p w:rsidR="00E74EA1" w:rsidRDefault="001A6DDA" w:rsidP="00CA2BAD">
      <w:pPr>
        <w:autoSpaceDE w:val="0"/>
        <w:autoSpaceDN w:val="0"/>
        <w:spacing w:beforeLines="50" w:afterLines="50"/>
        <w:ind w:firstLineChars="200" w:firstLine="480"/>
        <w:rPr>
          <w:rFonts w:ascii="Calibri" w:hAnsi="Calibri"/>
          <w:color w:val="292526"/>
        </w:rPr>
      </w:pPr>
      <w:r>
        <w:rPr>
          <w:rFonts w:ascii="Calibri" w:hAnsi="Calibri" w:hint="eastAsia"/>
          <w:noProof/>
          <w:snapToGrid/>
          <w:color w:val="292526"/>
        </w:rPr>
        <w:lastRenderedPageBreak/>
        <w:drawing>
          <wp:inline distT="0" distB="0" distL="0" distR="0">
            <wp:extent cx="3667125" cy="22669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srcRect/>
                    <a:stretch>
                      <a:fillRect/>
                    </a:stretch>
                  </pic:blipFill>
                  <pic:spPr bwMode="auto">
                    <a:xfrm>
                      <a:off x="0" y="0"/>
                      <a:ext cx="3667125" cy="2266950"/>
                    </a:xfrm>
                    <a:prstGeom prst="rect">
                      <a:avLst/>
                    </a:prstGeom>
                    <a:noFill/>
                    <a:ln w="9525">
                      <a:noFill/>
                      <a:miter lim="800000"/>
                      <a:headEnd/>
                      <a:tailEnd/>
                    </a:ln>
                  </pic:spPr>
                </pic:pic>
              </a:graphicData>
            </a:graphic>
          </wp:inline>
        </w:drawing>
      </w:r>
    </w:p>
    <w:p w:rsidR="00363487" w:rsidRPr="00B66B75" w:rsidRDefault="00363487" w:rsidP="00363487">
      <w:pPr>
        <w:pStyle w:val="af5"/>
        <w:rPr>
          <w:rFonts w:ascii="Calibri" w:eastAsia="宋体" w:hAnsi="Calibri"/>
          <w:color w:val="292526"/>
        </w:rPr>
      </w:pPr>
      <w:bookmarkStart w:id="62" w:name="_Ref104892503"/>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57</w:t>
      </w:r>
      <w:r w:rsidR="0031111A">
        <w:fldChar w:fldCharType="end"/>
      </w:r>
      <w:bookmarkEnd w:id="62"/>
      <w:r>
        <w:rPr>
          <w:rFonts w:hint="eastAsia"/>
        </w:rPr>
        <w:t xml:space="preserve"> </w:t>
      </w:r>
      <w:r w:rsidRPr="00B66B75">
        <w:rPr>
          <w:rFonts w:ascii="Calibri" w:eastAsia="宋体" w:hAnsi="宋体"/>
          <w:color w:val="292526"/>
        </w:rPr>
        <w:t>典型的闪存阵列（</w:t>
      </w:r>
      <w:r w:rsidRPr="00B66B75">
        <w:rPr>
          <w:rFonts w:ascii="Calibri" w:eastAsia="宋体" w:hAnsi="Calibri"/>
          <w:color w:val="292526"/>
        </w:rPr>
        <w:t>FMA</w:t>
      </w:r>
      <w:r w:rsidRPr="00B66B75">
        <w:rPr>
          <w:rFonts w:ascii="Calibri" w:eastAsia="宋体" w:hAnsi="宋体"/>
          <w:color w:val="292526"/>
        </w:rPr>
        <w:t>）包含多个扇区（图中为</w:t>
      </w:r>
      <w:r w:rsidRPr="00B66B75">
        <w:rPr>
          <w:rFonts w:ascii="Calibri" w:eastAsia="宋体" w:hAnsi="Calibri"/>
          <w:color w:val="292526"/>
        </w:rPr>
        <w:t>8</w:t>
      </w:r>
      <w:r w:rsidRPr="00B66B75">
        <w:rPr>
          <w:rFonts w:ascii="Calibri" w:eastAsia="宋体" w:hAnsi="宋体"/>
          <w:color w:val="292526"/>
        </w:rPr>
        <w:t>个），每个扇区包括单元和扇区列解码器阵列。</w:t>
      </w:r>
    </w:p>
    <w:p w:rsidR="00E74EA1" w:rsidRDefault="00E74EA1" w:rsidP="00CA2BAD">
      <w:pPr>
        <w:autoSpaceDE w:val="0"/>
        <w:autoSpaceDN w:val="0"/>
        <w:spacing w:beforeLines="50" w:afterLines="50"/>
        <w:ind w:firstLineChars="200" w:firstLine="480"/>
        <w:rPr>
          <w:rFonts w:ascii="Calibri" w:hAnsi="宋体"/>
          <w:color w:val="292526"/>
        </w:rPr>
      </w:pPr>
      <w:r w:rsidRPr="00B66B75">
        <w:rPr>
          <w:rFonts w:ascii="Calibri" w:hAnsi="宋体"/>
          <w:color w:val="292526"/>
        </w:rPr>
        <w:t>闪存核心的操作包括阵列编程、阵列擦除、编程</w:t>
      </w:r>
      <w:r w:rsidRPr="00B66B75">
        <w:rPr>
          <w:rFonts w:ascii="Calibri" w:hAnsi="Calibri"/>
          <w:color w:val="292526"/>
        </w:rPr>
        <w:t>/</w:t>
      </w:r>
      <w:r w:rsidRPr="00B66B75">
        <w:rPr>
          <w:rFonts w:ascii="Calibri" w:hAnsi="宋体"/>
          <w:color w:val="292526"/>
        </w:rPr>
        <w:t>擦除验证读、常规读，以及任何用于设备特性或质量</w:t>
      </w:r>
      <w:r w:rsidRPr="00B66B75">
        <w:rPr>
          <w:rFonts w:ascii="Calibri" w:hAnsi="Calibri"/>
          <w:color w:val="292526"/>
        </w:rPr>
        <w:t>/</w:t>
      </w:r>
      <w:r w:rsidRPr="00B66B75">
        <w:rPr>
          <w:rFonts w:ascii="Calibri" w:hAnsi="宋体"/>
          <w:color w:val="292526"/>
        </w:rPr>
        <w:t>可靠性提升的特殊测试操作。</w:t>
      </w:r>
      <w:r w:rsidRPr="00B66B75">
        <w:rPr>
          <w:rFonts w:ascii="Calibri" w:hAnsi="Calibri"/>
          <w:color w:val="292526"/>
        </w:rPr>
        <w:t>BIU</w:t>
      </w:r>
      <w:r w:rsidRPr="00B66B75">
        <w:rPr>
          <w:rFonts w:ascii="Calibri" w:hAnsi="宋体"/>
          <w:color w:val="292526"/>
        </w:rPr>
        <w:t>，顾名思义，提供了闪存核心和</w:t>
      </w:r>
      <w:r w:rsidR="00434A34">
        <w:rPr>
          <w:rFonts w:ascii="Calibri" w:hAnsi="宋体"/>
          <w:color w:val="292526"/>
        </w:rPr>
        <w:t>主逻辑器件</w:t>
      </w:r>
      <w:r w:rsidRPr="00B66B75">
        <w:rPr>
          <w:rFonts w:ascii="Calibri" w:hAnsi="宋体"/>
          <w:color w:val="292526"/>
        </w:rPr>
        <w:t>之间的所有接口需求，或者具体地说，是闪存模块所连接的</w:t>
      </w:r>
      <w:r w:rsidR="00434A34">
        <w:rPr>
          <w:rFonts w:ascii="Calibri" w:hAnsi="宋体"/>
          <w:color w:val="292526"/>
        </w:rPr>
        <w:t>主逻辑器件</w:t>
      </w:r>
      <w:r w:rsidRPr="00B66B75">
        <w:rPr>
          <w:rFonts w:ascii="Calibri" w:hAnsi="宋体"/>
          <w:color w:val="292526"/>
        </w:rPr>
        <w:t>（如</w:t>
      </w:r>
      <w:r w:rsidRPr="00B66B75">
        <w:rPr>
          <w:rFonts w:ascii="Calibri" w:hAnsi="Calibri"/>
          <w:color w:val="292526"/>
        </w:rPr>
        <w:t>MCU</w:t>
      </w:r>
      <w:r w:rsidRPr="00B66B75">
        <w:rPr>
          <w:rFonts w:ascii="Calibri" w:hAnsi="宋体"/>
          <w:color w:val="292526"/>
        </w:rPr>
        <w:t>或</w:t>
      </w:r>
      <w:r w:rsidRPr="00B66B75">
        <w:rPr>
          <w:rFonts w:ascii="Calibri" w:hAnsi="Calibri"/>
          <w:color w:val="292526"/>
        </w:rPr>
        <w:t>DSP</w:t>
      </w:r>
      <w:r w:rsidRPr="00B66B75">
        <w:rPr>
          <w:rFonts w:ascii="Calibri" w:hAnsi="宋体"/>
          <w:color w:val="292526"/>
        </w:rPr>
        <w:t>）的总线。</w:t>
      </w:r>
      <w:r w:rsidRPr="00B66B75">
        <w:rPr>
          <w:rFonts w:ascii="Calibri" w:hAnsi="Calibri"/>
          <w:color w:val="292526"/>
        </w:rPr>
        <w:t>FMC</w:t>
      </w:r>
      <w:r w:rsidRPr="00B66B75">
        <w:rPr>
          <w:rFonts w:ascii="Calibri" w:hAnsi="宋体"/>
          <w:color w:val="292526"/>
        </w:rPr>
        <w:t>是嵌入式闪存模块的基本部分，包含独立闪存所需的所有基本元素。</w:t>
      </w:r>
      <w:r w:rsidR="0031111A">
        <w:rPr>
          <w:rFonts w:ascii="Calibri" w:hAnsi="宋体"/>
          <w:color w:val="292526"/>
        </w:rPr>
        <w:fldChar w:fldCharType="begin"/>
      </w:r>
      <w:r w:rsidR="00363487">
        <w:rPr>
          <w:rFonts w:ascii="Calibri" w:hAnsi="宋体"/>
          <w:color w:val="292526"/>
        </w:rPr>
        <w:instrText xml:space="preserve"> REF _Ref104892579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58</w:t>
      </w:r>
      <w:r w:rsidR="0031111A">
        <w:rPr>
          <w:rFonts w:ascii="Calibri" w:hAnsi="宋体"/>
          <w:color w:val="292526"/>
        </w:rPr>
        <w:fldChar w:fldCharType="end"/>
      </w:r>
      <w:r w:rsidRPr="00B66B75">
        <w:rPr>
          <w:rFonts w:ascii="Calibri" w:hAnsi="宋体"/>
          <w:color w:val="292526"/>
        </w:rPr>
        <w:t>是</w:t>
      </w:r>
      <w:r w:rsidRPr="00B66B75">
        <w:rPr>
          <w:rFonts w:ascii="Calibri" w:hAnsi="Calibri"/>
          <w:color w:val="292526"/>
        </w:rPr>
        <w:t>FMC</w:t>
      </w:r>
      <w:r w:rsidRPr="00B66B75">
        <w:rPr>
          <w:rFonts w:ascii="Calibri" w:hAnsi="宋体"/>
          <w:color w:val="292526"/>
        </w:rPr>
        <w:t>的框图，显示了</w:t>
      </w:r>
      <w:r w:rsidRPr="00B66B75">
        <w:rPr>
          <w:rFonts w:ascii="Calibri" w:hAnsi="Calibri"/>
          <w:color w:val="292526"/>
        </w:rPr>
        <w:t>MCB</w:t>
      </w:r>
      <w:r w:rsidRPr="00B66B75">
        <w:rPr>
          <w:rFonts w:ascii="Calibri" w:hAnsi="宋体"/>
          <w:color w:val="292526"/>
        </w:rPr>
        <w:t>所需的关键电路块。</w:t>
      </w:r>
      <w:r w:rsidRPr="00B66B75">
        <w:rPr>
          <w:rFonts w:ascii="Calibri" w:hAnsi="Calibri"/>
          <w:color w:val="292526"/>
        </w:rPr>
        <w:t>FMC</w:t>
      </w:r>
      <w:r w:rsidRPr="00B66B75">
        <w:rPr>
          <w:rFonts w:ascii="Calibri" w:hAnsi="宋体"/>
          <w:color w:val="292526"/>
        </w:rPr>
        <w:t>通常被设计成可移植、可重复使用，并易于重新配置，用于其他嵌入式闪存应用。</w:t>
      </w:r>
    </w:p>
    <w:p w:rsidR="00363487" w:rsidRDefault="001A6DDA" w:rsidP="00CA2BAD">
      <w:pPr>
        <w:autoSpaceDE w:val="0"/>
        <w:autoSpaceDN w:val="0"/>
        <w:spacing w:beforeLines="50" w:afterLines="50"/>
        <w:rPr>
          <w:rFonts w:ascii="Calibri" w:hAnsi="宋体"/>
          <w:color w:val="292526"/>
        </w:rPr>
      </w:pPr>
      <w:r>
        <w:rPr>
          <w:rFonts w:ascii="Calibri" w:hAnsi="宋体" w:hint="eastAsia"/>
          <w:noProof/>
          <w:snapToGrid/>
          <w:color w:val="292526"/>
        </w:rPr>
        <w:drawing>
          <wp:inline distT="0" distB="0" distL="0" distR="0">
            <wp:extent cx="3781425" cy="3695700"/>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srcRect/>
                    <a:stretch>
                      <a:fillRect/>
                    </a:stretch>
                  </pic:blipFill>
                  <pic:spPr bwMode="auto">
                    <a:xfrm>
                      <a:off x="0" y="0"/>
                      <a:ext cx="3781425" cy="3695700"/>
                    </a:xfrm>
                    <a:prstGeom prst="rect">
                      <a:avLst/>
                    </a:prstGeom>
                    <a:noFill/>
                    <a:ln w="9525">
                      <a:noFill/>
                      <a:miter lim="800000"/>
                      <a:headEnd/>
                      <a:tailEnd/>
                    </a:ln>
                  </pic:spPr>
                </pic:pic>
              </a:graphicData>
            </a:graphic>
          </wp:inline>
        </w:drawing>
      </w:r>
    </w:p>
    <w:p w:rsidR="00363487" w:rsidRPr="00B66B75" w:rsidRDefault="00363487" w:rsidP="00363487">
      <w:pPr>
        <w:pStyle w:val="af5"/>
        <w:rPr>
          <w:rFonts w:ascii="Calibri" w:eastAsia="宋体" w:hAnsi="Calibri"/>
          <w:color w:val="292526"/>
        </w:rPr>
      </w:pPr>
      <w:bookmarkStart w:id="63" w:name="_Ref104892579"/>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58</w:t>
      </w:r>
      <w:r w:rsidR="0031111A">
        <w:fldChar w:fldCharType="end"/>
      </w:r>
      <w:bookmarkEnd w:id="63"/>
      <w:r>
        <w:rPr>
          <w:rFonts w:hint="eastAsia"/>
        </w:rPr>
        <w:t xml:space="preserve"> </w:t>
      </w:r>
      <w:r w:rsidRPr="00B66B75">
        <w:rPr>
          <w:rFonts w:ascii="Calibri" w:eastAsia="宋体" w:hAnsi="宋体"/>
          <w:color w:val="292526"/>
        </w:rPr>
        <w:t>闪存核心（</w:t>
      </w:r>
      <w:r w:rsidRPr="00B66B75">
        <w:rPr>
          <w:rFonts w:ascii="Calibri" w:eastAsia="宋体" w:hAnsi="Calibri"/>
          <w:color w:val="292526"/>
        </w:rPr>
        <w:t>FMC</w:t>
      </w:r>
      <w:r w:rsidRPr="00B66B75">
        <w:rPr>
          <w:rFonts w:ascii="Calibri" w:eastAsia="宋体" w:hAnsi="宋体"/>
          <w:color w:val="292526"/>
        </w:rPr>
        <w:t>）由闪存阵列（</w:t>
      </w:r>
      <w:r w:rsidRPr="00B66B75">
        <w:rPr>
          <w:rFonts w:ascii="Calibri" w:eastAsia="宋体" w:hAnsi="Calibri"/>
          <w:color w:val="292526"/>
        </w:rPr>
        <w:t>FMA</w:t>
      </w:r>
      <w:r w:rsidRPr="00B66B75">
        <w:rPr>
          <w:rFonts w:ascii="Calibri" w:eastAsia="宋体" w:hAnsi="宋体"/>
          <w:color w:val="292526"/>
        </w:rPr>
        <w:t>）和内存控制块（</w:t>
      </w:r>
      <w:r w:rsidRPr="00B66B75">
        <w:rPr>
          <w:rFonts w:ascii="Calibri" w:eastAsia="宋体" w:hAnsi="Calibri"/>
          <w:color w:val="292526"/>
        </w:rPr>
        <w:t>MCB</w:t>
      </w:r>
      <w:r w:rsidRPr="00B66B75">
        <w:rPr>
          <w:rFonts w:ascii="Calibri" w:eastAsia="宋体" w:hAnsi="宋体"/>
          <w:color w:val="292526"/>
        </w:rPr>
        <w:t>）组成。</w:t>
      </w:r>
    </w:p>
    <w:p w:rsidR="00363487" w:rsidRPr="00B66B75" w:rsidRDefault="00363487" w:rsidP="00CA2BAD">
      <w:pPr>
        <w:autoSpaceDE w:val="0"/>
        <w:autoSpaceDN w:val="0"/>
        <w:spacing w:beforeLines="50" w:afterLines="50"/>
        <w:ind w:firstLineChars="200" w:firstLine="480"/>
        <w:rPr>
          <w:rFonts w:ascii="Calibri" w:hAnsi="Calibri"/>
          <w:color w:val="292526"/>
        </w:rPr>
      </w:pP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虽然</w:t>
      </w:r>
      <w:r w:rsidRPr="00B66B75">
        <w:rPr>
          <w:rFonts w:ascii="Calibri" w:hAnsi="Calibri"/>
          <w:color w:val="292526"/>
        </w:rPr>
        <w:t>FMC</w:t>
      </w:r>
      <w:r w:rsidRPr="00B66B75">
        <w:rPr>
          <w:rFonts w:ascii="Calibri" w:hAnsi="宋体"/>
          <w:color w:val="292526"/>
        </w:rPr>
        <w:t>可以是许多应用的通用设计，但</w:t>
      </w:r>
      <w:r w:rsidRPr="00B66B75">
        <w:rPr>
          <w:rFonts w:ascii="Calibri" w:hAnsi="Calibri"/>
          <w:color w:val="292526"/>
        </w:rPr>
        <w:t>BIU</w:t>
      </w:r>
      <w:r w:rsidRPr="00B66B75">
        <w:rPr>
          <w:rFonts w:ascii="Calibri" w:hAnsi="宋体"/>
          <w:color w:val="292526"/>
        </w:rPr>
        <w:t>通常是针对应用或产品系列的，</w:t>
      </w:r>
      <w:r w:rsidRPr="00B66B75">
        <w:rPr>
          <w:rFonts w:ascii="Calibri" w:hAnsi="宋体"/>
          <w:color w:val="292526"/>
        </w:rPr>
        <w:lastRenderedPageBreak/>
        <w:t>必须设计成满足闪存内核和</w:t>
      </w:r>
      <w:r w:rsidR="00434A34">
        <w:rPr>
          <w:rFonts w:ascii="Calibri" w:hAnsi="宋体"/>
          <w:color w:val="292526"/>
        </w:rPr>
        <w:t>主逻辑器件</w:t>
      </w:r>
      <w:r w:rsidRPr="00B66B75">
        <w:rPr>
          <w:rFonts w:ascii="Calibri" w:hAnsi="宋体"/>
          <w:color w:val="292526"/>
        </w:rPr>
        <w:t>系列的特定总线系统之间的接口要求。</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FMC</w:t>
      </w:r>
      <w:r w:rsidRPr="00B66B75">
        <w:rPr>
          <w:rFonts w:ascii="Calibri" w:hAnsi="宋体"/>
          <w:color w:val="292526"/>
        </w:rPr>
        <w:t>的设计，包括闪存阵列（</w:t>
      </w:r>
      <w:r w:rsidRPr="00B66B75">
        <w:rPr>
          <w:rFonts w:ascii="Calibri" w:hAnsi="Calibri"/>
          <w:color w:val="292526"/>
        </w:rPr>
        <w:t>FMA</w:t>
      </w:r>
      <w:r w:rsidRPr="00B66B75">
        <w:rPr>
          <w:rFonts w:ascii="Calibri" w:hAnsi="宋体"/>
          <w:color w:val="292526"/>
        </w:rPr>
        <w:t>）和内存控制块（</w:t>
      </w:r>
      <w:r w:rsidRPr="00B66B75">
        <w:rPr>
          <w:rFonts w:ascii="Calibri" w:hAnsi="Calibri"/>
          <w:color w:val="292526"/>
        </w:rPr>
        <w:t>MCB</w:t>
      </w:r>
      <w:r w:rsidRPr="00B66B75">
        <w:rPr>
          <w:rFonts w:ascii="Calibri" w:hAnsi="宋体"/>
          <w:color w:val="292526"/>
        </w:rPr>
        <w:t>），是非常密集的电路，并且高度依赖于单元、工艺和设备。由于在闪存单元、器件和工艺以及电路方面的广泛知识对进行</w:t>
      </w:r>
      <w:r w:rsidRPr="00B66B75">
        <w:rPr>
          <w:rFonts w:ascii="Calibri" w:hAnsi="Calibri"/>
          <w:color w:val="292526"/>
        </w:rPr>
        <w:t>FMC</w:t>
      </w:r>
      <w:r w:rsidRPr="00B66B75">
        <w:rPr>
          <w:rFonts w:ascii="Calibri" w:hAnsi="宋体"/>
          <w:color w:val="292526"/>
        </w:rPr>
        <w:t>设计至关重要，因此设计工作通常由合格的半导体制造商或铸造厂完成。完成的</w:t>
      </w:r>
      <w:r w:rsidRPr="00B66B75">
        <w:rPr>
          <w:rFonts w:ascii="Calibri" w:hAnsi="Calibri"/>
          <w:color w:val="292526"/>
        </w:rPr>
        <w:t>FMC</w:t>
      </w:r>
      <w:r w:rsidRPr="00B66B75">
        <w:rPr>
          <w:rFonts w:ascii="Calibri" w:hAnsi="宋体"/>
          <w:color w:val="292526"/>
        </w:rPr>
        <w:t>设计可以从这些设计源头提供给用户，他们可以成为主逻辑器件的拥有者，可以为</w:t>
      </w:r>
      <w:r w:rsidRPr="00B66B75">
        <w:rPr>
          <w:rFonts w:ascii="Calibri" w:hAnsi="Calibri"/>
          <w:color w:val="292526"/>
        </w:rPr>
        <w:t>FMC</w:t>
      </w:r>
      <w:r w:rsidRPr="00B66B75">
        <w:rPr>
          <w:rFonts w:ascii="Calibri" w:hAnsi="宋体"/>
          <w:color w:val="292526"/>
        </w:rPr>
        <w:t>设计</w:t>
      </w:r>
      <w:r w:rsidRPr="00B66B75">
        <w:rPr>
          <w:rFonts w:ascii="Calibri" w:hAnsi="Calibri"/>
          <w:color w:val="292526"/>
        </w:rPr>
        <w:t>BIU</w:t>
      </w:r>
      <w:r w:rsidRPr="00B66B75">
        <w:rPr>
          <w:rFonts w:ascii="Calibri" w:hAnsi="宋体"/>
          <w:color w:val="292526"/>
        </w:rPr>
        <w:t>，以形成芯片集成的闪存模块。</w:t>
      </w:r>
      <w:r w:rsidRPr="00B66B75">
        <w:rPr>
          <w:rFonts w:ascii="Calibri" w:hAnsi="Calibri"/>
          <w:color w:val="292526"/>
        </w:rPr>
        <w:t>FMC</w:t>
      </w:r>
      <w:r w:rsidRPr="00B66B75">
        <w:rPr>
          <w:rFonts w:ascii="Calibri" w:hAnsi="宋体"/>
          <w:color w:val="292526"/>
        </w:rPr>
        <w:t>也可以由</w:t>
      </w:r>
      <w:r w:rsidRPr="00B66B75">
        <w:rPr>
          <w:rFonts w:ascii="Calibri" w:hAnsi="Calibri"/>
          <w:color w:val="292526"/>
        </w:rPr>
        <w:t>ASIC</w:t>
      </w:r>
      <w:r w:rsidRPr="00B66B75">
        <w:rPr>
          <w:rFonts w:ascii="Calibri" w:hAnsi="宋体"/>
          <w:color w:val="292526"/>
        </w:rPr>
        <w:t>公司提供，作为一个宏单元块，供</w:t>
      </w:r>
      <w:r w:rsidRPr="00B66B75">
        <w:rPr>
          <w:rFonts w:ascii="Calibri" w:hAnsi="Calibri"/>
          <w:color w:val="292526"/>
        </w:rPr>
        <w:t>ASIC</w:t>
      </w:r>
      <w:r w:rsidRPr="00B66B75">
        <w:rPr>
          <w:rFonts w:ascii="Calibri" w:hAnsi="宋体"/>
          <w:color w:val="292526"/>
        </w:rPr>
        <w:t>客户在芯片上集成闪存。</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Calibri"/>
          <w:color w:val="292526"/>
        </w:rPr>
        <w:t>BIU</w:t>
      </w:r>
      <w:r w:rsidRPr="00B66B75">
        <w:rPr>
          <w:rFonts w:ascii="Calibri" w:hAnsi="宋体"/>
          <w:color w:val="292526"/>
        </w:rPr>
        <w:t>通常包含控制逻辑、状态机和</w:t>
      </w:r>
      <w:r w:rsidRPr="00B66B75">
        <w:rPr>
          <w:rFonts w:ascii="Calibri" w:hAnsi="Calibri"/>
          <w:color w:val="292526"/>
        </w:rPr>
        <w:t>I/O</w:t>
      </w:r>
      <w:r w:rsidRPr="00B66B75">
        <w:rPr>
          <w:rFonts w:ascii="Calibri" w:hAnsi="宋体"/>
          <w:color w:val="292526"/>
        </w:rPr>
        <w:t>缓冲器，与</w:t>
      </w:r>
      <w:r w:rsidRPr="00B66B75">
        <w:rPr>
          <w:rFonts w:ascii="Calibri" w:hAnsi="Calibri"/>
          <w:color w:val="292526"/>
        </w:rPr>
        <w:t>MCB</w:t>
      </w:r>
      <w:r w:rsidRPr="00B66B75">
        <w:rPr>
          <w:rFonts w:ascii="Calibri" w:hAnsi="宋体"/>
          <w:color w:val="292526"/>
        </w:rPr>
        <w:t>一起是典型的逻辑密集型，可以使用行为模型、综合和自动放置和布线技术进行设计，以减少设计周期。可能的例外是关键数据路径的部分，这需要定制电路设计来优化速度性能。闪存模块的</w:t>
      </w:r>
      <w:r w:rsidRPr="00B66B75">
        <w:rPr>
          <w:rFonts w:ascii="Calibri" w:hAnsi="Calibri"/>
          <w:color w:val="292526"/>
        </w:rPr>
        <w:t>BIU</w:t>
      </w:r>
      <w:r w:rsidRPr="00B66B75">
        <w:rPr>
          <w:rFonts w:ascii="Calibri" w:hAnsi="宋体"/>
          <w:color w:val="292526"/>
        </w:rPr>
        <w:t>的设计与其他外围模块的</w:t>
      </w:r>
      <w:r w:rsidRPr="00B66B75">
        <w:rPr>
          <w:rFonts w:ascii="Calibri" w:hAnsi="Calibri"/>
          <w:color w:val="292526"/>
        </w:rPr>
        <w:t>BIU</w:t>
      </w:r>
      <w:r w:rsidRPr="00B66B75">
        <w:rPr>
          <w:rFonts w:ascii="Calibri" w:hAnsi="宋体"/>
          <w:color w:val="292526"/>
        </w:rPr>
        <w:t>的设计类似。假设</w:t>
      </w:r>
      <w:r w:rsidRPr="00B66B75">
        <w:rPr>
          <w:rFonts w:ascii="Calibri" w:hAnsi="Calibri"/>
          <w:color w:val="292526"/>
        </w:rPr>
        <w:t>FMC</w:t>
      </w:r>
      <w:r w:rsidRPr="00B66B75">
        <w:rPr>
          <w:rFonts w:ascii="Calibri" w:hAnsi="宋体"/>
          <w:color w:val="292526"/>
        </w:rPr>
        <w:t>的设计来源提供了所有必要的设计信息和数据库，包括块定义、寄存器传输级（</w:t>
      </w:r>
      <w:r w:rsidRPr="00B66B75">
        <w:rPr>
          <w:rFonts w:ascii="Calibri" w:hAnsi="Calibri"/>
          <w:color w:val="292526"/>
        </w:rPr>
        <w:t>RTL</w:t>
      </w:r>
      <w:r w:rsidRPr="00B66B75">
        <w:rPr>
          <w:rFonts w:ascii="Calibri" w:hAnsi="宋体"/>
          <w:color w:val="292526"/>
        </w:rPr>
        <w:t>）模型、门模型、</w:t>
      </w:r>
      <w:r w:rsidRPr="00B66B75">
        <w:rPr>
          <w:rFonts w:ascii="Calibri" w:hAnsi="Calibri"/>
          <w:color w:val="292526"/>
        </w:rPr>
        <w:t>spice</w:t>
      </w:r>
      <w:r w:rsidRPr="00B66B75">
        <w:rPr>
          <w:rFonts w:ascii="Calibri" w:hAnsi="宋体"/>
          <w:color w:val="292526"/>
        </w:rPr>
        <w:t>文件、时序仿真文件以及设计报告，那么对闪存设备和操作的了解是有帮助的，但不是必须的。</w:t>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E74EA1" w:rsidP="00CA2BAD">
      <w:pPr>
        <w:autoSpaceDE w:val="0"/>
        <w:autoSpaceDN w:val="0"/>
        <w:spacing w:beforeLines="50" w:afterLines="50"/>
        <w:ind w:firstLineChars="200" w:firstLine="482"/>
        <w:rPr>
          <w:rFonts w:ascii="Calibri" w:hAnsi="Calibri"/>
          <w:b/>
          <w:bCs/>
          <w:color w:val="292526"/>
        </w:rPr>
      </w:pPr>
      <w:r w:rsidRPr="00B66B75">
        <w:rPr>
          <w:rFonts w:ascii="Calibri" w:hAnsi="Calibri"/>
          <w:b/>
          <w:bCs/>
          <w:color w:val="292526"/>
        </w:rPr>
        <w:t xml:space="preserve">9.5.3 </w:t>
      </w:r>
      <w:r w:rsidRPr="00B66B75">
        <w:rPr>
          <w:rFonts w:ascii="Calibri" w:hAnsi="宋体"/>
          <w:b/>
          <w:bCs/>
          <w:color w:val="292526"/>
        </w:rPr>
        <w:t>嵌入式闪存模块的设计技术</w:t>
      </w:r>
    </w:p>
    <w:p w:rsidR="00E74EA1" w:rsidRPr="00B66B75" w:rsidRDefault="00E74EA1" w:rsidP="00CA2BAD">
      <w:pPr>
        <w:autoSpaceDE w:val="0"/>
        <w:autoSpaceDN w:val="0"/>
        <w:spacing w:beforeLines="50" w:afterLines="50"/>
        <w:ind w:firstLineChars="200" w:firstLine="482"/>
        <w:rPr>
          <w:rFonts w:ascii="Calibri" w:hAnsi="Calibri"/>
          <w:b/>
          <w:bCs/>
          <w:color w:val="292526"/>
        </w:rPr>
      </w:pP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用于嵌入式应用的闪存内核的设计与独立闪存的设计类似。适用于独立闪存设计的电路技术，一般来说也适用于嵌入式闪存模块设计。它们在本书的存储器电路技术一章中有所涉及，因此，在此不再重复。相反，对电路设计的讨论将只集中在那些适用于、与之相关或只与嵌入式闪存设计相关的特殊技术或课题上。这些特殊主题包括系统结构、阵列结构、单元选择、工艺考虑、特殊电路技术和低电压设计。</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嵌入式闪存通常需要非常高的吞吐量和高速读取访问，以满足</w:t>
      </w:r>
      <w:r w:rsidR="00434A34">
        <w:rPr>
          <w:rFonts w:ascii="Calibri" w:hAnsi="宋体"/>
          <w:color w:val="292526"/>
        </w:rPr>
        <w:t>主逻辑器件</w:t>
      </w:r>
      <w:r w:rsidRPr="00B66B75">
        <w:rPr>
          <w:rFonts w:ascii="Calibri" w:hAnsi="宋体"/>
          <w:color w:val="292526"/>
        </w:rPr>
        <w:t>的高性能需求。例如，用于</w:t>
      </w:r>
      <w:r w:rsidRPr="00B66B75">
        <w:rPr>
          <w:rFonts w:ascii="Calibri" w:hAnsi="Calibri"/>
          <w:color w:val="292526"/>
        </w:rPr>
        <w:t>DSP</w:t>
      </w:r>
      <w:r w:rsidRPr="00B66B75">
        <w:rPr>
          <w:rFonts w:ascii="Calibri" w:hAnsi="宋体"/>
          <w:color w:val="292526"/>
        </w:rPr>
        <w:t>应用的嵌入式闪存可能需要一个相对较小的阵列尺寸，但需要一个快速的亚</w:t>
      </w:r>
      <w:r w:rsidRPr="00B66B75">
        <w:rPr>
          <w:rFonts w:ascii="Calibri" w:hAnsi="Calibri"/>
          <w:color w:val="292526"/>
        </w:rPr>
        <w:t>10ns</w:t>
      </w:r>
      <w:r w:rsidRPr="00B66B75">
        <w:rPr>
          <w:rFonts w:ascii="Calibri" w:hAnsi="宋体"/>
          <w:color w:val="292526"/>
        </w:rPr>
        <w:t>的访问时间，以支持接近</w:t>
      </w:r>
      <w:r w:rsidRPr="00B66B75">
        <w:rPr>
          <w:rFonts w:ascii="Calibri" w:hAnsi="Calibri"/>
          <w:color w:val="292526"/>
        </w:rPr>
        <w:t>200Mhz</w:t>
      </w:r>
      <w:r w:rsidRPr="00B66B75">
        <w:rPr>
          <w:rFonts w:ascii="Calibri" w:hAnsi="宋体"/>
          <w:color w:val="292526"/>
        </w:rPr>
        <w:t>的</w:t>
      </w:r>
      <w:r w:rsidRPr="00B66B75">
        <w:rPr>
          <w:rFonts w:ascii="Calibri" w:hAnsi="Calibri"/>
          <w:color w:val="292526"/>
        </w:rPr>
        <w:t>DSP</w:t>
      </w:r>
      <w:r w:rsidRPr="00B66B75">
        <w:rPr>
          <w:rFonts w:ascii="Calibri" w:hAnsi="宋体"/>
          <w:color w:val="292526"/>
        </w:rPr>
        <w:t>操作。另外，用于汽车应用的</w:t>
      </w:r>
      <w:r w:rsidRPr="00B66B75">
        <w:rPr>
          <w:rFonts w:ascii="Calibri" w:hAnsi="Calibri"/>
          <w:color w:val="292526"/>
        </w:rPr>
        <w:t>MCU</w:t>
      </w:r>
      <w:r w:rsidRPr="00B66B75">
        <w:rPr>
          <w:rFonts w:ascii="Calibri" w:hAnsi="宋体"/>
          <w:color w:val="292526"/>
        </w:rPr>
        <w:t>的嵌入式闪存可能需要超过</w:t>
      </w:r>
      <w:r w:rsidRPr="00B66B75">
        <w:rPr>
          <w:rFonts w:ascii="Calibri" w:hAnsi="Calibri"/>
          <w:color w:val="292526"/>
        </w:rPr>
        <w:t>800</w:t>
      </w:r>
      <w:r w:rsidRPr="00B66B75">
        <w:rPr>
          <w:rFonts w:ascii="Calibri" w:hAnsi="宋体"/>
          <w:color w:val="292526"/>
        </w:rPr>
        <w:t>万比特的阵列大小，访问时间小于</w:t>
      </w:r>
      <w:r w:rsidRPr="00B66B75">
        <w:rPr>
          <w:rFonts w:ascii="Calibri" w:hAnsi="Calibri"/>
          <w:color w:val="292526"/>
        </w:rPr>
        <w:t>15ns</w:t>
      </w:r>
      <w:r w:rsidRPr="00B66B75">
        <w:rPr>
          <w:rFonts w:ascii="Calibri" w:hAnsi="宋体"/>
          <w:color w:val="292526"/>
        </w:rPr>
        <w:t>，以支持接近</w:t>
      </w:r>
      <w:r w:rsidRPr="00B66B75">
        <w:rPr>
          <w:rFonts w:ascii="Calibri" w:hAnsi="Calibri"/>
          <w:color w:val="292526"/>
        </w:rPr>
        <w:t>150-MHz</w:t>
      </w:r>
      <w:r w:rsidRPr="00B66B75">
        <w:rPr>
          <w:rFonts w:ascii="Calibri" w:hAnsi="宋体"/>
          <w:color w:val="292526"/>
        </w:rPr>
        <w:t>的</w:t>
      </w:r>
      <w:r w:rsidRPr="00B66B75">
        <w:rPr>
          <w:rFonts w:ascii="Calibri" w:hAnsi="Calibri"/>
          <w:color w:val="292526"/>
        </w:rPr>
        <w:t>MCU</w:t>
      </w:r>
      <w:r w:rsidRPr="00B66B75">
        <w:rPr>
          <w:rFonts w:ascii="Calibri" w:hAnsi="宋体"/>
          <w:color w:val="292526"/>
        </w:rPr>
        <w:t>操作。</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非常高的吞吐量和快速的读取访问时间是高速系统的基础，通常是嵌入式闪存模块设计的一个关键要求。为了使嵌入式闪存模块达到非常快的读取访问时间，必须考虑和优化所有能够促进高速性能的因素。这些因素包括闪存单元、工艺、阵列结构和电路设计。</w:t>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E74EA1" w:rsidP="00623313">
      <w:pPr>
        <w:pStyle w:val="4"/>
      </w:pPr>
      <w:r w:rsidRPr="00B66B75">
        <w:rPr>
          <w:rFonts w:hAnsi="宋体"/>
        </w:rPr>
        <w:t>系统结构。</w:t>
      </w:r>
      <w:r w:rsidRPr="00B66B75">
        <w:t xml:space="preserve"> </w:t>
      </w:r>
    </w:p>
    <w:p w:rsidR="00E74EA1" w:rsidRPr="00B66B75" w:rsidRDefault="00E74EA1" w:rsidP="00CA2BAD">
      <w:pPr>
        <w:autoSpaceDE w:val="0"/>
        <w:autoSpaceDN w:val="0"/>
        <w:spacing w:beforeLines="50" w:afterLines="50"/>
        <w:ind w:firstLineChars="200" w:firstLine="482"/>
        <w:rPr>
          <w:rFonts w:ascii="Calibri" w:hAnsi="Calibri"/>
          <w:b/>
          <w:bCs/>
          <w:iCs/>
          <w:color w:val="292526"/>
        </w:rPr>
      </w:pP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一个非常高性能的</w:t>
      </w:r>
      <w:r w:rsidRPr="00B66B75">
        <w:rPr>
          <w:rFonts w:ascii="Calibri" w:hAnsi="Calibri"/>
          <w:color w:val="292526"/>
        </w:rPr>
        <w:t>MCU</w:t>
      </w:r>
      <w:r w:rsidRPr="00B66B75">
        <w:rPr>
          <w:rFonts w:ascii="Calibri" w:hAnsi="宋体"/>
          <w:color w:val="292526"/>
        </w:rPr>
        <w:t>或</w:t>
      </w:r>
      <w:r w:rsidRPr="00B66B75">
        <w:rPr>
          <w:rFonts w:ascii="Calibri" w:hAnsi="Calibri"/>
          <w:color w:val="292526"/>
        </w:rPr>
        <w:t>DSP</w:t>
      </w:r>
      <w:r w:rsidRPr="00B66B75">
        <w:rPr>
          <w:rFonts w:ascii="Calibri" w:hAnsi="宋体"/>
          <w:color w:val="292526"/>
        </w:rPr>
        <w:t>运行</w:t>
      </w:r>
      <w:r w:rsidRPr="00B66B75">
        <w:rPr>
          <w:rFonts w:ascii="Calibri" w:hAnsi="Calibri"/>
          <w:color w:val="292526"/>
        </w:rPr>
        <w:t xml:space="preserve"> </w:t>
      </w:r>
    </w:p>
    <w:p w:rsidR="00E74EA1" w:rsidRPr="00B66B75" w:rsidRDefault="00E74EA1" w:rsidP="00CA2BAD">
      <w:pPr>
        <w:autoSpaceDE w:val="0"/>
        <w:autoSpaceDN w:val="0"/>
        <w:spacing w:beforeLines="50" w:afterLines="50"/>
        <w:ind w:firstLineChars="200" w:firstLine="480"/>
        <w:rPr>
          <w:rFonts w:ascii="Calibri" w:hAnsi="Calibri"/>
          <w:color w:val="292526"/>
        </w:rPr>
      </w:pPr>
      <w:r w:rsidRPr="00B66B75">
        <w:rPr>
          <w:rFonts w:ascii="Calibri" w:hAnsi="宋体"/>
          <w:color w:val="292526"/>
        </w:rPr>
        <w:t>在</w:t>
      </w:r>
      <w:r w:rsidRPr="00B66B75">
        <w:rPr>
          <w:rFonts w:ascii="Calibri" w:hAnsi="Calibri"/>
          <w:color w:val="292526"/>
        </w:rPr>
        <w:t>150</w:t>
      </w:r>
      <w:r w:rsidRPr="00B66B75">
        <w:rPr>
          <w:rFonts w:ascii="Calibri" w:hAnsi="宋体"/>
          <w:color w:val="292526"/>
        </w:rPr>
        <w:t>兆赫的情况下，需要一个非常快的闪存，访问时间小于</w:t>
      </w:r>
      <w:r w:rsidRPr="00B66B75">
        <w:rPr>
          <w:rFonts w:ascii="Calibri" w:hAnsi="Calibri"/>
          <w:color w:val="292526"/>
        </w:rPr>
        <w:t>10</w:t>
      </w:r>
      <w:r w:rsidRPr="00B66B75">
        <w:rPr>
          <w:rFonts w:ascii="Calibri" w:hAnsi="宋体"/>
          <w:color w:val="292526"/>
        </w:rPr>
        <w:t>纳秒，以支持其操作。对于一个相对较大的单元阵列来说，这很难实现，因为闪存单元的数据信号是单端的。为了弥补这种闪存访问时间的限制，可以采用优化的系统或模块结构来满足所需的高数据吞吐量，以保持高速系统运行。有不同的技术来实现</w:t>
      </w:r>
      <w:r w:rsidRPr="00B66B75">
        <w:rPr>
          <w:rFonts w:ascii="Calibri" w:hAnsi="宋体"/>
          <w:color w:val="292526"/>
        </w:rPr>
        <w:lastRenderedPageBreak/>
        <w:t>高数据吞吐量。它们包括页模式读取、突发模式读取、缓冲读取寄存器、高速缓存和流水线操作。</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t>所有这些高数据吞吐量的技术，除了流水线操作之外，都涉及到对闪存阵列中一个页面的多字并行读取。组成该页的多个字节的数据将被存储在缓冲器、寄存器或</w:t>
      </w:r>
      <w:r w:rsidRPr="00B66B75">
        <w:rPr>
          <w:rFonts w:ascii="Calibri" w:hAnsi="Calibri"/>
          <w:color w:val="292526"/>
        </w:rPr>
        <w:t>SRAM</w:t>
      </w:r>
      <w:r w:rsidRPr="00B66B75">
        <w:rPr>
          <w:rFonts w:ascii="Calibri" w:hAnsi="宋体"/>
          <w:color w:val="292526"/>
        </w:rPr>
        <w:t>阵列中，以便随后进行快速读取访问。从单元阵列中访问一个页的周期，或页外访问，可以超过一个时钟周期，例如两个，而随后从缓冲区或寄存器中访问数据，如果可用或</w:t>
      </w:r>
      <w:r w:rsidRPr="00B66B75">
        <w:rPr>
          <w:rFonts w:ascii="Calibri" w:hAnsi="Calibri"/>
          <w:color w:val="292526"/>
        </w:rPr>
        <w:t xml:space="preserve"> "</w:t>
      </w:r>
      <w:r w:rsidRPr="00B66B75">
        <w:rPr>
          <w:rFonts w:ascii="Calibri" w:hAnsi="宋体"/>
          <w:color w:val="292526"/>
        </w:rPr>
        <w:t>命中</w:t>
      </w:r>
      <w:r w:rsidRPr="00B66B75">
        <w:rPr>
          <w:rFonts w:ascii="Calibri" w:hAnsi="Calibri"/>
          <w:color w:val="292526"/>
        </w:rPr>
        <w:t>"</w:t>
      </w:r>
      <w:r w:rsidRPr="00B66B75">
        <w:rPr>
          <w:rFonts w:ascii="Calibri" w:hAnsi="宋体"/>
          <w:color w:val="292526"/>
        </w:rPr>
        <w:t>，是一个周期。一个页面包含多个字，例如，</w:t>
      </w:r>
      <w:r w:rsidRPr="00B66B75">
        <w:rPr>
          <w:rFonts w:ascii="Calibri" w:hAnsi="Calibri"/>
          <w:color w:val="292526"/>
        </w:rPr>
        <w:t>8</w:t>
      </w:r>
      <w:r w:rsidRPr="00B66B75">
        <w:rPr>
          <w:rFonts w:ascii="Calibri" w:hAnsi="宋体"/>
          <w:color w:val="292526"/>
        </w:rPr>
        <w:t>个字，对于</w:t>
      </w:r>
      <w:r w:rsidRPr="00B66B75">
        <w:rPr>
          <w:rFonts w:ascii="Calibri" w:hAnsi="Calibri"/>
          <w:color w:val="292526"/>
        </w:rPr>
        <w:t>32</w:t>
      </w:r>
      <w:r w:rsidRPr="00B66B75">
        <w:rPr>
          <w:rFonts w:ascii="Calibri" w:hAnsi="宋体"/>
          <w:color w:val="292526"/>
        </w:rPr>
        <w:t>位内核来说，一个字包含</w:t>
      </w:r>
      <w:r w:rsidRPr="00B66B75">
        <w:rPr>
          <w:rFonts w:ascii="Calibri" w:hAnsi="Calibri"/>
          <w:color w:val="292526"/>
        </w:rPr>
        <w:t>4</w:t>
      </w:r>
      <w:r w:rsidRPr="00B66B75">
        <w:rPr>
          <w:rFonts w:ascii="Calibri" w:hAnsi="宋体"/>
          <w:color w:val="292526"/>
        </w:rPr>
        <w:t>个字节。一个非页读将导致阵列上的</w:t>
      </w:r>
      <w:r w:rsidRPr="00B66B75">
        <w:rPr>
          <w:rFonts w:ascii="Calibri" w:hAnsi="Calibri"/>
          <w:color w:val="292526"/>
        </w:rPr>
        <w:t>256</w:t>
      </w:r>
      <w:r w:rsidRPr="00B66B75">
        <w:rPr>
          <w:rFonts w:ascii="Calibri" w:hAnsi="宋体"/>
          <w:color w:val="292526"/>
        </w:rPr>
        <w:t>位数据被访问，并被</w:t>
      </w:r>
      <w:r w:rsidRPr="00B66B75">
        <w:rPr>
          <w:rFonts w:ascii="Calibri" w:hAnsi="Calibri"/>
          <w:color w:val="292526"/>
        </w:rPr>
        <w:t>256</w:t>
      </w:r>
      <w:r w:rsidRPr="00B66B75">
        <w:rPr>
          <w:rFonts w:ascii="Calibri" w:hAnsi="宋体"/>
          <w:color w:val="292526"/>
        </w:rPr>
        <w:t>个模块上的感应放大器同时感应到。感应到的数据被存储在一个</w:t>
      </w:r>
      <w:r w:rsidRPr="00B66B75">
        <w:rPr>
          <w:rFonts w:ascii="Calibri" w:hAnsi="Calibri"/>
          <w:color w:val="292526"/>
        </w:rPr>
        <w:t>256</w:t>
      </w:r>
      <w:r w:rsidRPr="00B66B75">
        <w:rPr>
          <w:rFonts w:ascii="Calibri" w:hAnsi="宋体"/>
          <w:color w:val="292526"/>
        </w:rPr>
        <w:t>位的寄存器中，第一个数据字出现在输出数据总线上。对于页面模式的读取，寄存器上的所有</w:t>
      </w:r>
      <w:r w:rsidRPr="00B66B75">
        <w:rPr>
          <w:rFonts w:ascii="Calibri" w:hAnsi="Calibri"/>
          <w:color w:val="292526"/>
        </w:rPr>
        <w:t>8</w:t>
      </w:r>
      <w:r w:rsidRPr="00B66B75">
        <w:rPr>
          <w:rFonts w:ascii="Calibri" w:hAnsi="宋体"/>
          <w:color w:val="292526"/>
        </w:rPr>
        <w:t>个字都可以以每个系统时钟周期一个字的速度随机访问，用于页面上的读取。对于突发模式的读取，其余的数据（</w:t>
      </w:r>
      <w:r w:rsidRPr="00B66B75">
        <w:rPr>
          <w:rFonts w:ascii="Calibri" w:hAnsi="Calibri"/>
          <w:color w:val="292526"/>
        </w:rPr>
        <w:t>7</w:t>
      </w:r>
      <w:r w:rsidRPr="00B66B75">
        <w:rPr>
          <w:rFonts w:ascii="Calibri" w:hAnsi="宋体"/>
          <w:color w:val="292526"/>
        </w:rPr>
        <w:t>个字）是按顺序时钟输出的，每个系统时钟周期一个字。对于缓冲读取，多个</w:t>
      </w:r>
      <w:r w:rsidRPr="00B66B75">
        <w:rPr>
          <w:rFonts w:ascii="Calibri" w:hAnsi="Calibri"/>
          <w:color w:val="292526"/>
        </w:rPr>
        <w:t>256</w:t>
      </w:r>
      <w:r w:rsidRPr="00B66B75">
        <w:rPr>
          <w:rFonts w:ascii="Calibri" w:hAnsi="宋体"/>
          <w:color w:val="292526"/>
        </w:rPr>
        <w:t>位的寄存器可以在寄存器之间和每个寄存器中的字之间随机地一次访问一个字。对于缓存模式的读取，非页数据被存储在</w:t>
      </w:r>
      <w:r w:rsidRPr="00B66B75">
        <w:rPr>
          <w:rFonts w:ascii="Calibri" w:hAnsi="Calibri"/>
          <w:color w:val="292526"/>
        </w:rPr>
        <w:t>SRAM</w:t>
      </w:r>
      <w:r w:rsidRPr="00B66B75">
        <w:rPr>
          <w:rFonts w:ascii="Calibri" w:hAnsi="宋体"/>
          <w:color w:val="292526"/>
        </w:rPr>
        <w:t>的一个相对较大的缓存阵列中。这些数据被标记，当命中时可以在一个时钟周期内被访问。</w:t>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E74EA1" w:rsidP="00CA2BAD">
      <w:pPr>
        <w:autoSpaceDE w:val="0"/>
        <w:autoSpaceDN w:val="0"/>
        <w:spacing w:beforeLines="50" w:afterLines="50"/>
        <w:ind w:firstLineChars="200" w:firstLine="482"/>
        <w:rPr>
          <w:rFonts w:ascii="Calibri" w:hAnsi="Calibri"/>
          <w:b/>
          <w:bCs/>
          <w:iCs/>
          <w:color w:val="292526"/>
        </w:rPr>
      </w:pPr>
      <w:r w:rsidRPr="00B66B75">
        <w:rPr>
          <w:rFonts w:ascii="Calibri" w:hAnsi="Calibri"/>
          <w:b/>
          <w:bCs/>
          <w:iCs/>
          <w:color w:val="292526"/>
        </w:rPr>
        <w:t xml:space="preserve">9.5.3.2 </w:t>
      </w:r>
      <w:r w:rsidRPr="00B66B75">
        <w:rPr>
          <w:rFonts w:ascii="Calibri" w:hAnsi="宋体"/>
          <w:b/>
          <w:bCs/>
          <w:iCs/>
          <w:color w:val="292526"/>
        </w:rPr>
        <w:t>阵列结构</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t>阵列架构对嵌入式闪存设计起着非常重要的作用，因为它直接影响到所有那些对嵌入式闪存很重要的关键性能因素，包括快速访问时间、灵活的阵列尺寸、测试时间和降低成本。由于嵌入式闪存的定制或半定制设计的灵活性，优化阵列结构以满足</w:t>
      </w:r>
      <w:r w:rsidR="00434A34">
        <w:rPr>
          <w:rFonts w:ascii="Calibri" w:hAnsi="宋体"/>
          <w:color w:val="292526"/>
        </w:rPr>
        <w:t>主逻辑器件</w:t>
      </w:r>
      <w:r w:rsidRPr="00B66B75">
        <w:rPr>
          <w:rFonts w:ascii="Calibri" w:hAnsi="宋体"/>
          <w:color w:val="292526"/>
        </w:rPr>
        <w:t>的特定性能需求是可能的，这也是嵌入式闪存区别于独立闪存的重要因素之一。通过阵列结构优化实现高速设计的最重要因素是减少与最低层次的字线或位线绑定的单元数量。这可以通过通过全局</w:t>
      </w:r>
      <w:r w:rsidRPr="00B66B75">
        <w:rPr>
          <w:rFonts w:ascii="Calibri" w:hAnsi="Calibri"/>
          <w:color w:val="292526"/>
        </w:rPr>
        <w:t>/</w:t>
      </w:r>
      <w:r w:rsidRPr="00B66B75">
        <w:rPr>
          <w:rFonts w:ascii="Calibri" w:hAnsi="宋体"/>
          <w:color w:val="292526"/>
        </w:rPr>
        <w:t>局部层次细分字线或位线，在字线或位线方向细分阵列，和</w:t>
      </w:r>
      <w:r w:rsidRPr="00B66B75">
        <w:rPr>
          <w:rFonts w:ascii="Calibri" w:hAnsi="Calibri"/>
          <w:color w:val="292526"/>
        </w:rPr>
        <w:t>/</w:t>
      </w:r>
      <w:r w:rsidRPr="00B66B75">
        <w:rPr>
          <w:rFonts w:ascii="Calibri" w:hAnsi="宋体"/>
          <w:color w:val="292526"/>
        </w:rPr>
        <w:t>或将阵列细分为多个独立阵列来实现。</w:t>
      </w:r>
    </w:p>
    <w:p w:rsidR="00E74EA1" w:rsidRDefault="00E74EA1" w:rsidP="00CA2BAD">
      <w:pPr>
        <w:spacing w:beforeLines="50" w:afterLines="50"/>
        <w:ind w:firstLineChars="200" w:firstLine="480"/>
        <w:rPr>
          <w:rFonts w:ascii="Calibri" w:hAnsi="宋体"/>
          <w:color w:val="292526"/>
        </w:rPr>
      </w:pPr>
      <w:r w:rsidRPr="00B66B75">
        <w:rPr>
          <w:rFonts w:ascii="Calibri" w:hAnsi="宋体"/>
          <w:color w:val="292526"/>
        </w:rPr>
        <w:t>实现字线细分的结构是通过</w:t>
      </w:r>
      <w:r w:rsidR="0031111A">
        <w:rPr>
          <w:rFonts w:ascii="Calibri" w:hAnsi="宋体"/>
          <w:color w:val="292526"/>
        </w:rPr>
        <w:fldChar w:fldCharType="begin"/>
      </w:r>
      <w:r w:rsidR="00363487">
        <w:rPr>
          <w:rFonts w:ascii="Calibri" w:hAnsi="宋体"/>
          <w:color w:val="292526"/>
        </w:rPr>
        <w:instrText xml:space="preserve"> REF _Ref104892690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59</w:t>
      </w:r>
      <w:r w:rsidR="0031111A">
        <w:rPr>
          <w:rFonts w:ascii="Calibri" w:hAnsi="宋体"/>
          <w:color w:val="292526"/>
        </w:rPr>
        <w:fldChar w:fldCharType="end"/>
      </w:r>
      <w:r w:rsidRPr="00B66B75">
        <w:rPr>
          <w:rFonts w:ascii="Calibri" w:hAnsi="宋体"/>
          <w:color w:val="292526"/>
        </w:rPr>
        <w:t>所示的全局</w:t>
      </w:r>
      <w:r w:rsidRPr="00B66B75">
        <w:rPr>
          <w:rFonts w:ascii="Calibri" w:hAnsi="Calibri"/>
          <w:color w:val="292526"/>
        </w:rPr>
        <w:t>/</w:t>
      </w:r>
      <w:r w:rsidRPr="00B66B75">
        <w:rPr>
          <w:rFonts w:ascii="Calibri" w:hAnsi="宋体"/>
          <w:color w:val="292526"/>
        </w:rPr>
        <w:t>局部字线配置。如果字线延迟是关键读取路径中的限速因素，字线划分技术是有效的，代价是增加本地字线驱动器的数量和更大的硅面积。如果位线延迟是关键读取路径中的速度限制因素，那么可以实施类似于全局</w:t>
      </w:r>
      <w:r w:rsidRPr="00B66B75">
        <w:rPr>
          <w:rFonts w:ascii="Calibri" w:hAnsi="Calibri"/>
          <w:color w:val="292526"/>
        </w:rPr>
        <w:t>/</w:t>
      </w:r>
      <w:r w:rsidRPr="00B66B75">
        <w:rPr>
          <w:rFonts w:ascii="Calibri" w:hAnsi="宋体"/>
          <w:color w:val="292526"/>
        </w:rPr>
        <w:t>局部字线划分的位线划分来提高速度，代价是增加局部位线解码器的数量和更大的硅面积。</w:t>
      </w:r>
    </w:p>
    <w:p w:rsidR="00363487" w:rsidRDefault="001A6DDA" w:rsidP="00CA2BAD">
      <w:pPr>
        <w:spacing w:beforeLines="50" w:afterLines="50"/>
        <w:rPr>
          <w:rFonts w:ascii="Calibri" w:hAnsi="Calibri"/>
          <w:color w:val="292526"/>
        </w:rPr>
      </w:pPr>
      <w:r>
        <w:rPr>
          <w:rFonts w:ascii="Calibri" w:hAnsi="Calibri"/>
          <w:noProof/>
          <w:snapToGrid/>
          <w:color w:val="292526"/>
        </w:rPr>
        <w:drawing>
          <wp:inline distT="0" distB="0" distL="0" distR="0">
            <wp:extent cx="5267325" cy="8953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srcRect/>
                    <a:stretch>
                      <a:fillRect/>
                    </a:stretch>
                  </pic:blipFill>
                  <pic:spPr bwMode="auto">
                    <a:xfrm>
                      <a:off x="0" y="0"/>
                      <a:ext cx="5267325" cy="895350"/>
                    </a:xfrm>
                    <a:prstGeom prst="rect">
                      <a:avLst/>
                    </a:prstGeom>
                    <a:noFill/>
                    <a:ln w="9525">
                      <a:noFill/>
                      <a:miter lim="800000"/>
                      <a:headEnd/>
                      <a:tailEnd/>
                    </a:ln>
                  </pic:spPr>
                </pic:pic>
              </a:graphicData>
            </a:graphic>
          </wp:inline>
        </w:drawing>
      </w:r>
    </w:p>
    <w:p w:rsidR="00363487" w:rsidRPr="00B66B75" w:rsidRDefault="00363487" w:rsidP="00363487">
      <w:pPr>
        <w:pStyle w:val="af5"/>
        <w:rPr>
          <w:rFonts w:ascii="Calibri" w:eastAsia="宋体" w:hAnsi="Calibri"/>
          <w:color w:val="292526"/>
        </w:rPr>
      </w:pPr>
      <w:bookmarkStart w:id="64" w:name="_Ref104892690"/>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59</w:t>
      </w:r>
      <w:r w:rsidR="0031111A">
        <w:fldChar w:fldCharType="end"/>
      </w:r>
      <w:bookmarkEnd w:id="64"/>
      <w:r>
        <w:rPr>
          <w:rFonts w:hint="eastAsia"/>
        </w:rPr>
        <w:t xml:space="preserve"> </w:t>
      </w:r>
      <w:r w:rsidRPr="00B66B75">
        <w:rPr>
          <w:rFonts w:ascii="Calibri" w:eastAsia="宋体" w:hAnsi="宋体"/>
          <w:color w:val="292526"/>
        </w:rPr>
        <w:t>实现减少字线延迟的全局</w:t>
      </w:r>
      <w:r w:rsidRPr="00B66B75">
        <w:rPr>
          <w:rFonts w:ascii="Calibri" w:eastAsia="宋体" w:hAnsi="Calibri"/>
          <w:color w:val="292526"/>
        </w:rPr>
        <w:t>/</w:t>
      </w:r>
      <w:r w:rsidRPr="00B66B75">
        <w:rPr>
          <w:rFonts w:ascii="Calibri" w:eastAsia="宋体" w:hAnsi="宋体"/>
          <w:color w:val="292526"/>
        </w:rPr>
        <w:t>局部字线结构。</w:t>
      </w:r>
    </w:p>
    <w:p w:rsidR="00363487" w:rsidRPr="00B66B75" w:rsidRDefault="00E74EA1" w:rsidP="00CA2BAD">
      <w:pPr>
        <w:spacing w:beforeLines="50" w:afterLines="50"/>
        <w:ind w:firstLineChars="200" w:firstLine="480"/>
        <w:rPr>
          <w:rFonts w:ascii="Calibri" w:hAnsi="Calibri"/>
          <w:color w:val="292526"/>
        </w:rPr>
      </w:pPr>
      <w:r w:rsidRPr="00B66B75">
        <w:rPr>
          <w:rFonts w:ascii="Calibri" w:hAnsi="宋体"/>
          <w:color w:val="292526"/>
        </w:rPr>
        <w:t>为提高速度而进行的下一级阵列分层改进是在字线方向将阵列细分为多个扇区，如</w:t>
      </w:r>
      <w:r w:rsidR="0031111A">
        <w:rPr>
          <w:rFonts w:ascii="Calibri" w:hAnsi="宋体"/>
          <w:color w:val="292526"/>
        </w:rPr>
        <w:fldChar w:fldCharType="begin"/>
      </w:r>
      <w:r w:rsidR="00363487">
        <w:rPr>
          <w:rFonts w:ascii="Calibri" w:hAnsi="宋体"/>
          <w:color w:val="292526"/>
        </w:rPr>
        <w:instrText xml:space="preserve"> REF _Ref104892754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60</w:t>
      </w:r>
      <w:r w:rsidR="0031111A">
        <w:rPr>
          <w:rFonts w:ascii="Calibri" w:hAnsi="宋体"/>
          <w:color w:val="292526"/>
        </w:rPr>
        <w:fldChar w:fldCharType="end"/>
      </w:r>
      <w:r w:rsidRPr="00B66B75">
        <w:rPr>
          <w:rFonts w:ascii="Calibri" w:hAnsi="宋体"/>
          <w:color w:val="292526"/>
        </w:rPr>
        <w:t>所示，代价是增加行解码器和驱动器的数量。类似的技术也可以应用于在位线方向上对阵列进行细分以提高速度，代价是增加列解码器和感应放大器的数量。</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t>对于一些具有相对大的数组尺寸或非常快的访问时间的应用，字行、位行或数组的扇区化可能是不够的。如</w:t>
      </w:r>
      <w:r w:rsidR="0031111A">
        <w:rPr>
          <w:rFonts w:ascii="Calibri" w:hAnsi="宋体"/>
          <w:color w:val="292526"/>
        </w:rPr>
        <w:fldChar w:fldCharType="begin"/>
      </w:r>
      <w:r w:rsidR="00363487">
        <w:rPr>
          <w:rFonts w:ascii="Calibri" w:hAnsi="宋体"/>
          <w:color w:val="292526"/>
        </w:rPr>
        <w:instrText xml:space="preserve"> REF _Ref104892829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61</w:t>
      </w:r>
      <w:r w:rsidR="0031111A">
        <w:rPr>
          <w:rFonts w:ascii="Calibri" w:hAnsi="宋体"/>
          <w:color w:val="292526"/>
        </w:rPr>
        <w:fldChar w:fldCharType="end"/>
      </w:r>
      <w:r w:rsidRPr="00B66B75">
        <w:rPr>
          <w:rFonts w:ascii="Calibri" w:hAnsi="宋体"/>
          <w:color w:val="292526"/>
        </w:rPr>
        <w:t>所示，通过将阵列细分为大小相等或几</w:t>
      </w:r>
      <w:r w:rsidRPr="00B66B75">
        <w:rPr>
          <w:rFonts w:ascii="Calibri" w:hAnsi="宋体"/>
          <w:color w:val="292526"/>
        </w:rPr>
        <w:lastRenderedPageBreak/>
        <w:t>乎相等的独立阵列，可以进一步提高访问时间。每个子阵列形成一个模块，需要自己的内存控制块（</w:t>
      </w:r>
      <w:r w:rsidRPr="00B66B75">
        <w:rPr>
          <w:rFonts w:ascii="Calibri" w:hAnsi="Calibri"/>
          <w:color w:val="292526"/>
        </w:rPr>
        <w:t>MCB</w:t>
      </w:r>
      <w:r w:rsidRPr="00B66B75">
        <w:rPr>
          <w:rFonts w:ascii="Calibri" w:hAnsi="宋体"/>
          <w:color w:val="292526"/>
        </w:rPr>
        <w:t>）和总线接口单元（</w:t>
      </w:r>
      <w:r w:rsidRPr="00B66B75">
        <w:rPr>
          <w:rFonts w:ascii="Calibri" w:hAnsi="Calibri"/>
          <w:color w:val="292526"/>
        </w:rPr>
        <w:t>BIU</w:t>
      </w:r>
      <w:r w:rsidRPr="00B66B75">
        <w:rPr>
          <w:rFonts w:ascii="Calibri" w:hAnsi="宋体"/>
          <w:color w:val="292526"/>
        </w:rPr>
        <w:t>），因此，面积效率最低。</w:t>
      </w:r>
      <w:r w:rsidRPr="00B66B75">
        <w:rPr>
          <w:rFonts w:ascii="Calibri" w:hAnsi="Calibri"/>
          <w:color w:val="292526"/>
        </w:rPr>
        <w:t xml:space="preserve">  </w:t>
      </w:r>
      <w:r w:rsidRPr="00B66B75">
        <w:rPr>
          <w:rFonts w:ascii="Calibri" w:hAnsi="宋体"/>
          <w:color w:val="292526"/>
        </w:rPr>
        <w:t>如果阵列不能被细分为同等大小，则需要额外的设计工作。这种方法的优点，除了能够提供最大的速度改进外，还可以通过在芯片上并行操作这些模块来减少程序时间或测试时间。当引入阵列划分时，需要在</w:t>
      </w:r>
      <w:r w:rsidRPr="00B66B75">
        <w:rPr>
          <w:rFonts w:ascii="Calibri" w:hAnsi="Calibri"/>
          <w:iCs/>
          <w:color w:val="292526"/>
        </w:rPr>
        <w:t>Z</w:t>
      </w:r>
      <w:r w:rsidRPr="00B66B75">
        <w:rPr>
          <w:rFonts w:ascii="Calibri" w:hAnsi="宋体"/>
          <w:color w:val="292526"/>
        </w:rPr>
        <w:t>维度上进行解码以选择模块。</w:t>
      </w:r>
    </w:p>
    <w:p w:rsidR="00E74EA1" w:rsidRPr="00B66B75" w:rsidRDefault="001A6DDA" w:rsidP="00CA2BAD">
      <w:pPr>
        <w:autoSpaceDE w:val="0"/>
        <w:autoSpaceDN w:val="0"/>
        <w:spacing w:beforeLines="50" w:afterLines="50"/>
        <w:jc w:val="center"/>
        <w:rPr>
          <w:rFonts w:ascii="Calibri" w:hAnsi="Calibri"/>
          <w:color w:val="292526"/>
        </w:rPr>
      </w:pPr>
      <w:r>
        <w:rPr>
          <w:rFonts w:ascii="Calibri" w:hAnsi="Calibri"/>
          <w:noProof/>
          <w:snapToGrid/>
          <w:color w:val="292526"/>
        </w:rPr>
        <w:drawing>
          <wp:inline distT="0" distB="0" distL="0" distR="0">
            <wp:extent cx="4533900" cy="2809875"/>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srcRect/>
                    <a:stretch>
                      <a:fillRect/>
                    </a:stretch>
                  </pic:blipFill>
                  <pic:spPr bwMode="auto">
                    <a:xfrm>
                      <a:off x="0" y="0"/>
                      <a:ext cx="4533900" cy="2809875"/>
                    </a:xfrm>
                    <a:prstGeom prst="rect">
                      <a:avLst/>
                    </a:prstGeom>
                    <a:noFill/>
                    <a:ln w="9525">
                      <a:noFill/>
                      <a:miter lim="800000"/>
                      <a:headEnd/>
                      <a:tailEnd/>
                    </a:ln>
                  </pic:spPr>
                </pic:pic>
              </a:graphicData>
            </a:graphic>
          </wp:inline>
        </w:drawing>
      </w:r>
    </w:p>
    <w:p w:rsidR="00E74EA1" w:rsidRPr="00B66B75" w:rsidRDefault="00363487" w:rsidP="00363487">
      <w:pPr>
        <w:pStyle w:val="af5"/>
        <w:rPr>
          <w:rFonts w:ascii="Calibri" w:eastAsia="宋体" w:hAnsi="Calibri"/>
          <w:color w:val="292526"/>
        </w:rPr>
      </w:pPr>
      <w:bookmarkStart w:id="65" w:name="_Ref104892754"/>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60</w:t>
      </w:r>
      <w:r w:rsidR="0031111A">
        <w:fldChar w:fldCharType="end"/>
      </w:r>
      <w:bookmarkEnd w:id="65"/>
      <w:r>
        <w:rPr>
          <w:rFonts w:hint="eastAsia"/>
        </w:rPr>
        <w:t xml:space="preserve"> </w:t>
      </w:r>
      <w:r w:rsidR="00E74EA1" w:rsidRPr="00B66B75">
        <w:rPr>
          <w:rFonts w:ascii="Calibri" w:eastAsia="宋体" w:hAnsi="宋体"/>
          <w:color w:val="292526"/>
        </w:rPr>
        <w:t>用于提高速度的具有分割阵列结构的嵌入式闪存模块的方框图。</w:t>
      </w:r>
    </w:p>
    <w:p w:rsidR="00E74EA1" w:rsidRPr="00B66B75" w:rsidRDefault="001A6DDA" w:rsidP="00CA2BAD">
      <w:pPr>
        <w:autoSpaceDE w:val="0"/>
        <w:autoSpaceDN w:val="0"/>
        <w:spacing w:beforeLines="50" w:afterLines="50"/>
        <w:ind w:firstLineChars="200" w:firstLine="480"/>
        <w:rPr>
          <w:rFonts w:ascii="Calibri" w:hAnsi="Calibri"/>
          <w:color w:val="292526"/>
        </w:rPr>
      </w:pPr>
      <w:r>
        <w:rPr>
          <w:rFonts w:ascii="Calibri" w:hAnsi="Calibri"/>
          <w:noProof/>
          <w:snapToGrid/>
          <w:color w:val="292526"/>
        </w:rPr>
        <w:drawing>
          <wp:inline distT="0" distB="0" distL="0" distR="0">
            <wp:extent cx="3781425" cy="2781300"/>
            <wp:effectExtent l="1905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srcRect/>
                    <a:stretch>
                      <a:fillRect/>
                    </a:stretch>
                  </pic:blipFill>
                  <pic:spPr bwMode="auto">
                    <a:xfrm>
                      <a:off x="0" y="0"/>
                      <a:ext cx="3781425" cy="2781300"/>
                    </a:xfrm>
                    <a:prstGeom prst="rect">
                      <a:avLst/>
                    </a:prstGeom>
                    <a:noFill/>
                    <a:ln w="9525">
                      <a:noFill/>
                      <a:miter lim="800000"/>
                      <a:headEnd/>
                      <a:tailEnd/>
                    </a:ln>
                  </pic:spPr>
                </pic:pic>
              </a:graphicData>
            </a:graphic>
          </wp:inline>
        </w:drawing>
      </w:r>
    </w:p>
    <w:p w:rsidR="00E74EA1" w:rsidRPr="00B66B75" w:rsidRDefault="00363487" w:rsidP="00363487">
      <w:pPr>
        <w:pStyle w:val="af5"/>
        <w:rPr>
          <w:rFonts w:ascii="Calibri" w:eastAsia="宋体" w:hAnsi="Calibri"/>
          <w:color w:val="292526"/>
        </w:rPr>
      </w:pPr>
      <w:bookmarkStart w:id="66" w:name="_Ref104892829"/>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61</w:t>
      </w:r>
      <w:r w:rsidR="0031111A">
        <w:fldChar w:fldCharType="end"/>
      </w:r>
      <w:bookmarkEnd w:id="66"/>
      <w:r>
        <w:rPr>
          <w:rFonts w:hint="eastAsia"/>
        </w:rPr>
        <w:t xml:space="preserve"> </w:t>
      </w:r>
      <w:r>
        <w:rPr>
          <w:rFonts w:ascii="Calibri" w:eastAsia="宋体" w:hAnsi="宋体"/>
          <w:color w:val="292526"/>
        </w:rPr>
        <w:t>在牺牲硅面积和功率耗散的情况下提高速度的多模块结构</w:t>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CE2AA0" w:rsidP="00623313">
      <w:pPr>
        <w:pStyle w:val="4"/>
      </w:pPr>
      <w:r w:rsidRPr="00B66B75">
        <w:rPr>
          <w:rFonts w:hAnsi="宋体"/>
        </w:rPr>
        <w:t>单元</w:t>
      </w:r>
      <w:r w:rsidR="00E74EA1" w:rsidRPr="00B66B75">
        <w:rPr>
          <w:rFonts w:hAnsi="宋体"/>
        </w:rPr>
        <w:t>选择</w:t>
      </w:r>
    </w:p>
    <w:p w:rsidR="00E74EA1" w:rsidRPr="00B66B75" w:rsidRDefault="00E74EA1" w:rsidP="00CA2BAD">
      <w:pPr>
        <w:spacing w:beforeLines="50" w:afterLines="50"/>
        <w:ind w:firstLineChars="200" w:firstLine="480"/>
        <w:rPr>
          <w:rFonts w:ascii="Calibri" w:hAnsi="Calibri"/>
          <w:color w:val="292526"/>
        </w:rPr>
      </w:pPr>
      <w:r w:rsidRPr="00B66B75">
        <w:rPr>
          <w:rFonts w:ascii="Calibri" w:hAnsi="宋体"/>
          <w:color w:val="292526"/>
        </w:rPr>
        <w:t>单元选择是嵌入式闪存设计和开发中最重要的步骤之一。对于嵌入式或独立的闪存应用，闪存单元有公认的属性。这些属性包括小单元尺寸、易于设计、高读取单元电流、低工作电压、低编程</w:t>
      </w:r>
      <w:r w:rsidRPr="00B66B75">
        <w:rPr>
          <w:rFonts w:ascii="Calibri" w:hAnsi="Calibri"/>
          <w:color w:val="292526"/>
        </w:rPr>
        <w:t>/</w:t>
      </w:r>
      <w:r w:rsidRPr="00B66B75">
        <w:rPr>
          <w:rFonts w:ascii="Calibri" w:hAnsi="宋体"/>
          <w:color w:val="292526"/>
        </w:rPr>
        <w:t>擦除电流、低编程干扰、高耐久性、良好的可制造性、良好的可靠性和良好的可扩展性。理想的闪存单元是不存在的；</w:t>
      </w:r>
      <w:r w:rsidRPr="00B66B75">
        <w:rPr>
          <w:rFonts w:ascii="Calibri" w:hAnsi="Calibri"/>
          <w:color w:val="292526"/>
        </w:rPr>
        <w:t>"</w:t>
      </w:r>
      <w:r w:rsidRPr="00B66B75">
        <w:rPr>
          <w:rFonts w:ascii="Calibri" w:hAnsi="宋体"/>
          <w:color w:val="292526"/>
        </w:rPr>
        <w:t>最佳妥协</w:t>
      </w:r>
      <w:r w:rsidRPr="00B66B75">
        <w:rPr>
          <w:rFonts w:ascii="Calibri" w:hAnsi="Calibri"/>
          <w:color w:val="292526"/>
        </w:rPr>
        <w:t xml:space="preserve"> "</w:t>
      </w:r>
      <w:r w:rsidRPr="00B66B75">
        <w:rPr>
          <w:rFonts w:ascii="Calibri" w:hAnsi="宋体"/>
          <w:color w:val="292526"/>
        </w:rPr>
        <w:t>是选择单元的关键词，以满足特定的嵌入式闪存应用，并在竞争因素</w:t>
      </w:r>
      <w:r w:rsidRPr="00B66B75">
        <w:rPr>
          <w:rFonts w:ascii="Calibri" w:hAnsi="宋体"/>
          <w:color w:val="292526"/>
        </w:rPr>
        <w:lastRenderedPageBreak/>
        <w:t>中取得最佳平衡，包括单元尺寸、单元阵列效率、工艺复杂性、设计复杂性、经验和设施兼容性。如前所述，嵌入式应用的单元选择标准与独立闪存的标准不同。可以选择不同的单元来优化特定的应用空间，如易于设计和良好的可制造性，高密度和高速度，或非常低的电压操作。</w:t>
      </w:r>
    </w:p>
    <w:p w:rsidR="00E74EA1" w:rsidRPr="00B66B75" w:rsidRDefault="00E74EA1" w:rsidP="00CA2BAD">
      <w:pPr>
        <w:spacing w:beforeLines="50" w:afterLines="50"/>
        <w:ind w:firstLineChars="200" w:firstLine="480"/>
        <w:rPr>
          <w:rFonts w:ascii="Calibri" w:hAnsi="Calibri"/>
          <w:color w:val="292526"/>
        </w:rPr>
      </w:pPr>
      <w:r w:rsidRPr="00B66B75">
        <w:rPr>
          <w:rFonts w:ascii="Calibri" w:hAnsi="宋体"/>
          <w:color w:val="292526"/>
        </w:rPr>
        <w:t>为了便于设计和良好的可制造性，可以使用</w:t>
      </w:r>
      <w:r w:rsidR="00363487">
        <w:rPr>
          <w:rFonts w:ascii="Calibri" w:hAnsi="宋体"/>
          <w:color w:val="292526"/>
        </w:rPr>
        <w:t>分裂栅</w:t>
      </w:r>
      <w:r w:rsidRPr="00B66B75">
        <w:rPr>
          <w:rFonts w:ascii="Calibri" w:hAnsi="宋体"/>
          <w:color w:val="292526"/>
        </w:rPr>
        <w:t>或</w:t>
      </w:r>
      <w:r w:rsidRPr="00B66B75">
        <w:rPr>
          <w:rFonts w:ascii="Calibri" w:hAnsi="Calibri"/>
          <w:color w:val="292526"/>
        </w:rPr>
        <w:t>1.5T</w:t>
      </w:r>
      <w:r w:rsidRPr="00B66B75">
        <w:rPr>
          <w:rFonts w:ascii="Calibri" w:hAnsi="宋体"/>
          <w:color w:val="292526"/>
        </w:rPr>
        <w:t>单元，如</w:t>
      </w:r>
      <w:r w:rsidRPr="00B66B75">
        <w:rPr>
          <w:rFonts w:ascii="Calibri" w:hAnsi="Calibri"/>
          <w:color w:val="292526"/>
        </w:rPr>
        <w:t>SCSG</w:t>
      </w:r>
      <w:r w:rsidRPr="00B66B75">
        <w:rPr>
          <w:rFonts w:ascii="Calibri" w:hAnsi="宋体"/>
          <w:color w:val="292526"/>
        </w:rPr>
        <w:t>或</w:t>
      </w:r>
      <w:r w:rsidRPr="00B66B75">
        <w:rPr>
          <w:rFonts w:ascii="Calibri" w:hAnsi="Calibri"/>
          <w:color w:val="292526"/>
        </w:rPr>
        <w:t>SuperFlash</w:t>
      </w:r>
      <w:r w:rsidRPr="00B66B75">
        <w:rPr>
          <w:rFonts w:ascii="Calibri" w:hAnsi="宋体"/>
          <w:color w:val="292526"/>
        </w:rPr>
        <w:t>单元。对于非常高的密度和高速设计，可以利用单晶体管或</w:t>
      </w:r>
      <w:r w:rsidRPr="00B66B75">
        <w:rPr>
          <w:rFonts w:ascii="Calibri" w:hAnsi="Calibri"/>
          <w:color w:val="292526"/>
        </w:rPr>
        <w:t>1T</w:t>
      </w:r>
      <w:r w:rsidRPr="00B66B75">
        <w:rPr>
          <w:rFonts w:ascii="Calibri" w:hAnsi="宋体"/>
          <w:color w:val="292526"/>
        </w:rPr>
        <w:t>单元，如</w:t>
      </w:r>
      <w:r w:rsidRPr="00B66B75">
        <w:rPr>
          <w:rFonts w:ascii="Calibri" w:hAnsi="Calibri"/>
          <w:color w:val="292526"/>
        </w:rPr>
        <w:t>MoneT</w:t>
      </w:r>
      <w:r w:rsidRPr="00B66B75">
        <w:rPr>
          <w:rFonts w:ascii="Calibri" w:hAnsi="宋体"/>
          <w:color w:val="292526"/>
        </w:rPr>
        <w:t>单元或</w:t>
      </w:r>
      <w:r w:rsidRPr="00B66B75">
        <w:rPr>
          <w:rFonts w:ascii="Calibri" w:hAnsi="Calibri"/>
          <w:color w:val="292526"/>
        </w:rPr>
        <w:t>ETOX</w:t>
      </w:r>
      <w:r w:rsidRPr="00B66B75">
        <w:rPr>
          <w:rFonts w:ascii="Calibri" w:hAnsi="宋体"/>
          <w:color w:val="292526"/>
        </w:rPr>
        <w:t>单元。对于非常低的亚</w:t>
      </w:r>
      <w:r w:rsidRPr="00B66B75">
        <w:rPr>
          <w:rFonts w:ascii="Calibri" w:hAnsi="Calibri"/>
          <w:color w:val="292526"/>
        </w:rPr>
        <w:t>1V</w:t>
      </w:r>
      <w:r w:rsidRPr="00B66B75">
        <w:rPr>
          <w:rFonts w:ascii="Calibri" w:hAnsi="宋体"/>
          <w:color w:val="292526"/>
        </w:rPr>
        <w:t>工作电压，可以利用双晶体管或</w:t>
      </w:r>
      <w:r w:rsidRPr="00B66B75">
        <w:rPr>
          <w:rFonts w:ascii="Calibri" w:hAnsi="Calibri"/>
          <w:color w:val="292526"/>
        </w:rPr>
        <w:t>2T</w:t>
      </w:r>
      <w:r w:rsidRPr="00B66B75">
        <w:rPr>
          <w:rFonts w:ascii="Calibri" w:hAnsi="宋体"/>
          <w:color w:val="292526"/>
        </w:rPr>
        <w:t>单元，如</w:t>
      </w:r>
      <w:r w:rsidRPr="00B66B75">
        <w:rPr>
          <w:rFonts w:ascii="Calibri" w:hAnsi="Calibri"/>
          <w:color w:val="292526"/>
        </w:rPr>
        <w:t>2TS</w:t>
      </w:r>
      <w:r w:rsidRPr="00B66B75">
        <w:rPr>
          <w:rFonts w:ascii="Calibri" w:hAnsi="宋体"/>
          <w:color w:val="292526"/>
        </w:rPr>
        <w:t>单元。这些单元中的每一个都拥有特殊的属性，以满足特殊的应用要求。</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t>一般来说，高速是所有嵌入式应用单元的共同要求。因此，单元结构的一些共同要素对于任何嵌入式应用的单元都是可取的。这些元素包括</w:t>
      </w:r>
      <w:r w:rsidRPr="00B66B75">
        <w:rPr>
          <w:rFonts w:ascii="Calibri" w:hAnsi="Calibri"/>
          <w:color w:val="292526"/>
        </w:rPr>
        <w:t>NOR</w:t>
      </w:r>
      <w:r w:rsidRPr="00B66B75">
        <w:rPr>
          <w:rFonts w:ascii="Calibri" w:hAnsi="宋体"/>
          <w:color w:val="292526"/>
        </w:rPr>
        <w:t>型单元结构、高单元电流、低字线电容和低位线电容。</w:t>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623313" w:rsidP="00623313">
      <w:pPr>
        <w:pStyle w:val="4"/>
      </w:pPr>
      <w:r w:rsidRPr="00B66B75">
        <w:rPr>
          <w:rFonts w:hAnsi="宋体" w:hint="eastAsia"/>
        </w:rPr>
        <w:t>工艺</w:t>
      </w:r>
      <w:r w:rsidR="00E74EA1" w:rsidRPr="00B66B75">
        <w:rPr>
          <w:rFonts w:hAnsi="宋体"/>
        </w:rPr>
        <w:t>考虑</w:t>
      </w:r>
    </w:p>
    <w:p w:rsidR="00E74EA1" w:rsidRPr="00B66B75" w:rsidRDefault="00E74EA1" w:rsidP="00CA2BAD">
      <w:pPr>
        <w:autoSpaceDE w:val="0"/>
        <w:autoSpaceDN w:val="0"/>
        <w:spacing w:beforeLines="50" w:afterLines="50"/>
        <w:ind w:firstLineChars="200" w:firstLine="482"/>
        <w:rPr>
          <w:rFonts w:ascii="Calibri" w:hAnsi="Calibri"/>
          <w:b/>
          <w:bCs/>
          <w:iCs/>
          <w:color w:val="292526"/>
        </w:rPr>
      </w:pPr>
    </w:p>
    <w:p w:rsidR="00E74EA1" w:rsidRPr="00B66B75" w:rsidRDefault="00E74EA1" w:rsidP="00CA2BAD">
      <w:pPr>
        <w:spacing w:beforeLines="50" w:afterLines="50"/>
        <w:ind w:firstLineChars="200" w:firstLine="480"/>
        <w:rPr>
          <w:rFonts w:ascii="Calibri" w:hAnsi="Calibri"/>
          <w:color w:val="292526"/>
        </w:rPr>
      </w:pPr>
      <w:r w:rsidRPr="00B66B75">
        <w:rPr>
          <w:rFonts w:ascii="Calibri" w:hAnsi="宋体"/>
          <w:color w:val="292526"/>
        </w:rPr>
        <w:t>支持具有嵌入式闪存的高性能</w:t>
      </w:r>
      <w:r w:rsidR="00434A34">
        <w:rPr>
          <w:rFonts w:ascii="Calibri" w:hAnsi="宋体"/>
          <w:color w:val="292526"/>
        </w:rPr>
        <w:t>主逻辑器件</w:t>
      </w:r>
      <w:r w:rsidRPr="00B66B75">
        <w:rPr>
          <w:rFonts w:ascii="Calibri" w:hAnsi="宋体"/>
          <w:color w:val="292526"/>
        </w:rPr>
        <w:t>的过程需要两种不同的晶体管类型：低压逻辑晶体管和高压晶体管。这两种晶体管都必须进行优化，在给定的最大工作电压下，通过最小化栅极氧化层厚度、沟道长度和阈值电压，同时满足击穿电压和泄漏电流的要求，以获得最大的性能或增益。需要高性能的低压逻辑晶体管来满足逻辑核心的高速运行，如</w:t>
      </w:r>
      <w:r w:rsidRPr="00B66B75">
        <w:rPr>
          <w:rFonts w:ascii="Calibri" w:hAnsi="Calibri"/>
          <w:color w:val="292526"/>
        </w:rPr>
        <w:t>CPU</w:t>
      </w:r>
      <w:r w:rsidRPr="00B66B75">
        <w:rPr>
          <w:rFonts w:ascii="Calibri" w:hAnsi="宋体"/>
          <w:color w:val="292526"/>
        </w:rPr>
        <w:t>或</w:t>
      </w:r>
      <w:r w:rsidRPr="00B66B75">
        <w:rPr>
          <w:rFonts w:ascii="Calibri" w:hAnsi="Calibri"/>
          <w:color w:val="292526"/>
        </w:rPr>
        <w:t>DSP</w:t>
      </w:r>
      <w:r w:rsidRPr="00B66B75">
        <w:rPr>
          <w:rFonts w:ascii="Calibri" w:hAnsi="宋体"/>
          <w:color w:val="292526"/>
        </w:rPr>
        <w:t>。高电压晶体管用于支持闪存编程或擦除操作所需的高电压。高电压晶体管也需要高性能的能力，因为它们可能存在于低压的关键读取路径中，如行或列选择电路，其中包含低电压和高电压电路的共同节点。</w:t>
      </w:r>
    </w:p>
    <w:p w:rsidR="00E74EA1" w:rsidRPr="00B66B75" w:rsidRDefault="00E74EA1" w:rsidP="00CA2BAD">
      <w:pPr>
        <w:spacing w:beforeLines="50" w:afterLines="50"/>
        <w:ind w:firstLineChars="200" w:firstLine="480"/>
        <w:rPr>
          <w:rFonts w:ascii="Calibri" w:hAnsi="Calibri"/>
          <w:color w:val="292526"/>
        </w:rPr>
      </w:pPr>
      <w:r w:rsidRPr="00B66B75">
        <w:rPr>
          <w:rFonts w:ascii="Calibri" w:hAnsi="宋体"/>
          <w:color w:val="292526"/>
        </w:rPr>
        <w:t>通过最小化闪存单元编程和擦除所需的绝对最大工作电压，可以使高压晶体管的性能最大化。所谓的分割电压技术是最小化绝对工作电压的一个有效方法。该技术将高电压分成正负两半，因此，绝对最大工作电压和栅极氧化物厚度几乎减少了一半。该技术需要隔离井或三井工艺，用于工艺复杂度增加的高压晶体管。</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t>除了为低电压和高电压晶体管提供高性能能力外，嵌入式闪存工艺必须支持所需的高性能闪存单元。为了实现</w:t>
      </w:r>
      <w:r w:rsidR="00434A34">
        <w:rPr>
          <w:rFonts w:ascii="Calibri" w:hAnsi="宋体"/>
          <w:color w:val="292526"/>
        </w:rPr>
        <w:t>主逻辑器件</w:t>
      </w:r>
      <w:r w:rsidRPr="00B66B75">
        <w:rPr>
          <w:rFonts w:ascii="Calibri" w:hAnsi="宋体"/>
          <w:color w:val="292526"/>
        </w:rPr>
        <w:t>和嵌入式闪存模块的高密度和高速设计，通常需要采用硅化工艺、自对准源、局部互连和</w:t>
      </w:r>
      <w:r w:rsidRPr="00B66B75">
        <w:rPr>
          <w:rFonts w:ascii="Calibri" w:hAnsi="Calibri"/>
          <w:color w:val="292526"/>
        </w:rPr>
        <w:t>/</w:t>
      </w:r>
      <w:r w:rsidRPr="00B66B75">
        <w:rPr>
          <w:rFonts w:ascii="Calibri" w:hAnsi="宋体"/>
          <w:color w:val="292526"/>
        </w:rPr>
        <w:t>或三层或更多的多层金属层。</w:t>
      </w:r>
      <w:r w:rsidRPr="00B66B75">
        <w:rPr>
          <w:rFonts w:ascii="Calibri" w:hAnsi="Calibri"/>
          <w:color w:val="292526"/>
        </w:rPr>
        <w:t xml:space="preserve"> </w:t>
      </w:r>
      <w:r w:rsidRPr="00B66B75">
        <w:rPr>
          <w:rFonts w:ascii="Calibri" w:hAnsi="Calibri"/>
        </w:rPr>
        <w:t xml:space="preserve"> </w:t>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E74EA1" w:rsidP="00623313">
      <w:pPr>
        <w:pStyle w:val="4"/>
      </w:pPr>
      <w:r w:rsidRPr="00B66B75">
        <w:rPr>
          <w:rFonts w:hAnsi="宋体"/>
        </w:rPr>
        <w:t>高速电路技术</w:t>
      </w:r>
    </w:p>
    <w:p w:rsidR="00E74EA1" w:rsidRPr="00B66B75" w:rsidRDefault="00E74EA1" w:rsidP="00CA2BAD">
      <w:pPr>
        <w:spacing w:beforeLines="50" w:afterLines="50"/>
        <w:ind w:firstLineChars="200" w:firstLine="480"/>
        <w:rPr>
          <w:rFonts w:ascii="Calibri" w:hAnsi="Calibri"/>
          <w:color w:val="292526"/>
        </w:rPr>
      </w:pPr>
      <w:r w:rsidRPr="00B66B75">
        <w:rPr>
          <w:rFonts w:ascii="Calibri" w:hAnsi="宋体"/>
          <w:color w:val="292526"/>
        </w:rPr>
        <w:t>一般来说，所有适用于独立</w:t>
      </w:r>
      <w:r w:rsidRPr="00B66B75">
        <w:rPr>
          <w:rFonts w:ascii="Calibri" w:hAnsi="Calibri"/>
          <w:color w:val="292526"/>
        </w:rPr>
        <w:t>Flash</w:t>
      </w:r>
      <w:r w:rsidRPr="00B66B75">
        <w:rPr>
          <w:rFonts w:ascii="Calibri" w:hAnsi="宋体"/>
          <w:color w:val="292526"/>
        </w:rPr>
        <w:t>存储器的电路技术也适用于嵌入式</w:t>
      </w:r>
      <w:r w:rsidRPr="00B66B75">
        <w:rPr>
          <w:rFonts w:ascii="Calibri" w:hAnsi="Calibri"/>
          <w:color w:val="292526"/>
        </w:rPr>
        <w:t>Flash</w:t>
      </w:r>
      <w:r w:rsidRPr="00B66B75">
        <w:rPr>
          <w:rFonts w:ascii="Calibri" w:hAnsi="宋体"/>
          <w:color w:val="292526"/>
        </w:rPr>
        <w:t>存储器。实现快速存取时间设计的电路也不例外。高速性能对于嵌入式闪存来说是非常关键的，可能比独立的闪存更重要。出于这个原因，可以采用额外的设计工作来实现快速存取时间，以提高存取时间的速度。比如说。</w:t>
      </w:r>
    </w:p>
    <w:p w:rsidR="00623313" w:rsidRPr="00B66B75" w:rsidRDefault="00E74EA1" w:rsidP="00623313">
      <w:pPr>
        <w:pStyle w:val="5"/>
        <w:rPr>
          <w:rFonts w:hAnsi="Calibri"/>
          <w:sz w:val="24"/>
          <w:szCs w:val="24"/>
        </w:rPr>
      </w:pPr>
      <w:r w:rsidRPr="00B66B75">
        <w:rPr>
          <w:sz w:val="24"/>
          <w:szCs w:val="24"/>
        </w:rPr>
        <w:t>提升字线电压</w:t>
      </w:r>
    </w:p>
    <w:p w:rsidR="00E74EA1" w:rsidRPr="00B66B75" w:rsidRDefault="00E74EA1" w:rsidP="00CA2BAD">
      <w:pPr>
        <w:spacing w:beforeLines="50" w:afterLines="50"/>
        <w:ind w:firstLineChars="200" w:firstLine="480"/>
        <w:rPr>
          <w:rFonts w:ascii="Calibri" w:hAnsi="Calibri"/>
          <w:color w:val="292526"/>
        </w:rPr>
      </w:pPr>
      <w:r w:rsidRPr="00B66B75">
        <w:rPr>
          <w:rFonts w:ascii="Calibri" w:hAnsi="宋体"/>
          <w:color w:val="292526"/>
        </w:rPr>
        <w:t>对于单端闪存单元结构，更高的读取单元电流可以提供更高的运行速度。更高的单元电流是开发闪存单元的重要目标之一，可以通过电路技术实现高于</w:t>
      </w:r>
      <w:r w:rsidRPr="00B66B75">
        <w:rPr>
          <w:rFonts w:ascii="Calibri" w:hAnsi="Calibri"/>
          <w:color w:val="292526"/>
        </w:rPr>
        <w:t>Vdd</w:t>
      </w:r>
      <w:r w:rsidRPr="00B66B75">
        <w:rPr>
          <w:rFonts w:ascii="Calibri" w:hAnsi="宋体"/>
          <w:color w:val="292526"/>
        </w:rPr>
        <w:lastRenderedPageBreak/>
        <w:t>的字线电压来进一步提高。更高的字线电压可以通过使用高于</w:t>
      </w:r>
      <w:r w:rsidRPr="00B66B75">
        <w:rPr>
          <w:rFonts w:ascii="Calibri" w:hAnsi="Calibri"/>
          <w:color w:val="292526"/>
        </w:rPr>
        <w:t>Vdd</w:t>
      </w:r>
      <w:r w:rsidRPr="00B66B75">
        <w:rPr>
          <w:rFonts w:ascii="Calibri" w:hAnsi="宋体"/>
          <w:color w:val="292526"/>
        </w:rPr>
        <w:t>的字线电源电压、片上高压电荷泵或同步字线提升技术来实现。高字线电源电压是最直接的设计，但需要一个额外的电源电压，而系统中可能不存在。电荷泵技术实现了速度的提高，而不需要额外的电源电压，但需要额外的电路和待机电流，以避免从待机状态开始的第一个访问周期的访问时间惩罚。同步字线升压技术不需要待机电流，可以实现</w:t>
      </w:r>
      <w:r w:rsidRPr="00B66B75">
        <w:rPr>
          <w:rFonts w:ascii="Calibri" w:hAnsi="Calibri"/>
          <w:color w:val="292526"/>
        </w:rPr>
        <w:t>"</w:t>
      </w:r>
      <w:r w:rsidRPr="00B66B75">
        <w:rPr>
          <w:rFonts w:ascii="Calibri" w:hAnsi="宋体"/>
          <w:color w:val="292526"/>
        </w:rPr>
        <w:t>零功率</w:t>
      </w:r>
      <w:r w:rsidRPr="00B66B75">
        <w:rPr>
          <w:rFonts w:ascii="Calibri" w:hAnsi="Calibri"/>
          <w:color w:val="292526"/>
        </w:rPr>
        <w:t>"</w:t>
      </w:r>
      <w:r w:rsidRPr="00B66B75">
        <w:rPr>
          <w:rFonts w:ascii="Calibri" w:hAnsi="宋体"/>
          <w:color w:val="292526"/>
        </w:rPr>
        <w:t>设计，但与其他两种技术相比，速度提高的可能性降低。</w:t>
      </w:r>
    </w:p>
    <w:p w:rsidR="00623313" w:rsidRPr="00B66B75" w:rsidRDefault="00E74EA1" w:rsidP="00623313">
      <w:pPr>
        <w:pStyle w:val="5"/>
        <w:rPr>
          <w:rFonts w:hAnsi="Calibri"/>
          <w:sz w:val="24"/>
          <w:szCs w:val="24"/>
        </w:rPr>
      </w:pPr>
      <w:r w:rsidRPr="00B66B75">
        <w:rPr>
          <w:sz w:val="24"/>
          <w:szCs w:val="24"/>
        </w:rPr>
        <w:t>减少高压晶体管效应</w:t>
      </w:r>
      <w:r w:rsidRPr="00B66B75">
        <w:rPr>
          <w:rFonts w:hAnsi="Calibri"/>
          <w:sz w:val="24"/>
          <w:szCs w:val="24"/>
        </w:rPr>
        <w:t xml:space="preserve"> </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t>如前所述，高性能的嵌入式闪存工艺包含低压和高压晶体管类型。由于较厚的栅极氧化层和较长的通道长度，高压晶体管的增益比低压晶体管低。在关键的读取路径中使用任何高压晶体管都会导致延迟增加。对于高速设计，高压晶体管对速度的影响必须最小化。通过将高压电路与低压电路分开，并将高压晶体管仅用作非关键性的通过器件，就可以实现最小化的目的。例如，为了实现高速读字线访问，可以有一个用于读的低电压驱动器和一个用于编程或擦除的高压驱动器。为了保护低压驱动器在编程或擦除操作中不被暴露在高电压下，一个高压通过晶体管被用来阻止高电压到达低压电路。由于通过栅极的这些高压晶体管主要是通过栅极电压的限制作用来阻挡高压到达低压电路，所以不涉及这些高压晶体管的关键开关。加在高压通过晶体管</w:t>
      </w:r>
      <w:r w:rsidRPr="00B66B75">
        <w:rPr>
          <w:rFonts w:ascii="Calibri" w:hAnsi="Calibri"/>
          <w:color w:val="292526"/>
        </w:rPr>
        <w:t>M</w:t>
      </w:r>
      <w:r w:rsidRPr="00B66B75">
        <w:rPr>
          <w:rFonts w:ascii="Calibri" w:hAnsi="宋体"/>
          <w:color w:val="292526"/>
        </w:rPr>
        <w:t>栅极上的信号</w:t>
      </w:r>
      <w:r w:rsidRPr="00B66B75">
        <w:rPr>
          <w:rFonts w:ascii="Calibri" w:hAnsi="Calibri"/>
          <w:iCs/>
          <w:color w:val="292526"/>
        </w:rPr>
        <w:t>Vp</w:t>
      </w:r>
      <w:r w:rsidRPr="00B66B75">
        <w:rPr>
          <w:rFonts w:ascii="Calibri" w:hAnsi="宋体"/>
          <w:color w:val="292526"/>
        </w:rPr>
        <w:t>可以是</w:t>
      </w:r>
      <w:r w:rsidRPr="00B66B75">
        <w:rPr>
          <w:rFonts w:ascii="Calibri" w:hAnsi="Calibri"/>
          <w:color w:val="292526"/>
        </w:rPr>
        <w:t>Vdd</w:t>
      </w:r>
      <w:r w:rsidRPr="00B66B75">
        <w:rPr>
          <w:rFonts w:ascii="Calibri" w:hAnsi="宋体"/>
          <w:color w:val="292526"/>
        </w:rPr>
        <w:t>的直流电压，也可以是高于</w:t>
      </w:r>
      <w:r w:rsidRPr="00B66B75">
        <w:rPr>
          <w:rFonts w:ascii="Calibri" w:hAnsi="Calibri"/>
          <w:color w:val="292526"/>
        </w:rPr>
        <w:t>Vdd</w:t>
      </w:r>
      <w:r w:rsidRPr="00B66B75">
        <w:rPr>
          <w:rFonts w:ascii="Calibri" w:hAnsi="宋体"/>
          <w:color w:val="292526"/>
        </w:rPr>
        <w:t>的电压，不会导致低压晶体管在偏置</w:t>
      </w:r>
      <w:r w:rsidR="005C22F7">
        <w:rPr>
          <w:rFonts w:ascii="Calibri" w:hAnsi="Calibri"/>
          <w:iCs/>
          <w:color w:val="292526"/>
        </w:rPr>
        <w:t>Vt</w:t>
      </w:r>
      <w:r w:rsidRPr="00B66B75">
        <w:rPr>
          <w:rFonts w:ascii="Calibri" w:hAnsi="宋体"/>
          <w:color w:val="292526"/>
        </w:rPr>
        <w:t>下降后暴露在击穿电压下。</w:t>
      </w:r>
      <w:r w:rsidR="0031111A">
        <w:rPr>
          <w:rFonts w:ascii="Calibri" w:hAnsi="宋体"/>
          <w:color w:val="292526"/>
        </w:rPr>
        <w:fldChar w:fldCharType="begin"/>
      </w:r>
      <w:r w:rsidR="007D6632">
        <w:rPr>
          <w:rFonts w:ascii="Calibri" w:hAnsi="宋体"/>
          <w:color w:val="292526"/>
        </w:rPr>
        <w:instrText xml:space="preserve"> REF _Ref104892974 \h </w:instrText>
      </w:r>
      <w:r w:rsidR="0031111A">
        <w:rPr>
          <w:rFonts w:ascii="Calibri" w:hAnsi="宋体"/>
          <w:color w:val="292526"/>
        </w:rPr>
      </w:r>
      <w:r w:rsidR="0031111A">
        <w:rPr>
          <w:rFonts w:ascii="Calibri" w:hAnsi="宋体"/>
          <w:color w:val="292526"/>
        </w:rPr>
        <w:fldChar w:fldCharType="separate"/>
      </w:r>
      <w:r w:rsidR="00961080">
        <w:rPr>
          <w:rFonts w:hint="eastAsia"/>
        </w:rPr>
        <w:t>图</w:t>
      </w:r>
      <w:r w:rsidR="00961080">
        <w:rPr>
          <w:noProof/>
        </w:rPr>
        <w:t>1</w:t>
      </w:r>
      <w:r w:rsidR="00961080">
        <w:noBreakHyphen/>
      </w:r>
      <w:r w:rsidR="00961080">
        <w:rPr>
          <w:noProof/>
        </w:rPr>
        <w:t>62</w:t>
      </w:r>
      <w:r w:rsidR="0031111A">
        <w:rPr>
          <w:rFonts w:ascii="Calibri" w:hAnsi="宋体"/>
          <w:color w:val="292526"/>
        </w:rPr>
        <w:fldChar w:fldCharType="end"/>
      </w:r>
      <w:r w:rsidRPr="00B66B75">
        <w:rPr>
          <w:rFonts w:ascii="Calibri" w:hAnsi="宋体"/>
          <w:color w:val="292526"/>
        </w:rPr>
        <w:t>说明了这种技术。</w:t>
      </w:r>
    </w:p>
    <w:p w:rsidR="007D6632" w:rsidRPr="00B66B75" w:rsidRDefault="001A6DDA" w:rsidP="00CA2BAD">
      <w:pPr>
        <w:autoSpaceDE w:val="0"/>
        <w:autoSpaceDN w:val="0"/>
        <w:spacing w:beforeLines="50" w:afterLines="50"/>
        <w:rPr>
          <w:rFonts w:ascii="Calibri" w:hAnsi="Calibri"/>
          <w:color w:val="292526"/>
        </w:rPr>
      </w:pPr>
      <w:r>
        <w:rPr>
          <w:rFonts w:ascii="Calibri" w:hAnsi="Calibri"/>
          <w:noProof/>
          <w:snapToGrid/>
          <w:color w:val="292526"/>
        </w:rPr>
        <w:drawing>
          <wp:inline distT="0" distB="0" distL="0" distR="0">
            <wp:extent cx="4162425" cy="895350"/>
            <wp:effectExtent l="1905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srcRect/>
                    <a:stretch>
                      <a:fillRect/>
                    </a:stretch>
                  </pic:blipFill>
                  <pic:spPr bwMode="auto">
                    <a:xfrm>
                      <a:off x="0" y="0"/>
                      <a:ext cx="4162425" cy="895350"/>
                    </a:xfrm>
                    <a:prstGeom prst="rect">
                      <a:avLst/>
                    </a:prstGeom>
                    <a:noFill/>
                    <a:ln w="9525">
                      <a:noFill/>
                      <a:miter lim="800000"/>
                      <a:headEnd/>
                      <a:tailEnd/>
                    </a:ln>
                  </pic:spPr>
                </pic:pic>
              </a:graphicData>
            </a:graphic>
          </wp:inline>
        </w:drawing>
      </w:r>
    </w:p>
    <w:p w:rsidR="007D6632" w:rsidRPr="00B66B75" w:rsidRDefault="007D6632" w:rsidP="007D6632">
      <w:pPr>
        <w:pStyle w:val="af5"/>
        <w:rPr>
          <w:rFonts w:ascii="Calibri" w:eastAsia="宋体" w:hAnsi="Calibri"/>
        </w:rPr>
      </w:pPr>
      <w:bookmarkStart w:id="67" w:name="_Ref104892974"/>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62</w:t>
      </w:r>
      <w:r w:rsidR="0031111A">
        <w:fldChar w:fldCharType="end"/>
      </w:r>
      <w:bookmarkEnd w:id="67"/>
      <w:r>
        <w:rPr>
          <w:rFonts w:hint="eastAsia"/>
        </w:rPr>
        <w:t xml:space="preserve"> </w:t>
      </w:r>
      <w:r w:rsidRPr="00B66B75">
        <w:rPr>
          <w:rFonts w:ascii="Calibri" w:eastAsia="宋体" w:hAnsi="宋体"/>
          <w:color w:val="292526"/>
        </w:rPr>
        <w:t>独立的低压和高压字线驱动器在关键的读取路径中使用了一个非开关的高压通过晶体管，以尽量减少读取延迟。</w:t>
      </w:r>
    </w:p>
    <w:p w:rsidR="00E74EA1" w:rsidRPr="00B66B75" w:rsidRDefault="00E74EA1" w:rsidP="00CA2BAD">
      <w:pPr>
        <w:autoSpaceDE w:val="0"/>
        <w:autoSpaceDN w:val="0"/>
        <w:spacing w:beforeLines="50" w:afterLines="50"/>
        <w:ind w:firstLineChars="200" w:firstLine="480"/>
        <w:rPr>
          <w:rFonts w:ascii="Calibri" w:hAnsi="Calibri"/>
          <w:color w:val="292526"/>
        </w:rPr>
      </w:pPr>
    </w:p>
    <w:p w:rsidR="00E74EA1" w:rsidRPr="00B66B75" w:rsidRDefault="00E74EA1" w:rsidP="00623313">
      <w:pPr>
        <w:pStyle w:val="4"/>
      </w:pPr>
      <w:r w:rsidRPr="00B66B75">
        <w:rPr>
          <w:rFonts w:hAnsi="宋体"/>
        </w:rPr>
        <w:t>低电压设计</w:t>
      </w:r>
    </w:p>
    <w:p w:rsidR="00E74EA1" w:rsidRPr="00B66B75" w:rsidRDefault="00E74EA1" w:rsidP="00CA2BAD">
      <w:pPr>
        <w:spacing w:beforeLines="50" w:afterLines="50"/>
        <w:ind w:firstLineChars="200" w:firstLine="480"/>
        <w:rPr>
          <w:rFonts w:ascii="Calibri" w:hAnsi="Calibri"/>
          <w:color w:val="292526"/>
        </w:rPr>
      </w:pPr>
      <w:r w:rsidRPr="00B66B75">
        <w:rPr>
          <w:rFonts w:ascii="Calibri" w:hAnsi="宋体"/>
          <w:color w:val="292526"/>
        </w:rPr>
        <w:t>一般来说，对于逻辑器件来说，有可能实现比闪存更低的电压设计。这是因为闪存单元的低逻辑状态的阈值电压比逻辑晶体管的高。为了实现低功耗，并使手持产品的单元寿命最大化，有必要使系统中的所有器件或芯片上的所有模块，包括嵌入式闪存，在尽可能低的电源电压下工作。最低的电源电压可以是报废的单节单元电压，通常规定为</w:t>
      </w:r>
      <w:r w:rsidRPr="00B66B75">
        <w:rPr>
          <w:rFonts w:ascii="Calibri" w:hAnsi="Calibri"/>
          <w:color w:val="292526"/>
        </w:rPr>
        <w:t>0.9V</w:t>
      </w:r>
      <w:r w:rsidRPr="00B66B75">
        <w:rPr>
          <w:rFonts w:ascii="Calibri" w:hAnsi="宋体"/>
          <w:color w:val="292526"/>
        </w:rPr>
        <w:t>。为了使嵌入式闪存实现低至</w:t>
      </w:r>
      <w:r w:rsidRPr="00B66B75">
        <w:rPr>
          <w:rFonts w:ascii="Calibri" w:hAnsi="Calibri"/>
          <w:color w:val="292526"/>
        </w:rPr>
        <w:t>0.9V</w:t>
      </w:r>
      <w:r w:rsidRPr="00B66B75">
        <w:rPr>
          <w:rFonts w:ascii="Calibri" w:hAnsi="宋体"/>
          <w:color w:val="292526"/>
        </w:rPr>
        <w:t>的超低电压运行，需要采取一些特殊的设计方法。这些方法包括应用特殊的低电压闪存单元，如</w:t>
      </w:r>
      <w:r w:rsidRPr="00B66B75">
        <w:rPr>
          <w:rFonts w:ascii="Calibri" w:hAnsi="Calibri"/>
          <w:color w:val="292526"/>
        </w:rPr>
        <w:t>2TS</w:t>
      </w:r>
      <w:r w:rsidRPr="00B66B75">
        <w:rPr>
          <w:rFonts w:ascii="Calibri" w:hAnsi="宋体"/>
          <w:color w:val="292526"/>
        </w:rPr>
        <w:t>单元，这将在</w:t>
      </w:r>
      <w:r w:rsidRPr="00656271">
        <w:rPr>
          <w:rFonts w:ascii="Calibri" w:hAnsi="宋体"/>
          <w:color w:val="0070C0"/>
        </w:rPr>
        <w:t>第</w:t>
      </w:r>
      <w:r w:rsidRPr="00656271">
        <w:rPr>
          <w:rFonts w:ascii="Calibri" w:hAnsi="Calibri"/>
          <w:color w:val="0070C0"/>
        </w:rPr>
        <w:t>9.4.2.3</w:t>
      </w:r>
      <w:r w:rsidRPr="00656271">
        <w:rPr>
          <w:rFonts w:ascii="Calibri" w:hAnsi="宋体"/>
          <w:color w:val="0070C0"/>
        </w:rPr>
        <w:t>节</w:t>
      </w:r>
      <w:r w:rsidRPr="00B66B75">
        <w:rPr>
          <w:rFonts w:ascii="Calibri" w:hAnsi="宋体"/>
          <w:color w:val="292526"/>
        </w:rPr>
        <w:t>讨论，以及特殊的低电压电路技术。</w:t>
      </w:r>
    </w:p>
    <w:p w:rsidR="00E74EA1" w:rsidRPr="00B66B75" w:rsidRDefault="00E74EA1" w:rsidP="00CA2BAD">
      <w:pPr>
        <w:spacing w:beforeLines="50" w:afterLines="50"/>
        <w:ind w:firstLineChars="200" w:firstLine="480"/>
        <w:rPr>
          <w:rFonts w:ascii="Calibri" w:hAnsi="Calibri"/>
          <w:color w:val="292526"/>
        </w:rPr>
      </w:pPr>
      <w:r w:rsidRPr="00B66B75">
        <w:rPr>
          <w:rFonts w:ascii="Calibri" w:hAnsi="宋体"/>
          <w:color w:val="292526"/>
        </w:rPr>
        <w:t>实现低电压闪存读取操作的电路技术将选定的字线电压提升到</w:t>
      </w:r>
      <w:r w:rsidRPr="00B66B75">
        <w:rPr>
          <w:rFonts w:ascii="Calibri" w:hAnsi="Calibri"/>
          <w:color w:val="292526"/>
        </w:rPr>
        <w:t>Vdd</w:t>
      </w:r>
      <w:r w:rsidRPr="00B66B75">
        <w:rPr>
          <w:rFonts w:ascii="Calibri" w:hAnsi="宋体"/>
          <w:color w:val="292526"/>
        </w:rPr>
        <w:t>和单元阈值电压之上，以克服闪存单元相对较高的低逻辑状态阈值电压。如第</w:t>
      </w:r>
      <w:r w:rsidRPr="00B66B75">
        <w:rPr>
          <w:rFonts w:ascii="Calibri" w:hAnsi="Calibri"/>
          <w:color w:val="292526"/>
        </w:rPr>
        <w:t>9.5.3.5</w:t>
      </w:r>
      <w:r w:rsidRPr="00B66B75">
        <w:rPr>
          <w:rFonts w:ascii="Calibri" w:hAnsi="宋体"/>
          <w:color w:val="292526"/>
        </w:rPr>
        <w:t>节所述，有两种可能的方法来实现更高的字线电压。所选字线所需的高电压的大小取决于所选的闪存单元的类型。对于使用</w:t>
      </w:r>
      <w:r w:rsidRPr="00B66B75">
        <w:rPr>
          <w:rFonts w:ascii="Calibri" w:hAnsi="Calibri"/>
          <w:color w:val="292526"/>
        </w:rPr>
        <w:t>HCI</w:t>
      </w:r>
      <w:r w:rsidRPr="00B66B75">
        <w:rPr>
          <w:rFonts w:ascii="Calibri" w:hAnsi="宋体"/>
          <w:color w:val="292526"/>
        </w:rPr>
        <w:t>（热载流子注入）进行编程以提高阈值电压的</w:t>
      </w:r>
      <w:r w:rsidRPr="00B66B75">
        <w:rPr>
          <w:rFonts w:ascii="Calibri" w:hAnsi="Calibri"/>
          <w:color w:val="292526"/>
        </w:rPr>
        <w:t>ETOX</w:t>
      </w:r>
      <w:r w:rsidRPr="00B66B75">
        <w:rPr>
          <w:rFonts w:ascii="Calibri" w:hAnsi="宋体"/>
          <w:color w:val="292526"/>
        </w:rPr>
        <w:t>型单元来说，电压会更高，而对于使用</w:t>
      </w:r>
      <w:r w:rsidRPr="00B66B75">
        <w:rPr>
          <w:rFonts w:ascii="Calibri" w:hAnsi="Calibri"/>
          <w:color w:val="292526"/>
        </w:rPr>
        <w:t>Fowler - Nordheim</w:t>
      </w:r>
      <w:r w:rsidRPr="00B66B75">
        <w:rPr>
          <w:rFonts w:ascii="Calibri" w:hAnsi="宋体"/>
          <w:color w:val="292526"/>
        </w:rPr>
        <w:t>隧道进行编程以降低阈值电压的堆栈门型单元来说，电压会更低，正如本章的嵌入式闪存单元部分所述。</w:t>
      </w:r>
    </w:p>
    <w:p w:rsidR="00E74EA1" w:rsidRPr="00B66B75" w:rsidRDefault="00E74EA1" w:rsidP="00CA2BAD">
      <w:pPr>
        <w:spacing w:beforeLines="50" w:afterLines="50"/>
        <w:ind w:firstLineChars="200" w:firstLine="480"/>
        <w:rPr>
          <w:rFonts w:ascii="Calibri" w:hAnsi="Calibri"/>
        </w:rPr>
      </w:pPr>
      <w:r w:rsidRPr="00B66B75">
        <w:rPr>
          <w:rFonts w:ascii="Calibri" w:hAnsi="宋体"/>
          <w:color w:val="292526"/>
        </w:rPr>
        <w:lastRenderedPageBreak/>
        <w:t>利用专门的低电压单元，如</w:t>
      </w:r>
      <w:r w:rsidRPr="00B66B75">
        <w:rPr>
          <w:rFonts w:ascii="Calibri" w:hAnsi="Calibri"/>
          <w:color w:val="292526"/>
        </w:rPr>
        <w:t>2TS</w:t>
      </w:r>
      <w:r w:rsidRPr="00B66B75">
        <w:rPr>
          <w:rFonts w:ascii="Calibri" w:hAnsi="宋体"/>
          <w:color w:val="292526"/>
        </w:rPr>
        <w:t>单元</w:t>
      </w:r>
      <w:r w:rsidRPr="00B66B75">
        <w:rPr>
          <w:rFonts w:ascii="Calibri" w:hAnsi="Calibri"/>
          <w:color w:val="292526"/>
        </w:rPr>
        <w:t>[4]</w:t>
      </w:r>
      <w:r w:rsidRPr="00B66B75">
        <w:rPr>
          <w:rFonts w:ascii="Calibri" w:hAnsi="宋体"/>
          <w:color w:val="292526"/>
        </w:rPr>
        <w:t>，可以为读取操作提供最低的字线电压，这意味着在</w:t>
      </w:r>
      <w:r w:rsidRPr="00B66B75">
        <w:rPr>
          <w:rFonts w:ascii="Calibri" w:hAnsi="Calibri"/>
          <w:color w:val="292526"/>
        </w:rPr>
        <w:t>Vdd</w:t>
      </w:r>
      <w:r w:rsidRPr="00B66B75">
        <w:rPr>
          <w:rFonts w:ascii="Calibri" w:hAnsi="宋体"/>
          <w:color w:val="292526"/>
        </w:rPr>
        <w:t>之外需要增加最小的字线电压，以提供可靠的读取操作所需的单元电流。因为，一般来说，任何用于提高低压操作的电路技术都可以同样适用于所有的闪存单元；单元的选择可能最终决定了可能的最低电压操作。</w:t>
      </w:r>
    </w:p>
    <w:p w:rsidR="00E74EA1" w:rsidRPr="00B66B75" w:rsidRDefault="00E74EA1" w:rsidP="00CA2BAD">
      <w:pPr>
        <w:spacing w:beforeLines="50" w:afterLines="50"/>
        <w:ind w:firstLineChars="200" w:firstLine="480"/>
      </w:pPr>
    </w:p>
    <w:p w:rsidR="00E74EA1" w:rsidRPr="00B66B75" w:rsidRDefault="00E74EA1" w:rsidP="00CA2BAD">
      <w:pPr>
        <w:spacing w:beforeLines="50" w:afterLines="50"/>
        <w:ind w:firstLineChars="200" w:firstLine="480"/>
        <w:sectPr w:rsidR="00E74EA1" w:rsidRPr="00B66B75" w:rsidSect="00E74EA1">
          <w:pgSz w:w="11906" w:h="16838"/>
          <w:pgMar w:top="1440" w:right="1800" w:bottom="1440" w:left="1800" w:header="708" w:footer="708" w:gutter="0"/>
          <w:cols w:space="708"/>
          <w:docGrid w:linePitch="360"/>
        </w:sectPr>
      </w:pPr>
    </w:p>
    <w:p w:rsidR="00E74EA1" w:rsidRPr="00B66B75" w:rsidRDefault="00E74EA1" w:rsidP="00CA2BAD">
      <w:pPr>
        <w:spacing w:beforeLines="50" w:afterLines="50"/>
        <w:ind w:firstLineChars="200" w:firstLine="480"/>
        <w:rPr>
          <w:rFonts w:ascii="Calibri" w:hAnsi="Calibri"/>
        </w:rPr>
      </w:pPr>
    </w:p>
    <w:p w:rsidR="00E74EA1" w:rsidRPr="00B66B75" w:rsidRDefault="00E74EA1" w:rsidP="0097429B">
      <w:pPr>
        <w:pStyle w:val="3"/>
      </w:pPr>
      <w:r w:rsidRPr="00B66B75">
        <w:t>嵌入式闪存宏的基本存储阵列和电路设计</w:t>
      </w: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eFlash</w:t>
      </w:r>
      <w:r w:rsidRPr="00B66B75">
        <w:rPr>
          <w:rFonts w:ascii="Calibri" w:hAnsi="宋体" w:cs="KjdjjjKrqmbjMxxxgtAdvTT5ada87cc"/>
          <w:color w:val="000000"/>
        </w:rPr>
        <w:t>系统的总体性能和可靠性不仅取决于存储单元的潜力（</w:t>
      </w:r>
      <w:r w:rsidR="0031111A">
        <w:rPr>
          <w:rFonts w:ascii="Calibri" w:hAnsi="宋体" w:cs="KjdjjjKrqmbjMxxxgtAdvTT5ada87cc"/>
          <w:color w:val="000000"/>
        </w:rPr>
        <w:fldChar w:fldCharType="begin"/>
      </w:r>
      <w:r w:rsidR="006B106D">
        <w:rPr>
          <w:rFonts w:ascii="Calibri" w:hAnsi="宋体" w:cs="KjdjjjKrqmbjMxxxgtAdvTT5ada87cc"/>
          <w:color w:val="000000"/>
        </w:rPr>
        <w:instrText xml:space="preserve"> REF _Ref104888501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w:t>
      </w:r>
      <w:r w:rsidR="0031111A">
        <w:rPr>
          <w:rFonts w:ascii="Calibri" w:hAnsi="宋体" w:cs="KjdjjjKrqmbjMxxxgtAdvTT5ada87cc"/>
          <w:color w:val="000000"/>
        </w:rPr>
        <w:fldChar w:fldCharType="end"/>
      </w:r>
      <w:r w:rsidRPr="00B66B75">
        <w:rPr>
          <w:rFonts w:ascii="Calibri" w:hAnsi="宋体" w:cs="KjdjjjKrqmbjMxxxgtAdvTT5ada87cc"/>
          <w:color w:val="000000"/>
        </w:rPr>
        <w:t>中的第</w:t>
      </w:r>
      <w:r w:rsidRPr="00B66B75">
        <w:rPr>
          <w:rFonts w:ascii="Calibri" w:hAnsi="Calibri" w:cs="KjdjjjKrqmbjMxxxgtAdvTT5ada87cc"/>
          <w:color w:val="000000"/>
        </w:rPr>
        <w:t>1</w:t>
      </w:r>
      <w:r w:rsidRPr="00B66B75">
        <w:rPr>
          <w:rFonts w:ascii="Calibri" w:hAnsi="宋体" w:cs="KjdjjjKrqmbjMxxxgtAdvTT5ada87cc"/>
          <w:color w:val="000000"/>
        </w:rPr>
        <w:t>级），而且还取决于系统中使用的</w:t>
      </w:r>
      <w:r w:rsidRPr="00B66B75">
        <w:rPr>
          <w:rFonts w:ascii="Calibri" w:hAnsi="Calibri" w:cs="KjdjjjKrqmbjMxxxgtAdvTT5ada87cc"/>
          <w:color w:val="000000"/>
        </w:rPr>
        <w:t>eFlash</w:t>
      </w:r>
      <w:r w:rsidRPr="00B66B75">
        <w:rPr>
          <w:rFonts w:ascii="Calibri" w:hAnsi="宋体" w:cs="KjdjjjKrqmbjMxxxgtAdvTT5ada87cc"/>
          <w:color w:val="000000"/>
        </w:rPr>
        <w:t>硬宏（第</w:t>
      </w:r>
      <w:r w:rsidRPr="00B66B75">
        <w:rPr>
          <w:rFonts w:ascii="Calibri" w:hAnsi="Calibri" w:cs="KjdjjjKrqmbjMxxxgtAdvTT5ada87cc"/>
          <w:color w:val="000000"/>
        </w:rPr>
        <w:t>2</w:t>
      </w:r>
      <w:r w:rsidRPr="00B66B75">
        <w:rPr>
          <w:rFonts w:ascii="Calibri" w:hAnsi="宋体" w:cs="KjdjjjKrqmbjMxxxgtAdvTT5ada87cc"/>
          <w:color w:val="000000"/>
        </w:rPr>
        <w:t>级）中存储阵列和相关外围电路的质量。合理地选中存储器阵列和相关外围电路的设计理念、方法和技术，对于从存储器单元中获得最大的性能非常重要。</w:t>
      </w:r>
      <w:r w:rsidRPr="00B66B75">
        <w:rPr>
          <w:rFonts w:ascii="Calibri" w:hAnsi="Calibri" w:cs="KjdjjjKrqmbjMxxxgtAdvTT5ada87cc"/>
          <w:color w:val="000000"/>
        </w:rPr>
        <w:t xml:space="preserve"> </w:t>
      </w:r>
    </w:p>
    <w:p w:rsidR="006B106D"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在这一节中，首先</w:t>
      </w:r>
      <w:r w:rsidRPr="00B66B75">
        <w:rPr>
          <w:rFonts w:ascii="Calibri" w:hAnsi="宋体" w:cs="DlrwkwYgpxrvNwfxgxAdvGTIMES-R"/>
          <w:color w:val="000000"/>
        </w:rPr>
        <w:t>简要</w:t>
      </w:r>
      <w:r w:rsidRPr="00B66B75">
        <w:rPr>
          <w:rFonts w:ascii="Calibri" w:hAnsi="宋体" w:cs="KjdjjjKrqmbjMxxxgtAdvTT5ada87cc"/>
          <w:color w:val="000000"/>
        </w:rPr>
        <w:t>介绍了基本的存储阵列结构，然后是电路设计主题：（</w:t>
      </w:r>
      <w:r w:rsidRPr="00B66B75">
        <w:rPr>
          <w:rFonts w:ascii="Calibri" w:hAnsi="Calibri" w:cs="KjdjjjKrqmbjMxxxgtAdvTT5ada87cc"/>
          <w:color w:val="000000"/>
        </w:rPr>
        <w:t>1</w:t>
      </w:r>
      <w:r w:rsidRPr="00B66B75">
        <w:rPr>
          <w:rFonts w:ascii="Calibri" w:hAnsi="宋体" w:cs="KjdjjjKrqmbjMxxxgtAdvTT5ada87cc"/>
          <w:color w:val="000000"/>
        </w:rPr>
        <w:t>）高压（</w:t>
      </w:r>
      <w:r w:rsidRPr="00B66B75">
        <w:rPr>
          <w:rFonts w:ascii="Calibri" w:hAnsi="Calibri" w:cs="KjdjjjKrqmbjMxxxgtAdvTT5ada87cc"/>
          <w:color w:val="000000"/>
        </w:rPr>
        <w:t>HV</w:t>
      </w:r>
      <w:r w:rsidRPr="00B66B75">
        <w:rPr>
          <w:rFonts w:ascii="Calibri" w:hAnsi="宋体" w:cs="KjdjjjKrqmbjMxxxgtAdvTT5ada87cc"/>
          <w:color w:val="000000"/>
        </w:rPr>
        <w:t>）电路设计，（</w:t>
      </w:r>
      <w:r w:rsidRPr="00B66B75">
        <w:rPr>
          <w:rFonts w:ascii="Calibri" w:hAnsi="Calibri" w:cs="KjdjjjKrqmbjMxxxgtAdvTT5ada87cc"/>
          <w:color w:val="000000"/>
        </w:rPr>
        <w:t>2</w:t>
      </w:r>
      <w:r w:rsidRPr="00B66B75">
        <w:rPr>
          <w:rFonts w:ascii="Calibri" w:hAnsi="宋体" w:cs="KjdjjjKrqmbjMxxxgtAdvTT5ada87cc"/>
          <w:color w:val="000000"/>
        </w:rPr>
        <w:t>）读取电路设计，以及（</w:t>
      </w:r>
      <w:r w:rsidRPr="00B66B75">
        <w:rPr>
          <w:rFonts w:ascii="Calibri" w:hAnsi="Calibri" w:cs="KjdjjjKrqmbjMxxxgtAdvTT5ada87cc"/>
          <w:color w:val="000000"/>
        </w:rPr>
        <w:t>3</w:t>
      </w:r>
      <w:r w:rsidRPr="00B66B75">
        <w:rPr>
          <w:rFonts w:ascii="Calibri" w:hAnsi="宋体" w:cs="KjdjjjKrqmbjMxxxgtAdvTT5ada87cc"/>
          <w:color w:val="000000"/>
        </w:rPr>
        <w:t>）更高的可靠性设计技术。</w:t>
      </w:r>
    </w:p>
    <w:p w:rsidR="00E74EA1" w:rsidRPr="00B66B75" w:rsidRDefault="00E74EA1" w:rsidP="0097429B">
      <w:pPr>
        <w:pStyle w:val="4"/>
      </w:pPr>
      <w:r w:rsidRPr="00B66B75">
        <w:t>存储阵列结构的基础知识</w:t>
      </w:r>
      <w:r w:rsidRPr="00B66B75">
        <w:t xml:space="preserve"> </w:t>
      </w:r>
    </w:p>
    <w:p w:rsidR="00E74EA1" w:rsidRPr="00B66B75" w:rsidRDefault="0031111A" w:rsidP="00CA2BAD">
      <w:pPr>
        <w:spacing w:beforeLines="50" w:afterLines="50"/>
        <w:ind w:firstLineChars="200" w:firstLine="480"/>
        <w:rPr>
          <w:rFonts w:ascii="Calibri" w:hAnsi="Calibri" w:cs="KjdjjjKrqmbjMxxxgtAdvTT5ada87cc"/>
          <w:color w:val="000000"/>
        </w:rPr>
      </w:pPr>
      <w:r>
        <w:rPr>
          <w:rFonts w:ascii="Calibri" w:hAnsi="宋体" w:cs="KjdjjjKrqmbjMxxxgtAdvTT5ada87cc"/>
          <w:color w:val="000000"/>
        </w:rPr>
        <w:fldChar w:fldCharType="begin"/>
      </w:r>
      <w:r w:rsidR="0038285B">
        <w:rPr>
          <w:rFonts w:ascii="Calibri" w:hAnsi="宋体" w:cs="KjdjjjKrqmbjMxxxgtAdvTT5ada87cc"/>
          <w:color w:val="000000"/>
        </w:rPr>
        <w:instrText xml:space="preserve"> REF _Ref104893165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63</w:t>
      </w:r>
      <w:r>
        <w:rPr>
          <w:rFonts w:ascii="Calibri" w:hAnsi="宋体" w:cs="KjdjjjKrqmbjMxxxgtAdvTT5ada87cc"/>
          <w:color w:val="000000"/>
        </w:rPr>
        <w:fldChar w:fldCharType="end"/>
      </w:r>
      <w:r w:rsidR="00E74EA1" w:rsidRPr="00B66B75">
        <w:rPr>
          <w:rFonts w:ascii="Calibri" w:hAnsi="宋体" w:cs="KjdjjjKrqmbjMxxxgtAdvTT5ada87cc"/>
          <w:color w:val="000000"/>
        </w:rPr>
        <w:t>说明了</w:t>
      </w:r>
      <w:r w:rsidR="00E74EA1" w:rsidRPr="00B66B75">
        <w:rPr>
          <w:rFonts w:ascii="Calibri" w:hAnsi="Calibri" w:cs="KjdjjjKrqmbjMxxxgtAdvTT5ada87cc"/>
          <w:color w:val="000000"/>
        </w:rPr>
        <w:t>eFlash</w:t>
      </w:r>
      <w:r w:rsidR="00E74EA1" w:rsidRPr="00B66B75">
        <w:rPr>
          <w:rFonts w:ascii="Calibri" w:hAnsi="宋体" w:cs="KjdjjjKrqmbjMxxxgtAdvTT5ada87cc"/>
          <w:color w:val="000000"/>
        </w:rPr>
        <w:t>硬宏中存储器阵列和相关电路的简化框图。存储器阵列根据擦除单元的大小规格被分为多个块。块（</w:t>
      </w:r>
      <w:r w:rsidR="00E74EA1" w:rsidRPr="00B66B75">
        <w:rPr>
          <w:rFonts w:ascii="Calibri" w:hAnsi="Calibri" w:cs="KjdjjjKrqmbjMxxxgtAdvTT5ada87cc"/>
          <w:color w:val="000000"/>
        </w:rPr>
        <w:t>BLK</w:t>
      </w:r>
      <w:r w:rsidR="00E74EA1" w:rsidRPr="00B66B75">
        <w:rPr>
          <w:rFonts w:ascii="Calibri" w:hAnsi="宋体" w:cs="KjdjjjKrqmbjMxxxgtAdvTT5ada87cc"/>
          <w:color w:val="000000"/>
        </w:rPr>
        <w:t>）</w:t>
      </w:r>
      <w:r w:rsidR="00E74EA1" w:rsidRPr="00B66B75">
        <w:rPr>
          <w:rFonts w:ascii="Calibri" w:hAnsi="Calibri" w:cs="KjdjjjKrqmbjMxxxgtAdvTT5ada87cc"/>
          <w:color w:val="000000"/>
        </w:rPr>
        <w:t>#0</w:t>
      </w:r>
      <w:r w:rsidR="00E74EA1" w:rsidRPr="00B66B75">
        <w:rPr>
          <w:rFonts w:ascii="Calibri" w:hAnsi="宋体" w:cs="KjdjjjKrqmbjMxxxgtAdvTT5ada87cc"/>
          <w:color w:val="000000"/>
        </w:rPr>
        <w:t>到</w:t>
      </w:r>
      <w:r w:rsidR="00E74EA1" w:rsidRPr="00B66B75">
        <w:rPr>
          <w:rFonts w:ascii="Calibri" w:hAnsi="Calibri" w:cs="KjdjjjKrqmbjMxxxgtAdvTT5ada87cc"/>
          <w:color w:val="000000"/>
        </w:rPr>
        <w:t>#M</w:t>
      </w:r>
      <w:r w:rsidR="00E74EA1" w:rsidRPr="00B66B75">
        <w:rPr>
          <w:rFonts w:ascii="Calibri" w:hAnsi="宋体" w:cs="KjdjjjKrqmbjMxxxgtAdvTT5ada87cc"/>
          <w:color w:val="000000"/>
        </w:rPr>
        <w:t>是正常的擦除单元，用于存储用户数据。额外的</w:t>
      </w:r>
      <w:r w:rsidR="00E74EA1" w:rsidRPr="00B66B75">
        <w:rPr>
          <w:rFonts w:ascii="Calibri" w:hAnsi="Calibri" w:cs="KjdjjjKrqmbjMxxxgtAdvTT5ada87cc"/>
          <w:color w:val="000000"/>
        </w:rPr>
        <w:t>BLK #0</w:t>
      </w:r>
      <w:r w:rsidR="00E74EA1" w:rsidRPr="00B66B75">
        <w:rPr>
          <w:rFonts w:ascii="Calibri" w:hAnsi="宋体" w:cs="KjdjjjKrqmbjMxxxgtAdvTT5ada87cc"/>
          <w:color w:val="000000"/>
        </w:rPr>
        <w:t>到</w:t>
      </w:r>
      <w:r w:rsidR="00E74EA1" w:rsidRPr="00B66B75">
        <w:rPr>
          <w:rFonts w:ascii="Calibri" w:hAnsi="Calibri" w:cs="KjdjjjKrqmbjMxxxgtAdvTT5ada87cc"/>
          <w:color w:val="000000"/>
        </w:rPr>
        <w:t>#N</w:t>
      </w:r>
      <w:r w:rsidR="00E74EA1" w:rsidRPr="00B66B75">
        <w:rPr>
          <w:rFonts w:ascii="Calibri" w:hAnsi="宋体" w:cs="KjdjjjKrqmbjMxxxgtAdvTT5ada87cc"/>
          <w:color w:val="000000"/>
        </w:rPr>
        <w:t>是专门用于特殊应用的，如启动代码存储、系统参数存储或冗余。每个块都有相应的行（</w:t>
      </w:r>
      <w:r w:rsidR="00E74EA1" w:rsidRPr="00B66B75">
        <w:rPr>
          <w:rFonts w:ascii="Calibri" w:hAnsi="Calibri" w:cs="KjdjjjKrqmbjMxxxgtAdvTT5ada87cc"/>
          <w:color w:val="000000"/>
        </w:rPr>
        <w:t>X</w:t>
      </w:r>
      <w:r w:rsidR="00E74EA1" w:rsidRPr="00B66B75">
        <w:rPr>
          <w:rFonts w:ascii="Calibri" w:hAnsi="宋体" w:cs="KjdjjjKrqmbjMxxxgtAdvTT5ada87cc"/>
          <w:color w:val="000000"/>
        </w:rPr>
        <w:t>）解码器和驱动器。它们根据地址信息被激活，以访问存储器阵列的某一部分，并在编程和擦除操作期间有选中地对所选块的相应节点施加高电压。请注意，一个块中的所有单元都同时被擦除。相反，一般来说，包括</w:t>
      </w:r>
      <w:r w:rsidR="00E74EA1" w:rsidRPr="00B66B75">
        <w:rPr>
          <w:rFonts w:ascii="Calibri" w:hAnsi="Calibri" w:cs="KjdjjjKrqmbjMxxxgtAdvTT5ada87cc"/>
          <w:color w:val="000000"/>
        </w:rPr>
        <w:t>BLs</w:t>
      </w:r>
      <w:r w:rsidR="00E74EA1" w:rsidRPr="00B66B75">
        <w:rPr>
          <w:rFonts w:ascii="Calibri" w:hAnsi="宋体" w:cs="KjdjjjKrqmbjMxxxgtAdvTT5ada87cc"/>
          <w:color w:val="000000"/>
        </w:rPr>
        <w:t>在内的列（</w:t>
      </w:r>
      <w:r w:rsidR="00E74EA1" w:rsidRPr="00B66B75">
        <w:rPr>
          <w:rFonts w:ascii="Calibri" w:hAnsi="Calibri" w:cs="KjdjjjKrqmbjMxxxgtAdvTT5ada87cc"/>
          <w:color w:val="000000"/>
        </w:rPr>
        <w:t>Y</w:t>
      </w:r>
      <w:r w:rsidR="00E74EA1" w:rsidRPr="00B66B75">
        <w:rPr>
          <w:rFonts w:ascii="Calibri" w:hAnsi="宋体" w:cs="KjdjjjKrqmbjMxxxgtAdvTT5ada87cc"/>
          <w:color w:val="000000"/>
        </w:rPr>
        <w:t>）路径是由多个块共享的。</w:t>
      </w:r>
      <w:r>
        <w:rPr>
          <w:rFonts w:ascii="Calibri" w:hAnsi="宋体" w:cs="KjdjjjKrqmbjMxxxgtAdvTT5ada87cc"/>
          <w:color w:val="000000"/>
        </w:rPr>
        <w:fldChar w:fldCharType="begin"/>
      </w:r>
      <w:r w:rsidR="0038285B">
        <w:rPr>
          <w:rFonts w:ascii="Calibri" w:hAnsi="宋体" w:cs="KjdjjjKrqmbjMxxxgtAdvTT5ada87cc"/>
          <w:color w:val="000000"/>
        </w:rPr>
        <w:instrText xml:space="preserve"> REF _Ref104893165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63</w:t>
      </w:r>
      <w:r>
        <w:rPr>
          <w:rFonts w:ascii="Calibri" w:hAnsi="宋体" w:cs="KjdjjjKrqmbjMxxxgtAdvTT5ada87cc"/>
          <w:color w:val="000000"/>
        </w:rPr>
        <w:fldChar w:fldCharType="end"/>
      </w:r>
      <w:r w:rsidR="00E74EA1" w:rsidRPr="00B66B75">
        <w:rPr>
          <w:rFonts w:ascii="Calibri" w:hAnsi="宋体" w:cs="KjdjjjKrqmbjMxxxgtAdvTT5ada87cc"/>
          <w:color w:val="000000"/>
        </w:rPr>
        <w:t>显示，</w:t>
      </w:r>
      <w:r w:rsidR="00E74EA1" w:rsidRPr="00B66B75">
        <w:rPr>
          <w:rFonts w:ascii="Calibri" w:hAnsi="Calibri" w:cs="KjdjjjKrqmbjMxxxgtAdvTT5ada87cc"/>
          <w:color w:val="000000"/>
        </w:rPr>
        <w:t>BLs</w:t>
      </w:r>
      <w:r w:rsidR="00E74EA1" w:rsidRPr="00B66B75">
        <w:rPr>
          <w:rFonts w:ascii="Calibri" w:hAnsi="宋体" w:cs="KjdjjjKrqmbjMxxxgtAdvTT5ada87cc"/>
          <w:color w:val="000000"/>
        </w:rPr>
        <w:t>、列选中器（</w:t>
      </w:r>
      <w:r w:rsidR="00E74EA1" w:rsidRPr="00B66B75">
        <w:rPr>
          <w:rFonts w:ascii="Calibri" w:hAnsi="Calibri" w:cs="KjdjjjKrqmbjMxxxgtAdvTT5ada87cc"/>
          <w:color w:val="000000"/>
        </w:rPr>
        <w:t>Y-sel</w:t>
      </w:r>
      <w:r w:rsidR="00E74EA1" w:rsidRPr="00B66B75">
        <w:rPr>
          <w:rFonts w:ascii="Calibri" w:hAnsi="宋体" w:cs="KjdjjjKrqmbjMxxxgtAdvTT5ada87cc"/>
          <w:color w:val="000000"/>
        </w:rPr>
        <w:t>）、由数据锁存器（</w:t>
      </w:r>
      <w:r w:rsidR="00E74EA1" w:rsidRPr="00B66B75">
        <w:rPr>
          <w:rFonts w:ascii="Calibri" w:hAnsi="Calibri" w:cs="KjdjjjKrqmbjMxxxgtAdvTT5ada87cc"/>
          <w:color w:val="000000"/>
        </w:rPr>
        <w:t>DL</w:t>
      </w:r>
      <w:r w:rsidR="00E74EA1" w:rsidRPr="00B66B75">
        <w:rPr>
          <w:rFonts w:ascii="Calibri" w:hAnsi="宋体" w:cs="KjdjjjKrqmbjMxxxgtAdvTT5ada87cc"/>
          <w:color w:val="000000"/>
        </w:rPr>
        <w:t>）组成的列控制电路和感应放大器（</w:t>
      </w:r>
      <w:r w:rsidR="00E74EA1" w:rsidRPr="00B66B75">
        <w:rPr>
          <w:rFonts w:ascii="Calibri" w:hAnsi="Calibri" w:cs="KjdjjjKrqmbjMxxxgtAdvTT5ada87cc"/>
          <w:color w:val="000000"/>
        </w:rPr>
        <w:t>SA</w:t>
      </w:r>
      <w:r w:rsidR="00E74EA1" w:rsidRPr="00B66B75">
        <w:rPr>
          <w:rFonts w:ascii="Calibri" w:hAnsi="宋体" w:cs="KjdjjjKrqmbjMxxxgtAdvTT5ada87cc"/>
          <w:color w:val="000000"/>
        </w:rPr>
        <w:t>）是由所有的块共享。在某些情况下，特别是为了实现更高的读取性能，采用分层的</w:t>
      </w:r>
      <w:r w:rsidR="00E74EA1" w:rsidRPr="00B66B75">
        <w:rPr>
          <w:rFonts w:ascii="Calibri" w:hAnsi="Calibri" w:cs="KjdjjjKrqmbjMxxxgtAdvTT5ada87cc"/>
          <w:color w:val="000000"/>
        </w:rPr>
        <w:t>BL</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w:t>
      </w:r>
      <w:r w:rsidR="00E74EA1" w:rsidRPr="00B66B75">
        <w:rPr>
          <w:rFonts w:ascii="Calibri" w:hAnsi="宋体" w:cs="KjdjjjKrqmbjMxxxgtAdvTT5ada87cc"/>
          <w:color w:val="000000"/>
        </w:rPr>
        <w:t>或</w:t>
      </w:r>
      <w:r w:rsidR="00E74EA1" w:rsidRPr="00B66B75">
        <w:rPr>
          <w:rFonts w:ascii="Calibri" w:hAnsi="Calibri" w:cs="KjdjjjKrqmbjMxxxgtAdvTT5ada87cc"/>
          <w:color w:val="000000"/>
        </w:rPr>
        <w:t>SA</w:t>
      </w:r>
      <w:r w:rsidR="00E74EA1" w:rsidRPr="00B66B75">
        <w:rPr>
          <w:rFonts w:ascii="Calibri" w:hAnsi="宋体" w:cs="KjdjjjKrqmbjMxxxgtAdvTT5ada87cc"/>
          <w:color w:val="000000"/>
        </w:rPr>
        <w:t>结构，以减少</w:t>
      </w:r>
      <w:r w:rsidR="00E74EA1" w:rsidRPr="00B66B75">
        <w:rPr>
          <w:rFonts w:ascii="Calibri" w:hAnsi="Calibri" w:cs="KjdjjjKrqmbjMxxxgtAdvTT5ada87cc"/>
          <w:color w:val="000000"/>
        </w:rPr>
        <w:t>BL</w:t>
      </w:r>
      <w:r w:rsidR="00E74EA1" w:rsidRPr="00B66B75">
        <w:rPr>
          <w:rFonts w:ascii="Calibri" w:hAnsi="宋体" w:cs="KjdjjjKrqmbjMxxxgtAdvTT5ada87cc"/>
          <w:color w:val="000000"/>
        </w:rPr>
        <w:t>的寄生电阻和电容，并尽量减少数据传播到输出缓冲区的时间。</w:t>
      </w:r>
      <w:r w:rsidR="00E74EA1" w:rsidRPr="00B66B75">
        <w:rPr>
          <w:rFonts w:ascii="Calibri" w:hAnsi="Calibri" w:cs="KjdjjjKrqmbjMxxxgtAdvTT5ada87cc"/>
          <w:color w:val="000000"/>
        </w:rPr>
        <w:t>DL</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SA</w:t>
      </w:r>
      <w:r w:rsidR="00E74EA1" w:rsidRPr="00B66B75">
        <w:rPr>
          <w:rFonts w:ascii="Calibri" w:hAnsi="宋体" w:cs="KjdjjjKrqmbjMxxxgtAdvTT5ada87cc"/>
          <w:color w:val="000000"/>
        </w:rPr>
        <w:t>的数量分别与最大编程单元大小和读总线宽度基本相同。</w:t>
      </w:r>
      <w:r w:rsidR="00E74EA1" w:rsidRPr="00B66B75">
        <w:rPr>
          <w:rFonts w:ascii="Calibri" w:hAnsi="Calibri" w:cs="KjdjjjKrqmbjMxxxgtAdvTT5ada87cc"/>
          <w:color w:val="000000"/>
        </w:rPr>
        <w:t>Y-sel</w:t>
      </w:r>
      <w:r w:rsidR="00E74EA1" w:rsidRPr="00B66B75">
        <w:rPr>
          <w:rFonts w:ascii="Calibri" w:hAnsi="宋体" w:cs="KjdjjjKrqmbjMxxxgtAdvTT5ada87cc"/>
          <w:color w:val="000000"/>
        </w:rPr>
        <w:t>有一个预定的复用比率，根据列地址将每个</w:t>
      </w:r>
      <w:r w:rsidR="00E74EA1" w:rsidRPr="00B66B75">
        <w:rPr>
          <w:rFonts w:ascii="Calibri" w:hAnsi="Calibri" w:cs="KjdjjjKrqmbjMxxxgtAdvTT5ada87cc"/>
          <w:color w:val="000000"/>
        </w:rPr>
        <w:t>DL</w:t>
      </w:r>
      <w:r w:rsidR="00E74EA1" w:rsidRPr="00B66B75">
        <w:rPr>
          <w:rFonts w:ascii="Calibri" w:hAnsi="宋体" w:cs="KjdjjjKrqmbjMxxxgtAdvTT5ada87cc"/>
          <w:color w:val="000000"/>
        </w:rPr>
        <w:t>或</w:t>
      </w:r>
      <w:r w:rsidR="00E74EA1" w:rsidRPr="00B66B75">
        <w:rPr>
          <w:rFonts w:ascii="Calibri" w:hAnsi="Calibri" w:cs="KjdjjjKrqmbjMxxxgtAdvTT5ada87cc"/>
          <w:color w:val="000000"/>
        </w:rPr>
        <w:t>SA</w:t>
      </w:r>
      <w:r w:rsidR="00E74EA1" w:rsidRPr="00B66B75">
        <w:rPr>
          <w:rFonts w:ascii="Calibri" w:hAnsi="宋体" w:cs="KjdjjjKrqmbjMxxxgtAdvTT5ada87cc"/>
          <w:color w:val="000000"/>
        </w:rPr>
        <w:t>连接到某个</w:t>
      </w:r>
      <w:r w:rsidR="00E74EA1" w:rsidRPr="00B66B75">
        <w:rPr>
          <w:rFonts w:ascii="Calibri" w:hAnsi="Calibri" w:cs="KjdjjjKrqmbjMxxxgtAdvTT5ada87cc"/>
          <w:color w:val="000000"/>
        </w:rPr>
        <w:t>BL</w:t>
      </w:r>
      <w:r w:rsidR="00E74EA1" w:rsidRPr="00B66B75">
        <w:rPr>
          <w:rFonts w:ascii="Calibri" w:hAnsi="宋体" w:cs="KjdjjjKrqmbjMxxxgtAdvTT5ada87cc"/>
          <w:color w:val="000000"/>
        </w:rPr>
        <w:t>。</w:t>
      </w: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以</w:t>
      </w:r>
      <w:r w:rsidRPr="00B66B75">
        <w:rPr>
          <w:rFonts w:ascii="Calibri" w:hAnsi="Calibri" w:cs="KjdjjjKrqmbjMxxxgtAdvTT5ada87cc"/>
          <w:color w:val="000000"/>
        </w:rPr>
        <w:t>1T FG</w:t>
      </w:r>
      <w:r w:rsidRPr="00B66B75">
        <w:rPr>
          <w:rFonts w:ascii="Calibri" w:hAnsi="宋体" w:cs="KjdjjjKrqmbjMxxxgtAdvTT5ada87cc"/>
          <w:color w:val="000000"/>
        </w:rPr>
        <w:t>单元为例，</w:t>
      </w:r>
      <w:r w:rsidR="0031111A">
        <w:rPr>
          <w:rFonts w:ascii="Calibri" w:hAnsi="宋体" w:cs="KjdjjjKrqmbjMxxxgtAdvTT5ada87cc"/>
          <w:color w:val="000000"/>
        </w:rPr>
        <w:fldChar w:fldCharType="begin"/>
      </w:r>
      <w:r w:rsidR="0038285B">
        <w:rPr>
          <w:rFonts w:ascii="Calibri" w:hAnsi="宋体" w:cs="KjdjjjKrqmbjMxxxgtAdvTT5ada87cc"/>
          <w:color w:val="000000"/>
        </w:rPr>
        <w:instrText xml:space="preserve"> REF _Ref104893198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64</w:t>
      </w:r>
      <w:r w:rsidR="0031111A">
        <w:rPr>
          <w:rFonts w:ascii="Calibri" w:hAnsi="宋体" w:cs="KjdjjjKrqmbjMxxxgtAdvTT5ada87cc"/>
          <w:color w:val="000000"/>
        </w:rPr>
        <w:fldChar w:fldCharType="end"/>
      </w:r>
      <w:r w:rsidRPr="00B66B75">
        <w:rPr>
          <w:rFonts w:ascii="Calibri" w:hAnsi="宋体" w:cs="KjdjjjKrqmbjMxxxgtAdvTT5ada87cc"/>
          <w:color w:val="000000"/>
        </w:rPr>
        <w:t>显示了擦除单元的典型阵列结构。这里，每个</w:t>
      </w:r>
      <w:r w:rsidRPr="00B66B75">
        <w:rPr>
          <w:rFonts w:ascii="Calibri" w:hAnsi="Calibri" w:cs="KjdjjjKrqmbjMxxxgtAdvTT5ada87cc"/>
          <w:color w:val="000000"/>
        </w:rPr>
        <w:t>CG</w:t>
      </w:r>
      <w:r w:rsidRPr="00B66B75">
        <w:rPr>
          <w:rFonts w:ascii="Calibri" w:hAnsi="宋体" w:cs="KjdjjjKrqmbjMxxxgtAdvTT5ada87cc"/>
          <w:color w:val="000000"/>
        </w:rPr>
        <w:t>都有其专用的驱动器，并与多个单元的栅极相连。与此相反，</w:t>
      </w:r>
      <w:r w:rsidRPr="00B66B75">
        <w:rPr>
          <w:rFonts w:ascii="Calibri" w:hAnsi="Calibri" w:cs="KjdjjjKrqmbjMxxxgtAdvTT5ada87cc"/>
          <w:color w:val="000000"/>
        </w:rPr>
        <w:t>SL</w:t>
      </w:r>
      <w:r w:rsidRPr="00B66B75">
        <w:rPr>
          <w:rFonts w:ascii="Calibri" w:hAnsi="宋体" w:cs="KjdjjjKrqmbjMxxxgtAdvTT5ada87cc"/>
          <w:color w:val="000000"/>
        </w:rPr>
        <w:t>连接到块中所有单元的源极。此外，在这种情况下，由于所选单元的阱应该被偏置在高电压下，存储器阵列的阱也被划分给每个块。</w:t>
      </w:r>
      <w:r w:rsidRPr="00B66B75">
        <w:rPr>
          <w:rFonts w:ascii="Calibri" w:hAnsi="Calibri" w:cs="KjdjjjKrqmbjMxxxgtAdvTT5ada87cc"/>
          <w:color w:val="000000"/>
        </w:rPr>
        <w:t>(</w:t>
      </w:r>
      <w:r w:rsidRPr="00B66B75">
        <w:rPr>
          <w:rFonts w:ascii="Calibri" w:hAnsi="宋体" w:cs="KjdjjjKrqmbjMxxxgtAdvTT5ada87cc"/>
          <w:color w:val="000000"/>
        </w:rPr>
        <w:t>如前所述，</w:t>
      </w:r>
      <w:r w:rsidRPr="00B66B75">
        <w:rPr>
          <w:rFonts w:ascii="Calibri" w:hAnsi="Calibri" w:cs="KjdjjjKrqmbjMxxxgtAdvTT5ada87cc"/>
          <w:color w:val="000000"/>
        </w:rPr>
        <w:t>BL</w:t>
      </w:r>
      <w:r w:rsidRPr="00B66B75">
        <w:rPr>
          <w:rFonts w:ascii="Calibri" w:hAnsi="宋体" w:cs="KjdjjjKrqmbjMxxxgtAdvTT5ada87cc"/>
          <w:color w:val="000000"/>
        </w:rPr>
        <w:t>不仅被该区块中的单元所共享，也被其他区块中的单元所共享。</w:t>
      </w:r>
      <w:r w:rsidRPr="00B66B75">
        <w:rPr>
          <w:rFonts w:ascii="Calibri" w:hAnsi="Calibri" w:cs="KjdjjjKrqmbjMxxxgtAdvTT5ada87cc"/>
          <w:color w:val="000000"/>
        </w:rPr>
        <w:t xml:space="preserve"> </w:t>
      </w:r>
    </w:p>
    <w:p w:rsidR="00E74EA1" w:rsidRPr="00B66B75" w:rsidRDefault="00E74EA1" w:rsidP="00CA2BAD">
      <w:pPr>
        <w:spacing w:beforeLines="50" w:afterLines="50"/>
        <w:ind w:firstLineChars="200" w:firstLine="480"/>
        <w:rPr>
          <w:rFonts w:ascii="Calibri" w:hAnsi="Calibri"/>
        </w:rPr>
      </w:pPr>
      <w:r w:rsidRPr="00B66B75">
        <w:rPr>
          <w:rFonts w:ascii="Calibri" w:hAnsi="宋体" w:cs="KjdjjjKrqmbjMxxxgtAdvTT5ada87cc"/>
          <w:color w:val="000000"/>
        </w:rPr>
        <w:t>如果在两种情况下采用相同的单元类型，</w:t>
      </w:r>
      <w:r w:rsidRPr="00B66B75">
        <w:rPr>
          <w:rFonts w:ascii="Calibri" w:hAnsi="Calibri" w:cs="KjdjjjKrqmbjMxxxgtAdvTT5ada87cc"/>
          <w:color w:val="000000"/>
        </w:rPr>
        <w:t>eFlash</w:t>
      </w:r>
      <w:r w:rsidRPr="00B66B75">
        <w:rPr>
          <w:rFonts w:ascii="Calibri" w:hAnsi="宋体" w:cs="KjdjjjKrqmbjMxxxgtAdvTT5ada87cc"/>
          <w:color w:val="000000"/>
        </w:rPr>
        <w:t>的存储器阵列架构的基本概念与独立闪存相似。然而，在某些</w:t>
      </w:r>
      <w:r w:rsidRPr="00B66B75">
        <w:rPr>
          <w:rFonts w:ascii="Calibri" w:hAnsi="宋体" w:cs="KjdjjjKrqmbjMxxxgtAdvTT5ada87cc"/>
        </w:rPr>
        <w:t>情况下</w:t>
      </w:r>
      <w:r w:rsidRPr="00B66B75">
        <w:rPr>
          <w:rFonts w:ascii="Calibri" w:hAnsi="宋体" w:cs="RchdgfRnyqfvPwmpkfAdvTT3713a231"/>
        </w:rPr>
        <w:t>，如</w:t>
      </w:r>
      <w:r w:rsidRPr="00B66B75">
        <w:rPr>
          <w:rFonts w:ascii="Calibri" w:hAnsi="宋体" w:cs="KjdjjjKrqmbjMxxxgtAdvTT5ada87cc"/>
        </w:rPr>
        <w:t>汽车或工业应用，强烈要求更高的性能和可靠性。更多的</w:t>
      </w:r>
      <w:r w:rsidRPr="00B66B75">
        <w:rPr>
          <w:rFonts w:ascii="Calibri" w:hAnsi="Calibri" w:cs="KjdjjjKrqmbjMxxxgtAdvTT5ada87cc"/>
        </w:rPr>
        <w:t>CG</w:t>
      </w:r>
      <w:r w:rsidRPr="00B66B75">
        <w:rPr>
          <w:rFonts w:ascii="Calibri" w:hAnsi="宋体" w:cs="KjdjjjKrqmbjMxxxgtAdvTT5ada87cc"/>
        </w:rPr>
        <w:t>或</w:t>
      </w:r>
      <w:r w:rsidRPr="0038285B">
        <w:rPr>
          <w:rFonts w:ascii="Calibri" w:hAnsi="Calibri" w:cs="KjdjjjKrqmbjMxxxgtAdvTT5ada87cc"/>
        </w:rPr>
        <w:t>SL</w:t>
      </w:r>
      <w:r w:rsidRPr="0038285B">
        <w:rPr>
          <w:rFonts w:ascii="Calibri" w:hAnsi="宋体" w:cs="KjdjjjKrqmbjMxxxgtAdvTT5ada87cc"/>
        </w:rPr>
        <w:t>缝合区域对于</w:t>
      </w:r>
      <w:r w:rsidRPr="00B66B75">
        <w:rPr>
          <w:rFonts w:ascii="Calibri" w:hAnsi="宋体" w:cs="KjdjjjKrqmbjMxxxgtAdvTT5ada87cc"/>
        </w:rPr>
        <w:t>更快的上升</w:t>
      </w:r>
      <w:r w:rsidRPr="00B66B75">
        <w:rPr>
          <w:rFonts w:ascii="Calibri" w:hAnsi="Calibri" w:cs="KjdjjjKrqmbjMxxxgtAdvTT5ada87cc"/>
        </w:rPr>
        <w:t>/</w:t>
      </w:r>
      <w:r w:rsidRPr="00B66B75">
        <w:rPr>
          <w:rFonts w:ascii="Calibri" w:hAnsi="宋体" w:cs="KjdjjjKrqmbjMxxxgtAdvTT5ada87cc"/>
        </w:rPr>
        <w:t>下降时间或噪声抑制可能是必要的。关于可靠性，单元间共享节点会导致编程干扰。一般来说，在</w:t>
      </w:r>
      <w:r w:rsidRPr="00B66B75">
        <w:rPr>
          <w:rFonts w:ascii="Calibri" w:hAnsi="Calibri" w:cs="KjdjjjKrqmbjMxxxgtAdvTT5ada87cc"/>
        </w:rPr>
        <w:t>P/E</w:t>
      </w:r>
      <w:r w:rsidRPr="00B66B75">
        <w:rPr>
          <w:rFonts w:ascii="Calibri" w:hAnsi="宋体" w:cs="KjdjjjKrqmbjMxxxgtAdvTT5ada87cc"/>
        </w:rPr>
        <w:t>操作中，共享一个节点的单元越多，该块中的单元就越容易受到编程干扰，导致</w:t>
      </w:r>
      <w:r w:rsidRPr="00B66B75">
        <w:rPr>
          <w:rFonts w:ascii="Calibri" w:hAnsi="Calibri" w:cs="KjdjjjKrqmbjMxxxgtAdvTT5ada87cc"/>
        </w:rPr>
        <w:t>Vth</w:t>
      </w:r>
      <w:r w:rsidRPr="00B66B75">
        <w:rPr>
          <w:rFonts w:ascii="Calibri" w:hAnsi="宋体" w:cs="KjdjjjKrqmbjMxxxgtAdvTT5ada87cc"/>
        </w:rPr>
        <w:t>偏移，在最坏的情况下，数据丢失。需要更精细的阵列划分和控制来抑制编程干扰对未选中的单元的影响。</w:t>
      </w:r>
      <w:r w:rsidRPr="00B66B75">
        <w:rPr>
          <w:rFonts w:ascii="Calibri" w:hAnsi="Calibri" w:cs="KjdjjjKrqmbjMxxxgtAdvTT5ada87cc"/>
        </w:rPr>
        <w:t xml:space="preserve"> </w:t>
      </w:r>
      <w:r w:rsidRPr="00B66B75">
        <w:rPr>
          <w:rFonts w:ascii="Calibri" w:hAnsi="Calibri"/>
        </w:rPr>
        <w:t xml:space="preserve"> </w:t>
      </w:r>
    </w:p>
    <w:p w:rsidR="00E74EA1" w:rsidRPr="00B66B75" w:rsidRDefault="001A6DDA" w:rsidP="00CA2BAD">
      <w:pPr>
        <w:autoSpaceDE w:val="0"/>
        <w:autoSpaceDN w:val="0"/>
        <w:spacing w:beforeLines="50" w:afterLines="50"/>
        <w:ind w:firstLineChars="200" w:firstLine="480"/>
        <w:rPr>
          <w:rFonts w:ascii="Calibri" w:hAnsi="Calibri" w:cs="KjdjjjKrqmbjMxxxgtAdvTT5ada87cc"/>
        </w:rPr>
      </w:pPr>
      <w:r>
        <w:rPr>
          <w:rFonts w:ascii="Calibri" w:hAnsi="Calibri" w:cs="KjdjjjKrqmbjMxxxgtAdvTT5ada87cc"/>
          <w:noProof/>
          <w:snapToGrid/>
        </w:rPr>
        <w:lastRenderedPageBreak/>
        <w:drawing>
          <wp:inline distT="0" distB="0" distL="0" distR="0">
            <wp:extent cx="5276850" cy="3981450"/>
            <wp:effectExtent l="19050" t="0" r="0" b="0"/>
            <wp:docPr id="7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77" cstate="print"/>
                    <a:srcRect/>
                    <a:stretch>
                      <a:fillRect/>
                    </a:stretch>
                  </pic:blipFill>
                  <pic:spPr bwMode="auto">
                    <a:xfrm>
                      <a:off x="0" y="0"/>
                      <a:ext cx="5276850" cy="3981450"/>
                    </a:xfrm>
                    <a:prstGeom prst="rect">
                      <a:avLst/>
                    </a:prstGeom>
                    <a:noFill/>
                    <a:ln w="9525">
                      <a:noFill/>
                      <a:miter lim="800000"/>
                      <a:headEnd/>
                      <a:tailEnd/>
                    </a:ln>
                  </pic:spPr>
                </pic:pic>
              </a:graphicData>
            </a:graphic>
          </wp:inline>
        </w:drawing>
      </w:r>
    </w:p>
    <w:p w:rsidR="00E74EA1" w:rsidRPr="00B66B75" w:rsidRDefault="0038285B" w:rsidP="0038285B">
      <w:pPr>
        <w:pStyle w:val="af5"/>
        <w:rPr>
          <w:rFonts w:ascii="Calibri" w:eastAsia="宋体" w:hAnsi="宋体" w:cs="KjdjjjKrqmbjMxxxgtAdvTT5ada87cc"/>
        </w:rPr>
      </w:pPr>
      <w:bookmarkStart w:id="68" w:name="_Ref104893165"/>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63</w:t>
      </w:r>
      <w:r w:rsidR="0031111A">
        <w:fldChar w:fldCharType="end"/>
      </w:r>
      <w:bookmarkEnd w:id="68"/>
      <w:r>
        <w:rPr>
          <w:rFonts w:hint="eastAsia"/>
        </w:rPr>
        <w:t xml:space="preserve"> </w:t>
      </w:r>
      <w:r w:rsidR="00E74EA1" w:rsidRPr="00B66B75">
        <w:rPr>
          <w:rFonts w:ascii="Calibri" w:eastAsia="宋体" w:hAnsi="宋体" w:cs="KjdjjjKrqmbjMxxxgtAdvTT5ada87cc"/>
        </w:rPr>
        <w:t>闪存阵列和相关电路的简化框图</w:t>
      </w:r>
    </w:p>
    <w:p w:rsidR="00E74EA1" w:rsidRPr="00B66B75" w:rsidRDefault="001A6DDA" w:rsidP="00CA2BAD">
      <w:pPr>
        <w:autoSpaceDE w:val="0"/>
        <w:autoSpaceDN w:val="0"/>
        <w:spacing w:beforeLines="50" w:afterLines="50"/>
        <w:ind w:firstLineChars="200" w:firstLine="480"/>
        <w:rPr>
          <w:rFonts w:ascii="Calibri" w:hAnsi="Calibri" w:cs="KjdjjjKrqmbjMxxxgtAdvTT5ada87cc"/>
        </w:rPr>
      </w:pPr>
      <w:r>
        <w:rPr>
          <w:rFonts w:ascii="Calibri" w:hAnsi="Calibri" w:cs="KjdjjjKrqmbjMxxxgtAdvTT5ada87cc"/>
          <w:noProof/>
          <w:snapToGrid/>
        </w:rPr>
        <w:drawing>
          <wp:inline distT="0" distB="0" distL="0" distR="0">
            <wp:extent cx="5276850" cy="4010025"/>
            <wp:effectExtent l="19050" t="0" r="0" b="0"/>
            <wp:docPr id="7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78" cstate="print"/>
                    <a:srcRect/>
                    <a:stretch>
                      <a:fillRect/>
                    </a:stretch>
                  </pic:blipFill>
                  <pic:spPr bwMode="auto">
                    <a:xfrm>
                      <a:off x="0" y="0"/>
                      <a:ext cx="5276850" cy="4010025"/>
                    </a:xfrm>
                    <a:prstGeom prst="rect">
                      <a:avLst/>
                    </a:prstGeom>
                    <a:noFill/>
                    <a:ln w="9525">
                      <a:noFill/>
                      <a:miter lim="800000"/>
                      <a:headEnd/>
                      <a:tailEnd/>
                    </a:ln>
                  </pic:spPr>
                </pic:pic>
              </a:graphicData>
            </a:graphic>
          </wp:inline>
        </w:drawing>
      </w:r>
    </w:p>
    <w:p w:rsidR="00E74EA1" w:rsidRPr="00B66B75" w:rsidRDefault="0038285B" w:rsidP="0038285B">
      <w:pPr>
        <w:pStyle w:val="af5"/>
        <w:rPr>
          <w:rFonts w:ascii="Calibri" w:eastAsia="宋体" w:hAnsi="宋体" w:cs="KjdjjjKrqmbjMxxxgtAdvTT5ada87cc"/>
        </w:rPr>
      </w:pPr>
      <w:bookmarkStart w:id="69" w:name="_Ref104893198"/>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64</w:t>
      </w:r>
      <w:r w:rsidR="0031111A">
        <w:fldChar w:fldCharType="end"/>
      </w:r>
      <w:bookmarkEnd w:id="69"/>
      <w:r>
        <w:rPr>
          <w:rFonts w:hint="eastAsia"/>
        </w:rPr>
        <w:t xml:space="preserve"> </w:t>
      </w:r>
      <w:r w:rsidR="00E74EA1" w:rsidRPr="00B66B75">
        <w:rPr>
          <w:rFonts w:ascii="Calibri" w:eastAsia="宋体" w:hAnsi="宋体" w:cs="KjdjjjKrqmbjMxxxgtAdvTT5ada87cc"/>
        </w:rPr>
        <w:t>带有</w:t>
      </w:r>
      <w:r w:rsidR="00E74EA1" w:rsidRPr="00B66B75">
        <w:rPr>
          <w:rFonts w:ascii="Calibri" w:eastAsia="宋体" w:hAnsi="Calibri" w:cs="KjdjjjKrqmbjMxxxgtAdvTT5ada87cc"/>
        </w:rPr>
        <w:t>1T FG</w:t>
      </w:r>
      <w:r w:rsidR="00E74EA1" w:rsidRPr="00B66B75">
        <w:rPr>
          <w:rFonts w:ascii="Calibri" w:eastAsia="宋体" w:hAnsi="宋体" w:cs="KjdjjjKrqmbjMxxxgtAdvTT5ada87cc"/>
        </w:rPr>
        <w:t>单元的擦除单元的典型阵列结构</w:t>
      </w:r>
    </w:p>
    <w:p w:rsidR="00E74EA1" w:rsidRPr="00B66B75" w:rsidRDefault="001A6DDA" w:rsidP="00CA2BAD">
      <w:pPr>
        <w:autoSpaceDE w:val="0"/>
        <w:autoSpaceDN w:val="0"/>
        <w:spacing w:beforeLines="50" w:afterLines="50"/>
        <w:rPr>
          <w:rFonts w:ascii="Calibri" w:hAnsi="Calibri" w:cs="KjdjjjKrqmbjMxxxgtAdvTT5ada87cc"/>
        </w:rPr>
      </w:pPr>
      <w:r>
        <w:rPr>
          <w:rFonts w:ascii="Calibri" w:hAnsi="宋体" w:cs="KjdjjjKrqmbjMxxxgtAdvTT5ada87cc"/>
          <w:noProof/>
          <w:snapToGrid/>
        </w:rPr>
        <w:lastRenderedPageBreak/>
        <w:drawing>
          <wp:inline distT="0" distB="0" distL="0" distR="0">
            <wp:extent cx="5267325" cy="2933700"/>
            <wp:effectExtent l="19050" t="0" r="9525" b="0"/>
            <wp:docPr id="7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79" cstate="print"/>
                    <a:srcRect/>
                    <a:stretch>
                      <a:fillRect/>
                    </a:stretch>
                  </pic:blipFill>
                  <pic:spPr bwMode="auto">
                    <a:xfrm>
                      <a:off x="0" y="0"/>
                      <a:ext cx="5267325" cy="2933700"/>
                    </a:xfrm>
                    <a:prstGeom prst="rect">
                      <a:avLst/>
                    </a:prstGeom>
                    <a:noFill/>
                    <a:ln w="9525">
                      <a:noFill/>
                      <a:miter lim="800000"/>
                      <a:headEnd/>
                      <a:tailEnd/>
                    </a:ln>
                  </pic:spPr>
                </pic:pic>
              </a:graphicData>
            </a:graphic>
          </wp:inline>
        </w:drawing>
      </w:r>
    </w:p>
    <w:p w:rsidR="00E74EA1" w:rsidRPr="00B66B75" w:rsidRDefault="0038285B" w:rsidP="0038285B">
      <w:pPr>
        <w:pStyle w:val="af5"/>
        <w:rPr>
          <w:rFonts w:ascii="Calibri" w:eastAsia="宋体" w:hAnsi="Calibri" w:cs="KjdjjjKrqmbjMxxxgtAdvTT5ada87cc"/>
        </w:rPr>
      </w:pPr>
      <w:bookmarkStart w:id="70" w:name="_Ref104893280"/>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65</w:t>
      </w:r>
      <w:r w:rsidR="0031111A">
        <w:fldChar w:fldCharType="end"/>
      </w:r>
      <w:bookmarkEnd w:id="70"/>
      <w:r>
        <w:rPr>
          <w:rFonts w:hint="eastAsia"/>
        </w:rPr>
        <w:t xml:space="preserve"> </w:t>
      </w:r>
      <w:r w:rsidR="00E74EA1" w:rsidRPr="00B66B75">
        <w:rPr>
          <w:rFonts w:ascii="Calibri" w:eastAsia="宋体" w:hAnsi="Calibri" w:cs="KjdjjjKrqmbjMxxxgtAdvTT5ada87cc" w:hint="eastAsia"/>
        </w:rPr>
        <w:t>高压电路的简化框图</w:t>
      </w:r>
    </w:p>
    <w:p w:rsidR="00E74EA1" w:rsidRPr="00B66B75" w:rsidRDefault="00E74EA1" w:rsidP="00CA2BAD">
      <w:pPr>
        <w:autoSpaceDE w:val="0"/>
        <w:autoSpaceDN w:val="0"/>
        <w:spacing w:beforeLines="50" w:afterLines="50"/>
        <w:ind w:firstLineChars="200" w:firstLine="480"/>
        <w:rPr>
          <w:rFonts w:ascii="Calibri" w:hAnsi="Calibri" w:cs="KjdjjjKrqmbjMxxxgtAdvTT5ada87cc"/>
        </w:rPr>
      </w:pPr>
    </w:p>
    <w:p w:rsidR="00E74EA1" w:rsidRPr="00B66B75" w:rsidRDefault="00E74EA1" w:rsidP="0097429B">
      <w:pPr>
        <w:pStyle w:val="4"/>
      </w:pPr>
      <w:r w:rsidRPr="00B66B75">
        <w:t>高压（</w:t>
      </w:r>
      <w:r w:rsidRPr="00B66B75">
        <w:t>HV</w:t>
      </w:r>
      <w:r w:rsidRPr="00B66B75">
        <w:t>）</w:t>
      </w:r>
      <w:r w:rsidRPr="00B66B75">
        <w:t>-</w:t>
      </w:r>
      <w:r w:rsidRPr="00B66B75">
        <w:t>电路设计</w:t>
      </w:r>
    </w:p>
    <w:p w:rsidR="00E74EA1" w:rsidRPr="00B66B75" w:rsidRDefault="0031111A" w:rsidP="00CA2BAD">
      <w:pPr>
        <w:spacing w:beforeLines="50" w:afterLines="50"/>
        <w:ind w:firstLineChars="200" w:firstLine="480"/>
        <w:rPr>
          <w:rFonts w:ascii="Calibri" w:hAnsi="Calibri" w:cs="KjdjjjKrqmbjMxxxgtAdvTT5ada87cc"/>
          <w:color w:val="000000"/>
        </w:rPr>
      </w:pPr>
      <w:r>
        <w:rPr>
          <w:rFonts w:ascii="Calibri" w:hAnsi="宋体" w:cs="KjdjjjKrqmbjMxxxgtAdvTT5ada87cc"/>
          <w:color w:val="000000"/>
        </w:rPr>
        <w:fldChar w:fldCharType="begin"/>
      </w:r>
      <w:r w:rsidR="0038285B">
        <w:rPr>
          <w:rFonts w:ascii="Calibri" w:hAnsi="宋体" w:cs="KjdjjjKrqmbjMxxxgtAdvTT5ada87cc"/>
          <w:color w:val="000000"/>
        </w:rPr>
        <w:instrText xml:space="preserve"> REF _Ref104893280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65</w:t>
      </w:r>
      <w:r>
        <w:rPr>
          <w:rFonts w:ascii="Calibri" w:hAnsi="宋体" w:cs="KjdjjjKrqmbjMxxxgtAdvTT5ada87cc"/>
          <w:color w:val="000000"/>
        </w:rPr>
        <w:fldChar w:fldCharType="end"/>
      </w:r>
      <w:r w:rsidR="00E74EA1" w:rsidRPr="00B66B75">
        <w:rPr>
          <w:rFonts w:ascii="Calibri" w:hAnsi="宋体" w:cs="KjdjjjKrqmbjMxxxgtAdvTT5ada87cc"/>
          <w:color w:val="000000"/>
        </w:rPr>
        <w:t>是</w:t>
      </w:r>
      <w:r w:rsidR="00E74EA1" w:rsidRPr="00B66B75">
        <w:rPr>
          <w:rFonts w:ascii="Calibri" w:hAnsi="Calibri" w:cs="KjdjjjKrqmbjMxxxgtAdvTT5ada87cc"/>
          <w:color w:val="000000"/>
        </w:rPr>
        <w:t>eFlash</w:t>
      </w:r>
      <w:r w:rsidR="00E74EA1" w:rsidRPr="00B66B75">
        <w:rPr>
          <w:rFonts w:ascii="Calibri" w:hAnsi="宋体" w:cs="KjdjjjKrqmbjMxxxgtAdvTT5ada87cc"/>
          <w:color w:val="000000"/>
        </w:rPr>
        <w:t>硬宏中高压（</w:t>
      </w:r>
      <w:r w:rsidR="00E74EA1" w:rsidRPr="00B66B75">
        <w:rPr>
          <w:rFonts w:ascii="Calibri" w:hAnsi="Calibri" w:cs="KjdjjjKrqmbjMxxxgtAdvTT5ada87cc"/>
          <w:color w:val="000000"/>
        </w:rPr>
        <w:t>HV</w:t>
      </w:r>
      <w:r w:rsidR="00E74EA1" w:rsidRPr="00B66B75">
        <w:rPr>
          <w:rFonts w:ascii="Calibri" w:hAnsi="宋体" w:cs="KjdjjjKrqmbjMxxxgtAdvTT5ada87cc"/>
          <w:color w:val="000000"/>
        </w:rPr>
        <w:t>）电路框图的一个例子。电源单元包括参考电压和电流发生器、环形振荡器（</w:t>
      </w:r>
      <w:r w:rsidR="00E74EA1" w:rsidRPr="00B66B75">
        <w:rPr>
          <w:rFonts w:ascii="Calibri" w:hAnsi="Calibri" w:cs="KjdjjjKrqmbjMxxxgtAdvTT5ada87cc"/>
          <w:color w:val="000000"/>
        </w:rPr>
        <w:t>ROSC</w:t>
      </w:r>
      <w:r w:rsidR="00E74EA1" w:rsidRPr="00B66B75">
        <w:rPr>
          <w:rFonts w:ascii="Calibri" w:hAnsi="宋体" w:cs="KjdjjjKrqmbjMxxxgtAdvTT5ada87cc"/>
          <w:color w:val="000000"/>
        </w:rPr>
        <w:t>），以及几套电荷泵（</w:t>
      </w:r>
      <w:r w:rsidR="00E74EA1" w:rsidRPr="00B66B75">
        <w:rPr>
          <w:rFonts w:ascii="Calibri" w:hAnsi="Calibri" w:cs="KjdjjjKrqmbjMxxxgtAdvTT5ada87cc"/>
          <w:color w:val="000000"/>
        </w:rPr>
        <w:t>CP</w:t>
      </w:r>
      <w:r w:rsidR="00E74EA1" w:rsidRPr="00B66B75">
        <w:rPr>
          <w:rFonts w:ascii="Calibri" w:hAnsi="宋体" w:cs="KjdjjjKrqmbjMxxxgtAdvTT5ada87cc"/>
          <w:color w:val="000000"/>
        </w:rPr>
        <w:t>）子系统、稳压器、电压开关（</w:t>
      </w:r>
      <w:r w:rsidR="00E74EA1" w:rsidRPr="00B66B75">
        <w:rPr>
          <w:rFonts w:ascii="Calibri" w:hAnsi="Calibri" w:cs="KjdjjjKrqmbjMxxxgtAdvTT5ada87cc"/>
          <w:color w:val="000000"/>
        </w:rPr>
        <w:t>VSW</w:t>
      </w:r>
      <w:r w:rsidR="00E74EA1" w:rsidRPr="00B66B75">
        <w:rPr>
          <w:rFonts w:ascii="Calibri" w:hAnsi="宋体" w:cs="KjdjjjKrqmbjMxxxgtAdvTT5ada87cc"/>
          <w:color w:val="000000"/>
        </w:rPr>
        <w:t>）和放电器。参考电压和电流发生器的输出信号不仅分配给功率单元中的电路块，也分配给功率单元外的其他块（如感应放大器控制电路）。基准时钟信号在</w:t>
      </w:r>
      <w:r w:rsidR="00E74EA1" w:rsidRPr="00B66B75">
        <w:rPr>
          <w:rFonts w:ascii="Calibri" w:hAnsi="Calibri" w:cs="KjdjjjKrqmbjMxxxgtAdvTT5ada87cc"/>
          <w:color w:val="000000"/>
        </w:rPr>
        <w:t>ROSC</w:t>
      </w:r>
      <w:r w:rsidR="00E74EA1" w:rsidRPr="00B66B75">
        <w:rPr>
          <w:rFonts w:ascii="Calibri" w:hAnsi="宋体" w:cs="KjdjjjKrqmbjMxxxgtAdvTT5ada87cc"/>
          <w:color w:val="000000"/>
        </w:rPr>
        <w:t>中产生并分配给</w:t>
      </w:r>
      <w:r w:rsidR="00E74EA1" w:rsidRPr="00B66B75">
        <w:rPr>
          <w:rFonts w:ascii="Calibri" w:hAnsi="Calibri" w:cs="KjdjjjKrqmbjMxxxgtAdvTT5ada87cc"/>
          <w:color w:val="000000"/>
        </w:rPr>
        <w:t>CP</w:t>
      </w:r>
      <w:r w:rsidR="00E74EA1" w:rsidRPr="00B66B75">
        <w:rPr>
          <w:rFonts w:ascii="Calibri" w:hAnsi="宋体" w:cs="KjdjjjKrqmbjMxxxgtAdvTT5ada87cc"/>
          <w:color w:val="000000"/>
        </w:rPr>
        <w:t>子系统。每个</w:t>
      </w:r>
      <w:r w:rsidR="00E74EA1" w:rsidRPr="00B66B75">
        <w:rPr>
          <w:rFonts w:ascii="Calibri" w:hAnsi="Calibri" w:cs="KjdjjjKrqmbjMxxxgtAdvTT5ada87cc"/>
          <w:color w:val="000000"/>
        </w:rPr>
        <w:t>CP</w:t>
      </w:r>
      <w:r w:rsidR="00E74EA1" w:rsidRPr="00B66B75">
        <w:rPr>
          <w:rFonts w:ascii="Calibri" w:hAnsi="宋体" w:cs="KjdjjjKrqmbjMxxxgtAdvTT5ada87cc"/>
          <w:color w:val="000000"/>
        </w:rPr>
        <w:t>子系统包括一个专用的本地时钟发生器，一个电平检测器和一个</w:t>
      </w:r>
      <w:r w:rsidR="00E74EA1" w:rsidRPr="00B66B75">
        <w:rPr>
          <w:rFonts w:ascii="Calibri" w:hAnsi="Calibri" w:cs="KjdjjjKrqmbjMxxxgtAdvTT5ada87cc"/>
          <w:color w:val="000000"/>
        </w:rPr>
        <w:t>CP</w:t>
      </w:r>
      <w:r w:rsidR="00E74EA1" w:rsidRPr="00B66B75">
        <w:rPr>
          <w:rFonts w:ascii="Calibri" w:hAnsi="宋体" w:cs="KjdjjjKrqmbjMxxxgtAdvTT5ada87cc"/>
          <w:color w:val="000000"/>
        </w:rPr>
        <w:t>，以产生一个预定的</w:t>
      </w:r>
      <w:r w:rsidR="00E74EA1" w:rsidRPr="00B66B75">
        <w:rPr>
          <w:rFonts w:ascii="Calibri" w:hAnsi="Calibri" w:cs="KjdjjjKrqmbjMxxxgtAdvTT5ada87cc"/>
          <w:color w:val="000000"/>
        </w:rPr>
        <w:t>HV</w:t>
      </w:r>
      <w:r w:rsidR="00E74EA1" w:rsidRPr="00B66B75">
        <w:rPr>
          <w:rFonts w:ascii="Calibri" w:hAnsi="宋体" w:cs="KjdjjjKrqmbjMxxxgtAdvTT5ada87cc"/>
          <w:color w:val="000000"/>
        </w:rPr>
        <w:t>电平。在某些情况下，一个调节器被连接到</w:t>
      </w:r>
      <w:r w:rsidR="00E74EA1" w:rsidRPr="00B66B75">
        <w:rPr>
          <w:rFonts w:ascii="Calibri" w:hAnsi="Calibri" w:cs="KjdjjjKrqmbjMxxxgtAdvTT5ada87cc"/>
          <w:color w:val="000000"/>
        </w:rPr>
        <w:t>CP</w:t>
      </w:r>
      <w:r w:rsidR="00E74EA1" w:rsidRPr="00B66B75">
        <w:rPr>
          <w:rFonts w:ascii="Calibri" w:hAnsi="宋体" w:cs="KjdjjjKrqmbjMxxxgtAdvTT5ada87cc"/>
          <w:color w:val="000000"/>
        </w:rPr>
        <w:t>子系统的输出，并将其电平向下转换为另一个电平。其中一个输出共享（有线</w:t>
      </w:r>
      <w:r w:rsidR="00E74EA1" w:rsidRPr="00B66B75">
        <w:rPr>
          <w:rFonts w:ascii="Calibri" w:hAnsi="Calibri" w:cs="KjdjjjKrqmbjMxxxgtAdvTT5ada87cc"/>
          <w:color w:val="000000"/>
        </w:rPr>
        <w:t>OR</w:t>
      </w:r>
      <w:r w:rsidR="00E74EA1" w:rsidRPr="00B66B75">
        <w:rPr>
          <w:rFonts w:ascii="Calibri" w:hAnsi="宋体" w:cs="KjdjjjKrqmbjMxxxgtAdvTT5ada87cc"/>
          <w:color w:val="000000"/>
        </w:rPr>
        <w:t>）的</w:t>
      </w:r>
      <w:r w:rsidR="00E74EA1" w:rsidRPr="00B66B75">
        <w:rPr>
          <w:rFonts w:ascii="Calibri" w:hAnsi="Calibri" w:cs="KjdjjjKrqmbjMxxxgtAdvTT5ada87cc"/>
          <w:color w:val="000000"/>
        </w:rPr>
        <w:t>VSW</w:t>
      </w:r>
      <w:r w:rsidR="00E74EA1" w:rsidRPr="00B66B75">
        <w:rPr>
          <w:rFonts w:ascii="Calibri" w:hAnsi="宋体" w:cs="KjdjjjKrqmbjMxxxgtAdvTT5ada87cc"/>
          <w:color w:val="000000"/>
        </w:rPr>
        <w:t>选中性地打开，并将相应的电压水平传输给解码器。解码器和驱动器最终将这些电压提供给存储器阵列中的选中节点。</w:t>
      </w: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eFlash</w:t>
      </w:r>
      <w:r w:rsidRPr="00B66B75">
        <w:rPr>
          <w:rFonts w:ascii="Calibri" w:hAnsi="宋体" w:cs="KjdjjjKrqmbjMxxxgtAdvTT5ada87cc"/>
          <w:color w:val="000000"/>
        </w:rPr>
        <w:t>硬宏中的高压电路块与独立闪存中的电路块看起来几乎一样。然而，对于电源单元中的一些电路，需要不同的电路设计技术或方法。这些差异部分来自于可用于高压电路设计的高压晶体管的规格限制。在独立的闪存中，开发了专用的</w:t>
      </w:r>
      <w:r w:rsidRPr="00B66B75">
        <w:rPr>
          <w:rFonts w:ascii="Calibri" w:hAnsi="Calibri" w:cs="KjdjjjKrqmbjMxxxgtAdvTT5ada87cc"/>
          <w:color w:val="000000"/>
        </w:rPr>
        <w:t>HV</w:t>
      </w:r>
      <w:r w:rsidRPr="00B66B75">
        <w:rPr>
          <w:rFonts w:ascii="Calibri" w:hAnsi="宋体" w:cs="KjdjjjKrqmbjMxxxgtAdvTT5ada87cc"/>
          <w:color w:val="000000"/>
        </w:rPr>
        <w:t>晶体管，其击穿电压（</w:t>
      </w:r>
      <w:r w:rsidRPr="00B66B75">
        <w:rPr>
          <w:rFonts w:ascii="Calibri" w:hAnsi="Calibri" w:cs="KjdjjjKrqmbjMxxxgtAdvTT5ada87cc"/>
          <w:color w:val="000000"/>
        </w:rPr>
        <w:t>Vbd</w:t>
      </w:r>
      <w:r w:rsidRPr="00B66B75">
        <w:rPr>
          <w:rFonts w:ascii="Calibri" w:hAnsi="宋体" w:cs="KjdjjjKrqmbjMxxxgtAdvTT5ada87cc"/>
          <w:color w:val="000000"/>
        </w:rPr>
        <w:t>）被设计成</w:t>
      </w:r>
      <w:r w:rsidRPr="00B66B75">
        <w:rPr>
          <w:rFonts w:ascii="Calibri" w:hAnsi="宋体" w:cs="HqtydxXdctlmHnrjxnAdvTT5ada87cc"/>
          <w:color w:val="000000"/>
        </w:rPr>
        <w:t>足以</w:t>
      </w:r>
      <w:r w:rsidRPr="00B66B75">
        <w:rPr>
          <w:rFonts w:ascii="Calibri" w:hAnsi="宋体" w:cs="KjdjjjKrqmbjMxxxgtAdvTT5ada87cc"/>
          <w:color w:val="000000"/>
        </w:rPr>
        <w:t>高于编程或擦除操作所需的最大电压。相反，在嵌入式</w:t>
      </w:r>
      <w:r w:rsidRPr="00B66B75">
        <w:rPr>
          <w:rFonts w:ascii="Calibri" w:hAnsi="宋体" w:cs="DlrwkwYgpxrvNwfxgxAdvGTIMES-R"/>
          <w:color w:val="000000"/>
        </w:rPr>
        <w:t>闪存</w:t>
      </w:r>
      <w:r w:rsidRPr="00B66B75">
        <w:rPr>
          <w:rFonts w:ascii="Calibri" w:hAnsi="宋体" w:cs="KjdjjjKrqmbjMxxxgtAdvTT5ada87cc"/>
          <w:color w:val="000000"/>
        </w:rPr>
        <w:t>的情况下，集成这种专用的</w:t>
      </w:r>
      <w:r w:rsidRPr="00B66B75">
        <w:rPr>
          <w:rFonts w:ascii="Calibri" w:hAnsi="Calibri" w:cs="KjdjjjKrqmbjMxxxgtAdvTT5ada87cc"/>
          <w:color w:val="000000"/>
        </w:rPr>
        <w:t>HV</w:t>
      </w:r>
      <w:r w:rsidRPr="00B66B75">
        <w:rPr>
          <w:rFonts w:ascii="Calibri" w:hAnsi="宋体" w:cs="KjdjjjKrqmbjMxxxgtAdvTT5ada87cc"/>
          <w:color w:val="000000"/>
        </w:rPr>
        <w:t>晶体管意味着总工艺成本的显著增加。尽管使用已经装备在基底逻辑</w:t>
      </w:r>
      <w:r w:rsidRPr="00B66B75">
        <w:rPr>
          <w:rFonts w:ascii="Calibri" w:hAnsi="Calibri" w:cs="KjdjjjKrqmbjMxxxgtAdvTT5ada87cc"/>
          <w:color w:val="000000"/>
        </w:rPr>
        <w:t>CMOS</w:t>
      </w:r>
      <w:r w:rsidRPr="00B66B75">
        <w:rPr>
          <w:rFonts w:ascii="Calibri" w:hAnsi="宋体" w:cs="KjdjjjKrqmbjMxxxgtAdvTT5ada87cc"/>
          <w:color w:val="000000"/>
        </w:rPr>
        <w:t>工艺中的标准</w:t>
      </w:r>
      <w:r w:rsidRPr="00B66B75">
        <w:rPr>
          <w:rFonts w:ascii="Calibri" w:hAnsi="Calibri" w:cs="KjdjjjKrqmbjMxxxgtAdvTT5ada87cc"/>
          <w:color w:val="000000"/>
        </w:rPr>
        <w:t>IO</w:t>
      </w:r>
      <w:r w:rsidRPr="00B66B75">
        <w:rPr>
          <w:rFonts w:ascii="Calibri" w:hAnsi="宋体" w:cs="KjdjjjKrqmbjMxxxgtAdvTT5ada87cc"/>
          <w:color w:val="000000"/>
        </w:rPr>
        <w:t>晶体管是可取的，但它们的最大击穿电压对于闪存中的</w:t>
      </w:r>
      <w:r w:rsidRPr="00B66B75">
        <w:rPr>
          <w:rFonts w:ascii="Calibri" w:hAnsi="Calibri" w:cs="KjdjjjKrqmbjMxxxgtAdvTT5ada87cc"/>
          <w:color w:val="000000"/>
        </w:rPr>
        <w:t>HV</w:t>
      </w:r>
      <w:r w:rsidRPr="00B66B75">
        <w:rPr>
          <w:rFonts w:ascii="Calibri" w:hAnsi="宋体" w:cs="KjdjjjKrqmbjMxxxgtAdvTT5ada87cc"/>
          <w:color w:val="000000"/>
        </w:rPr>
        <w:t>电路设计来说还不够高。这就是为什么在</w:t>
      </w:r>
      <w:r w:rsidRPr="00B66B75">
        <w:rPr>
          <w:rFonts w:ascii="Calibri" w:hAnsi="Calibri" w:cs="KjdjjjKrqmbjMxxxgtAdvTT5ada87cc"/>
          <w:color w:val="000000"/>
        </w:rPr>
        <w:t>eFlash</w:t>
      </w:r>
      <w:r w:rsidRPr="00B66B75">
        <w:rPr>
          <w:rFonts w:ascii="Calibri" w:hAnsi="宋体" w:cs="KjdjjjKrqmbjMxxxgtAdvTT5ada87cc"/>
          <w:color w:val="000000"/>
        </w:rPr>
        <w:t>硬芯片设计中需要特殊的设计技术来平衡存储单元操作的电压要求和现有器件的规格。</w:t>
      </w:r>
    </w:p>
    <w:p w:rsidR="00E74EA1"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这里介绍了</w:t>
      </w:r>
      <w:r w:rsidRPr="00B66B75">
        <w:rPr>
          <w:rFonts w:ascii="Calibri" w:hAnsi="Calibri" w:cs="KjdjjjKrqmbjMxxxgtAdvTT5ada87cc"/>
          <w:color w:val="000000"/>
        </w:rPr>
        <w:t>eFlash</w:t>
      </w:r>
      <w:r w:rsidRPr="00B66B75">
        <w:rPr>
          <w:rFonts w:ascii="Calibri" w:hAnsi="宋体" w:cs="KjdjjjKrqmbjMxxxgtAdvTT5ada87cc"/>
          <w:color w:val="000000"/>
        </w:rPr>
        <w:t>硬宏中高压电路设计技术的三个例子。</w:t>
      </w:r>
      <w:r w:rsidR="0031111A">
        <w:rPr>
          <w:rFonts w:ascii="Calibri" w:hAnsi="宋体" w:cs="KjdjjjKrqmbjMxxxgtAdvTT5ada87cc"/>
          <w:color w:val="000000"/>
        </w:rPr>
        <w:fldChar w:fldCharType="begin"/>
      </w:r>
      <w:r w:rsidR="009631EB">
        <w:rPr>
          <w:rFonts w:ascii="Calibri" w:hAnsi="宋体" w:cs="KjdjjjKrqmbjMxxxgtAdvTT5ada87cc"/>
          <w:color w:val="000000"/>
        </w:rPr>
        <w:instrText xml:space="preserve"> REF _Ref104893572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66</w:t>
      </w:r>
      <w:r w:rsidR="0031111A">
        <w:rPr>
          <w:rFonts w:ascii="Calibri" w:hAnsi="宋体" w:cs="KjdjjjKrqmbjMxxxgtAdvTT5ada87cc"/>
          <w:color w:val="000000"/>
        </w:rPr>
        <w:fldChar w:fldCharType="end"/>
      </w:r>
      <w:r w:rsidRPr="00B66B75">
        <w:rPr>
          <w:rFonts w:ascii="Calibri" w:hAnsi="宋体" w:cs="KjdjjjKrqmbjMxxxgtAdvTT5ada87cc"/>
          <w:color w:val="000000"/>
        </w:rPr>
        <w:t>介绍了第一个处理高压的基本技术。当处理高电压时，</w:t>
      </w:r>
      <w:r w:rsidRPr="00B66B75">
        <w:rPr>
          <w:rFonts w:ascii="Calibri" w:hAnsi="Calibri" w:cs="KjdjjjKrqmbjMxxxgtAdvTT5ada87cc"/>
          <w:color w:val="000000"/>
        </w:rPr>
        <w:t>VP=VHH</w:t>
      </w:r>
      <w:r w:rsidRPr="00B66B75">
        <w:rPr>
          <w:rFonts w:ascii="Calibri" w:hAnsi="宋体" w:cs="KjdjjjKrqmbjMxxxgtAdvTT5ada87cc"/>
          <w:color w:val="000000"/>
        </w:rPr>
        <w:t>，高于</w:t>
      </w:r>
      <w:r w:rsidRPr="00B66B75">
        <w:rPr>
          <w:rFonts w:ascii="Calibri" w:hAnsi="Calibri" w:cs="KjdjjjKrqmbjMxxxgtAdvTT5ada87cc"/>
          <w:color w:val="000000"/>
        </w:rPr>
        <w:t>Vbd</w:t>
      </w:r>
      <w:r w:rsidRPr="00B66B75">
        <w:rPr>
          <w:rFonts w:ascii="Calibri" w:hAnsi="宋体" w:cs="KjdjjjKrqmbjMxxxgtAdvTT5ada87cc"/>
          <w:color w:val="000000"/>
        </w:rPr>
        <w:t>，低端电压</w:t>
      </w:r>
      <w:r w:rsidRPr="00B66B75">
        <w:rPr>
          <w:rFonts w:ascii="Calibri" w:hAnsi="Calibri" w:cs="KjdjjjKrqmbjMxxxgtAdvTT5ada87cc"/>
          <w:color w:val="000000"/>
        </w:rPr>
        <w:t>VN</w:t>
      </w:r>
      <w:r w:rsidRPr="00B66B75">
        <w:rPr>
          <w:rFonts w:ascii="Calibri" w:hAnsi="宋体" w:cs="KjdjjjKrqmbjMxxxgtAdvTT5ada87cc"/>
          <w:color w:val="000000"/>
        </w:rPr>
        <w:t>从</w:t>
      </w:r>
      <w:r w:rsidRPr="00B66B75">
        <w:rPr>
          <w:rFonts w:ascii="Calibri" w:hAnsi="Calibri" w:cs="KjdjjjKrqmbjMxxxgtAdvTT5ada87cc"/>
          <w:color w:val="000000"/>
        </w:rPr>
        <w:t>0V</w:t>
      </w:r>
      <w:r w:rsidRPr="00B66B75">
        <w:rPr>
          <w:rFonts w:ascii="Calibri" w:hAnsi="宋体" w:cs="KjdjjjKrqmbjMxxxgtAdvTT5ada87cc"/>
          <w:color w:val="000000"/>
        </w:rPr>
        <w:t>提升到</w:t>
      </w:r>
      <w:r w:rsidRPr="00B66B75">
        <w:rPr>
          <w:rFonts w:ascii="Calibri" w:hAnsi="Calibri" w:cs="KjdjjjKrqmbjMxxxgtAdvTT5ada87cc"/>
          <w:color w:val="000000"/>
        </w:rPr>
        <w:t>VLH</w:t>
      </w:r>
      <w:r w:rsidRPr="00B66B75">
        <w:rPr>
          <w:rFonts w:ascii="Calibri" w:hAnsi="宋体" w:cs="KjdjjjKrqmbjMxxxgtAdvTT5ada87cc"/>
          <w:color w:val="000000"/>
        </w:rPr>
        <w:t>，使</w:t>
      </w:r>
      <w:r w:rsidRPr="00B66B75">
        <w:rPr>
          <w:rFonts w:ascii="Calibri" w:hAnsi="Calibri" w:cs="KjdjjjKrqmbjMxxxgtAdvTT5ada87cc"/>
          <w:color w:val="000000"/>
        </w:rPr>
        <w:t>VP</w:t>
      </w:r>
      <w:r w:rsidRPr="00B66B75">
        <w:rPr>
          <w:rFonts w:ascii="Calibri" w:hAnsi="Calibri" w:cs="XgwchdWtlrpsGbsfdqAdvTTdf37bfe4"/>
          <w:color w:val="000000"/>
        </w:rPr>
        <w:t>-</w:t>
      </w:r>
      <w:r w:rsidRPr="00B66B75">
        <w:rPr>
          <w:rFonts w:ascii="Calibri" w:hAnsi="Calibri" w:cs="KjdjjjKrqmbjMxxxgtAdvTT5ada87cc"/>
          <w:color w:val="000000"/>
        </w:rPr>
        <w:t>VN</w:t>
      </w:r>
      <w:r w:rsidRPr="00B66B75">
        <w:rPr>
          <w:rFonts w:ascii="Calibri" w:hAnsi="宋体" w:cs="KjdjjjKrqmbjMxxxgtAdvTT5ada87cc"/>
          <w:color w:val="000000"/>
        </w:rPr>
        <w:t>（</w:t>
      </w:r>
      <w:r w:rsidRPr="00B66B75">
        <w:rPr>
          <w:rFonts w:ascii="Calibri" w:hAnsi="Calibri" w:cs="KjdjjjKrqmbjMxxxgtAdvTT5ada87cc"/>
          <w:color w:val="000000"/>
        </w:rPr>
        <w:t>=VHH</w:t>
      </w:r>
      <w:r w:rsidRPr="00B66B75">
        <w:rPr>
          <w:rFonts w:ascii="Calibri" w:hAnsi="Calibri" w:cs="XgwchdWtlrpsGbsfdqAdvTTdf37bfe4"/>
          <w:color w:val="000000"/>
        </w:rPr>
        <w:t>-</w:t>
      </w:r>
      <w:r w:rsidRPr="00B66B75">
        <w:rPr>
          <w:rFonts w:ascii="Calibri" w:hAnsi="Calibri" w:cs="KjdjjjKrqmbjMxxxgtAdvTT5ada87cc"/>
          <w:color w:val="000000"/>
        </w:rPr>
        <w:t>VLH</w:t>
      </w:r>
      <w:r w:rsidRPr="00B66B75">
        <w:rPr>
          <w:rFonts w:ascii="Calibri" w:hAnsi="宋体" w:cs="KjdjjjKrqmbjMxxxgtAdvTT5ada87cc"/>
          <w:color w:val="000000"/>
        </w:rPr>
        <w:t>）变得比</w:t>
      </w:r>
      <w:r w:rsidRPr="00B66B75">
        <w:rPr>
          <w:rFonts w:ascii="Calibri" w:hAnsi="Calibri" w:cs="KjdjjjKrqmbjMxxxgtAdvTT5ada87cc"/>
          <w:color w:val="000000"/>
        </w:rPr>
        <w:t>Vbd</w:t>
      </w:r>
      <w:r w:rsidRPr="00B66B75">
        <w:rPr>
          <w:rFonts w:ascii="Calibri" w:hAnsi="宋体" w:cs="KjdjjjKrqmbjMxxxgtAdvTT5ada87cc"/>
          <w:color w:val="000000"/>
        </w:rPr>
        <w:t>小。请注意，需要充分的时间控制，使</w:t>
      </w:r>
      <w:r w:rsidRPr="00B66B75">
        <w:rPr>
          <w:rFonts w:ascii="Calibri" w:hAnsi="Calibri" w:cs="KjdjjjKrqmbjMxxxgtAdvTT5ada87cc"/>
          <w:color w:val="000000"/>
        </w:rPr>
        <w:t>VN</w:t>
      </w:r>
      <w:r w:rsidRPr="00B66B75">
        <w:rPr>
          <w:rFonts w:ascii="Calibri" w:hAnsi="宋体" w:cs="KjdjjjKrqmbjMxxxgtAdvTT5ada87cc"/>
          <w:color w:val="000000"/>
        </w:rPr>
        <w:t>到达</w:t>
      </w:r>
      <w:r w:rsidRPr="00B66B75">
        <w:rPr>
          <w:rFonts w:ascii="Calibri" w:hAnsi="Calibri" w:cs="KjdjjjKrqmbjMxxxgtAdvTT5ada87cc"/>
          <w:color w:val="000000"/>
        </w:rPr>
        <w:t>VLH</w:t>
      </w:r>
      <w:r w:rsidRPr="00B66B75">
        <w:rPr>
          <w:rFonts w:ascii="Calibri" w:hAnsi="宋体" w:cs="KjdjjjKrqmbjMxxxgtAdvTT5ada87cc"/>
          <w:color w:val="000000"/>
        </w:rPr>
        <w:t>的时间早于或与</w:t>
      </w:r>
      <w:r w:rsidRPr="00B66B75">
        <w:rPr>
          <w:rFonts w:ascii="Calibri" w:hAnsi="Calibri" w:cs="KjdjjjKrqmbjMxxxgtAdvTT5ada87cc"/>
          <w:color w:val="000000"/>
        </w:rPr>
        <w:t>VP</w:t>
      </w:r>
      <w:r w:rsidRPr="00B66B75">
        <w:rPr>
          <w:rFonts w:ascii="Calibri" w:hAnsi="宋体" w:cs="KjdjjjKrqmbjMxxxgtAdvTT5ada87cc"/>
          <w:color w:val="000000"/>
        </w:rPr>
        <w:t>从</w:t>
      </w:r>
      <w:r w:rsidRPr="00B66B75">
        <w:rPr>
          <w:rFonts w:ascii="Calibri" w:hAnsi="Calibri" w:cs="KjdjjjKrqmbjMxxxgtAdvTT5ada87cc"/>
          <w:color w:val="000000"/>
        </w:rPr>
        <w:t>VHL</w:t>
      </w:r>
      <w:r w:rsidRPr="00B66B75">
        <w:rPr>
          <w:rFonts w:ascii="Calibri" w:hAnsi="宋体" w:cs="KjdjjjKrqmbjMxxxgtAdvTT5ada87cc"/>
          <w:color w:val="000000"/>
        </w:rPr>
        <w:t>到达</w:t>
      </w:r>
      <w:r w:rsidRPr="00B66B75">
        <w:rPr>
          <w:rFonts w:ascii="Calibri" w:hAnsi="Calibri" w:cs="KjdjjjKrqmbjMxxxgtAdvTT5ada87cc"/>
          <w:color w:val="000000"/>
        </w:rPr>
        <w:t>VHH</w:t>
      </w:r>
      <w:r w:rsidRPr="00B66B75">
        <w:rPr>
          <w:rFonts w:ascii="Calibri" w:hAnsi="宋体" w:cs="KjdjjjKrqmbjMxxxgtAdvTT5ada87cc"/>
          <w:color w:val="000000"/>
        </w:rPr>
        <w:t>的时间同时进行。</w:t>
      </w:r>
      <w:r w:rsidRPr="00B66B75">
        <w:rPr>
          <w:rFonts w:ascii="Calibri" w:hAnsi="Calibri" w:cs="KjdjjjKrqmbjMxxxgtAdvTT5ada87cc"/>
          <w:color w:val="000000"/>
        </w:rPr>
        <w:t xml:space="preserve"> </w:t>
      </w:r>
    </w:p>
    <w:p w:rsidR="009631EB" w:rsidRPr="00B66B75" w:rsidRDefault="001A6DDA" w:rsidP="00CA2BAD">
      <w:pPr>
        <w:autoSpaceDE w:val="0"/>
        <w:autoSpaceDN w:val="0"/>
        <w:spacing w:beforeLines="50" w:afterLines="50"/>
        <w:ind w:firstLineChars="200" w:firstLine="480"/>
        <w:rPr>
          <w:rFonts w:ascii="Calibri" w:hAnsi="Calibri" w:cs="KjdjjjKrqmbjMxxxgtAdvTT5ada87cc"/>
          <w:color w:val="000000"/>
        </w:rPr>
      </w:pPr>
      <w:r>
        <w:rPr>
          <w:rFonts w:ascii="Calibri" w:hAnsi="Calibri" w:cs="KjdjjjKrqmbjMxxxgtAdvTT5ada87cc"/>
          <w:noProof/>
          <w:snapToGrid/>
          <w:color w:val="000000"/>
        </w:rPr>
        <w:lastRenderedPageBreak/>
        <w:drawing>
          <wp:inline distT="0" distB="0" distL="0" distR="0">
            <wp:extent cx="5276850" cy="2038350"/>
            <wp:effectExtent l="19050" t="0" r="0" b="0"/>
            <wp:docPr id="7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80" cstate="print"/>
                    <a:srcRect/>
                    <a:stretch>
                      <a:fillRect/>
                    </a:stretch>
                  </pic:blipFill>
                  <pic:spPr bwMode="auto">
                    <a:xfrm>
                      <a:off x="0" y="0"/>
                      <a:ext cx="5276850" cy="2038350"/>
                    </a:xfrm>
                    <a:prstGeom prst="rect">
                      <a:avLst/>
                    </a:prstGeom>
                    <a:noFill/>
                    <a:ln w="9525">
                      <a:noFill/>
                      <a:miter lim="800000"/>
                      <a:headEnd/>
                      <a:tailEnd/>
                    </a:ln>
                  </pic:spPr>
                </pic:pic>
              </a:graphicData>
            </a:graphic>
          </wp:inline>
        </w:drawing>
      </w:r>
    </w:p>
    <w:p w:rsidR="009631EB" w:rsidRPr="00B66B75" w:rsidRDefault="009631EB" w:rsidP="009631EB">
      <w:pPr>
        <w:pStyle w:val="af5"/>
        <w:rPr>
          <w:rFonts w:ascii="Calibri" w:eastAsia="宋体" w:hAnsi="Calibri" w:cs="KjdjjjKrqmbjMxxxgtAdvTT5ada87cc"/>
        </w:rPr>
      </w:pPr>
      <w:bookmarkStart w:id="71" w:name="_Ref104893572"/>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66</w:t>
      </w:r>
      <w:r w:rsidR="0031111A">
        <w:fldChar w:fldCharType="end"/>
      </w:r>
      <w:bookmarkEnd w:id="71"/>
      <w:r>
        <w:rPr>
          <w:rFonts w:hint="eastAsia"/>
        </w:rPr>
        <w:t xml:space="preserve"> </w:t>
      </w:r>
      <w:r w:rsidRPr="00B66B75">
        <w:rPr>
          <w:rFonts w:ascii="Calibri" w:eastAsia="宋体" w:hAnsi="宋体" w:cs="KjdjjjKrqmbjMxxxgtAdvTT5ada87cc"/>
        </w:rPr>
        <w:t>高压设计技术</w:t>
      </w:r>
      <w:r w:rsidR="00867092">
        <w:rPr>
          <w:rFonts w:ascii="Calibri" w:eastAsia="宋体" w:hAnsi="宋体" w:cs="KjdjjjKrqmbjMxxxgtAdvTT5ada87cc" w:hint="eastAsia"/>
        </w:rPr>
        <w:t>（</w:t>
      </w:r>
      <w:r w:rsidRPr="00B66B75">
        <w:rPr>
          <w:rFonts w:ascii="Calibri" w:eastAsia="宋体" w:hAnsi="Calibri" w:cs="KjdjjjKrqmbjMxxxgtAdvTT5ada87cc"/>
        </w:rPr>
        <w:t>1</w:t>
      </w:r>
      <w:r w:rsidR="00867092">
        <w:rPr>
          <w:rFonts w:ascii="Calibri" w:eastAsia="宋体" w:hAnsi="Calibri" w:cs="KjdjjjKrqmbjMxxxgtAdvTT5ada87cc" w:hint="eastAsia"/>
        </w:rPr>
        <w:t>）</w:t>
      </w:r>
    </w:p>
    <w:p w:rsidR="009631EB" w:rsidRPr="00B66B75" w:rsidRDefault="009631EB" w:rsidP="00CA2BAD">
      <w:pPr>
        <w:spacing w:beforeLines="50" w:afterLines="50"/>
        <w:ind w:firstLineChars="200" w:firstLine="480"/>
        <w:rPr>
          <w:rFonts w:ascii="Calibri" w:hAnsi="Calibri" w:cs="KjdjjjKrqmbjMxxxgtAdvTT5ada87cc"/>
          <w:color w:val="000000"/>
        </w:rPr>
      </w:pPr>
    </w:p>
    <w:p w:rsidR="00E74EA1" w:rsidRDefault="0031111A" w:rsidP="00CA2BAD">
      <w:pPr>
        <w:spacing w:beforeLines="50" w:afterLines="50"/>
        <w:ind w:firstLineChars="200" w:firstLine="480"/>
        <w:rPr>
          <w:rFonts w:ascii="Calibri" w:hAnsi="Calibri" w:cs="KjdjjjKrqmbjMxxxgtAdvTT5ada87cc"/>
          <w:color w:val="000000"/>
        </w:rPr>
      </w:pPr>
      <w:r>
        <w:rPr>
          <w:rFonts w:ascii="Calibri" w:hAnsi="宋体" w:cs="KjdjjjKrqmbjMxxxgtAdvTT5ada87cc"/>
          <w:color w:val="000000"/>
        </w:rPr>
        <w:fldChar w:fldCharType="begin"/>
      </w:r>
      <w:r w:rsidR="00867092">
        <w:rPr>
          <w:rFonts w:ascii="Calibri" w:hAnsi="宋体" w:cs="KjdjjjKrqmbjMxxxgtAdvTT5ada87cc"/>
          <w:color w:val="000000"/>
        </w:rPr>
        <w:instrText xml:space="preserve"> REF _Ref104893669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67</w:t>
      </w:r>
      <w:r>
        <w:rPr>
          <w:rFonts w:ascii="Calibri" w:hAnsi="宋体" w:cs="KjdjjjKrqmbjMxxxgtAdvTT5ada87cc"/>
          <w:color w:val="000000"/>
        </w:rPr>
        <w:fldChar w:fldCharType="end"/>
      </w:r>
      <w:r w:rsidR="00E74EA1" w:rsidRPr="00B66B75">
        <w:rPr>
          <w:rFonts w:ascii="Calibri" w:hAnsi="宋体" w:cs="KjdjjjKrqmbjMxxxgtAdvTT5ada87cc"/>
          <w:color w:val="000000"/>
        </w:rPr>
        <w:t>显示了作为第二个例子的</w:t>
      </w:r>
      <w:r w:rsidR="00E74EA1" w:rsidRPr="00B66B75">
        <w:rPr>
          <w:rFonts w:ascii="Calibri" w:hAnsi="Calibri" w:cs="KjdjjjKrqmbjMxxxgtAdvTT5ada87cc"/>
          <w:color w:val="000000"/>
        </w:rPr>
        <w:t>VSW</w:t>
      </w:r>
      <w:r w:rsidR="00E74EA1" w:rsidRPr="00B66B75">
        <w:rPr>
          <w:rFonts w:ascii="Calibri" w:hAnsi="宋体" w:cs="KjdjjjKrqmbjMxxxgtAdvTT5ada87cc"/>
          <w:color w:val="000000"/>
        </w:rPr>
        <w:t>中使用的电平转换电路。保护晶体管（</w:t>
      </w:r>
      <w:r w:rsidR="00E74EA1" w:rsidRPr="00B66B75">
        <w:rPr>
          <w:rFonts w:ascii="Calibri" w:hAnsi="Calibri" w:cs="KjdjjjKrqmbjMxxxgtAdvTT5ada87cc"/>
          <w:color w:val="000000"/>
        </w:rPr>
        <w:t>P3</w:t>
      </w:r>
      <w:r w:rsidR="00E74EA1" w:rsidRPr="00B66B75">
        <w:rPr>
          <w:rFonts w:ascii="Calibri" w:hAnsi="宋体" w:cs="KjdjjjKrqmbjMxxxgtAdvTT5ada87cc"/>
          <w:color w:val="000000"/>
        </w:rPr>
        <w:t>、</w:t>
      </w:r>
      <w:r w:rsidR="00E74EA1" w:rsidRPr="00B66B75">
        <w:rPr>
          <w:rFonts w:ascii="Calibri" w:hAnsi="Calibri" w:cs="KjdjjjKrqmbjMxxxgtAdvTT5ada87cc"/>
          <w:color w:val="000000"/>
        </w:rPr>
        <w:t>P4</w:t>
      </w:r>
      <w:r w:rsidR="00E74EA1" w:rsidRPr="00B66B75">
        <w:rPr>
          <w:rFonts w:ascii="Calibri" w:hAnsi="宋体" w:cs="KjdjjjKrqmbjMxxxgtAdvTT5ada87cc"/>
          <w:color w:val="000000"/>
        </w:rPr>
        <w:t>、</w:t>
      </w:r>
      <w:r w:rsidR="00E74EA1" w:rsidRPr="00B66B75">
        <w:rPr>
          <w:rFonts w:ascii="Calibri" w:hAnsi="Calibri" w:cs="KjdjjjKrqmbjMxxxgtAdvTT5ada87cc"/>
          <w:color w:val="000000"/>
        </w:rPr>
        <w:t>N3</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N4</w:t>
      </w:r>
      <w:r w:rsidR="00E74EA1" w:rsidRPr="00B66B75">
        <w:rPr>
          <w:rFonts w:ascii="Calibri" w:hAnsi="宋体" w:cs="KjdjjjKrqmbjMxxxgtAdvTT5ada87cc"/>
          <w:color w:val="000000"/>
        </w:rPr>
        <w:t>）被插入，电压缓解信号</w:t>
      </w:r>
      <w:r w:rsidR="00E74EA1" w:rsidRPr="00B66B75">
        <w:rPr>
          <w:rFonts w:ascii="Calibri" w:hAnsi="Calibri" w:cs="KjdjjjKrqmbjMxxxgtAdvTT5ada87cc"/>
          <w:color w:val="000000"/>
        </w:rPr>
        <w:t>VMP</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VMN</w:t>
      </w:r>
      <w:r w:rsidR="00E74EA1" w:rsidRPr="00B66B75">
        <w:rPr>
          <w:rFonts w:ascii="Calibri" w:hAnsi="宋体" w:cs="KjdjjjKrqmbjMxxxgtAdvTT5ada87cc"/>
          <w:color w:val="000000"/>
        </w:rPr>
        <w:t>被偏置在它们的栅极。</w:t>
      </w:r>
      <w:r w:rsidR="00E74EA1" w:rsidRPr="00B66B75">
        <w:rPr>
          <w:rFonts w:ascii="Calibri" w:hAnsi="Calibri" w:cs="KjdjjjKrqmbjMxxxgtAdvTT5ada87cc"/>
          <w:color w:val="000000"/>
        </w:rPr>
        <w:t>N3</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N4</w:t>
      </w:r>
      <w:r w:rsidR="00E74EA1" w:rsidRPr="00B66B75">
        <w:rPr>
          <w:rFonts w:ascii="Calibri" w:hAnsi="宋体" w:cs="KjdjjjKrqmbjMxxxgtAdvTT5ada87cc"/>
          <w:color w:val="000000"/>
        </w:rPr>
        <w:t>钳制节点</w:t>
      </w:r>
      <w:r w:rsidR="00E74EA1" w:rsidRPr="00B66B75">
        <w:rPr>
          <w:rFonts w:ascii="Calibri" w:hAnsi="Calibri" w:cs="KjdjjjKrqmbjMxxxgtAdvTT5ada87cc"/>
          <w:color w:val="000000"/>
        </w:rPr>
        <w:t>NA</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NB</w:t>
      </w:r>
      <w:r w:rsidR="00E74EA1" w:rsidRPr="00B66B75">
        <w:rPr>
          <w:rFonts w:ascii="Calibri" w:hAnsi="宋体" w:cs="KjdjjjKrqmbjMxxxgtAdvTT5ada87cc"/>
          <w:color w:val="000000"/>
        </w:rPr>
        <w:t>的电压水平，使其最大值小于</w:t>
      </w:r>
      <w:r w:rsidR="00E74EA1" w:rsidRPr="00B66B75">
        <w:rPr>
          <w:rFonts w:ascii="Calibri" w:hAnsi="Calibri" w:cs="KjdjjjKrqmbjMxxxgtAdvTT5ada87cc"/>
          <w:color w:val="000000"/>
        </w:rPr>
        <w:t>VMN</w:t>
      </w:r>
      <w:r w:rsidR="00E74EA1" w:rsidRPr="00B66B75">
        <w:rPr>
          <w:rFonts w:ascii="Calibri" w:hAnsi="Calibri" w:cs="XgwchdWtlrpsGbsfdqAdvTTdf37bfe4"/>
          <w:color w:val="000000"/>
        </w:rPr>
        <w:t>-</w:t>
      </w:r>
      <w:r w:rsidR="00E74EA1" w:rsidRPr="00B66B75">
        <w:rPr>
          <w:rFonts w:ascii="Calibri" w:hAnsi="Calibri" w:cs="KjdjjjKrqmbjMxxxgtAdvTT5ada87cc"/>
          <w:color w:val="000000"/>
        </w:rPr>
        <w:t>Vthn</w:t>
      </w:r>
      <w:r w:rsidR="00E74EA1" w:rsidRPr="00B66B75">
        <w:rPr>
          <w:rFonts w:ascii="Calibri" w:hAnsi="宋体" w:cs="KjdjjjKrqmbjMxxxgtAdvTT5ada87cc"/>
          <w:color w:val="000000"/>
        </w:rPr>
        <w:t>。</w:t>
      </w:r>
      <w:r w:rsidR="00E74EA1" w:rsidRPr="00B66B75">
        <w:rPr>
          <w:rFonts w:ascii="Calibri" w:hAnsi="Calibri" w:cs="KjdjjjKrqmbjMxxxgtAdvTT5ada87cc"/>
          <w:color w:val="000000"/>
        </w:rPr>
        <w:t>P3</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P4</w:t>
      </w:r>
      <w:r w:rsidR="00E74EA1" w:rsidRPr="00B66B75">
        <w:rPr>
          <w:rFonts w:ascii="Calibri" w:hAnsi="宋体" w:cs="KjdjjjKrqmbjMxxxgtAdvTT5ada87cc"/>
          <w:color w:val="000000"/>
        </w:rPr>
        <w:t>钳制</w:t>
      </w:r>
      <w:r w:rsidR="00E74EA1" w:rsidRPr="00B66B75">
        <w:rPr>
          <w:rFonts w:ascii="Calibri" w:hAnsi="Calibri" w:cs="KjdjjjKrqmbjMxxxgtAdvTT5ada87cc"/>
          <w:color w:val="000000"/>
        </w:rPr>
        <w:t>VOUTP</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NC</w:t>
      </w:r>
      <w:r w:rsidR="00E74EA1" w:rsidRPr="00B66B75">
        <w:rPr>
          <w:rFonts w:ascii="Calibri" w:hAnsi="宋体" w:cs="KjdjjjKrqmbjMxxxgtAdvTT5ada87cc"/>
          <w:color w:val="000000"/>
        </w:rPr>
        <w:t>的电压水平，使其最大值高于</w:t>
      </w:r>
      <w:r w:rsidR="00E74EA1" w:rsidRPr="00B66B75">
        <w:rPr>
          <w:rFonts w:ascii="Calibri" w:hAnsi="Calibri" w:cs="KjdjjjKrqmbjMxxxgtAdvTT5ada87cc"/>
          <w:color w:val="000000"/>
        </w:rPr>
        <w:t>VMP + Vthp</w:t>
      </w:r>
      <w:r w:rsidR="00E74EA1" w:rsidRPr="00B66B75">
        <w:rPr>
          <w:rFonts w:ascii="Calibri" w:hAnsi="宋体" w:cs="KjdjjjKrqmbjMxxxgtAdvTT5ada87cc"/>
          <w:color w:val="000000"/>
        </w:rPr>
        <w:t>。任意两个节点之间的电压差是以下数值之一；</w:t>
      </w:r>
      <w:r w:rsidR="00E74EA1" w:rsidRPr="00B66B75">
        <w:rPr>
          <w:rFonts w:ascii="Calibri" w:hAnsi="Calibri" w:cs="KjdjjjKrqmbjMxxxgtAdvTT5ada87cc"/>
          <w:color w:val="000000"/>
        </w:rPr>
        <w:t>0</w:t>
      </w:r>
      <w:r w:rsidR="00E74EA1" w:rsidRPr="00B66B75">
        <w:rPr>
          <w:rFonts w:ascii="Calibri" w:hAnsi="宋体" w:cs="KjdjjjKrqmbjMxxxgtAdvTT5ada87cc"/>
          <w:color w:val="000000"/>
        </w:rPr>
        <w:t>，</w:t>
      </w:r>
      <w:r w:rsidR="00E74EA1" w:rsidRPr="00B66B75">
        <w:rPr>
          <w:rFonts w:ascii="Calibri" w:hAnsi="Calibri" w:cs="KjdjjjKrqmbjMxxxgtAdvTT5ada87cc"/>
          <w:color w:val="000000"/>
        </w:rPr>
        <w:t>VP</w:t>
      </w:r>
      <w:r w:rsidR="00E74EA1" w:rsidRPr="00B66B75">
        <w:rPr>
          <w:rFonts w:ascii="Calibri" w:hAnsi="Calibri" w:cs="XgwchdWtlrpsGbsfdqAdvTTdf37bfe4"/>
          <w:color w:val="000000"/>
        </w:rPr>
        <w:t>-</w:t>
      </w:r>
      <w:r w:rsidR="00E74EA1" w:rsidRPr="00B66B75">
        <w:rPr>
          <w:rFonts w:ascii="Calibri" w:hAnsi="宋体" w:cs="KjdjjjKrqmbjMxxxgtAdvTT5ada87cc"/>
          <w:color w:val="000000"/>
        </w:rPr>
        <w:t>（</w:t>
      </w:r>
      <w:r w:rsidR="00E74EA1" w:rsidRPr="00B66B75">
        <w:rPr>
          <w:rFonts w:ascii="Calibri" w:hAnsi="Calibri" w:cs="KjdjjjKrqmbjMxxxgtAdvTT5ada87cc"/>
          <w:color w:val="000000"/>
        </w:rPr>
        <w:t>VMN</w:t>
      </w:r>
      <w:r w:rsidR="00E74EA1" w:rsidRPr="00B66B75">
        <w:rPr>
          <w:rFonts w:ascii="Calibri" w:hAnsi="Calibri" w:cs="XgwchdWtlrpsGbsfdqAdvTTdf37bfe4"/>
          <w:color w:val="000000"/>
        </w:rPr>
        <w:t>-</w:t>
      </w:r>
      <w:r w:rsidR="00E74EA1" w:rsidRPr="00B66B75">
        <w:rPr>
          <w:rFonts w:ascii="Calibri" w:hAnsi="Calibri" w:cs="KjdjjjKrqmbjMxxxgtAdvTT5ada87cc"/>
          <w:color w:val="000000"/>
        </w:rPr>
        <w:t>Vthn</w:t>
      </w:r>
      <w:r w:rsidR="00E74EA1" w:rsidRPr="00B66B75">
        <w:rPr>
          <w:rFonts w:ascii="Calibri" w:hAnsi="宋体" w:cs="KjdjjjKrqmbjMxxxgtAdvTT5ada87cc"/>
          <w:color w:val="000000"/>
        </w:rPr>
        <w:t>），</w:t>
      </w:r>
      <w:r w:rsidR="00E74EA1" w:rsidRPr="00B66B75">
        <w:rPr>
          <w:rFonts w:ascii="Calibri" w:hAnsi="Calibri" w:cs="KjdjjjKrqmbjMxxxgtAdvTT5ada87cc"/>
          <w:color w:val="000000"/>
        </w:rPr>
        <w:t>VMN</w:t>
      </w:r>
      <w:r w:rsidR="00E74EA1" w:rsidRPr="00B66B75">
        <w:rPr>
          <w:rFonts w:ascii="Calibri" w:hAnsi="Calibri" w:cs="XgwchdWtlrpsGbsfdqAdvTTdf37bfe4"/>
          <w:color w:val="000000"/>
        </w:rPr>
        <w:t>-</w:t>
      </w:r>
      <w:r w:rsidR="00E74EA1" w:rsidRPr="00B66B75">
        <w:rPr>
          <w:rFonts w:ascii="Calibri" w:hAnsi="Calibri" w:cs="KjdjjjKrqmbjMxxxgtAdvTT5ada87cc"/>
          <w:color w:val="000000"/>
        </w:rPr>
        <w:t>Vthn</w:t>
      </w:r>
      <w:r w:rsidR="00E74EA1" w:rsidRPr="00B66B75">
        <w:rPr>
          <w:rFonts w:ascii="Calibri" w:hAnsi="宋体" w:cs="KjdjjjKrqmbjMxxxgtAdvTT5ada87cc"/>
          <w:color w:val="000000"/>
        </w:rPr>
        <w:t>，</w:t>
      </w:r>
      <w:r w:rsidR="00E74EA1" w:rsidRPr="00B66B75">
        <w:rPr>
          <w:rFonts w:ascii="Calibri" w:hAnsi="Calibri" w:cs="KjdjjjKrqmbjMxxxgtAdvTT5ada87cc"/>
          <w:color w:val="000000"/>
        </w:rPr>
        <w:t>VP</w:t>
      </w:r>
      <w:r w:rsidR="00E74EA1" w:rsidRPr="00B66B75">
        <w:rPr>
          <w:rFonts w:ascii="Calibri" w:hAnsi="Calibri" w:cs="XgwchdWtlrpsGbsfdqAdvTTdf37bfe4"/>
          <w:color w:val="000000"/>
        </w:rPr>
        <w:t>-</w:t>
      </w:r>
      <w:r w:rsidR="00E74EA1" w:rsidRPr="00B66B75">
        <w:rPr>
          <w:rFonts w:ascii="Calibri" w:hAnsi="宋体" w:cs="KjdjjjKrqmbjMxxxgtAdvTT5ada87cc"/>
          <w:color w:val="000000"/>
        </w:rPr>
        <w:t>（</w:t>
      </w:r>
      <w:r w:rsidR="00E74EA1" w:rsidRPr="00B66B75">
        <w:rPr>
          <w:rFonts w:ascii="Calibri" w:hAnsi="Calibri" w:cs="KjdjjjKrqmbjMxxxgtAdvTT5ada87cc"/>
          <w:color w:val="000000"/>
        </w:rPr>
        <w:t>VMP + Vthp</w:t>
      </w:r>
      <w:r w:rsidR="00E74EA1" w:rsidRPr="00B66B75">
        <w:rPr>
          <w:rFonts w:ascii="Calibri" w:hAnsi="宋体" w:cs="KjdjjjKrqmbjMxxxgtAdvTT5ada87cc"/>
          <w:color w:val="000000"/>
        </w:rPr>
        <w:t>），或</w:t>
      </w:r>
      <w:r w:rsidR="00E74EA1" w:rsidRPr="00B66B75">
        <w:rPr>
          <w:rFonts w:ascii="Calibri" w:hAnsi="Calibri" w:cs="KjdjjjKrqmbjMxxxgtAdvTT5ada87cc"/>
          <w:color w:val="000000"/>
        </w:rPr>
        <w:t>VMP + Vthp</w:t>
      </w:r>
      <w:r w:rsidR="00E74EA1" w:rsidRPr="00B66B75">
        <w:rPr>
          <w:rFonts w:ascii="Calibri" w:hAnsi="宋体" w:cs="KjdjjjKrqmbjMxxxgtAdvTT5ada87cc"/>
          <w:color w:val="000000"/>
        </w:rPr>
        <w:t>。通过适当地选中</w:t>
      </w:r>
      <w:r w:rsidR="00E74EA1" w:rsidRPr="00B66B75">
        <w:rPr>
          <w:rFonts w:ascii="Calibri" w:hAnsi="Calibri" w:cs="KjdjjjKrqmbjMxxxgtAdvTT5ada87cc"/>
          <w:color w:val="000000"/>
        </w:rPr>
        <w:t>VMN</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VMP</w:t>
      </w:r>
      <w:r w:rsidR="00E74EA1" w:rsidRPr="00B66B75">
        <w:rPr>
          <w:rFonts w:ascii="Calibri" w:hAnsi="宋体" w:cs="KjdjjjKrqmbjMxxxgtAdvTT5ada87cc"/>
          <w:color w:val="000000"/>
        </w:rPr>
        <w:t>的电压，这些值可以被设定为小于</w:t>
      </w:r>
      <w:r w:rsidR="00E74EA1" w:rsidRPr="00B66B75">
        <w:rPr>
          <w:rFonts w:ascii="Calibri" w:hAnsi="Calibri" w:cs="KjdjjjKrqmbjMxxxgtAdvTT5ada87cc"/>
          <w:color w:val="000000"/>
        </w:rPr>
        <w:t>Vbd</w:t>
      </w:r>
      <w:r w:rsidR="00E74EA1" w:rsidRPr="00B66B75">
        <w:rPr>
          <w:rFonts w:ascii="Calibri" w:hAnsi="宋体" w:cs="KjdjjjKrqmbjMxxxgtAdvTT5ada87cc"/>
          <w:color w:val="000000"/>
        </w:rPr>
        <w:t>。类似的设计技术已经在技术会议上报告过，并被广泛采用，特别是在嵌入式存储器中。</w:t>
      </w:r>
    </w:p>
    <w:p w:rsidR="00867092" w:rsidRPr="00B66B75" w:rsidRDefault="001A6DDA" w:rsidP="00CA2BAD">
      <w:pPr>
        <w:autoSpaceDE w:val="0"/>
        <w:autoSpaceDN w:val="0"/>
        <w:spacing w:beforeLines="50" w:afterLines="50"/>
        <w:ind w:firstLineChars="200" w:firstLine="480"/>
        <w:rPr>
          <w:rFonts w:ascii="Calibri" w:hAnsi="Calibri" w:cs="KjdjjjKrqmbjMxxxgtAdvTT5ada87cc"/>
        </w:rPr>
      </w:pPr>
      <w:r>
        <w:rPr>
          <w:rFonts w:ascii="Calibri" w:hAnsi="Calibri" w:cs="KjdjjjKrqmbjMxxxgtAdvTT5ada87cc"/>
          <w:noProof/>
          <w:snapToGrid/>
        </w:rPr>
        <w:drawing>
          <wp:inline distT="0" distB="0" distL="0" distR="0">
            <wp:extent cx="5276850" cy="3981450"/>
            <wp:effectExtent l="19050" t="0" r="0" b="0"/>
            <wp:docPr id="7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81" cstate="print"/>
                    <a:srcRect/>
                    <a:stretch>
                      <a:fillRect/>
                    </a:stretch>
                  </pic:blipFill>
                  <pic:spPr bwMode="auto">
                    <a:xfrm>
                      <a:off x="0" y="0"/>
                      <a:ext cx="5276850" cy="3981450"/>
                    </a:xfrm>
                    <a:prstGeom prst="rect">
                      <a:avLst/>
                    </a:prstGeom>
                    <a:noFill/>
                    <a:ln w="9525">
                      <a:noFill/>
                      <a:miter lim="800000"/>
                      <a:headEnd/>
                      <a:tailEnd/>
                    </a:ln>
                  </pic:spPr>
                </pic:pic>
              </a:graphicData>
            </a:graphic>
          </wp:inline>
        </w:drawing>
      </w:r>
    </w:p>
    <w:p w:rsidR="00867092" w:rsidRPr="00B66B75" w:rsidRDefault="00867092" w:rsidP="00867092">
      <w:pPr>
        <w:pStyle w:val="af5"/>
        <w:rPr>
          <w:rFonts w:ascii="Calibri" w:eastAsia="宋体" w:hAnsi="Calibri" w:cs="KjdjjjKrqmbjMxxxgtAdvTT5ada87cc"/>
          <w:color w:val="000000"/>
        </w:rPr>
      </w:pPr>
      <w:bookmarkStart w:id="72" w:name="_Ref104893669"/>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67</w:t>
      </w:r>
      <w:r w:rsidR="0031111A">
        <w:fldChar w:fldCharType="end"/>
      </w:r>
      <w:bookmarkEnd w:id="72"/>
      <w:r>
        <w:rPr>
          <w:rFonts w:hint="eastAsia"/>
        </w:rPr>
        <w:t xml:space="preserve"> </w:t>
      </w:r>
      <w:r w:rsidRPr="00B66B75">
        <w:rPr>
          <w:rFonts w:ascii="Calibri" w:eastAsia="宋体" w:hAnsi="宋体" w:cs="KjdjjjKrqmbjMxxxgtAdvTT5ada87cc"/>
        </w:rPr>
        <w:t>高压设计技术（</w:t>
      </w:r>
      <w:r w:rsidRPr="00B66B75">
        <w:rPr>
          <w:rFonts w:ascii="Calibri" w:eastAsia="宋体" w:hAnsi="Calibri" w:cs="KjdjjjKrqmbjMxxxgtAdvTT5ada87cc"/>
        </w:rPr>
        <w:t>2</w:t>
      </w:r>
      <w:r w:rsidRPr="00B66B75">
        <w:rPr>
          <w:rFonts w:ascii="Calibri" w:eastAsia="宋体" w:hAnsi="宋体" w:cs="KjdjjjKrqmbjMxxxgtAdvTT5ada87cc"/>
        </w:rPr>
        <w:t>）：</w:t>
      </w:r>
      <w:r>
        <w:rPr>
          <w:rFonts w:ascii="Calibri" w:eastAsia="宋体" w:hAnsi="宋体" w:cs="KjdjjjKrqmbjMxxxgtAdvTT5ada87cc" w:hint="eastAsia"/>
        </w:rPr>
        <w:t>(</w:t>
      </w:r>
      <w:r w:rsidRPr="00B66B75">
        <w:rPr>
          <w:rFonts w:ascii="Calibri" w:eastAsia="宋体" w:hAnsi="Calibri" w:cs="YwrsnlVvltgkPvxqwlAdvTTeeee58d9"/>
        </w:rPr>
        <w:t>a</w:t>
      </w:r>
      <w:r>
        <w:rPr>
          <w:rFonts w:ascii="Calibri" w:eastAsia="宋体" w:hAnsi="Calibri" w:cs="YwrsnlVvltgkPvxqwlAdvTTeeee58d9" w:hint="eastAsia"/>
        </w:rPr>
        <w:t>)</w:t>
      </w:r>
      <w:r w:rsidRPr="00B66B75">
        <w:rPr>
          <w:rFonts w:ascii="Calibri" w:eastAsia="宋体" w:hAnsi="Calibri" w:cs="YwrsnlVvltgkPvxqwlAdvTTeeee58d9"/>
        </w:rPr>
        <w:t xml:space="preserve"> </w:t>
      </w:r>
      <w:r w:rsidRPr="00B66B75">
        <w:rPr>
          <w:rFonts w:ascii="Calibri" w:eastAsia="宋体" w:hAnsi="Calibri" w:cs="KjdjjjKrqmbjMxxxgtAdvTT5ada87cc"/>
        </w:rPr>
        <w:t>VSW</w:t>
      </w:r>
      <w:r w:rsidRPr="00B66B75">
        <w:rPr>
          <w:rFonts w:ascii="Calibri" w:eastAsia="宋体" w:hAnsi="宋体" w:cs="KjdjjjKrqmbjMxxxgtAdvTT5ada87cc"/>
        </w:rPr>
        <w:t>的方框图，</w:t>
      </w:r>
      <w:r>
        <w:rPr>
          <w:rFonts w:ascii="Calibri" w:eastAsia="宋体" w:hAnsi="宋体" w:cs="KjdjjjKrqmbjMxxxgtAdvTT5ada87cc" w:hint="eastAsia"/>
        </w:rPr>
        <w:t>(</w:t>
      </w:r>
      <w:r w:rsidRPr="00B66B75">
        <w:rPr>
          <w:rFonts w:ascii="Calibri" w:eastAsia="宋体" w:hAnsi="Calibri" w:cs="YwrsnlVvltgkPvxqwlAdvTTeeee58d9"/>
        </w:rPr>
        <w:t>b</w:t>
      </w:r>
      <w:r>
        <w:rPr>
          <w:rFonts w:ascii="Calibri" w:eastAsia="宋体" w:hAnsi="Calibri" w:cs="YwrsnlVvltgkPvxqwlAdvTTeeee58d9" w:hint="eastAsia"/>
        </w:rPr>
        <w:t>)</w:t>
      </w:r>
      <w:r w:rsidRPr="00B66B75">
        <w:rPr>
          <w:rFonts w:ascii="Calibri" w:eastAsia="宋体" w:hAnsi="Calibri" w:cs="YwrsnlVvltgkPvxqwlAdvTTeeee58d9"/>
        </w:rPr>
        <w:t xml:space="preserve"> </w:t>
      </w:r>
      <w:r w:rsidRPr="00B66B75">
        <w:rPr>
          <w:rFonts w:ascii="Calibri" w:eastAsia="宋体" w:hAnsi="Calibri" w:cs="KjdjjjKrqmbjMxxxgtAdvTT5ada87cc"/>
        </w:rPr>
        <w:t>VSW</w:t>
      </w:r>
      <w:r w:rsidRPr="00B66B75">
        <w:rPr>
          <w:rFonts w:ascii="Calibri" w:eastAsia="宋体" w:hAnsi="宋体" w:cs="KjdjjjKrqmbjMxxxgtAdvTT5ada87cc"/>
        </w:rPr>
        <w:t>中的电平转换器的电路实例，</w:t>
      </w:r>
      <w:r>
        <w:rPr>
          <w:rFonts w:ascii="Calibri" w:eastAsia="宋体" w:hAnsi="宋体" w:cs="KjdjjjKrqmbjMxxxgtAdvTT5ada87cc" w:hint="eastAsia"/>
        </w:rPr>
        <w:t>(</w:t>
      </w:r>
      <w:r w:rsidRPr="00B66B75">
        <w:rPr>
          <w:rFonts w:ascii="Calibri" w:eastAsia="宋体" w:hAnsi="Calibri" w:cs="YwrsnlVvltgkPvxqwlAdvTTeeee58d9"/>
        </w:rPr>
        <w:t>c</w:t>
      </w:r>
      <w:r>
        <w:rPr>
          <w:rFonts w:ascii="Calibri" w:eastAsia="宋体" w:hAnsi="Calibri" w:cs="YwrsnlVvltgkPvxqwlAdvTTeeee58d9" w:hint="eastAsia"/>
        </w:rPr>
        <w:t>)</w:t>
      </w:r>
      <w:r w:rsidRPr="00B66B75">
        <w:rPr>
          <w:rFonts w:ascii="Calibri" w:eastAsia="宋体" w:hAnsi="宋体" w:cs="KjdjjjKrqmbjMxxxgtAdvTT5ada87cc"/>
        </w:rPr>
        <w:t>操作定时图。</w:t>
      </w:r>
    </w:p>
    <w:p w:rsidR="00E74EA1"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lastRenderedPageBreak/>
        <w:t>在</w:t>
      </w:r>
      <w:r w:rsidRPr="00B66B75">
        <w:rPr>
          <w:rFonts w:ascii="Calibri" w:hAnsi="Calibri" w:cs="KjdjjjKrqmbjMxxxgtAdvTT5ada87cc"/>
          <w:color w:val="000000"/>
        </w:rPr>
        <w:t>MOS</w:t>
      </w:r>
      <w:r w:rsidRPr="00B66B75">
        <w:rPr>
          <w:rFonts w:ascii="Calibri" w:hAnsi="宋体" w:cs="KjdjjjKrqmbjMxxxgtAdvTT5ada87cc"/>
          <w:color w:val="000000"/>
        </w:rPr>
        <w:t>电容的击穿电压约束下，</w:t>
      </w:r>
      <w:r w:rsidRPr="00B66B75">
        <w:rPr>
          <w:rFonts w:ascii="Calibri" w:hAnsi="Calibri" w:cs="KjdjjjKrqmbjMxxxgtAdvTT5ada87cc"/>
          <w:color w:val="000000"/>
        </w:rPr>
        <w:t>CP</w:t>
      </w:r>
      <w:r w:rsidRPr="00B66B75">
        <w:rPr>
          <w:rFonts w:ascii="Calibri" w:hAnsi="宋体" w:cs="KjdjjjKrqmbjMxxxgtAdvTT5ada87cc"/>
          <w:color w:val="000000"/>
        </w:rPr>
        <w:t>电路也需要类似的设计技术，</w:t>
      </w:r>
      <w:r w:rsidRPr="00B66B75">
        <w:rPr>
          <w:rFonts w:ascii="Calibri" w:hAnsi="Calibri" w:cs="KjdjjjKrqmbjMxxxgtAdvTT5ada87cc"/>
          <w:color w:val="000000"/>
        </w:rPr>
        <w:t>MOS</w:t>
      </w:r>
      <w:r w:rsidRPr="00B66B75">
        <w:rPr>
          <w:rFonts w:ascii="Calibri" w:hAnsi="宋体" w:cs="KjdjjjKrqmbjMxxxgtAdvTT5ada87cc"/>
          <w:color w:val="000000"/>
        </w:rPr>
        <w:t>电容的栅极氧化层厚度与基底逻辑</w:t>
      </w:r>
      <w:r w:rsidRPr="00B66B75">
        <w:rPr>
          <w:rFonts w:ascii="Calibri" w:hAnsi="Calibri" w:cs="KjdjjjKrqmbjMxxxgtAdvTT5ada87cc"/>
          <w:color w:val="000000"/>
        </w:rPr>
        <w:t>CMOS</w:t>
      </w:r>
      <w:r w:rsidRPr="00B66B75">
        <w:rPr>
          <w:rFonts w:ascii="Calibri" w:hAnsi="宋体" w:cs="KjdjjjKrqmbjMxxxgtAdvTT5ada87cc"/>
          <w:color w:val="000000"/>
        </w:rPr>
        <w:t>工艺中的现有</w:t>
      </w:r>
      <w:r w:rsidRPr="00B66B75">
        <w:rPr>
          <w:rFonts w:ascii="Calibri" w:hAnsi="Calibri" w:cs="KjdjjjKrqmbjMxxxgtAdvTT5ada87cc"/>
          <w:color w:val="000000"/>
        </w:rPr>
        <w:t>IO</w:t>
      </w:r>
      <w:r w:rsidRPr="00B66B75">
        <w:rPr>
          <w:rFonts w:ascii="Calibri" w:hAnsi="宋体" w:cs="KjdjjjKrqmbjMxxxgtAdvTT5ada87cc"/>
          <w:color w:val="000000"/>
        </w:rPr>
        <w:t>晶体管相同。</w:t>
      </w:r>
      <w:fldSimple w:instr=" REF _Ref104893722 \h  \* MERGEFORMAT ">
        <w:r w:rsidR="00961080">
          <w:rPr>
            <w:rFonts w:hint="eastAsia"/>
          </w:rPr>
          <w:t>图</w:t>
        </w:r>
        <w:r w:rsidR="00961080">
          <w:t>1</w:t>
        </w:r>
        <w:r w:rsidR="00961080">
          <w:noBreakHyphen/>
          <w:t>68</w:t>
        </w:r>
      </w:fldSimple>
      <w:r w:rsidRPr="00BF44A3">
        <w:rPr>
          <w:rFonts w:ascii="Calibri" w:hAnsi="宋体" w:cs="KjdjjjKrqmbjMxxxgtAdvTT5ada87cc"/>
        </w:rPr>
        <w:t>是</w:t>
      </w:r>
      <w:r w:rsidRPr="00B66B75">
        <w:rPr>
          <w:rFonts w:ascii="Calibri" w:hAnsi="宋体" w:cs="KjdjjjKrqmbjMxxxgtAdvTT5ada87cc"/>
          <w:color w:val="000000"/>
        </w:rPr>
        <w:t>这种设计技术的一个例子。串行连接的</w:t>
      </w:r>
      <w:r w:rsidRPr="00B66B75">
        <w:rPr>
          <w:rFonts w:ascii="Calibri" w:hAnsi="Calibri" w:cs="KjdjjjKrqmbjMxxxgtAdvTT5ada87cc"/>
          <w:color w:val="000000"/>
        </w:rPr>
        <w:t>MOS</w:t>
      </w:r>
      <w:r w:rsidRPr="00B66B75">
        <w:rPr>
          <w:rFonts w:ascii="Calibri" w:hAnsi="宋体" w:cs="KjdjjjKrqmbjMxxxgtAdvTT5ada87cc"/>
          <w:color w:val="000000"/>
        </w:rPr>
        <w:t>电容被用于较高的电压阶段，以减轻对每个电容的偏压（</w:t>
      </w:r>
      <w:r w:rsidRPr="00B66B75">
        <w:rPr>
          <w:rFonts w:ascii="Calibri" w:hAnsi="Calibri" w:cs="KjdjjjKrqmbjMxxxgtAdvTT5ada87cc"/>
          <w:color w:val="000000"/>
        </w:rPr>
        <w:t>&lt; Vbd</w:t>
      </w:r>
      <w:r w:rsidRPr="00B66B75">
        <w:rPr>
          <w:rFonts w:ascii="Calibri" w:hAnsi="宋体" w:cs="KjdjjjKrqmbjMxxxgtAdvTT5ada87cc"/>
          <w:color w:val="000000"/>
        </w:rPr>
        <w:t>）。除了这个例子外，具有宽间隔金属的金属氧化层（</w:t>
      </w:r>
      <w:r w:rsidRPr="00B66B75">
        <w:rPr>
          <w:rFonts w:ascii="Calibri" w:hAnsi="Calibri" w:cs="KjdjjjKrqmbjMxxxgtAdvTT5ada87cc"/>
          <w:color w:val="000000"/>
        </w:rPr>
        <w:t>MOM</w:t>
      </w:r>
      <w:r w:rsidRPr="00B66B75">
        <w:rPr>
          <w:rFonts w:ascii="Calibri" w:hAnsi="宋体" w:cs="KjdjjjKrqmbjMxxxgtAdvTT5ada87cc"/>
          <w:color w:val="000000"/>
        </w:rPr>
        <w:t>）电容器也适用，不需要额外的工艺成本。</w:t>
      </w:r>
    </w:p>
    <w:p w:rsidR="00BF44A3" w:rsidRPr="00B66B75" w:rsidRDefault="00BF44A3" w:rsidP="00CA2BAD">
      <w:pPr>
        <w:autoSpaceDE w:val="0"/>
        <w:autoSpaceDN w:val="0"/>
        <w:spacing w:beforeLines="50" w:afterLines="50"/>
        <w:ind w:firstLineChars="200" w:firstLine="480"/>
        <w:rPr>
          <w:rFonts w:ascii="Calibri" w:hAnsi="宋体" w:cs="KjdjjjKrqmbjMxxxgtAdvTT5ada87cc"/>
        </w:rPr>
      </w:pPr>
    </w:p>
    <w:p w:rsidR="00BF44A3" w:rsidRPr="00B66B75" w:rsidRDefault="001A6DDA" w:rsidP="00CA2BAD">
      <w:pPr>
        <w:autoSpaceDE w:val="0"/>
        <w:autoSpaceDN w:val="0"/>
        <w:spacing w:beforeLines="50" w:afterLines="50"/>
        <w:ind w:firstLineChars="200" w:firstLine="480"/>
        <w:rPr>
          <w:rFonts w:ascii="Calibri" w:hAnsi="Calibri" w:cs="KjdjjjKrqmbjMxxxgtAdvTT5ada87cc"/>
        </w:rPr>
      </w:pPr>
      <w:r>
        <w:rPr>
          <w:rFonts w:ascii="Calibri" w:hAnsi="Calibri" w:cs="KjdjjjKrqmbjMxxxgtAdvTT5ada87cc"/>
          <w:noProof/>
          <w:snapToGrid/>
        </w:rPr>
        <w:drawing>
          <wp:inline distT="0" distB="0" distL="0" distR="0">
            <wp:extent cx="5276850" cy="3162300"/>
            <wp:effectExtent l="19050" t="0" r="0" b="0"/>
            <wp:docPr id="7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82" cstate="print"/>
                    <a:srcRect/>
                    <a:stretch>
                      <a:fillRect/>
                    </a:stretch>
                  </pic:blipFill>
                  <pic:spPr bwMode="auto">
                    <a:xfrm>
                      <a:off x="0" y="0"/>
                      <a:ext cx="5276850" cy="3162300"/>
                    </a:xfrm>
                    <a:prstGeom prst="rect">
                      <a:avLst/>
                    </a:prstGeom>
                    <a:noFill/>
                    <a:ln w="9525">
                      <a:noFill/>
                      <a:miter lim="800000"/>
                      <a:headEnd/>
                      <a:tailEnd/>
                    </a:ln>
                  </pic:spPr>
                </pic:pic>
              </a:graphicData>
            </a:graphic>
          </wp:inline>
        </w:drawing>
      </w:r>
    </w:p>
    <w:p w:rsidR="00BF44A3" w:rsidRPr="00B66B75" w:rsidRDefault="00BF44A3" w:rsidP="00BF44A3">
      <w:pPr>
        <w:pStyle w:val="af5"/>
        <w:rPr>
          <w:rFonts w:ascii="Calibri" w:eastAsia="宋体" w:hAnsi="Calibri" w:cs="KjdjjjKrqmbjMxxxgtAdvTT5ada87cc"/>
        </w:rPr>
      </w:pPr>
      <w:bookmarkStart w:id="73" w:name="_Ref104893722"/>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68</w:t>
      </w:r>
      <w:r w:rsidR="0031111A">
        <w:fldChar w:fldCharType="end"/>
      </w:r>
      <w:bookmarkEnd w:id="73"/>
      <w:r>
        <w:rPr>
          <w:rFonts w:hint="eastAsia"/>
        </w:rPr>
        <w:t xml:space="preserve"> </w:t>
      </w:r>
      <w:r w:rsidRPr="00B66B75">
        <w:rPr>
          <w:rFonts w:ascii="Calibri" w:eastAsia="宋体" w:hAnsi="宋体" w:cs="KjdjjjKrqmbjMxxxgtAdvTT5ada87cc"/>
        </w:rPr>
        <w:t>高压设计技术</w:t>
      </w:r>
      <w:r w:rsidRPr="00B66B75">
        <w:rPr>
          <w:rFonts w:ascii="Calibri" w:eastAsia="宋体" w:hAnsi="Calibri" w:cs="KjdjjjKrqmbjMxxxgtAdvTT5ada87cc"/>
        </w:rPr>
        <w:t>(3)</w:t>
      </w:r>
    </w:p>
    <w:p w:rsidR="00BF44A3" w:rsidRPr="00B66B75" w:rsidRDefault="00BF44A3" w:rsidP="00CA2BAD">
      <w:pPr>
        <w:spacing w:beforeLines="50" w:afterLines="50"/>
        <w:ind w:firstLineChars="200" w:firstLine="480"/>
        <w:rPr>
          <w:rFonts w:ascii="Calibri" w:hAnsi="Calibri" w:cs="KjdjjjKrqmbjMxxxgtAdvTT5ada87cc"/>
          <w:color w:val="000000"/>
        </w:rPr>
      </w:pPr>
    </w:p>
    <w:p w:rsidR="00E74EA1" w:rsidRPr="00B66B75" w:rsidRDefault="00E74EA1" w:rsidP="00CA2BAD">
      <w:pPr>
        <w:spacing w:beforeLines="50" w:afterLines="50"/>
        <w:ind w:firstLineChars="200" w:firstLine="480"/>
        <w:rPr>
          <w:rFonts w:ascii="Calibri" w:hAnsi="Calibri"/>
        </w:rPr>
      </w:pPr>
      <w:r w:rsidRPr="00B66B75">
        <w:rPr>
          <w:rFonts w:ascii="Calibri" w:hAnsi="宋体" w:cs="KjdjjjKrqmbjMxxxgtAdvTT5ada87cc"/>
          <w:color w:val="000000"/>
        </w:rPr>
        <w:t>请注意，这些设计技术的缺点是，与引入具有更高击穿电压的专用器件的情况相比，有面积上的损失。由于在基本逻辑</w:t>
      </w:r>
      <w:r w:rsidRPr="00B66B75">
        <w:rPr>
          <w:rFonts w:ascii="Calibri" w:hAnsi="Calibri" w:cs="KjdjjjKrqmbjMxxxgtAdvTT5ada87cc"/>
          <w:color w:val="000000"/>
        </w:rPr>
        <w:t>CMOS</w:t>
      </w:r>
      <w:r w:rsidRPr="00B66B75">
        <w:rPr>
          <w:rFonts w:ascii="Calibri" w:hAnsi="宋体" w:cs="KjdjjjKrqmbjMxxxgtAdvTT5ada87cc"/>
          <w:color w:val="000000"/>
        </w:rPr>
        <w:t>工艺中引入额外的器件肯定会增加总的工艺成本，设计者应该在两种选中中对高压电路设计政策做出最终判断：（</w:t>
      </w:r>
      <w:r w:rsidRPr="00B66B75">
        <w:rPr>
          <w:rFonts w:ascii="Calibri" w:hAnsi="Calibri" w:cs="KjdjjjKrqmbjMxxxgtAdvTT5ada87cc"/>
          <w:color w:val="000000"/>
        </w:rPr>
        <w:t>1</w:t>
      </w:r>
      <w:r w:rsidRPr="00B66B75">
        <w:rPr>
          <w:rFonts w:ascii="Calibri" w:hAnsi="宋体" w:cs="KjdjjjKrqmbjMxxxgtAdvTT5ada87cc"/>
          <w:color w:val="000000"/>
        </w:rPr>
        <w:t>）在基本逻辑</w:t>
      </w:r>
      <w:r w:rsidRPr="00B66B75">
        <w:rPr>
          <w:rFonts w:ascii="Calibri" w:hAnsi="Calibri" w:cs="KjdjjjKrqmbjMxxxgtAdvTT5ada87cc"/>
          <w:color w:val="000000"/>
        </w:rPr>
        <w:t>CMOS</w:t>
      </w:r>
      <w:r w:rsidRPr="00B66B75">
        <w:rPr>
          <w:rFonts w:ascii="Calibri" w:hAnsi="宋体" w:cs="KjdjjjKrqmbjMxxxgtAdvTT5ada87cc"/>
          <w:color w:val="000000"/>
        </w:rPr>
        <w:t>工艺中使用标准的</w:t>
      </w:r>
      <w:r w:rsidRPr="00B66B75">
        <w:rPr>
          <w:rFonts w:ascii="Calibri" w:hAnsi="Calibri" w:cs="KjdjjjKrqmbjMxxxgtAdvTT5ada87cc"/>
          <w:color w:val="000000"/>
        </w:rPr>
        <w:t>IO</w:t>
      </w:r>
      <w:r w:rsidRPr="00B66B75">
        <w:rPr>
          <w:rFonts w:ascii="Calibri" w:hAnsi="宋体" w:cs="KjdjjjKrqmbjMxxxgtAdvTT5ada87cc"/>
          <w:color w:val="000000"/>
        </w:rPr>
        <w:t>器件，没有额外的工艺成本，但面积较大；或者（</w:t>
      </w:r>
      <w:r w:rsidRPr="00B66B75">
        <w:rPr>
          <w:rFonts w:ascii="Calibri" w:hAnsi="Calibri" w:cs="KjdjjjKrqmbjMxxxgtAdvTT5ada87cc"/>
          <w:color w:val="000000"/>
        </w:rPr>
        <w:t>2</w:t>
      </w:r>
      <w:r w:rsidRPr="00B66B75">
        <w:rPr>
          <w:rFonts w:ascii="Calibri" w:hAnsi="宋体" w:cs="KjdjjjKrqmbjMxxxgtAdvTT5ada87cc"/>
          <w:color w:val="000000"/>
        </w:rPr>
        <w:t>）引入专用的</w:t>
      </w:r>
      <w:r w:rsidRPr="00B66B75">
        <w:rPr>
          <w:rFonts w:ascii="Calibri" w:hAnsi="Calibri" w:cs="KjdjjjKrqmbjMxxxgtAdvTT5ada87cc"/>
          <w:color w:val="000000"/>
        </w:rPr>
        <w:t>HV</w:t>
      </w:r>
      <w:r w:rsidRPr="00B66B75">
        <w:rPr>
          <w:rFonts w:ascii="Calibri" w:hAnsi="宋体" w:cs="KjdjjjKrqmbjMxxxgtAdvTT5ada87cc"/>
          <w:color w:val="000000"/>
        </w:rPr>
        <w:t>器件，面积减小，但工艺成本增加。其他制约因素可能会对</w:t>
      </w:r>
      <w:r w:rsidRPr="00B66B75">
        <w:rPr>
          <w:rFonts w:ascii="Calibri" w:hAnsi="Calibri" w:cs="KjdjjjKrqmbjMxxxgtAdvTT5ada87cc"/>
          <w:color w:val="000000"/>
        </w:rPr>
        <w:t>eFlash</w:t>
      </w:r>
      <w:r w:rsidRPr="00B66B75">
        <w:rPr>
          <w:rFonts w:ascii="Calibri" w:hAnsi="宋体" w:cs="KjdjjjKrqmbjMxxxgtAdvTT5ada87cc"/>
          <w:color w:val="000000"/>
        </w:rPr>
        <w:t>硬宏中的</w:t>
      </w:r>
      <w:r w:rsidRPr="00B66B75">
        <w:rPr>
          <w:rFonts w:ascii="Calibri" w:hAnsi="Calibri" w:cs="KjdjjjKrqmbjMxxxgtAdvTT5ada87cc"/>
          <w:color w:val="000000"/>
        </w:rPr>
        <w:t>HV</w:t>
      </w:r>
      <w:r w:rsidRPr="00B66B75">
        <w:rPr>
          <w:rFonts w:ascii="Calibri" w:hAnsi="宋体" w:cs="KjdjjjKrqmbjMxxxgtAdvTT5ada87cc"/>
          <w:color w:val="000000"/>
        </w:rPr>
        <w:t>电路设计构成挑战。例如，当噪声敏感的模拟</w:t>
      </w:r>
      <w:r w:rsidRPr="00B66B75">
        <w:rPr>
          <w:rFonts w:ascii="Calibri" w:hAnsi="Calibri" w:cs="KjdjjjKrqmbjMxxxgtAdvTT5ada87cc"/>
          <w:color w:val="000000"/>
        </w:rPr>
        <w:t>IP</w:t>
      </w:r>
      <w:r w:rsidRPr="00B66B75">
        <w:rPr>
          <w:rFonts w:ascii="Calibri" w:hAnsi="宋体" w:cs="KjdjjjKrqmbjMxxxgtAdvTT5ada87cc"/>
          <w:color w:val="000000"/>
        </w:rPr>
        <w:t>（如模数转换器（</w:t>
      </w:r>
      <w:r w:rsidRPr="00B66B75">
        <w:rPr>
          <w:rFonts w:ascii="Calibri" w:hAnsi="Calibri" w:cs="KjdjjjKrqmbjMxxxgtAdvTT5ada87cc"/>
          <w:color w:val="000000"/>
        </w:rPr>
        <w:t>ADC</w:t>
      </w:r>
      <w:r w:rsidRPr="00B66B75">
        <w:rPr>
          <w:rFonts w:ascii="Calibri" w:hAnsi="宋体" w:cs="KjdjjjKrqmbjMxxxgtAdvTT5ada87cc"/>
          <w:color w:val="000000"/>
        </w:rPr>
        <w:t>））与</w:t>
      </w:r>
      <w:r w:rsidRPr="00B66B75">
        <w:rPr>
          <w:rFonts w:ascii="Calibri" w:hAnsi="Calibri" w:cs="KjdjjjKrqmbjMxxxgtAdvTT5ada87cc"/>
          <w:color w:val="000000"/>
        </w:rPr>
        <w:t>eFlash</w:t>
      </w:r>
      <w:r w:rsidRPr="00B66B75">
        <w:rPr>
          <w:rFonts w:ascii="Calibri" w:hAnsi="宋体" w:cs="KjdjjjKrqmbjMxxxgtAdvTT5ada87cc"/>
          <w:color w:val="000000"/>
        </w:rPr>
        <w:t>硬宏在同一芯片上实现时，应仔细研究一些措施来抑制</w:t>
      </w:r>
      <w:r w:rsidRPr="00B66B75">
        <w:rPr>
          <w:rFonts w:ascii="Calibri" w:hAnsi="Calibri" w:cs="KjdjjjKrqmbjMxxxgtAdvTT5ada87cc"/>
          <w:color w:val="000000"/>
        </w:rPr>
        <w:t>eFlash</w:t>
      </w:r>
      <w:r w:rsidRPr="00B66B75">
        <w:rPr>
          <w:rFonts w:ascii="Calibri" w:hAnsi="宋体" w:cs="KjdjjjKrqmbjMxxxgtAdvTT5ada87cc"/>
          <w:color w:val="000000"/>
        </w:rPr>
        <w:t>硬宏中</w:t>
      </w:r>
      <w:r w:rsidRPr="00B66B75">
        <w:rPr>
          <w:rFonts w:ascii="Calibri" w:hAnsi="Calibri" w:cs="KjdjjjKrqmbjMxxxgtAdvTT5ada87cc"/>
          <w:color w:val="000000"/>
        </w:rPr>
        <w:t>CP</w:t>
      </w:r>
      <w:r w:rsidRPr="00B66B75">
        <w:rPr>
          <w:rFonts w:ascii="Calibri" w:hAnsi="宋体" w:cs="KjdjjjKrqmbjMxxxgtAdvTT5ada87cc"/>
          <w:color w:val="000000"/>
        </w:rPr>
        <w:t>操作引起的电源线噪声。其中一个有效的设计措施是将一个</w:t>
      </w:r>
      <w:r w:rsidRPr="00B66B75">
        <w:rPr>
          <w:rFonts w:ascii="Calibri" w:hAnsi="Calibri" w:cs="KjdjjjKrqmbjMxxxgtAdvTT5ada87cc"/>
          <w:color w:val="000000"/>
        </w:rPr>
        <w:t>CP</w:t>
      </w:r>
      <w:r w:rsidRPr="00B66B75">
        <w:rPr>
          <w:rFonts w:ascii="Calibri" w:hAnsi="宋体" w:cs="KjdjjjKrqmbjMxxxgtAdvTT5ada87cc"/>
          <w:color w:val="000000"/>
        </w:rPr>
        <w:t>分成两个半大小的</w:t>
      </w:r>
      <w:r w:rsidRPr="00B66B75">
        <w:rPr>
          <w:rFonts w:ascii="Calibri" w:hAnsi="Calibri" w:cs="KjdjjjKrqmbjMxxxgtAdvTT5ada87cc"/>
          <w:color w:val="000000"/>
        </w:rPr>
        <w:t>CP</w:t>
      </w:r>
      <w:r w:rsidRPr="00B66B75">
        <w:rPr>
          <w:rFonts w:ascii="Calibri" w:hAnsi="宋体" w:cs="KjdjjjKrqmbjMxxxgtAdvTT5ada87cc"/>
          <w:color w:val="000000"/>
        </w:rPr>
        <w:t>，并在不同的相位上操作，如</w:t>
      </w:r>
      <w:r w:rsidR="0031111A">
        <w:rPr>
          <w:rFonts w:ascii="Calibri" w:hAnsi="宋体" w:cs="KjdjjjKrqmbjMxxxgtAdvTT5ada87cc"/>
          <w:color w:val="000000"/>
        </w:rPr>
        <w:fldChar w:fldCharType="begin"/>
      </w:r>
      <w:r w:rsidR="00F92AE0">
        <w:rPr>
          <w:rFonts w:ascii="Calibri" w:hAnsi="宋体" w:cs="KjdjjjKrqmbjMxxxgtAdvTT5ada87cc"/>
          <w:color w:val="000000"/>
        </w:rPr>
        <w:instrText xml:space="preserve"> REF _Ref104893767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69</w:t>
      </w:r>
      <w:r w:rsidR="0031111A">
        <w:rPr>
          <w:rFonts w:ascii="Calibri" w:hAnsi="宋体" w:cs="KjdjjjKrqmbjMxxxgtAdvTT5ada87cc"/>
          <w:color w:val="000000"/>
        </w:rPr>
        <w:fldChar w:fldCharType="end"/>
      </w:r>
      <w:r w:rsidRPr="00B66B75">
        <w:rPr>
          <w:rFonts w:ascii="Calibri" w:hAnsi="宋体" w:cs="KjdjjjKrqmbjMxxxgtAdvTT5ada87cc"/>
          <w:color w:val="000000"/>
        </w:rPr>
        <w:t>所示。在这个方案中，</w:t>
      </w:r>
      <w:r w:rsidRPr="00B66B75">
        <w:rPr>
          <w:rFonts w:ascii="Calibri" w:hAnsi="Calibri" w:cs="KjdjjjKrqmbjMxxxgtAdvTT5ada87cc"/>
          <w:color w:val="000000"/>
        </w:rPr>
        <w:t>CP</w:t>
      </w:r>
      <w:r w:rsidRPr="00B66B75">
        <w:rPr>
          <w:rFonts w:ascii="Calibri" w:hAnsi="宋体" w:cs="KjdjjjKrqmbjMxxxgtAdvTT5ada87cc"/>
          <w:color w:val="000000"/>
        </w:rPr>
        <w:t>时钟每个周期的总输出电流没有改变，但电源线的电流消耗峰值（</w:t>
      </w:r>
      <w:r w:rsidRPr="00B66B75">
        <w:rPr>
          <w:rFonts w:ascii="Calibri" w:hAnsi="Calibri" w:cs="KjdjjjKrqmbjMxxxgtAdvTT5ada87cc"/>
          <w:color w:val="000000"/>
        </w:rPr>
        <w:t>Icc</w:t>
      </w:r>
      <w:r w:rsidRPr="00B66B75">
        <w:rPr>
          <w:rFonts w:ascii="Calibri" w:hAnsi="宋体" w:cs="KjdjjjKrqmbjMxxxgtAdvTT5ada87cc"/>
          <w:color w:val="000000"/>
        </w:rPr>
        <w:t>）可以减少一半。因此，该方案可以减少电源线上的噪声，即使</w:t>
      </w:r>
      <w:r w:rsidRPr="00B66B75">
        <w:rPr>
          <w:rFonts w:ascii="Calibri" w:hAnsi="Calibri" w:cs="KjdjjjKrqmbjMxxxgtAdvTT5ada87cc"/>
          <w:color w:val="000000"/>
        </w:rPr>
        <w:t>eFlash</w:t>
      </w:r>
      <w:r w:rsidRPr="00B66B75">
        <w:rPr>
          <w:rFonts w:ascii="Calibri" w:hAnsi="宋体" w:cs="KjdjjjKrqmbjMxxxgtAdvTT5ada87cc"/>
          <w:color w:val="000000"/>
        </w:rPr>
        <w:t>宏在同一芯片上与这些</w:t>
      </w:r>
      <w:r w:rsidRPr="00B66B75">
        <w:rPr>
          <w:rFonts w:ascii="Calibri" w:hAnsi="Calibri" w:cs="KjdjjjKrqmbjMxxxgtAdvTT5ada87cc"/>
          <w:color w:val="000000"/>
        </w:rPr>
        <w:t>IP</w:t>
      </w:r>
      <w:r w:rsidRPr="00B66B75">
        <w:rPr>
          <w:rFonts w:ascii="Calibri" w:hAnsi="宋体" w:cs="KjdjjjKrqmbjMxxxgtAdvTT5ada87cc"/>
          <w:color w:val="000000"/>
        </w:rPr>
        <w:t>并行运行，也能保证噪声敏感</w:t>
      </w:r>
      <w:r w:rsidRPr="00B66B75">
        <w:rPr>
          <w:rFonts w:ascii="Calibri" w:hAnsi="Calibri" w:cs="KjdjjjKrqmbjMxxxgtAdvTT5ada87cc"/>
          <w:color w:val="000000"/>
        </w:rPr>
        <w:t>IP</w:t>
      </w:r>
      <w:r w:rsidRPr="00B66B75">
        <w:rPr>
          <w:rFonts w:ascii="Calibri" w:hAnsi="宋体" w:cs="KjdjjjKrqmbjMxxxgtAdvTT5ada87cc"/>
          <w:color w:val="000000"/>
        </w:rPr>
        <w:t>的稳定和准确运行。</w:t>
      </w:r>
    </w:p>
    <w:p w:rsidR="00E74EA1" w:rsidRPr="00B66B75" w:rsidRDefault="00E74EA1" w:rsidP="00CA2BAD">
      <w:pPr>
        <w:autoSpaceDE w:val="0"/>
        <w:autoSpaceDN w:val="0"/>
        <w:spacing w:beforeLines="50" w:afterLines="50"/>
        <w:ind w:firstLineChars="200" w:firstLine="480"/>
        <w:rPr>
          <w:rFonts w:ascii="Calibri" w:hAnsi="Calibri" w:cs="KjdjjjKrqmbjMxxxgtAdvTT5ada87cc"/>
        </w:rPr>
      </w:pPr>
    </w:p>
    <w:p w:rsidR="00E74EA1" w:rsidRPr="00B66B75" w:rsidRDefault="00E74EA1" w:rsidP="00CA2BAD">
      <w:pPr>
        <w:autoSpaceDE w:val="0"/>
        <w:autoSpaceDN w:val="0"/>
        <w:spacing w:beforeLines="50" w:afterLines="50"/>
        <w:ind w:firstLineChars="200" w:firstLine="480"/>
        <w:rPr>
          <w:rFonts w:ascii="Calibri" w:hAnsi="宋体" w:cs="KjdjjjKrqmbjMxxxgtAdvTT5ada87cc"/>
        </w:rPr>
      </w:pPr>
    </w:p>
    <w:p w:rsidR="00E74EA1" w:rsidRPr="00B66B75" w:rsidRDefault="00E74EA1" w:rsidP="00CA2BAD">
      <w:pPr>
        <w:autoSpaceDE w:val="0"/>
        <w:autoSpaceDN w:val="0"/>
        <w:spacing w:beforeLines="50" w:afterLines="50"/>
        <w:ind w:firstLineChars="200" w:firstLine="480"/>
        <w:rPr>
          <w:rFonts w:ascii="Calibri" w:hAnsi="Calibri" w:cs="KjdjjjKrqmbjMxxxgtAdvTT5ada87cc"/>
        </w:rPr>
      </w:pPr>
    </w:p>
    <w:p w:rsidR="00E74EA1" w:rsidRPr="00B66B75" w:rsidRDefault="001A6DDA" w:rsidP="00CA2BAD">
      <w:pPr>
        <w:autoSpaceDE w:val="0"/>
        <w:autoSpaceDN w:val="0"/>
        <w:spacing w:beforeLines="50" w:afterLines="50"/>
        <w:ind w:firstLineChars="200" w:firstLine="480"/>
        <w:rPr>
          <w:rFonts w:ascii="Calibri" w:hAnsi="Calibri" w:cs="KjdjjjKrqmbjMxxxgtAdvTT5ada87cc"/>
        </w:rPr>
      </w:pPr>
      <w:r>
        <w:rPr>
          <w:rFonts w:ascii="Calibri" w:hAnsi="Calibri" w:cs="KjdjjjKrqmbjMxxxgtAdvTT5ada87cc"/>
          <w:noProof/>
          <w:snapToGrid/>
        </w:rPr>
        <w:lastRenderedPageBreak/>
        <w:drawing>
          <wp:inline distT="0" distB="0" distL="0" distR="0">
            <wp:extent cx="5267325" cy="2505075"/>
            <wp:effectExtent l="19050" t="0" r="9525" b="0"/>
            <wp:docPr id="7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83" cstate="print"/>
                    <a:srcRect/>
                    <a:stretch>
                      <a:fillRect/>
                    </a:stretch>
                  </pic:blipFill>
                  <pic:spPr bwMode="auto">
                    <a:xfrm>
                      <a:off x="0" y="0"/>
                      <a:ext cx="5267325" cy="2505075"/>
                    </a:xfrm>
                    <a:prstGeom prst="rect">
                      <a:avLst/>
                    </a:prstGeom>
                    <a:noFill/>
                    <a:ln w="9525">
                      <a:noFill/>
                      <a:miter lim="800000"/>
                      <a:headEnd/>
                      <a:tailEnd/>
                    </a:ln>
                  </pic:spPr>
                </pic:pic>
              </a:graphicData>
            </a:graphic>
          </wp:inline>
        </w:drawing>
      </w:r>
    </w:p>
    <w:p w:rsidR="00E74EA1" w:rsidRPr="00B66B75" w:rsidRDefault="00F92AE0" w:rsidP="00F92AE0">
      <w:pPr>
        <w:pStyle w:val="af5"/>
        <w:rPr>
          <w:rFonts w:ascii="Calibri" w:eastAsia="宋体" w:hAnsi="Calibri" w:cs="KjdjjjKrqmbjMxxxgtAdvTT5ada87cc"/>
        </w:rPr>
      </w:pPr>
      <w:bookmarkStart w:id="74" w:name="_Ref104893767"/>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69</w:t>
      </w:r>
      <w:r w:rsidR="0031111A">
        <w:fldChar w:fldCharType="end"/>
      </w:r>
      <w:bookmarkEnd w:id="74"/>
      <w:r>
        <w:rPr>
          <w:rFonts w:hint="eastAsia"/>
        </w:rPr>
        <w:t xml:space="preserve"> </w:t>
      </w:r>
      <w:r w:rsidR="00E74EA1" w:rsidRPr="00B66B75">
        <w:rPr>
          <w:rFonts w:ascii="Calibri" w:eastAsia="宋体" w:hAnsi="宋体" w:cs="KjdjjjKrqmbjMxxxgtAdvTT5ada87cc"/>
        </w:rPr>
        <w:t>低噪声电荷泵结构的一个例子</w:t>
      </w:r>
    </w:p>
    <w:p w:rsidR="00E74EA1" w:rsidRPr="00B66B75" w:rsidRDefault="00E74EA1" w:rsidP="00CA2BAD">
      <w:pPr>
        <w:autoSpaceDE w:val="0"/>
        <w:autoSpaceDN w:val="0"/>
        <w:spacing w:beforeLines="50" w:afterLines="50"/>
        <w:ind w:firstLineChars="200" w:firstLine="480"/>
        <w:rPr>
          <w:rFonts w:ascii="Calibri" w:hAnsi="Calibri" w:cs="KjdjjjKrqmbjMxxxgtAdvTT5ada87cc"/>
        </w:rPr>
      </w:pPr>
    </w:p>
    <w:p w:rsidR="00E74EA1" w:rsidRPr="00B66B75" w:rsidRDefault="00E74EA1" w:rsidP="0097429B">
      <w:pPr>
        <w:pStyle w:val="4"/>
      </w:pPr>
      <w:r w:rsidRPr="00B66B75">
        <w:t>读取电路设计</w:t>
      </w:r>
    </w:p>
    <w:p w:rsidR="00E74EA1"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rPr>
        <w:t>存储单元的结构和工作原理强烈地影响到选中外围晶体管来构建存储器阵列和相关电路，如解码器</w:t>
      </w:r>
      <w:r w:rsidRPr="00B66B75">
        <w:rPr>
          <w:rFonts w:ascii="Calibri" w:hAnsi="宋体" w:cs="KjdjjjKrqmbjMxxxgtAdvTT5ada87cc"/>
          <w:color w:val="000000"/>
        </w:rPr>
        <w:t>和感应放大器（</w:t>
      </w:r>
      <w:r w:rsidRPr="00B66B75">
        <w:rPr>
          <w:rFonts w:ascii="Calibri" w:hAnsi="Calibri" w:cs="KjdjjjKrqmbjMxxxgtAdvTT5ada87cc"/>
          <w:color w:val="000000"/>
        </w:rPr>
        <w:t>SA</w:t>
      </w:r>
      <w:r w:rsidRPr="00B66B75">
        <w:rPr>
          <w:rFonts w:ascii="Calibri" w:hAnsi="宋体" w:cs="KjdjjjKrqmbjMxxxgtAdvTT5ada87cc"/>
          <w:color w:val="000000"/>
        </w:rPr>
        <w:t>）。</w:t>
      </w:r>
      <w:r w:rsidR="0031111A">
        <w:rPr>
          <w:rFonts w:ascii="Calibri" w:hAnsi="宋体" w:cs="KjdjjjKrqmbjMxxxgtAdvTT5ada87cc"/>
          <w:color w:val="000000"/>
        </w:rPr>
        <w:fldChar w:fldCharType="begin"/>
      </w:r>
      <w:r w:rsidR="00F92AE0">
        <w:rPr>
          <w:rFonts w:ascii="Calibri" w:hAnsi="宋体" w:cs="KjdjjjKrqmbjMxxxgtAdvTT5ada87cc"/>
          <w:color w:val="000000"/>
        </w:rPr>
        <w:instrText xml:space="preserve"> REF _Ref104893802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70</w:t>
      </w:r>
      <w:r w:rsidR="0031111A">
        <w:rPr>
          <w:rFonts w:ascii="Calibri" w:hAnsi="宋体" w:cs="KjdjjjKrqmbjMxxxgtAdvTT5ada87cc"/>
          <w:color w:val="000000"/>
        </w:rPr>
        <w:fldChar w:fldCharType="end"/>
      </w:r>
      <w:r w:rsidRPr="00B66B75">
        <w:rPr>
          <w:rFonts w:ascii="Calibri" w:hAnsi="宋体" w:cs="KjdjjjKrqmbjMxxxgtAdvTT5ada87cc"/>
          <w:color w:val="000000"/>
        </w:rPr>
        <w:t>展示了</w:t>
      </w:r>
      <w:r w:rsidRPr="00B66B75">
        <w:rPr>
          <w:rFonts w:ascii="Calibri" w:hAnsi="Calibri" w:cs="KjdjjjKrqmbjMxxxgtAdvTT5ada87cc"/>
          <w:color w:val="000000"/>
        </w:rPr>
        <w:t>1T</w:t>
      </w:r>
      <w:r w:rsidRPr="00B66B75">
        <w:rPr>
          <w:rFonts w:ascii="Calibri" w:hAnsi="宋体" w:cs="KjdjjjKrqmbjMxxxgtAdvTT5ada87cc"/>
          <w:color w:val="000000"/>
        </w:rPr>
        <w:t>单元和</w:t>
      </w:r>
      <w:r w:rsidRPr="00B66B75">
        <w:rPr>
          <w:rFonts w:ascii="Calibri" w:hAnsi="Calibri" w:cs="KjdjjjKrqmbjMxxxgtAdvTT5ada87cc"/>
          <w:color w:val="000000"/>
        </w:rPr>
        <w:t>1.5T</w:t>
      </w:r>
      <w:r w:rsidRPr="00B66B75">
        <w:rPr>
          <w:rFonts w:ascii="Calibri" w:hAnsi="宋体" w:cs="KjdjjjKrqmbjMxxxgtAdvTT5ada87cc"/>
          <w:color w:val="000000"/>
        </w:rPr>
        <w:t>单元的存储器阵列组织的比较（</w:t>
      </w:r>
      <w:r w:rsidRPr="00B66B75">
        <w:rPr>
          <w:rFonts w:ascii="Calibri" w:hAnsi="Calibri" w:cs="KjdjjjKrqmbjMxxxgtAdvTT5ada87cc"/>
          <w:color w:val="000000"/>
        </w:rPr>
        <w:t>2T</w:t>
      </w:r>
      <w:r w:rsidRPr="00B66B75">
        <w:rPr>
          <w:rFonts w:ascii="Calibri" w:hAnsi="宋体" w:cs="KjdjjjKrqmbjMxxxgtAdvTT5ada87cc"/>
          <w:color w:val="000000"/>
        </w:rPr>
        <w:t>单元的情况与</w:t>
      </w:r>
      <w:r w:rsidRPr="00B66B75">
        <w:rPr>
          <w:rFonts w:ascii="Calibri" w:hAnsi="Calibri" w:cs="KjdjjjKrqmbjMxxxgtAdvTT5ada87cc"/>
          <w:color w:val="000000"/>
        </w:rPr>
        <w:t>1.5T</w:t>
      </w:r>
      <w:r w:rsidRPr="00B66B75">
        <w:rPr>
          <w:rFonts w:ascii="Calibri" w:hAnsi="宋体" w:cs="KjdjjjKrqmbjMxxxgtAdvTT5ada87cc"/>
          <w:color w:val="000000"/>
        </w:rPr>
        <w:t>单元的情况基本相同）。在</w:t>
      </w:r>
      <w:r w:rsidRPr="00B66B75">
        <w:rPr>
          <w:rFonts w:ascii="Calibri" w:hAnsi="Calibri" w:cs="KjdjjjKrqmbjMxxxgtAdvTT5ada87cc"/>
          <w:color w:val="000000"/>
        </w:rPr>
        <w:t>1T</w:t>
      </w:r>
      <w:r w:rsidRPr="00B66B75">
        <w:rPr>
          <w:rFonts w:ascii="Calibri" w:hAnsi="宋体" w:cs="KjdjjjKrqmbjMxxxgtAdvTT5ada87cc"/>
          <w:color w:val="000000"/>
        </w:rPr>
        <w:t>单元的存储器阵列中，在编程和擦除（</w:t>
      </w:r>
      <w:r w:rsidRPr="00B66B75">
        <w:rPr>
          <w:rFonts w:ascii="Calibri" w:hAnsi="Calibri" w:cs="KjdjjjKrqmbjMxxxgtAdvTT5ada87cc"/>
          <w:color w:val="000000"/>
        </w:rPr>
        <w:t>P/E</w:t>
      </w:r>
      <w:r w:rsidRPr="00B66B75">
        <w:rPr>
          <w:rFonts w:ascii="Calibri" w:hAnsi="宋体" w:cs="KjdjjjKrqmbjMxxxgtAdvTT5ada87cc"/>
          <w:color w:val="000000"/>
        </w:rPr>
        <w:t>）操作期间，高电压被施加到</w:t>
      </w:r>
      <w:r w:rsidRPr="00B66B75">
        <w:rPr>
          <w:rFonts w:ascii="Calibri" w:hAnsi="Calibri" w:cs="KjdjjjKrqmbjMxxxgtAdvTT5ada87cc"/>
          <w:color w:val="000000"/>
        </w:rPr>
        <w:t>CG</w:t>
      </w:r>
      <w:r w:rsidRPr="00B66B75">
        <w:rPr>
          <w:rFonts w:ascii="Calibri" w:hAnsi="宋体" w:cs="KjdjjjKrqmbjMxxxgtAdvTT5ada87cc"/>
          <w:color w:val="000000"/>
        </w:rPr>
        <w:t>和</w:t>
      </w:r>
      <w:r w:rsidRPr="00B66B75">
        <w:rPr>
          <w:rFonts w:ascii="Calibri" w:hAnsi="Calibri" w:cs="KjdjjjKrqmbjMxxxgtAdvTT5ada87cc"/>
          <w:color w:val="000000"/>
        </w:rPr>
        <w:t>BL</w:t>
      </w:r>
      <w:r w:rsidRPr="00B66B75">
        <w:rPr>
          <w:rFonts w:ascii="Calibri" w:hAnsi="宋体" w:cs="KjdjjjKrqmbjMxxxgtAdvTT5ada87cc"/>
          <w:color w:val="000000"/>
        </w:rPr>
        <w:t>。因此，</w:t>
      </w:r>
      <w:r w:rsidRPr="00B66B75">
        <w:rPr>
          <w:rFonts w:ascii="Calibri" w:hAnsi="Calibri" w:cs="KjdjjjKrqmbjMxxxgtAdvTT5ada87cc"/>
          <w:color w:val="000000"/>
        </w:rPr>
        <w:t>CG</w:t>
      </w:r>
      <w:r w:rsidRPr="00B66B75">
        <w:rPr>
          <w:rFonts w:ascii="Calibri" w:hAnsi="宋体" w:cs="KjdjjjKrqmbjMxxxgtAdvTT5ada87cc"/>
          <w:color w:val="000000"/>
        </w:rPr>
        <w:t>驱动器和</w:t>
      </w:r>
      <w:r w:rsidRPr="00B66B75">
        <w:rPr>
          <w:rFonts w:ascii="Calibri" w:hAnsi="Calibri" w:cs="KjdjjjKrqmbjMxxxgtAdvTT5ada87cc"/>
          <w:color w:val="000000"/>
        </w:rPr>
        <w:t>SAs</w:t>
      </w:r>
      <w:r w:rsidRPr="00B66B75">
        <w:rPr>
          <w:rFonts w:ascii="Calibri" w:hAnsi="宋体" w:cs="KjdjjjKrqmbjMxxxgtAdvTT5ada87cc"/>
          <w:color w:val="000000"/>
        </w:rPr>
        <w:t>应该使用高压晶体管来构建。这导致了面积效率和读取性能的下降，如随机访问延迟。相反，在具有</w:t>
      </w:r>
      <w:r w:rsidRPr="00B66B75">
        <w:rPr>
          <w:rFonts w:ascii="Calibri" w:hAnsi="Calibri" w:cs="KjdjjjKrqmbjMxxxgtAdvTT5ada87cc"/>
          <w:color w:val="000000"/>
        </w:rPr>
        <w:t>1.5T</w:t>
      </w:r>
      <w:r w:rsidRPr="00B66B75">
        <w:rPr>
          <w:rFonts w:ascii="Calibri" w:hAnsi="宋体" w:cs="KjdjjjKrqmbjMxxxgtAdvTT5ada87cc"/>
          <w:color w:val="000000"/>
        </w:rPr>
        <w:t>单元的存储器阵列中，即使在</w:t>
      </w:r>
      <w:r w:rsidRPr="00B66B75">
        <w:rPr>
          <w:rFonts w:ascii="Calibri" w:hAnsi="Calibri" w:cs="KjdjjjKrqmbjMxxxgtAdvTT5ada87cc"/>
          <w:color w:val="000000"/>
        </w:rPr>
        <w:t>P/E</w:t>
      </w:r>
      <w:r w:rsidRPr="00B66B75">
        <w:rPr>
          <w:rFonts w:ascii="Calibri" w:hAnsi="宋体" w:cs="KjdjjjKrqmbjMxxxgtAdvTT5ada87cc"/>
          <w:color w:val="000000"/>
        </w:rPr>
        <w:t>操作期间，也不会对</w:t>
      </w:r>
      <w:r w:rsidRPr="00B66B75">
        <w:rPr>
          <w:rFonts w:ascii="Calibri" w:hAnsi="Calibri" w:cs="KjdjjjKrqmbjMxxxgtAdvTT5ada87cc"/>
          <w:color w:val="000000"/>
        </w:rPr>
        <w:t>CG</w:t>
      </w:r>
      <w:r w:rsidRPr="00B66B75">
        <w:rPr>
          <w:rFonts w:ascii="Calibri" w:hAnsi="宋体" w:cs="KjdjjjKrqmbjMxxxgtAdvTT5ada87cc"/>
          <w:color w:val="000000"/>
        </w:rPr>
        <w:t>和</w:t>
      </w:r>
      <w:r w:rsidRPr="00B66B75">
        <w:rPr>
          <w:rFonts w:ascii="Calibri" w:hAnsi="Calibri" w:cs="KjdjjjKrqmbjMxxxgtAdvTT5ada87cc"/>
          <w:color w:val="000000"/>
        </w:rPr>
        <w:t>BL</w:t>
      </w:r>
      <w:r w:rsidRPr="00B66B75">
        <w:rPr>
          <w:rFonts w:ascii="Calibri" w:hAnsi="宋体" w:cs="KjdjjjKrqmbjMxxxgtAdvTT5ada87cc"/>
          <w:color w:val="000000"/>
        </w:rPr>
        <w:t>施加高电压。这意味着读取路径，包括</w:t>
      </w:r>
      <w:r w:rsidRPr="00B66B75">
        <w:rPr>
          <w:rFonts w:ascii="Calibri" w:hAnsi="Calibri" w:cs="KjdjjjKrqmbjMxxxgtAdvTT5ada87cc"/>
          <w:color w:val="000000"/>
        </w:rPr>
        <w:t>CG</w:t>
      </w:r>
      <w:r w:rsidRPr="00B66B75">
        <w:rPr>
          <w:rFonts w:ascii="Calibri" w:hAnsi="宋体" w:cs="KjdjjjKrqmbjMxxxgtAdvTT5ada87cc"/>
          <w:color w:val="000000"/>
        </w:rPr>
        <w:t>驱动器和</w:t>
      </w:r>
      <w:r w:rsidRPr="00B66B75">
        <w:rPr>
          <w:rFonts w:ascii="Calibri" w:hAnsi="Calibri" w:cs="KjdjjjKrqmbjMxxxgtAdvTT5ada87cc"/>
          <w:color w:val="000000"/>
        </w:rPr>
        <w:t>SAs</w:t>
      </w:r>
      <w:r w:rsidRPr="00B66B75">
        <w:rPr>
          <w:rFonts w:ascii="Calibri" w:hAnsi="宋体" w:cs="KjdjjjKrqmbjMxxxgtAdvTT5ada87cc"/>
          <w:color w:val="000000"/>
        </w:rPr>
        <w:t>，可以只由低压逻辑晶体管组成。因此，</w:t>
      </w:r>
      <w:r w:rsidRPr="00B66B75">
        <w:rPr>
          <w:rFonts w:ascii="Calibri" w:hAnsi="Calibri" w:cs="KjdjjjKrqmbjMxxxgtAdvTT5ada87cc"/>
          <w:color w:val="000000"/>
        </w:rPr>
        <w:t>1.5T</w:t>
      </w:r>
      <w:r w:rsidRPr="00B66B75">
        <w:rPr>
          <w:rFonts w:ascii="Calibri" w:hAnsi="宋体" w:cs="KjdjjjKrqmbjMxxxgtAdvTT5ada87cc"/>
          <w:color w:val="000000"/>
        </w:rPr>
        <w:t>单元可以实现高速和低功耗的读取操作，而且面积很小。</w:t>
      </w:r>
      <w:r w:rsidRPr="00B66B75">
        <w:rPr>
          <w:rFonts w:ascii="Calibri" w:hAnsi="Calibri" w:cs="KjdjjjKrqmbjMxxxgtAdvTT5ada87cc"/>
          <w:color w:val="000000"/>
        </w:rPr>
        <w:t xml:space="preserve"> </w:t>
      </w:r>
    </w:p>
    <w:p w:rsidR="00F92AE0" w:rsidRPr="00B66B75" w:rsidRDefault="001A6DDA" w:rsidP="00CA2BAD">
      <w:pPr>
        <w:autoSpaceDE w:val="0"/>
        <w:autoSpaceDN w:val="0"/>
        <w:spacing w:beforeLines="50" w:afterLines="50"/>
        <w:ind w:firstLineChars="200" w:firstLine="480"/>
        <w:rPr>
          <w:rFonts w:ascii="Calibri" w:hAnsi="Calibri" w:cs="KjdjjjKrqmbjMxxxgtAdvTT5ada87cc"/>
          <w:color w:val="000000"/>
        </w:rPr>
      </w:pPr>
      <w:r>
        <w:rPr>
          <w:rFonts w:ascii="Calibri" w:hAnsi="Calibri" w:cs="KjdjjjKrqmbjMxxxgtAdvTT5ada87cc"/>
          <w:noProof/>
          <w:snapToGrid/>
          <w:color w:val="000000"/>
        </w:rPr>
        <w:lastRenderedPageBreak/>
        <w:drawing>
          <wp:inline distT="0" distB="0" distL="0" distR="0">
            <wp:extent cx="5267325" cy="4067175"/>
            <wp:effectExtent l="19050" t="0" r="9525" b="0"/>
            <wp:docPr id="77"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84" cstate="print"/>
                    <a:srcRect/>
                    <a:stretch>
                      <a:fillRect/>
                    </a:stretch>
                  </pic:blipFill>
                  <pic:spPr bwMode="auto">
                    <a:xfrm>
                      <a:off x="0" y="0"/>
                      <a:ext cx="5267325" cy="4067175"/>
                    </a:xfrm>
                    <a:prstGeom prst="rect">
                      <a:avLst/>
                    </a:prstGeom>
                    <a:noFill/>
                    <a:ln w="9525">
                      <a:noFill/>
                      <a:miter lim="800000"/>
                      <a:headEnd/>
                      <a:tailEnd/>
                    </a:ln>
                  </pic:spPr>
                </pic:pic>
              </a:graphicData>
            </a:graphic>
          </wp:inline>
        </w:drawing>
      </w:r>
    </w:p>
    <w:p w:rsidR="00F92AE0" w:rsidRPr="00B66B75" w:rsidRDefault="00F92AE0" w:rsidP="00F92AE0">
      <w:pPr>
        <w:pStyle w:val="af5"/>
        <w:rPr>
          <w:rFonts w:ascii="Calibri" w:eastAsia="宋体" w:hAnsi="宋体" w:cs="KjdjjjKrqmbjMxxxgtAdvTT5ada87cc"/>
        </w:rPr>
      </w:pPr>
      <w:bookmarkStart w:id="75" w:name="_Ref104893802"/>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70</w:t>
      </w:r>
      <w:r w:rsidR="0031111A">
        <w:fldChar w:fldCharType="end"/>
      </w:r>
      <w:bookmarkEnd w:id="75"/>
      <w:r w:rsidRPr="00B66B75">
        <w:rPr>
          <w:rFonts w:ascii="Calibri" w:eastAsia="宋体" w:hAnsi="Calibri" w:cs="YwrsnlVvltgkPvxqwlAdvTTeeee58d9"/>
        </w:rPr>
        <w:t xml:space="preserve"> </w:t>
      </w:r>
      <w:r w:rsidRPr="00B66B75">
        <w:rPr>
          <w:rFonts w:ascii="Calibri" w:eastAsia="宋体" w:hAnsi="Calibri" w:cs="KjdjjjKrqmbjMxxxgtAdvTT5ada87cc"/>
        </w:rPr>
        <w:t>1T</w:t>
      </w:r>
      <w:r w:rsidRPr="00B66B75">
        <w:rPr>
          <w:rFonts w:ascii="Calibri" w:eastAsia="宋体" w:hAnsi="宋体" w:cs="KjdjjjKrqmbjMxxxgtAdvTT5ada87cc"/>
        </w:rPr>
        <w:t>和</w:t>
      </w:r>
      <w:r w:rsidRPr="00B66B75">
        <w:rPr>
          <w:rFonts w:ascii="Calibri" w:eastAsia="宋体" w:hAnsi="Calibri" w:cs="KjdjjjKrqmbjMxxxgtAdvTT5ada87cc"/>
        </w:rPr>
        <w:t>1.5T</w:t>
      </w:r>
      <w:r w:rsidRPr="00B66B75">
        <w:rPr>
          <w:rFonts w:ascii="Calibri" w:eastAsia="宋体" w:hAnsi="宋体" w:cs="KjdjjjKrqmbjMxxxgtAdvTT5ada87cc"/>
        </w:rPr>
        <w:t>单元的阵列结构比较</w:t>
      </w:r>
    </w:p>
    <w:p w:rsidR="00F92AE0" w:rsidRPr="00B66B75" w:rsidRDefault="00F92AE0" w:rsidP="00CA2BAD">
      <w:pPr>
        <w:spacing w:beforeLines="50" w:afterLines="50"/>
        <w:ind w:firstLineChars="200" w:firstLine="480"/>
        <w:rPr>
          <w:rFonts w:ascii="Calibri" w:hAnsi="Calibri" w:cs="KjdjjjKrqmbjMxxxgtAdvTT5ada87cc"/>
          <w:color w:val="000000"/>
        </w:rPr>
      </w:pP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一般来说，读出时间由四个部分组成：（</w:t>
      </w:r>
      <w:r w:rsidRPr="00B66B75">
        <w:rPr>
          <w:rFonts w:ascii="Calibri" w:hAnsi="Calibri" w:cs="KjdjjjKrqmbjMxxxgtAdvTT5ada87cc"/>
          <w:color w:val="000000"/>
        </w:rPr>
        <w:t>1</w:t>
      </w:r>
      <w:r w:rsidRPr="00B66B75">
        <w:rPr>
          <w:rFonts w:ascii="Calibri" w:hAnsi="宋体" w:cs="KjdjjjKrqmbjMxxxgtAdvTT5ada87cc"/>
          <w:color w:val="000000"/>
        </w:rPr>
        <w:t>）地址输入和解码，（</w:t>
      </w:r>
      <w:r w:rsidRPr="00B66B75">
        <w:rPr>
          <w:rFonts w:ascii="Calibri" w:hAnsi="Calibri" w:cs="KjdjjjKrqmbjMxxxgtAdvTT5ada87cc"/>
          <w:color w:val="000000"/>
        </w:rPr>
        <w:t>2</w:t>
      </w:r>
      <w:r w:rsidRPr="00B66B75">
        <w:rPr>
          <w:rFonts w:ascii="Calibri" w:hAnsi="宋体" w:cs="KjdjjjKrqmbjMxxxgtAdvTT5ada87cc"/>
          <w:color w:val="000000"/>
        </w:rPr>
        <w:t>）</w:t>
      </w:r>
      <w:r w:rsidRPr="00B66B75">
        <w:rPr>
          <w:rFonts w:ascii="Calibri" w:hAnsi="Calibri" w:cs="KjdjjjKrqmbjMxxxgtAdvTT5ada87cc"/>
          <w:color w:val="000000"/>
        </w:rPr>
        <w:t>CG</w:t>
      </w:r>
      <w:r w:rsidRPr="00B66B75">
        <w:rPr>
          <w:rFonts w:ascii="Calibri" w:hAnsi="宋体" w:cs="KjdjjjKrqmbjMxxxgtAdvTT5ada87cc"/>
          <w:color w:val="000000"/>
        </w:rPr>
        <w:t>激活和</w:t>
      </w:r>
      <w:r w:rsidRPr="00B66B75">
        <w:rPr>
          <w:rFonts w:ascii="Calibri" w:hAnsi="Calibri" w:cs="KjdjjjKrqmbjMxxxgtAdvTT5ada87cc"/>
          <w:color w:val="000000"/>
        </w:rPr>
        <w:t>BL</w:t>
      </w:r>
      <w:r w:rsidRPr="00B66B75">
        <w:rPr>
          <w:rFonts w:ascii="Calibri" w:hAnsi="宋体" w:cs="KjdjjjKrqmbjMxxxgtAdvTT5ada87cc"/>
          <w:color w:val="000000"/>
        </w:rPr>
        <w:t>预单元，（</w:t>
      </w:r>
      <w:r w:rsidRPr="00B66B75">
        <w:rPr>
          <w:rFonts w:ascii="Calibri" w:hAnsi="Calibri" w:cs="KjdjjjKrqmbjMxxxgtAdvTT5ada87cc"/>
          <w:color w:val="000000"/>
        </w:rPr>
        <w:t>3</w:t>
      </w:r>
      <w:r w:rsidRPr="00B66B75">
        <w:rPr>
          <w:rFonts w:ascii="Calibri" w:hAnsi="宋体" w:cs="KjdjjjKrqmbjMxxxgtAdvTT5ada87cc"/>
          <w:color w:val="000000"/>
        </w:rPr>
        <w:t>）从选中的存储单元到</w:t>
      </w:r>
      <w:r w:rsidRPr="00B66B75">
        <w:rPr>
          <w:rFonts w:ascii="Calibri" w:hAnsi="Calibri" w:cs="KjdjjjKrqmbjMxxxgtAdvTT5ada87cc"/>
          <w:color w:val="000000"/>
        </w:rPr>
        <w:t>BL</w:t>
      </w:r>
      <w:r w:rsidRPr="00B66B75">
        <w:rPr>
          <w:rFonts w:ascii="Calibri" w:hAnsi="宋体" w:cs="KjdjjjKrqmbjMxxxgtAdvTT5ada87cc"/>
          <w:color w:val="000000"/>
        </w:rPr>
        <w:t>的数据读出，以及（</w:t>
      </w:r>
      <w:r w:rsidRPr="00B66B75">
        <w:rPr>
          <w:rFonts w:ascii="Calibri" w:hAnsi="Calibri" w:cs="KjdjjjKrqmbjMxxxgtAdvTT5ada87cc"/>
          <w:color w:val="000000"/>
        </w:rPr>
        <w:t>4</w:t>
      </w:r>
      <w:r w:rsidRPr="00B66B75">
        <w:rPr>
          <w:rFonts w:ascii="Calibri" w:hAnsi="宋体" w:cs="KjdjjjKrqmbjMxxxgtAdvTT5ada87cc"/>
          <w:color w:val="000000"/>
        </w:rPr>
        <w:t>）感应和数据输出。决定各部分时间的主要因素是阵列划分（更具体地说，每个</w:t>
      </w:r>
      <w:r w:rsidRPr="00B66B75">
        <w:rPr>
          <w:rFonts w:ascii="Calibri" w:hAnsi="Calibri" w:cs="KjdjjjKrqmbjMxxxgtAdvTT5ada87cc"/>
          <w:color w:val="000000"/>
        </w:rPr>
        <w:t>CG</w:t>
      </w:r>
      <w:r w:rsidRPr="00B66B75">
        <w:rPr>
          <w:rFonts w:ascii="Calibri" w:hAnsi="宋体" w:cs="KjdjjjKrqmbjMxxxgtAdvTT5ada87cc"/>
          <w:color w:val="000000"/>
        </w:rPr>
        <w:t>或</w:t>
      </w:r>
      <w:r w:rsidRPr="00B66B75">
        <w:rPr>
          <w:rFonts w:ascii="Calibri" w:hAnsi="Calibri" w:cs="KjdjjjKrqmbjMxxxgtAdvTT5ada87cc"/>
          <w:color w:val="000000"/>
        </w:rPr>
        <w:t>BL</w:t>
      </w:r>
      <w:r w:rsidRPr="00B66B75">
        <w:rPr>
          <w:rFonts w:ascii="Calibri" w:hAnsi="宋体" w:cs="KjdjjjKrqmbjMxxxgtAdvTT5ada87cc"/>
          <w:color w:val="000000"/>
        </w:rPr>
        <w:t>的存储单元数量）和传感操作。对于阵列划分，每个</w:t>
      </w:r>
      <w:r w:rsidRPr="00B66B75">
        <w:rPr>
          <w:rFonts w:ascii="Calibri" w:hAnsi="Calibri" w:cs="KjdjjjKrqmbjMxxxgtAdvTT5ada87cc"/>
          <w:color w:val="000000"/>
        </w:rPr>
        <w:t>CG</w:t>
      </w:r>
      <w:r w:rsidRPr="00B66B75">
        <w:rPr>
          <w:rFonts w:ascii="Calibri" w:hAnsi="宋体" w:cs="KjdjjjKrqmbjMxxxgtAdvTT5ada87cc"/>
          <w:color w:val="000000"/>
        </w:rPr>
        <w:t>或</w:t>
      </w:r>
      <w:r w:rsidRPr="00B66B75">
        <w:rPr>
          <w:rFonts w:ascii="Calibri" w:hAnsi="Calibri" w:cs="KjdjjjKrqmbjMxxxgtAdvTT5ada87cc"/>
          <w:color w:val="000000"/>
        </w:rPr>
        <w:t>BL</w:t>
      </w:r>
      <w:r w:rsidRPr="00B66B75">
        <w:rPr>
          <w:rFonts w:ascii="Calibri" w:hAnsi="宋体" w:cs="KjdjjjKrqmbjMxxxgtAdvTT5ada87cc"/>
          <w:color w:val="000000"/>
        </w:rPr>
        <w:t>的存储单元数量设置得越小，（</w:t>
      </w:r>
      <w:r w:rsidRPr="00B66B75">
        <w:rPr>
          <w:rFonts w:ascii="Calibri" w:hAnsi="Calibri" w:cs="KjdjjjKrqmbjMxxxgtAdvTT5ada87cc"/>
          <w:color w:val="000000"/>
        </w:rPr>
        <w:t>2</w:t>
      </w:r>
      <w:r w:rsidRPr="00B66B75">
        <w:rPr>
          <w:rFonts w:ascii="Calibri" w:hAnsi="宋体" w:cs="KjdjjjKrqmbjMxxxgtAdvTT5ada87cc"/>
          <w:color w:val="000000"/>
        </w:rPr>
        <w:t>）或（</w:t>
      </w:r>
      <w:r w:rsidRPr="00B66B75">
        <w:rPr>
          <w:rFonts w:ascii="Calibri" w:hAnsi="Calibri" w:cs="KjdjjjKrqmbjMxxxgtAdvTT5ada87cc"/>
          <w:color w:val="000000"/>
        </w:rPr>
        <w:t>3</w:t>
      </w:r>
      <w:r w:rsidRPr="00B66B75">
        <w:rPr>
          <w:rFonts w:ascii="Calibri" w:hAnsi="宋体" w:cs="KjdjjjKrqmbjMxxxgtAdvTT5ada87cc"/>
          <w:color w:val="000000"/>
        </w:rPr>
        <w:t>）的时间就越短。然而，更细的存储器阵列划分会导致更大的面积开销。在实际的宏设计中应该考虑到读取性能和面积开销的平衡。</w:t>
      </w:r>
      <w:r w:rsidRPr="00B66B75">
        <w:rPr>
          <w:rFonts w:ascii="Calibri" w:hAnsi="Calibri" w:cs="KjdjjjKrqmbjMxxxgtAdvTT5ada87cc"/>
          <w:color w:val="000000"/>
        </w:rPr>
        <w:t xml:space="preserve"> </w:t>
      </w: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敏感的读取方案，包括具有小偏移的</w:t>
      </w:r>
      <w:r w:rsidRPr="00B66B75">
        <w:rPr>
          <w:rFonts w:ascii="Calibri" w:hAnsi="Calibri" w:cs="KjdjjjKrqmbjMxxxgtAdvTT5ada87cc"/>
          <w:color w:val="000000"/>
        </w:rPr>
        <w:t>SA</w:t>
      </w:r>
      <w:r w:rsidRPr="00B66B75">
        <w:rPr>
          <w:rFonts w:ascii="Calibri" w:hAnsi="宋体" w:cs="KjdjjjKrqmbjMxxxgtAdvTT5ada87cc"/>
          <w:color w:val="000000"/>
        </w:rPr>
        <w:t>，是不可或缺的，因为即使在长保持时间后，擦除单元和编程单元之间有较小的单元电流差，也能读出正确的数据。换句话说，在敏感的读取方案中，编程状态和擦除状态之间较窄的</w:t>
      </w:r>
      <w:r w:rsidRPr="00B66B75">
        <w:rPr>
          <w:rFonts w:ascii="Calibri" w:hAnsi="Calibri" w:cs="KjdjjjKrqmbjMxxxgtAdvTT5ada87cc"/>
          <w:color w:val="000000"/>
        </w:rPr>
        <w:t>Vth</w:t>
      </w:r>
      <w:r w:rsidRPr="00B66B75">
        <w:rPr>
          <w:rFonts w:ascii="Calibri" w:hAnsi="宋体" w:cs="KjdjjjKrqmbjMxxxgtAdvTT5ada87cc"/>
          <w:color w:val="000000"/>
        </w:rPr>
        <w:t>窗口是可以接受的，从而导致在</w:t>
      </w:r>
      <w:r w:rsidRPr="00B66B75">
        <w:rPr>
          <w:rFonts w:ascii="Calibri" w:hAnsi="Calibri" w:cs="KjdjjjKrqmbjMxxxgtAdvTT5ada87cc"/>
          <w:color w:val="000000"/>
        </w:rPr>
        <w:t>P/E</w:t>
      </w:r>
      <w:r w:rsidRPr="00B66B75">
        <w:rPr>
          <w:rFonts w:ascii="Calibri" w:hAnsi="宋体" w:cs="KjdjjjKrqmbjMxxxgtAdvTT5ada87cc"/>
          <w:color w:val="000000"/>
        </w:rPr>
        <w:t>操作中对存储单元的电压力较小。必要的单元电流差异部分由</w:t>
      </w:r>
      <w:r w:rsidRPr="00B66B75">
        <w:rPr>
          <w:rFonts w:ascii="Calibri" w:hAnsi="Calibri" w:cs="KjdjjjKrqmbjMxxxgtAdvTT5ada87cc"/>
          <w:color w:val="000000"/>
        </w:rPr>
        <w:t>SAs</w:t>
      </w:r>
      <w:r w:rsidRPr="00B66B75">
        <w:rPr>
          <w:rFonts w:ascii="Calibri" w:hAnsi="宋体" w:cs="KjdjjjKrqmbjMxxxgtAdvTT5ada87cc"/>
          <w:color w:val="000000"/>
        </w:rPr>
        <w:t>的读取余量和单元电流与参考电流之间的温度依赖性失配决定。</w:t>
      </w:r>
      <w:r w:rsidRPr="00B66B75">
        <w:rPr>
          <w:rFonts w:ascii="Calibri" w:hAnsi="Calibri" w:cs="KjdjjjKrqmbjMxxxgtAdvTT5ada87cc"/>
          <w:color w:val="000000"/>
        </w:rPr>
        <w:t xml:space="preserve"> </w:t>
      </w:r>
    </w:p>
    <w:p w:rsidR="00E74EA1" w:rsidRPr="00B66B75" w:rsidRDefault="0031111A" w:rsidP="00CA2BAD">
      <w:pPr>
        <w:spacing w:beforeLines="50" w:afterLines="50"/>
        <w:ind w:firstLineChars="200" w:firstLine="480"/>
        <w:rPr>
          <w:rFonts w:ascii="Calibri" w:hAnsi="Calibri"/>
        </w:rPr>
      </w:pPr>
      <w:r>
        <w:rPr>
          <w:rFonts w:ascii="Calibri" w:hAnsi="宋体" w:cs="KjdjjjKrqmbjMxxxgtAdvTT5ada87cc"/>
          <w:color w:val="000000"/>
        </w:rPr>
        <w:fldChar w:fldCharType="begin"/>
      </w:r>
      <w:r w:rsidR="00F92AE0">
        <w:rPr>
          <w:rFonts w:ascii="Calibri" w:hAnsi="宋体" w:cs="KjdjjjKrqmbjMxxxgtAdvTT5ada87cc"/>
          <w:color w:val="000000"/>
        </w:rPr>
        <w:instrText xml:space="preserve"> REF _Ref104893838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71</w:t>
      </w:r>
      <w:r>
        <w:rPr>
          <w:rFonts w:ascii="Calibri" w:hAnsi="宋体" w:cs="KjdjjjKrqmbjMxxxgtAdvTT5ada87cc"/>
          <w:color w:val="000000"/>
        </w:rPr>
        <w:fldChar w:fldCharType="end"/>
      </w:r>
      <w:r w:rsidR="00E74EA1" w:rsidRPr="00B66B75">
        <w:rPr>
          <w:rFonts w:ascii="Calibri" w:hAnsi="宋体" w:cs="KjdjjjKrqmbjMxxxgtAdvTT5ada87cc"/>
          <w:color w:val="000000"/>
        </w:rPr>
        <w:t>中，介绍了三种减少必要单元电流差的电路技术。第一种是用偏移消除或偏移容忍操作来减少必要的读取余量。第二种是使用参考电流，它可以补偿单元电流的电压和温度依赖性。基于这一概念的最流行的方法之一是使用假单元来产生参考电流。第三种是互补单元方案，其中一个编程单元和一个擦除单元组成一个逻辑位，每个单元作为另一个的参考。因此，用这种方案可以接受在编程状态和擦除状态之间有一个非常窄的</w:t>
      </w:r>
      <w:r w:rsidR="00E74EA1" w:rsidRPr="00B66B75">
        <w:rPr>
          <w:rFonts w:ascii="Calibri" w:hAnsi="Calibri" w:cs="KjdjjjKrqmbjMxxxgtAdvTT5ada87cc"/>
          <w:color w:val="000000"/>
        </w:rPr>
        <w:t>Vth</w:t>
      </w:r>
      <w:r w:rsidR="00E74EA1" w:rsidRPr="00B66B75">
        <w:rPr>
          <w:rFonts w:ascii="Calibri" w:hAnsi="宋体" w:cs="KjdjjjKrqmbjMxxxgtAdvTT5ada87cc"/>
          <w:color w:val="000000"/>
        </w:rPr>
        <w:t>窗口。</w:t>
      </w:r>
    </w:p>
    <w:p w:rsidR="00E74EA1" w:rsidRPr="00B66B75" w:rsidRDefault="00E74EA1" w:rsidP="00CA2BAD">
      <w:pPr>
        <w:autoSpaceDE w:val="0"/>
        <w:autoSpaceDN w:val="0"/>
        <w:spacing w:beforeLines="50" w:afterLines="50"/>
        <w:ind w:firstLineChars="200" w:firstLine="480"/>
        <w:rPr>
          <w:rFonts w:ascii="Calibri" w:hAnsi="宋体" w:cs="KjdjjjKrqmbjMxxxgtAdvTT5ada87cc"/>
        </w:rPr>
      </w:pPr>
    </w:p>
    <w:p w:rsidR="00E74EA1" w:rsidRPr="00B66B75" w:rsidRDefault="001A6DDA" w:rsidP="00CA2BAD">
      <w:pPr>
        <w:autoSpaceDE w:val="0"/>
        <w:autoSpaceDN w:val="0"/>
        <w:spacing w:beforeLines="50" w:afterLines="50"/>
        <w:ind w:firstLineChars="200" w:firstLine="480"/>
        <w:rPr>
          <w:rFonts w:ascii="Calibri" w:hAnsi="Calibri" w:cs="KjdjjjKrqmbjMxxxgtAdvTT5ada87cc"/>
        </w:rPr>
      </w:pPr>
      <w:r>
        <w:rPr>
          <w:rFonts w:ascii="Calibri" w:hAnsi="Calibri" w:cs="KjdjjjKrqmbjMxxxgtAdvTT5ada87cc"/>
          <w:noProof/>
          <w:snapToGrid/>
        </w:rPr>
        <w:lastRenderedPageBreak/>
        <w:drawing>
          <wp:inline distT="0" distB="0" distL="0" distR="0">
            <wp:extent cx="5276850" cy="3895725"/>
            <wp:effectExtent l="19050" t="0" r="0" b="0"/>
            <wp:docPr id="7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85" cstate="print"/>
                    <a:srcRect/>
                    <a:stretch>
                      <a:fillRect/>
                    </a:stretch>
                  </pic:blipFill>
                  <pic:spPr bwMode="auto">
                    <a:xfrm>
                      <a:off x="0" y="0"/>
                      <a:ext cx="5276850" cy="3895725"/>
                    </a:xfrm>
                    <a:prstGeom prst="rect">
                      <a:avLst/>
                    </a:prstGeom>
                    <a:noFill/>
                    <a:ln w="9525">
                      <a:noFill/>
                      <a:miter lim="800000"/>
                      <a:headEnd/>
                      <a:tailEnd/>
                    </a:ln>
                  </pic:spPr>
                </pic:pic>
              </a:graphicData>
            </a:graphic>
          </wp:inline>
        </w:drawing>
      </w:r>
    </w:p>
    <w:p w:rsidR="00E74EA1" w:rsidRPr="00B66B75" w:rsidRDefault="00F92AE0" w:rsidP="00F92AE0">
      <w:pPr>
        <w:pStyle w:val="af5"/>
        <w:rPr>
          <w:rFonts w:ascii="Calibri" w:eastAsia="宋体" w:hAnsi="宋体" w:cs="KjdjjjKrqmbjMxxxgtAdvTT5ada87cc"/>
        </w:rPr>
      </w:pPr>
      <w:bookmarkStart w:id="76" w:name="_Ref104893838"/>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71</w:t>
      </w:r>
      <w:r w:rsidR="0031111A">
        <w:fldChar w:fldCharType="end"/>
      </w:r>
      <w:bookmarkEnd w:id="76"/>
      <w:r w:rsidR="00E74EA1" w:rsidRPr="00B66B75">
        <w:rPr>
          <w:rFonts w:ascii="Calibri" w:eastAsia="宋体" w:hAnsi="Calibri" w:cs="YwrsnlVvltgkPvxqwlAdvTTeeee58d9"/>
        </w:rPr>
        <w:t xml:space="preserve"> </w:t>
      </w:r>
      <w:r w:rsidR="00E74EA1" w:rsidRPr="00B66B75">
        <w:rPr>
          <w:rFonts w:ascii="Calibri" w:eastAsia="宋体" w:hAnsi="宋体" w:cs="KjdjjjKrqmbjMxxxgtAdvTT5ada87cc"/>
        </w:rPr>
        <w:t>高精度读出操作的传感方案</w:t>
      </w:r>
    </w:p>
    <w:p w:rsidR="00E74EA1" w:rsidRPr="00B66B75" w:rsidRDefault="00E74EA1" w:rsidP="00CA2BAD">
      <w:pPr>
        <w:autoSpaceDE w:val="0"/>
        <w:autoSpaceDN w:val="0"/>
        <w:spacing w:beforeLines="50" w:afterLines="50"/>
        <w:ind w:firstLineChars="200" w:firstLine="480"/>
        <w:rPr>
          <w:rFonts w:ascii="Calibri" w:hAnsi="宋体" w:cs="KjdjjjKrqmbjMxxxgtAdvTT5ada87cc"/>
        </w:rPr>
      </w:pPr>
    </w:p>
    <w:p w:rsidR="00E74EA1" w:rsidRPr="00B66B75" w:rsidRDefault="001A6DDA" w:rsidP="00CA2BAD">
      <w:pPr>
        <w:autoSpaceDE w:val="0"/>
        <w:autoSpaceDN w:val="0"/>
        <w:spacing w:beforeLines="50" w:afterLines="50"/>
        <w:ind w:firstLineChars="200" w:firstLine="480"/>
        <w:rPr>
          <w:rFonts w:ascii="Calibri" w:hAnsi="Calibri" w:cs="KjdjjjKrqmbjMxxxgtAdvTT5ada87cc"/>
        </w:rPr>
      </w:pPr>
      <w:r>
        <w:rPr>
          <w:rFonts w:ascii="Calibri" w:hAnsi="Calibri" w:cs="KjdjjjKrqmbjMxxxgtAdvTT5ada87cc"/>
          <w:noProof/>
          <w:snapToGrid/>
        </w:rPr>
        <w:drawing>
          <wp:inline distT="0" distB="0" distL="0" distR="0">
            <wp:extent cx="3905250" cy="3257550"/>
            <wp:effectExtent l="19050" t="0" r="0" b="0"/>
            <wp:docPr id="7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86" cstate="print"/>
                    <a:srcRect/>
                    <a:stretch>
                      <a:fillRect/>
                    </a:stretch>
                  </pic:blipFill>
                  <pic:spPr bwMode="auto">
                    <a:xfrm>
                      <a:off x="0" y="0"/>
                      <a:ext cx="3905250" cy="3257550"/>
                    </a:xfrm>
                    <a:prstGeom prst="rect">
                      <a:avLst/>
                    </a:prstGeom>
                    <a:noFill/>
                    <a:ln w="9525">
                      <a:noFill/>
                      <a:miter lim="800000"/>
                      <a:headEnd/>
                      <a:tailEnd/>
                    </a:ln>
                  </pic:spPr>
                </pic:pic>
              </a:graphicData>
            </a:graphic>
          </wp:inline>
        </w:drawing>
      </w:r>
    </w:p>
    <w:p w:rsidR="00E74EA1" w:rsidRPr="00B66B75" w:rsidRDefault="00F92AE0" w:rsidP="00F92AE0">
      <w:pPr>
        <w:pStyle w:val="af5"/>
        <w:rPr>
          <w:rFonts w:ascii="Calibri" w:eastAsia="宋体" w:hAnsi="Calibri" w:cs="KjdjjjKrqmbjMxxxgtAdvTT5ada87cc"/>
          <w:color w:val="000000"/>
        </w:rPr>
      </w:pPr>
      <w:bookmarkStart w:id="77" w:name="_Ref104893881"/>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72</w:t>
      </w:r>
      <w:r w:rsidR="0031111A">
        <w:fldChar w:fldCharType="end"/>
      </w:r>
      <w:bookmarkEnd w:id="77"/>
      <w:r w:rsidR="00E74EA1" w:rsidRPr="00B66B75">
        <w:rPr>
          <w:rFonts w:ascii="Calibri" w:eastAsia="宋体" w:hAnsi="Calibri" w:cs="YwrsnlVvltgkPvxqwlAdvTTeeee58d9"/>
          <w:color w:val="000000"/>
        </w:rPr>
        <w:t xml:space="preserve"> </w:t>
      </w:r>
      <w:r w:rsidR="00E74EA1" w:rsidRPr="00B66B75">
        <w:rPr>
          <w:rFonts w:ascii="Calibri" w:eastAsia="宋体" w:hAnsi="宋体" w:cs="KjdjjjKrqmbjMxxxgtAdvTT5ada87cc"/>
          <w:color w:val="000000"/>
        </w:rPr>
        <w:t>容错感应放大器的一个例子（在电流采样阶段）</w:t>
      </w:r>
    </w:p>
    <w:p w:rsidR="00E74EA1" w:rsidRPr="00B66B75" w:rsidRDefault="00E74EA1" w:rsidP="00CA2BAD">
      <w:pPr>
        <w:autoSpaceDE w:val="0"/>
        <w:autoSpaceDN w:val="0"/>
        <w:spacing w:beforeLines="50" w:afterLines="50"/>
        <w:ind w:firstLineChars="200" w:firstLine="480"/>
        <w:rPr>
          <w:rFonts w:ascii="Calibri" w:hAnsi="Calibri" w:cs="KjdjjjKrqmbjMxxxgtAdvTT5ada87cc"/>
          <w:color w:val="000000"/>
        </w:rPr>
      </w:pPr>
    </w:p>
    <w:p w:rsidR="00E74EA1" w:rsidRPr="00B66B75" w:rsidRDefault="0031111A" w:rsidP="00CA2BAD">
      <w:pPr>
        <w:spacing w:beforeLines="50" w:afterLines="50"/>
        <w:ind w:firstLineChars="200" w:firstLine="480"/>
        <w:rPr>
          <w:rFonts w:ascii="Calibri" w:hAnsi="Calibri" w:cs="KjdjjjKrqmbjMxxxgtAdvTT5ada87cc"/>
          <w:color w:val="000000"/>
        </w:rPr>
      </w:pPr>
      <w:r>
        <w:rPr>
          <w:rFonts w:ascii="Calibri" w:hAnsi="宋体" w:cs="KjdjjjKrqmbjMxxxgtAdvTT5ada87cc"/>
          <w:color w:val="000000"/>
        </w:rPr>
        <w:fldChar w:fldCharType="begin"/>
      </w:r>
      <w:r w:rsidR="00F92AE0">
        <w:rPr>
          <w:rFonts w:ascii="Calibri" w:hAnsi="宋体" w:cs="KjdjjjKrqmbjMxxxgtAdvTT5ada87cc"/>
          <w:color w:val="000000"/>
        </w:rPr>
        <w:instrText xml:space="preserve"> REF _Ref104893881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72</w:t>
      </w:r>
      <w:r>
        <w:rPr>
          <w:rFonts w:ascii="Calibri" w:hAnsi="宋体" w:cs="KjdjjjKrqmbjMxxxgtAdvTT5ada87cc"/>
          <w:color w:val="000000"/>
        </w:rPr>
        <w:fldChar w:fldCharType="end"/>
      </w:r>
      <w:r w:rsidR="00E74EA1" w:rsidRPr="00B66B75">
        <w:rPr>
          <w:rFonts w:ascii="Calibri" w:hAnsi="宋体" w:cs="KjdjjjKrqmbjMxxxgtAdvTT5ada87cc"/>
          <w:color w:val="000000"/>
        </w:rPr>
        <w:t>显示了一个具有偏移容忍操作的感应放大器的例子。两个交叉耦合的</w:t>
      </w:r>
      <w:r w:rsidR="00E74EA1" w:rsidRPr="00B66B75">
        <w:rPr>
          <w:rFonts w:ascii="Calibri" w:hAnsi="Calibri" w:cs="KjdjjjKrqmbjMxxxgtAdvTT5ada87cc"/>
          <w:color w:val="000000"/>
        </w:rPr>
        <w:t>pMOS</w:t>
      </w:r>
      <w:r w:rsidR="00E74EA1" w:rsidRPr="00B66B75">
        <w:rPr>
          <w:rFonts w:ascii="Calibri" w:hAnsi="宋体" w:cs="KjdjjjKrqmbjMxxxgtAdvTT5ada87cc"/>
          <w:color w:val="000000"/>
        </w:rPr>
        <w:t>晶体管和电容对被用于电流采样和电流比率放大。在电流采样阶段，</w:t>
      </w:r>
      <w:r w:rsidR="00E74EA1" w:rsidRPr="00B66B75">
        <w:rPr>
          <w:rFonts w:ascii="Calibri" w:hAnsi="Calibri" w:cs="KjdjjjKrqmbjMxxxgtAdvTT5ada87cc"/>
          <w:color w:val="000000"/>
        </w:rPr>
        <w:lastRenderedPageBreak/>
        <w:t>M1</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M2</w:t>
      </w:r>
      <w:r w:rsidR="00E74EA1" w:rsidRPr="00B66B75">
        <w:rPr>
          <w:rFonts w:ascii="Calibri" w:hAnsi="宋体" w:cs="KjdjjjKrqmbjMxxxgtAdvTT5ada87cc"/>
          <w:color w:val="000000"/>
        </w:rPr>
        <w:t>以二极管连接的方式工作。它们的栅极源电压分别对应于单元电流（</w:t>
      </w:r>
      <w:r w:rsidR="00E74EA1" w:rsidRPr="00B66B75">
        <w:rPr>
          <w:rFonts w:ascii="Calibri" w:hAnsi="Calibri" w:cs="KjdjjjKrqmbjMxxxgtAdvTT5ada87cc"/>
          <w:color w:val="000000"/>
        </w:rPr>
        <w:t>Icell</w:t>
      </w:r>
      <w:r w:rsidR="00E74EA1" w:rsidRPr="00B66B75">
        <w:rPr>
          <w:rFonts w:ascii="Calibri" w:hAnsi="宋体" w:cs="KjdjjjKrqmbjMxxxgtAdvTT5ada87cc"/>
          <w:color w:val="000000"/>
        </w:rPr>
        <w:t>）和参考电流（</w:t>
      </w:r>
      <w:r w:rsidR="00E74EA1" w:rsidRPr="00B66B75">
        <w:rPr>
          <w:rFonts w:ascii="Calibri" w:hAnsi="Calibri" w:cs="KjdjjjKrqmbjMxxxgtAdvTT5ada87cc"/>
          <w:color w:val="000000"/>
        </w:rPr>
        <w:t>Iref</w:t>
      </w:r>
      <w:r w:rsidR="00E74EA1" w:rsidRPr="00B66B75">
        <w:rPr>
          <w:rFonts w:ascii="Calibri" w:hAnsi="宋体" w:cs="KjdjjjKrqmbjMxxxgtAdvTT5ada87cc"/>
          <w:color w:val="000000"/>
        </w:rPr>
        <w:t>），并存储在</w:t>
      </w:r>
      <w:r w:rsidR="00E74EA1" w:rsidRPr="00B66B75">
        <w:rPr>
          <w:rFonts w:ascii="Calibri" w:hAnsi="Calibri" w:cs="KjdjjjKrqmbjMxxxgtAdvTT5ada87cc"/>
          <w:color w:val="000000"/>
        </w:rPr>
        <w:t>C1</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C2</w:t>
      </w:r>
      <w:r w:rsidR="00E74EA1" w:rsidRPr="00B66B75">
        <w:rPr>
          <w:rFonts w:ascii="Calibri" w:hAnsi="宋体" w:cs="KjdjjjKrqmbjMxxxgtAdvTT5ada87cc"/>
          <w:color w:val="000000"/>
        </w:rPr>
        <w:t>中。由于这种结构，</w:t>
      </w:r>
      <w:r w:rsidR="00E74EA1" w:rsidRPr="00B66B75">
        <w:rPr>
          <w:rFonts w:ascii="Calibri" w:hAnsi="Calibri" w:cs="KjdjjjKrqmbjMxxxgtAdvTT5ada87cc"/>
          <w:color w:val="000000"/>
        </w:rPr>
        <w:t>M1</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M2</w:t>
      </w:r>
      <w:r w:rsidR="00E74EA1" w:rsidRPr="00B66B75">
        <w:rPr>
          <w:rFonts w:ascii="Calibri" w:hAnsi="宋体" w:cs="KjdjjjKrqmbjMxxxgtAdvTT5ada87cc"/>
          <w:color w:val="000000"/>
        </w:rPr>
        <w:t>可以流过与</w:t>
      </w:r>
      <w:r w:rsidR="00E74EA1" w:rsidRPr="00B66B75">
        <w:rPr>
          <w:rFonts w:ascii="Calibri" w:hAnsi="Calibri" w:cs="KjdjjjKrqmbjMxxxgtAdvTT5ada87cc"/>
          <w:color w:val="000000"/>
        </w:rPr>
        <w:t>Icell</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Iref</w:t>
      </w:r>
      <w:r w:rsidR="00E74EA1" w:rsidRPr="00B66B75">
        <w:rPr>
          <w:rFonts w:ascii="Calibri" w:hAnsi="宋体" w:cs="KjdjjjKrqmbjMxxxgtAdvTT5ada87cc"/>
          <w:color w:val="000000"/>
        </w:rPr>
        <w:t>相同的电流，尽管在电流比放大阶段开始时有</w:t>
      </w:r>
      <w:r w:rsidR="00E74EA1" w:rsidRPr="00B66B75">
        <w:rPr>
          <w:rFonts w:ascii="Calibri" w:hAnsi="Calibri" w:cs="KjdjjjKrqmbjMxxxgtAdvTT5ada87cc"/>
          <w:color w:val="000000"/>
        </w:rPr>
        <w:t>Vth</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w:t>
      </w:r>
      <w:r w:rsidR="00E74EA1" w:rsidRPr="00B66B75">
        <w:rPr>
          <w:rFonts w:ascii="Calibri" w:hAnsi="宋体" w:cs="KjdjjjKrqmbjMxxxgtAdvTT5ada87cc"/>
          <w:color w:val="000000"/>
        </w:rPr>
        <w:t>或</w:t>
      </w:r>
      <w:r w:rsidR="00E74EA1" w:rsidRPr="00B66B75">
        <w:rPr>
          <w:rFonts w:ascii="Calibri" w:hAnsi="Calibri" w:cs="KjdjjjKrqmbjMxxxgtAdvTT5ada87cc"/>
          <w:color w:val="000000"/>
        </w:rPr>
        <w:t>BL</w:t>
      </w:r>
      <w:r w:rsidR="00E74EA1" w:rsidRPr="00B66B75">
        <w:rPr>
          <w:rFonts w:ascii="Calibri" w:hAnsi="宋体" w:cs="KjdjjjKrqmbjMxxxgtAdvTT5ada87cc"/>
          <w:color w:val="000000"/>
        </w:rPr>
        <w:t>电容失配。因此，可以感觉到</w:t>
      </w:r>
      <w:r w:rsidR="00E74EA1" w:rsidRPr="00B66B75">
        <w:rPr>
          <w:rFonts w:ascii="Calibri" w:hAnsi="Calibri" w:cs="KjdjjjKrqmbjMxxxgtAdvTT5ada87cc"/>
          <w:color w:val="000000"/>
        </w:rPr>
        <w:t>Icell</w:t>
      </w:r>
      <w:r w:rsidR="00E74EA1" w:rsidRPr="00B66B75">
        <w:rPr>
          <w:rFonts w:ascii="Calibri" w:hAnsi="宋体" w:cs="KjdjjjKrqmbjMxxxgtAdvTT5ada87cc"/>
          <w:color w:val="000000"/>
        </w:rPr>
        <w:t>和</w:t>
      </w:r>
      <w:r w:rsidR="00E74EA1" w:rsidRPr="00B66B75">
        <w:rPr>
          <w:rFonts w:ascii="Calibri" w:hAnsi="Calibri" w:cs="KjdjjjKrqmbjMxxxgtAdvTT5ada87cc"/>
          <w:color w:val="000000"/>
        </w:rPr>
        <w:t>Iref</w:t>
      </w:r>
      <w:r w:rsidR="00E74EA1" w:rsidRPr="00B66B75">
        <w:rPr>
          <w:rFonts w:ascii="Calibri" w:hAnsi="宋体" w:cs="KjdjjjKrqmbjMxxxgtAdvTT5ada87cc"/>
          <w:color w:val="000000"/>
        </w:rPr>
        <w:t>之间非常小的电流差。</w:t>
      </w:r>
      <w:r w:rsidR="00E74EA1" w:rsidRPr="00B66B75">
        <w:rPr>
          <w:rFonts w:ascii="Calibri" w:hAnsi="Calibri" w:cs="KjdjjjKrqmbjMxxxgtAdvTT5ada87cc"/>
          <w:color w:val="000000"/>
        </w:rPr>
        <w:t xml:space="preserve"> </w:t>
      </w: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尽管</w:t>
      </w:r>
      <w:r w:rsidR="0031111A">
        <w:rPr>
          <w:rFonts w:ascii="Calibri" w:hAnsi="宋体" w:cs="KjdjjjKrqmbjMxxxgtAdvTT5ada87cc"/>
          <w:color w:val="000000"/>
        </w:rPr>
        <w:fldChar w:fldCharType="begin"/>
      </w:r>
      <w:r w:rsidR="00F92AE0">
        <w:rPr>
          <w:rFonts w:ascii="Calibri" w:hAnsi="宋体" w:cs="KjdjjjKrqmbjMxxxgtAdvTT5ada87cc"/>
          <w:color w:val="000000"/>
        </w:rPr>
        <w:instrText xml:space="preserve"> REF _Ref104893838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71</w:t>
      </w:r>
      <w:r w:rsidR="0031111A">
        <w:rPr>
          <w:rFonts w:ascii="Calibri" w:hAnsi="宋体" w:cs="KjdjjjKrqmbjMxxxgtAdvTT5ada87cc"/>
          <w:color w:val="000000"/>
        </w:rPr>
        <w:fldChar w:fldCharType="end"/>
      </w:r>
      <w:r w:rsidRPr="00B66B75">
        <w:rPr>
          <w:rFonts w:ascii="Calibri" w:hAnsi="宋体" w:cs="KjdjjjKrqmbjMxxxgtAdvTT5ada87cc"/>
          <w:color w:val="000000"/>
        </w:rPr>
        <w:t>所示的那些传感方案对实现较小电流差的高精度传感操作相当有效，但它们存在一些缺点。首先，它们需要在存储器阵列或</w:t>
      </w:r>
      <w:r w:rsidRPr="00B66B75">
        <w:rPr>
          <w:rFonts w:ascii="Calibri" w:hAnsi="Calibri" w:cs="KjdjjjKrqmbjMxxxgtAdvTT5ada87cc"/>
          <w:color w:val="000000"/>
        </w:rPr>
        <w:t>SA</w:t>
      </w:r>
      <w:r w:rsidRPr="00B66B75">
        <w:rPr>
          <w:rFonts w:ascii="Calibri" w:hAnsi="宋体" w:cs="KjdjjjKrqmbjMxxxgtAdvTT5ada87cc"/>
          <w:color w:val="000000"/>
        </w:rPr>
        <w:t>区域中增加面积。第二，以模拟方式消除偏移需要在实际</w:t>
      </w:r>
      <w:r w:rsidRPr="00B66B75">
        <w:rPr>
          <w:rFonts w:ascii="Calibri" w:hAnsi="宋体" w:cs="HqtydxXdctlmHnrjxnAdvTT5ada87cc"/>
          <w:color w:val="000000"/>
        </w:rPr>
        <w:t>放大</w:t>
      </w:r>
      <w:r w:rsidRPr="00B66B75">
        <w:rPr>
          <w:rFonts w:ascii="Calibri" w:hAnsi="宋体" w:cs="KjdjjjKrqmbjMxxxgtAdvTT5ada87cc"/>
          <w:color w:val="000000"/>
        </w:rPr>
        <w:t>电压或电流差之前有额外的时间，这导致了相对较慢的访问延迟。应仔细研究这些缺点，以满足目标规范中的优先级。</w:t>
      </w:r>
      <w:r w:rsidRPr="00B66B75">
        <w:rPr>
          <w:rFonts w:ascii="Calibri" w:hAnsi="Calibri" w:cs="KjdjjjKrqmbjMxxxgtAdvTT5ada87cc"/>
          <w:color w:val="000000"/>
        </w:rPr>
        <w:t xml:space="preserve">  </w:t>
      </w:r>
    </w:p>
    <w:p w:rsidR="00E74EA1" w:rsidRPr="00B66B75" w:rsidRDefault="00E74EA1" w:rsidP="0097429B">
      <w:pPr>
        <w:pStyle w:val="4"/>
      </w:pPr>
      <w:r w:rsidRPr="00B66B75">
        <w:t>提高可靠性和降低故障率的设计技术</w:t>
      </w:r>
      <w:r w:rsidRPr="00B66B75">
        <w:t xml:space="preserve"> </w:t>
      </w: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在某些应用中（如汽车），强烈要求极高的可靠性和装运后的低故障率（如次</w:t>
      </w:r>
      <w:r w:rsidRPr="00B66B75">
        <w:rPr>
          <w:rFonts w:ascii="Calibri" w:hAnsi="Calibri" w:cs="KjdjjjKrqmbjMxxxgtAdvTT5ada87cc"/>
          <w:color w:val="000000"/>
        </w:rPr>
        <w:t>ppm</w:t>
      </w:r>
      <w:r w:rsidRPr="00B66B75">
        <w:rPr>
          <w:rFonts w:ascii="Calibri" w:hAnsi="宋体" w:cs="KjdjjjKrqmbjMxxxgtAdvTT5ada87cc"/>
          <w:color w:val="000000"/>
        </w:rPr>
        <w:t>故障）。为了满足这些要求，应在</w:t>
      </w:r>
      <w:r w:rsidRPr="00B66B75">
        <w:rPr>
          <w:rFonts w:ascii="Calibri" w:hAnsi="Calibri" w:cs="KjdjjjKrqmbjMxxxgtAdvTT5ada87cc"/>
          <w:color w:val="000000"/>
        </w:rPr>
        <w:t>eFlash</w:t>
      </w:r>
      <w:r w:rsidRPr="00B66B75">
        <w:rPr>
          <w:rFonts w:ascii="Calibri" w:hAnsi="宋体" w:cs="KjdjjjKrqmbjMxxxgtAdvTT5ada87cc"/>
          <w:color w:val="000000"/>
        </w:rPr>
        <w:t>硬宏中进行额外的设计。</w:t>
      </w:r>
      <w:r w:rsidRPr="00B66B75">
        <w:rPr>
          <w:rFonts w:ascii="Calibri" w:hAnsi="Calibri" w:cs="KjdjjjKrqmbjMxxxgtAdvTT5ada87cc"/>
          <w:color w:val="000000"/>
        </w:rPr>
        <w:t xml:space="preserve"> </w:t>
      </w: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编程干扰，在编程操作过程中未选中的存储单元的</w:t>
      </w:r>
      <w:r w:rsidRPr="00B66B75">
        <w:rPr>
          <w:rFonts w:ascii="Calibri" w:hAnsi="Calibri" w:cs="KjdjjjKrqmbjMxxxgtAdvTT5ada87cc"/>
          <w:color w:val="000000"/>
        </w:rPr>
        <w:t>Vth</w:t>
      </w:r>
      <w:r w:rsidRPr="00B66B75">
        <w:rPr>
          <w:rFonts w:ascii="Calibri" w:hAnsi="宋体" w:cs="KjdjjjKrqmbjMxxxgtAdvTT5ada87cc"/>
          <w:color w:val="000000"/>
        </w:rPr>
        <w:t>移动，是闪存中不可避免的问题之一，因为</w:t>
      </w:r>
      <w:r w:rsidRPr="00B66B75">
        <w:rPr>
          <w:rFonts w:ascii="Calibri" w:hAnsi="Calibri" w:cs="KjdjjjKrqmbjMxxxgtAdvTT5ada87cc"/>
          <w:color w:val="000000"/>
        </w:rPr>
        <w:t>eFlash-</w:t>
      </w:r>
      <w:r w:rsidRPr="00B66B75">
        <w:rPr>
          <w:rFonts w:ascii="Calibri" w:hAnsi="宋体" w:cs="KjdjjjKrqmbjMxxxgtAdvTT5ada87cc"/>
          <w:color w:val="000000"/>
        </w:rPr>
        <w:t>存储单元中的一个或两个</w:t>
      </w:r>
      <w:r w:rsidRPr="00B66B75">
        <w:rPr>
          <w:rFonts w:ascii="Calibri" w:hAnsi="Calibri" w:cs="KjdjjjKrqmbjMxxxgtAdvTT5ada87cc"/>
          <w:color w:val="000000"/>
        </w:rPr>
        <w:t>HV</w:t>
      </w:r>
      <w:r w:rsidRPr="00B66B75">
        <w:rPr>
          <w:rFonts w:ascii="Calibri" w:hAnsi="宋体" w:cs="KjdjjjKrqmbjMxxxgtAdvTT5ada87cc"/>
          <w:color w:val="000000"/>
        </w:rPr>
        <w:t>节点与许多其他单元共享驱动器。在这里，让我们考虑</w:t>
      </w:r>
      <w:r w:rsidR="0031111A">
        <w:rPr>
          <w:rFonts w:ascii="Calibri" w:hAnsi="宋体" w:cs="KjdjjjKrqmbjMxxxgtAdvTT5ada87cc"/>
          <w:color w:val="000000"/>
        </w:rPr>
        <w:fldChar w:fldCharType="begin"/>
      </w:r>
      <w:r w:rsidR="00F92AE0">
        <w:rPr>
          <w:rFonts w:ascii="Calibri" w:hAnsi="宋体" w:cs="KjdjjjKrqmbjMxxxgtAdvTT5ada87cc"/>
          <w:color w:val="000000"/>
        </w:rPr>
        <w:instrText xml:space="preserve"> REF _Ref104893962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73</w:t>
      </w:r>
      <w:r w:rsidR="0031111A">
        <w:rPr>
          <w:rFonts w:ascii="Calibri" w:hAnsi="宋体" w:cs="KjdjjjKrqmbjMxxxgtAdvTT5ada87cc"/>
          <w:color w:val="000000"/>
        </w:rPr>
        <w:fldChar w:fldCharType="end"/>
      </w:r>
      <w:r w:rsidRPr="00B66B75">
        <w:rPr>
          <w:rFonts w:ascii="Calibri" w:hAnsi="宋体" w:cs="KjdjjjKrqmbjMxxxgtAdvTT5ada87cc"/>
          <w:color w:val="000000"/>
        </w:rPr>
        <w:t>中的情况，</w:t>
      </w:r>
      <w:r w:rsidRPr="00B66B75">
        <w:rPr>
          <w:rFonts w:ascii="Calibri" w:hAnsi="Calibri" w:cs="KjdjjjKrqmbjMxxxgtAdvTT5ada87cc"/>
          <w:color w:val="000000"/>
        </w:rPr>
        <w:t>2Kbit</w:t>
      </w:r>
      <w:r w:rsidRPr="00B66B75">
        <w:rPr>
          <w:rFonts w:ascii="Calibri" w:hAnsi="宋体" w:cs="KjdjjjKrqmbjMxxxgtAdvTT5ada87cc"/>
          <w:color w:val="000000"/>
        </w:rPr>
        <w:t>的存储单元连接到公共源线上，并以四分法（</w:t>
      </w:r>
      <w:r w:rsidRPr="00B66B75">
        <w:rPr>
          <w:rFonts w:ascii="Calibri" w:hAnsi="Calibri" w:cs="KjdjjjKrqmbjMxxxgtAdvTT5ada87cc"/>
          <w:color w:val="000000"/>
        </w:rPr>
        <w:t>512</w:t>
      </w:r>
      <w:r w:rsidRPr="00B66B75">
        <w:rPr>
          <w:rFonts w:ascii="Calibri" w:hAnsi="宋体" w:cs="KjdjjjKrqmbjMxxxgtAdvTT5ada87cc"/>
          <w:color w:val="000000"/>
        </w:rPr>
        <w:t>位</w:t>
      </w:r>
      <w:r w:rsidRPr="00B66B75">
        <w:rPr>
          <w:rFonts w:ascii="Calibri" w:hAnsi="Calibri" w:cs="VqbhftTvxlkqJtqymwAdvP4C4E74"/>
          <w:color w:val="000000"/>
        </w:rPr>
        <w:t>_</w:t>
      </w:r>
      <w:r w:rsidRPr="00B66B75">
        <w:rPr>
          <w:rFonts w:ascii="Calibri" w:hAnsi="Calibri" w:cs="KjdjjjKrqmbjMxxxgtAdvTT5ada87cc"/>
          <w:color w:val="000000"/>
        </w:rPr>
        <w:t>4</w:t>
      </w:r>
      <w:r w:rsidRPr="00B66B75">
        <w:rPr>
          <w:rFonts w:ascii="Calibri" w:hAnsi="宋体" w:cs="KjdjjjKrqmbjMxxxgtAdvTT5ada87cc"/>
          <w:color w:val="000000"/>
        </w:rPr>
        <w:t>个周期）的方式顺序选中进行编程。在编程操作中，高电压被提供给公共源线。假设典型的编程时间为</w:t>
      </w:r>
      <w:r w:rsidRPr="00B66B75">
        <w:rPr>
          <w:rFonts w:ascii="Calibri" w:hAnsi="Calibri" w:cs="KjdjjjKrqmbjMxxxgtAdvTT5ada87cc"/>
          <w:color w:val="000000"/>
        </w:rPr>
        <w:t>Tpa</w:t>
      </w:r>
      <w:r w:rsidRPr="00B66B75">
        <w:rPr>
          <w:rFonts w:ascii="Calibri" w:hAnsi="宋体" w:cs="KjdjjjKrqmbjMxxxgtAdvTT5ada87cc"/>
          <w:color w:val="000000"/>
        </w:rPr>
        <w:t>，未编程单元的编程</w:t>
      </w:r>
      <w:r w:rsidRPr="00B66B75">
        <w:rPr>
          <w:rFonts w:ascii="Calibri" w:hAnsi="Calibri" w:cs="KjdjjjKrqmbjMxxxgtAdvTT5ada87cc"/>
          <w:color w:val="000000"/>
        </w:rPr>
        <w:t>-</w:t>
      </w:r>
      <w:r w:rsidRPr="00B66B75">
        <w:rPr>
          <w:rFonts w:ascii="Calibri" w:hAnsi="宋体" w:cs="KjdjjjKrqmbjMxxxgtAdvTT5ada87cc"/>
          <w:color w:val="000000"/>
        </w:rPr>
        <w:t>扰动时间平均为</w:t>
      </w:r>
      <w:r w:rsidRPr="00B66B75">
        <w:rPr>
          <w:rFonts w:ascii="Calibri" w:hAnsi="Calibri" w:cs="KjdjjjKrqmbjMxxxgtAdvTT5ada87cc"/>
          <w:color w:val="000000"/>
        </w:rPr>
        <w:t>4*Tpa</w:t>
      </w:r>
      <w:r w:rsidRPr="00B66B75">
        <w:rPr>
          <w:rFonts w:ascii="Calibri" w:hAnsi="宋体" w:cs="KjdjjjKrqmbjMxxxgtAdvTT5ada87cc"/>
          <w:color w:val="000000"/>
        </w:rPr>
        <w:t>。这个例子意味着，当共享一个节点的单元数量被设定得更大或同时选中的单元数量被设定得更小时，编程干扰时间会变长。这个问题可以通过物理上将节点分成多个单元并按顺序激活每个单元来解决或缓解，如</w:t>
      </w:r>
      <w:r w:rsidR="0031111A">
        <w:rPr>
          <w:rFonts w:ascii="Calibri" w:hAnsi="宋体" w:cs="KjdjjjKrqmbjMxxxgtAdvTT5ada87cc"/>
          <w:color w:val="000000"/>
        </w:rPr>
        <w:fldChar w:fldCharType="begin"/>
      </w:r>
      <w:r w:rsidR="00F92AE0">
        <w:rPr>
          <w:rFonts w:ascii="Calibri" w:hAnsi="宋体" w:cs="KjdjjjKrqmbjMxxxgtAdvTT5ada87cc"/>
          <w:color w:val="000000"/>
        </w:rPr>
        <w:instrText xml:space="preserve"> REF _Ref104893962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73</w:t>
      </w:r>
      <w:r w:rsidR="0031111A">
        <w:rPr>
          <w:rFonts w:ascii="Calibri" w:hAnsi="宋体" w:cs="KjdjjjKrqmbjMxxxgtAdvTT5ada87cc"/>
          <w:color w:val="000000"/>
        </w:rPr>
        <w:fldChar w:fldCharType="end"/>
      </w:r>
      <w:r w:rsidRPr="00B66B75">
        <w:rPr>
          <w:rFonts w:ascii="Calibri" w:hAnsi="宋体" w:cs="KjdjjjKrqmbjMxxxgtAdvTT5ada87cc"/>
          <w:color w:val="000000"/>
        </w:rPr>
        <w:t>底部所示。</w:t>
      </w:r>
      <w:r w:rsidRPr="00B66B75">
        <w:rPr>
          <w:rFonts w:ascii="Calibri" w:hAnsi="Calibri" w:cs="KjdjjjKrqmbjMxxxgtAdvTT5ada87cc"/>
          <w:color w:val="000000"/>
        </w:rPr>
        <w:t xml:space="preserve"> </w:t>
      </w:r>
    </w:p>
    <w:p w:rsidR="00E74EA1" w:rsidRPr="00B66B75" w:rsidRDefault="00E74EA1" w:rsidP="00CA2BAD">
      <w:pPr>
        <w:spacing w:beforeLines="50" w:afterLines="50"/>
        <w:ind w:firstLineChars="200" w:firstLine="480"/>
        <w:rPr>
          <w:rFonts w:ascii="Calibri" w:hAnsi="Calibri"/>
        </w:rPr>
      </w:pPr>
      <w:r w:rsidRPr="00B66B75">
        <w:rPr>
          <w:rFonts w:ascii="Calibri" w:hAnsi="宋体" w:cs="KjdjjjKrqmbjMxxxgtAdvTT5ada87cc"/>
          <w:color w:val="000000"/>
        </w:rPr>
        <w:t>正确的</w:t>
      </w:r>
      <w:r w:rsidRPr="00B66B75">
        <w:rPr>
          <w:rFonts w:ascii="Calibri" w:hAnsi="Calibri" w:cs="KjdjjjKrqmbjMxxxgtAdvTT5ada87cc"/>
          <w:color w:val="000000"/>
        </w:rPr>
        <w:t>DFM</w:t>
      </w:r>
      <w:r w:rsidRPr="00B66B75">
        <w:rPr>
          <w:rFonts w:ascii="Calibri" w:hAnsi="宋体" w:cs="KjdjjjKrqmbjMxxxgtAdvTT5ada87cc"/>
          <w:color w:val="000000"/>
        </w:rPr>
        <w:t>（制造设计）和</w:t>
      </w:r>
      <w:r w:rsidRPr="00B66B75">
        <w:rPr>
          <w:rFonts w:ascii="Calibri" w:hAnsi="Calibri" w:cs="KjdjjjKrqmbjMxxxgtAdvTT5ada87cc"/>
          <w:color w:val="000000"/>
        </w:rPr>
        <w:t>DFT</w:t>
      </w:r>
      <w:r w:rsidRPr="00B66B75">
        <w:rPr>
          <w:rFonts w:ascii="Calibri" w:hAnsi="宋体" w:cs="KjdjjjKrqmbjMxxxgtAdvTT5ada87cc"/>
          <w:color w:val="000000"/>
        </w:rPr>
        <w:t>（测试设计）应该被应用于</w:t>
      </w:r>
      <w:r w:rsidRPr="00B66B75">
        <w:rPr>
          <w:rFonts w:ascii="Calibri" w:hAnsi="Calibri" w:cs="KjdjjjKrqmbjMxxxgtAdvTT5ada87cc"/>
          <w:color w:val="000000"/>
        </w:rPr>
        <w:t>eFlash</w:t>
      </w:r>
      <w:r w:rsidRPr="00B66B75">
        <w:rPr>
          <w:rFonts w:ascii="Calibri" w:hAnsi="宋体" w:cs="KjdjjjKrqmbjMxxxgtAdvTT5ada87cc"/>
          <w:color w:val="000000"/>
        </w:rPr>
        <w:t>硬芯片的设计中，以确保更高的产量，并屏蔽发货后在现场可能出现的潜在故障。</w:t>
      </w:r>
      <w:r w:rsidR="0031111A">
        <w:rPr>
          <w:rFonts w:ascii="Calibri" w:hAnsi="宋体" w:cs="KjdjjjKrqmbjMxxxgtAdvTT5ada87cc"/>
          <w:color w:val="000000"/>
        </w:rPr>
        <w:fldChar w:fldCharType="begin"/>
      </w:r>
      <w:r w:rsidR="00F92AE0">
        <w:rPr>
          <w:rFonts w:ascii="Calibri" w:hAnsi="宋体" w:cs="KjdjjjKrqmbjMxxxgtAdvTT5ada87cc"/>
          <w:color w:val="000000"/>
        </w:rPr>
        <w:instrText xml:space="preserve"> REF _Ref104894013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74</w:t>
      </w:r>
      <w:r w:rsidR="0031111A">
        <w:rPr>
          <w:rFonts w:ascii="Calibri" w:hAnsi="宋体" w:cs="KjdjjjKrqmbjMxxxgtAdvTT5ada87cc"/>
          <w:color w:val="000000"/>
        </w:rPr>
        <w:fldChar w:fldCharType="end"/>
      </w:r>
      <w:r w:rsidRPr="00B66B75">
        <w:rPr>
          <w:rFonts w:ascii="Calibri" w:hAnsi="宋体" w:cs="KjdjjjKrqmbjMxxxgtAdvTT5ada87cc"/>
          <w:color w:val="000000"/>
        </w:rPr>
        <w:t>显示了一些适合</w:t>
      </w:r>
      <w:r w:rsidRPr="00B66B75">
        <w:rPr>
          <w:rFonts w:ascii="Calibri" w:hAnsi="Calibri" w:cs="KjdjjjKrqmbjMxxxgtAdvTT5ada87cc"/>
          <w:color w:val="000000"/>
        </w:rPr>
        <w:t>eFlash</w:t>
      </w:r>
      <w:r w:rsidRPr="00B66B75">
        <w:rPr>
          <w:rFonts w:ascii="Calibri" w:hAnsi="宋体" w:cs="KjdjjjKrqmbjMxxxgtAdvTT5ada87cc"/>
          <w:color w:val="000000"/>
        </w:rPr>
        <w:t>硬芯片的</w:t>
      </w:r>
      <w:r w:rsidRPr="00B66B75">
        <w:rPr>
          <w:rFonts w:ascii="Calibri" w:hAnsi="Calibri" w:cs="KjdjjjKrqmbjMxxxgtAdvTT5ada87cc"/>
          <w:color w:val="000000"/>
        </w:rPr>
        <w:t>DFM</w:t>
      </w:r>
      <w:r w:rsidRPr="00B66B75">
        <w:rPr>
          <w:rFonts w:ascii="Calibri" w:hAnsi="宋体" w:cs="KjdjjjKrqmbjMxxxgtAdvTT5ada87cc"/>
          <w:color w:val="000000"/>
        </w:rPr>
        <w:t>和</w:t>
      </w:r>
      <w:r w:rsidRPr="00B66B75">
        <w:rPr>
          <w:rFonts w:ascii="Calibri" w:hAnsi="Calibri" w:cs="KjdjjjKrqmbjMxxxgtAdvTT5ada87cc"/>
          <w:color w:val="000000"/>
        </w:rPr>
        <w:t>DFT</w:t>
      </w:r>
      <w:r w:rsidRPr="00B66B75">
        <w:rPr>
          <w:rFonts w:ascii="Calibri" w:hAnsi="宋体" w:cs="KjdjjjKrqmbjMxxxgtAdvTT5ada87cc"/>
          <w:color w:val="000000"/>
        </w:rPr>
        <w:t>的例子，以实现极低的故障率。冗余通孔被广泛采用，以减少开孔故障的发生。关于测试功能，传统的静态或动态烧录（筛选）测试已被广泛用于非易失性存储器中。这些测试使用特殊的高电压和多块选中功能来缩短测试时间。作为</w:t>
      </w:r>
      <w:r w:rsidRPr="00B66B75">
        <w:rPr>
          <w:rFonts w:ascii="Calibri" w:hAnsi="Calibri" w:cs="KjdjjjKrqmbjMxxxgtAdvTT5ada87cc"/>
          <w:color w:val="000000"/>
        </w:rPr>
        <w:t>eFlash</w:t>
      </w:r>
      <w:r w:rsidRPr="00B66B75">
        <w:rPr>
          <w:rFonts w:ascii="Calibri" w:hAnsi="宋体" w:cs="KjdjjjKrqmbjMxxxgtAdvTT5ada87cc"/>
          <w:color w:val="000000"/>
        </w:rPr>
        <w:t>测试的一个新趋势，</w:t>
      </w:r>
      <w:r w:rsidRPr="00B66B75">
        <w:rPr>
          <w:rFonts w:ascii="Calibri" w:hAnsi="Calibri" w:cs="KjdjjjKrqmbjMxxxgtAdvTT5ada87cc"/>
          <w:color w:val="000000"/>
        </w:rPr>
        <w:t>SCAN</w:t>
      </w:r>
      <w:r w:rsidRPr="00B66B75">
        <w:rPr>
          <w:rFonts w:ascii="Calibri" w:hAnsi="宋体" w:cs="KjdjjjKrqmbjMxxxgtAdvTT5ada87cc"/>
          <w:color w:val="000000"/>
        </w:rPr>
        <w:t>测试已经逐渐被引入，以有效地检测</w:t>
      </w:r>
      <w:r w:rsidRPr="00B66B75">
        <w:rPr>
          <w:rFonts w:ascii="Calibri" w:hAnsi="Calibri" w:cs="KjdjjjKrqmbjMxxxgtAdvTT5ada87cc"/>
          <w:color w:val="000000"/>
        </w:rPr>
        <w:t>eFlash</w:t>
      </w:r>
      <w:r w:rsidRPr="00B66B75">
        <w:rPr>
          <w:rFonts w:ascii="Calibri" w:hAnsi="宋体" w:cs="KjdjjjKrqmbjMxxxgtAdvTT5ada87cc"/>
          <w:color w:val="000000"/>
        </w:rPr>
        <w:t>硬宏中随机逻辑的故障。</w:t>
      </w:r>
      <w:r w:rsidRPr="00B66B75">
        <w:rPr>
          <w:rFonts w:ascii="Calibri" w:hAnsi="Calibri"/>
        </w:rPr>
        <w:t xml:space="preserve"> </w:t>
      </w:r>
    </w:p>
    <w:p w:rsidR="00E74EA1" w:rsidRPr="00B66B75" w:rsidRDefault="001A6DDA" w:rsidP="00CA2BAD">
      <w:pPr>
        <w:autoSpaceDE w:val="0"/>
        <w:autoSpaceDN w:val="0"/>
        <w:spacing w:beforeLines="50" w:afterLines="50"/>
        <w:ind w:firstLineChars="200" w:firstLine="480"/>
        <w:rPr>
          <w:rFonts w:ascii="Calibri" w:hAnsi="Calibri" w:cs="KjdjjjKrqmbjMxxxgtAdvTT5ada87cc"/>
          <w:color w:val="000000"/>
        </w:rPr>
      </w:pPr>
      <w:r>
        <w:rPr>
          <w:rFonts w:ascii="Calibri" w:hAnsi="Calibri" w:cs="KjdjjjKrqmbjMxxxgtAdvTT5ada87cc"/>
          <w:noProof/>
          <w:snapToGrid/>
          <w:color w:val="000000"/>
        </w:rPr>
        <w:lastRenderedPageBreak/>
        <w:drawing>
          <wp:inline distT="0" distB="0" distL="0" distR="0">
            <wp:extent cx="5267325" cy="4400550"/>
            <wp:effectExtent l="19050" t="0" r="9525" b="0"/>
            <wp:docPr id="8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87" cstate="print"/>
                    <a:srcRect/>
                    <a:stretch>
                      <a:fillRect/>
                    </a:stretch>
                  </pic:blipFill>
                  <pic:spPr bwMode="auto">
                    <a:xfrm>
                      <a:off x="0" y="0"/>
                      <a:ext cx="5267325" cy="4400550"/>
                    </a:xfrm>
                    <a:prstGeom prst="rect">
                      <a:avLst/>
                    </a:prstGeom>
                    <a:noFill/>
                    <a:ln w="9525">
                      <a:noFill/>
                      <a:miter lim="800000"/>
                      <a:headEnd/>
                      <a:tailEnd/>
                    </a:ln>
                  </pic:spPr>
                </pic:pic>
              </a:graphicData>
            </a:graphic>
          </wp:inline>
        </w:drawing>
      </w:r>
    </w:p>
    <w:p w:rsidR="00E74EA1" w:rsidRPr="00B66B75" w:rsidRDefault="00F92AE0" w:rsidP="00F92AE0">
      <w:pPr>
        <w:pStyle w:val="af5"/>
        <w:rPr>
          <w:rFonts w:ascii="Calibri" w:eastAsia="宋体" w:hAnsi="宋体" w:cs="KjdjjjKrqmbjMxxxgtAdvTT5ada87cc"/>
        </w:rPr>
      </w:pPr>
      <w:bookmarkStart w:id="78" w:name="_Ref104893962"/>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73</w:t>
      </w:r>
      <w:r w:rsidR="0031111A">
        <w:fldChar w:fldCharType="end"/>
      </w:r>
      <w:bookmarkEnd w:id="78"/>
      <w:r w:rsidR="00E74EA1" w:rsidRPr="00B66B75">
        <w:rPr>
          <w:rFonts w:ascii="Calibri" w:eastAsia="宋体" w:hAnsi="Calibri" w:cs="YwrsnlVvltgkPvxqwlAdvTTeeee58d9"/>
        </w:rPr>
        <w:t xml:space="preserve"> </w:t>
      </w:r>
      <w:r w:rsidR="00E74EA1" w:rsidRPr="00B66B75">
        <w:rPr>
          <w:rFonts w:ascii="Calibri" w:eastAsia="宋体" w:hAnsi="宋体" w:cs="KjdjjjKrqmbjMxxxgtAdvTT5ada87cc"/>
        </w:rPr>
        <w:t>一个有干扰意识的阵列结构</w:t>
      </w:r>
    </w:p>
    <w:p w:rsidR="00E74EA1" w:rsidRPr="00B66B75" w:rsidRDefault="001A6DDA" w:rsidP="00CA2BAD">
      <w:pPr>
        <w:autoSpaceDE w:val="0"/>
        <w:autoSpaceDN w:val="0"/>
        <w:spacing w:beforeLines="50" w:afterLines="50"/>
        <w:ind w:firstLineChars="200" w:firstLine="480"/>
        <w:rPr>
          <w:rFonts w:ascii="Calibri" w:hAnsi="Calibri" w:cs="KjdjjjKrqmbjMxxxgtAdvTT5ada87cc"/>
        </w:rPr>
      </w:pPr>
      <w:r>
        <w:rPr>
          <w:rFonts w:ascii="Calibri" w:hAnsi="Calibri" w:cs="KjdjjjKrqmbjMxxxgtAdvTT5ada87cc"/>
          <w:noProof/>
          <w:snapToGrid/>
        </w:rPr>
        <w:drawing>
          <wp:inline distT="0" distB="0" distL="0" distR="0">
            <wp:extent cx="5267325" cy="3286125"/>
            <wp:effectExtent l="19050" t="0" r="9525" b="0"/>
            <wp:docPr id="8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88" cstate="print"/>
                    <a:srcRect/>
                    <a:stretch>
                      <a:fillRect/>
                    </a:stretch>
                  </pic:blipFill>
                  <pic:spPr bwMode="auto">
                    <a:xfrm>
                      <a:off x="0" y="0"/>
                      <a:ext cx="5267325" cy="3286125"/>
                    </a:xfrm>
                    <a:prstGeom prst="rect">
                      <a:avLst/>
                    </a:prstGeom>
                    <a:noFill/>
                    <a:ln w="9525">
                      <a:noFill/>
                      <a:miter lim="800000"/>
                      <a:headEnd/>
                      <a:tailEnd/>
                    </a:ln>
                  </pic:spPr>
                </pic:pic>
              </a:graphicData>
            </a:graphic>
          </wp:inline>
        </w:drawing>
      </w:r>
    </w:p>
    <w:p w:rsidR="00E74EA1" w:rsidRPr="00B66B75" w:rsidRDefault="00F92AE0" w:rsidP="00F92AE0">
      <w:pPr>
        <w:pStyle w:val="af5"/>
        <w:rPr>
          <w:rFonts w:ascii="Calibri" w:eastAsia="宋体" w:hAnsi="Calibri" w:cs="KjdjjjKrqmbjMxxxgtAdvTT5ada87cc"/>
        </w:rPr>
      </w:pPr>
      <w:bookmarkStart w:id="79" w:name="_Ref104894013"/>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74</w:t>
      </w:r>
      <w:r w:rsidR="0031111A">
        <w:fldChar w:fldCharType="end"/>
      </w:r>
      <w:bookmarkEnd w:id="79"/>
      <w:r w:rsidR="00E74EA1" w:rsidRPr="00B66B75">
        <w:rPr>
          <w:rFonts w:ascii="Calibri" w:eastAsia="宋体" w:hAnsi="Calibri" w:cs="YwrsnlVvltgkPvxqwlAdvTTeeee58d9"/>
        </w:rPr>
        <w:t xml:space="preserve"> </w:t>
      </w:r>
      <w:r w:rsidR="00E74EA1" w:rsidRPr="00B66B75">
        <w:rPr>
          <w:rFonts w:ascii="Calibri" w:eastAsia="宋体" w:hAnsi="宋体" w:cs="KjdjjjKrqmbjMxxxgtAdvTT5ada87cc"/>
        </w:rPr>
        <w:t>在</w:t>
      </w:r>
      <w:r w:rsidR="00E74EA1" w:rsidRPr="00B66B75">
        <w:rPr>
          <w:rFonts w:ascii="Calibri" w:eastAsia="宋体" w:hAnsi="Calibri" w:cs="KjdjjjKrqmbjMxxxgtAdvTT5ada87cc"/>
        </w:rPr>
        <w:t>eFlash</w:t>
      </w:r>
      <w:r w:rsidR="00E74EA1" w:rsidRPr="00B66B75">
        <w:rPr>
          <w:rFonts w:ascii="Calibri" w:eastAsia="宋体" w:hAnsi="宋体" w:cs="KjdjjjKrqmbjMxxxgtAdvTT5ada87cc"/>
        </w:rPr>
        <w:t>硬盘设计中实现低故障率的</w:t>
      </w:r>
      <w:r w:rsidR="00E74EA1" w:rsidRPr="00B66B75">
        <w:rPr>
          <w:rFonts w:ascii="Calibri" w:eastAsia="宋体" w:hAnsi="Calibri" w:cs="KjdjjjKrqmbjMxxxgtAdvTT5ada87cc"/>
        </w:rPr>
        <w:t>DFM/DFT</w:t>
      </w:r>
    </w:p>
    <w:p w:rsidR="00E74EA1" w:rsidRPr="00B66B75" w:rsidRDefault="00E74EA1" w:rsidP="00CA2BAD">
      <w:pPr>
        <w:autoSpaceDE w:val="0"/>
        <w:autoSpaceDN w:val="0"/>
        <w:spacing w:beforeLines="50" w:afterLines="50"/>
        <w:ind w:firstLineChars="200" w:firstLine="480"/>
        <w:rPr>
          <w:rFonts w:ascii="Calibri" w:hAnsi="Calibri" w:cs="KjdjjjKrqmbjMxxxgtAdvTT5ada87cc"/>
        </w:rPr>
      </w:pP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在本节末尾，</w:t>
      </w:r>
      <w:r w:rsidR="0031111A">
        <w:rPr>
          <w:rFonts w:ascii="Calibri" w:hAnsi="宋体" w:cs="KjdjjjKrqmbjMxxxgtAdvTT5ada87cc"/>
          <w:color w:val="000000"/>
        </w:rPr>
        <w:fldChar w:fldCharType="begin"/>
      </w:r>
      <w:r w:rsidR="00513052">
        <w:rPr>
          <w:rFonts w:ascii="Calibri" w:hAnsi="宋体" w:cs="KjdjjjKrqmbjMxxxgtAdvTT5ada87cc"/>
          <w:color w:val="000000"/>
        </w:rPr>
        <w:instrText xml:space="preserve"> REF _Ref104894329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表</w:t>
      </w:r>
      <w:r w:rsidR="00961080">
        <w:rPr>
          <w:noProof/>
        </w:rPr>
        <w:t>1</w:t>
      </w:r>
      <w:r w:rsidR="00961080">
        <w:noBreakHyphen/>
      </w:r>
      <w:r w:rsidR="00961080">
        <w:rPr>
          <w:noProof/>
        </w:rPr>
        <w:t>8</w:t>
      </w:r>
      <w:r w:rsidR="0031111A">
        <w:rPr>
          <w:rFonts w:ascii="Calibri" w:hAnsi="宋体" w:cs="KjdjjjKrqmbjMxxxgtAdvTT5ada87cc"/>
          <w:color w:val="000000"/>
        </w:rPr>
        <w:fldChar w:fldCharType="end"/>
      </w:r>
      <w:r w:rsidRPr="00B66B75">
        <w:rPr>
          <w:rFonts w:ascii="Calibri" w:hAnsi="宋体" w:cs="KjdjjjKrqmbjMxxxgtAdvTT5ada87cc"/>
          <w:color w:val="000000"/>
        </w:rPr>
        <w:t>和</w:t>
      </w:r>
      <w:r w:rsidR="0031111A">
        <w:rPr>
          <w:rFonts w:ascii="Calibri" w:hAnsi="宋体" w:cs="KjdjjjKrqmbjMxxxgtAdvTT5ada87cc"/>
          <w:color w:val="000000"/>
        </w:rPr>
        <w:fldChar w:fldCharType="begin"/>
      </w:r>
      <w:r w:rsidR="00513052">
        <w:rPr>
          <w:rFonts w:ascii="Calibri" w:hAnsi="宋体" w:cs="KjdjjjKrqmbjMxxxgtAdvTT5ada87cc"/>
          <w:color w:val="000000"/>
        </w:rPr>
        <w:instrText xml:space="preserve"> REF _Ref104894343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表</w:t>
      </w:r>
      <w:r w:rsidR="00961080">
        <w:rPr>
          <w:noProof/>
        </w:rPr>
        <w:t>1</w:t>
      </w:r>
      <w:r w:rsidR="00961080">
        <w:noBreakHyphen/>
      </w:r>
      <w:r w:rsidR="00961080">
        <w:rPr>
          <w:noProof/>
        </w:rPr>
        <w:t>9</w:t>
      </w:r>
      <w:r w:rsidR="0031111A">
        <w:rPr>
          <w:rFonts w:ascii="Calibri" w:hAnsi="宋体" w:cs="KjdjjjKrqmbjMxxxgtAdvTT5ada87cc"/>
          <w:color w:val="000000"/>
        </w:rPr>
        <w:fldChar w:fldCharType="end"/>
      </w:r>
      <w:r w:rsidRPr="00B66B75">
        <w:rPr>
          <w:rFonts w:ascii="Calibri" w:hAnsi="宋体" w:cs="KjdjjjKrqmbjMxxxgtAdvTT5ada87cc"/>
          <w:color w:val="000000"/>
        </w:rPr>
        <w:t>分别列出了</w:t>
      </w:r>
      <w:r w:rsidRPr="00B66B75">
        <w:rPr>
          <w:rFonts w:ascii="Calibri" w:hAnsi="Calibri" w:cs="KjdjjjKrqmbjMxxxgtAdvTT5ada87cc"/>
          <w:color w:val="000000"/>
        </w:rPr>
        <w:t>eFlash</w:t>
      </w:r>
      <w:r w:rsidRPr="00B66B75">
        <w:rPr>
          <w:rFonts w:ascii="Calibri" w:hAnsi="宋体" w:cs="KjdjjjKrqmbjMxxxgtAdvTT5ada87cc"/>
          <w:color w:val="000000"/>
        </w:rPr>
        <w:t>硬芯片引脚列表和规格表的</w:t>
      </w:r>
      <w:r w:rsidRPr="00B66B75">
        <w:rPr>
          <w:rFonts w:ascii="Calibri" w:hAnsi="宋体" w:cs="KjdjjjKrqmbjMxxxgtAdvTT5ada87cc"/>
          <w:color w:val="000000"/>
        </w:rPr>
        <w:lastRenderedPageBreak/>
        <w:t>例子，供参考。</w:t>
      </w:r>
      <w:r w:rsidRPr="00B66B75">
        <w:rPr>
          <w:rFonts w:ascii="Calibri" w:hAnsi="Calibri" w:cs="KjdjjjKrqmbjMxxxgtAdvTT5ada87cc"/>
          <w:color w:val="000000"/>
        </w:rPr>
        <w:t xml:space="preserve"> </w:t>
      </w: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与独立存储器的接口相比，对引脚数量的限制没有那么严格。相反，如</w:t>
      </w:r>
      <w:r w:rsidR="0031111A">
        <w:rPr>
          <w:rFonts w:ascii="Calibri" w:hAnsi="宋体" w:cs="KjdjjjKrqmbjMxxxgtAdvTT5ada87cc"/>
          <w:color w:val="000000"/>
        </w:rPr>
        <w:fldChar w:fldCharType="begin"/>
      </w:r>
      <w:r w:rsidR="00513052">
        <w:rPr>
          <w:rFonts w:ascii="Calibri" w:hAnsi="宋体" w:cs="KjdjjjKrqmbjMxxxgtAdvTT5ada87cc"/>
          <w:color w:val="000000"/>
        </w:rPr>
        <w:instrText xml:space="preserve"> REF _Ref104894329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表</w:t>
      </w:r>
      <w:r w:rsidR="00961080">
        <w:rPr>
          <w:noProof/>
        </w:rPr>
        <w:t>1</w:t>
      </w:r>
      <w:r w:rsidR="00961080">
        <w:noBreakHyphen/>
      </w:r>
      <w:r w:rsidR="00961080">
        <w:rPr>
          <w:noProof/>
        </w:rPr>
        <w:t>8</w:t>
      </w:r>
      <w:r w:rsidR="0031111A">
        <w:rPr>
          <w:rFonts w:ascii="Calibri" w:hAnsi="宋体" w:cs="KjdjjjKrqmbjMxxxgtAdvTT5ada87cc"/>
          <w:color w:val="000000"/>
        </w:rPr>
        <w:fldChar w:fldCharType="end"/>
      </w:r>
      <w:r w:rsidRPr="00B66B75">
        <w:rPr>
          <w:rFonts w:ascii="Calibri" w:hAnsi="宋体" w:cs="KjdjjjKrqmbjMxxxgtAdvTT5ada87cc"/>
          <w:color w:val="000000"/>
        </w:rPr>
        <w:t>所示，为了获得更好的性能，通常采用非复用地址和并行数据总线。例如，在高端应用中可以采用</w:t>
      </w:r>
      <w:r w:rsidRPr="00B66B75">
        <w:rPr>
          <w:rFonts w:ascii="Calibri" w:hAnsi="Calibri" w:cs="KjdjjjKrqmbjMxxxgtAdvTT5ada87cc"/>
          <w:color w:val="000000"/>
        </w:rPr>
        <w:t>256</w:t>
      </w:r>
      <w:r w:rsidRPr="00B66B75">
        <w:rPr>
          <w:rFonts w:ascii="Calibri" w:hAnsi="宋体" w:cs="KjdjjjKrqmbjMxxxgtAdvTT5ada87cc"/>
          <w:color w:val="000000"/>
        </w:rPr>
        <w:t>位的数据总线宽度（加上</w:t>
      </w:r>
      <w:r w:rsidRPr="00B66B75">
        <w:rPr>
          <w:rFonts w:ascii="Calibri" w:hAnsi="Calibri" w:cs="KjdjjjKrqmbjMxxxgtAdvTT5ada87cc"/>
          <w:color w:val="000000"/>
        </w:rPr>
        <w:t>ECC</w:t>
      </w:r>
      <w:r w:rsidRPr="00B66B75">
        <w:rPr>
          <w:rFonts w:ascii="Calibri" w:hAnsi="宋体" w:cs="KjdjjjKrqmbjMxxxgtAdvTT5ada87cc"/>
          <w:color w:val="000000"/>
        </w:rPr>
        <w:t>校验位）。此外，一些引脚被配备用于简单和直接控制各种内部功能。</w:t>
      </w:r>
      <w:r w:rsidRPr="00B66B75">
        <w:rPr>
          <w:rFonts w:ascii="Calibri" w:hAnsi="Calibri" w:cs="KjdjjjKrqmbjMxxxgtAdvTT5ada87cc"/>
          <w:color w:val="000000"/>
        </w:rPr>
        <w:t xml:space="preserve"> </w:t>
      </w:r>
    </w:p>
    <w:p w:rsidR="00E74EA1" w:rsidRDefault="00E74EA1" w:rsidP="00CA2BAD">
      <w:pPr>
        <w:spacing w:beforeLines="50" w:afterLines="50"/>
        <w:ind w:firstLineChars="200" w:firstLine="480"/>
        <w:rPr>
          <w:rFonts w:ascii="Calibri" w:hAnsi="宋体" w:cs="KjdjjjKrqmbjMxxxgtAdvTT5ada87cc"/>
          <w:color w:val="000000"/>
        </w:rPr>
      </w:pPr>
      <w:r w:rsidRPr="00B66B75">
        <w:rPr>
          <w:rFonts w:ascii="Calibri" w:hAnsi="宋体" w:cs="KjdjjjKrqmbjMxxxgtAdvTT5ada87cc"/>
          <w:color w:val="000000"/>
        </w:rPr>
        <w:t>在</w:t>
      </w:r>
      <w:r w:rsidR="0031111A">
        <w:rPr>
          <w:rFonts w:ascii="Calibri" w:hAnsi="宋体" w:cs="KjdjjjKrqmbjMxxxgtAdvTT5ada87cc"/>
          <w:color w:val="000000"/>
        </w:rPr>
        <w:fldChar w:fldCharType="begin"/>
      </w:r>
      <w:r w:rsidR="00513052">
        <w:rPr>
          <w:rFonts w:ascii="Calibri" w:hAnsi="宋体" w:cs="KjdjjjKrqmbjMxxxgtAdvTT5ada87cc"/>
          <w:color w:val="000000"/>
        </w:rPr>
        <w:instrText xml:space="preserve"> REF _Ref104894343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表</w:t>
      </w:r>
      <w:r w:rsidR="00961080">
        <w:rPr>
          <w:noProof/>
        </w:rPr>
        <w:t>1</w:t>
      </w:r>
      <w:r w:rsidR="00961080">
        <w:noBreakHyphen/>
      </w:r>
      <w:r w:rsidR="00961080">
        <w:rPr>
          <w:noProof/>
        </w:rPr>
        <w:t>9</w:t>
      </w:r>
      <w:r w:rsidR="0031111A">
        <w:rPr>
          <w:rFonts w:ascii="Calibri" w:hAnsi="宋体" w:cs="KjdjjjKrqmbjMxxxgtAdvTT5ada87cc"/>
          <w:color w:val="000000"/>
        </w:rPr>
        <w:fldChar w:fldCharType="end"/>
      </w:r>
      <w:r w:rsidRPr="00B66B75">
        <w:rPr>
          <w:rFonts w:ascii="Calibri" w:hAnsi="宋体" w:cs="KjdjjjKrqmbjMxxxgtAdvTT5ada87cc"/>
          <w:color w:val="000000"/>
        </w:rPr>
        <w:t>中，包括了代码</w:t>
      </w:r>
      <w:r w:rsidRPr="00B66B75">
        <w:rPr>
          <w:rFonts w:ascii="Calibri" w:hAnsi="宋体" w:cs="DlrwkwYgpxrvNwfxgxAdvGTIMES-R"/>
          <w:color w:val="000000"/>
        </w:rPr>
        <w:t>闪光灯</w:t>
      </w:r>
      <w:r w:rsidRPr="00B66B75">
        <w:rPr>
          <w:rFonts w:ascii="Calibri" w:hAnsi="宋体" w:cs="KjdjjjKrqmbjMxxxgtAdvTT5ada87cc"/>
          <w:color w:val="000000"/>
        </w:rPr>
        <w:t>宏和数据</w:t>
      </w:r>
      <w:r w:rsidRPr="00B66B75">
        <w:rPr>
          <w:rFonts w:ascii="Calibri" w:hAnsi="宋体" w:cs="DlrwkwYgpxrvNwfxgxAdvGTIMES-R"/>
          <w:color w:val="000000"/>
        </w:rPr>
        <w:t>闪</w:t>
      </w:r>
      <w:r w:rsidRPr="00B66B75">
        <w:rPr>
          <w:rFonts w:ascii="Calibri" w:hAnsi="宋体" w:cs="KjdjjjKrqmbjMxxxgtAdvTT5ada87cc"/>
          <w:color w:val="000000"/>
        </w:rPr>
        <w:t>光灯宏的典型规格。由于代码闪存用于存储指令代码和</w:t>
      </w:r>
      <w:r w:rsidRPr="00B66B75">
        <w:rPr>
          <w:rFonts w:ascii="Calibri" w:hAnsi="Calibri" w:cs="KjdjjjKrqmbjMxxxgtAdvTT5ada87cc"/>
          <w:color w:val="000000"/>
        </w:rPr>
        <w:t>/</w:t>
      </w:r>
      <w:r w:rsidRPr="00B66B75">
        <w:rPr>
          <w:rFonts w:ascii="Calibri" w:hAnsi="宋体" w:cs="KjdjjjKrqmbjMxxxgtAdvTT5ada87cc"/>
          <w:color w:val="000000"/>
        </w:rPr>
        <w:t>或大尺寸的应用编程，它具有较大的容量，并能实现更快的随机读取访问和</w:t>
      </w:r>
      <w:r w:rsidRPr="00B66B75">
        <w:rPr>
          <w:rFonts w:ascii="Calibri" w:hAnsi="Calibri" w:cs="KjdjjjKrqmbjMxxxgtAdvTT5ada87cc"/>
          <w:color w:val="000000"/>
        </w:rPr>
        <w:t>P/E</w:t>
      </w:r>
      <w:r w:rsidRPr="00B66B75">
        <w:rPr>
          <w:rFonts w:ascii="Calibri" w:hAnsi="宋体" w:cs="KjdjjjKrqmbjMxxxgtAdvTT5ada87cc"/>
          <w:color w:val="000000"/>
        </w:rPr>
        <w:t>吞吐量。相反，数据闪存提供了相对较小的重写尺寸和较高的耐久性，适用于存储临时或经常更新的数据。</w:t>
      </w:r>
    </w:p>
    <w:p w:rsidR="00F92AE0" w:rsidRDefault="00513052" w:rsidP="00513052">
      <w:pPr>
        <w:pStyle w:val="af5"/>
        <w:rPr>
          <w:rFonts w:ascii="Calibri" w:eastAsia="宋体" w:hAnsi="宋体" w:cs="KjdjjjKrqmbjMxxxgtAdvTT5ada87cc"/>
          <w:color w:val="000000"/>
        </w:rPr>
      </w:pPr>
      <w:bookmarkStart w:id="80" w:name="_Ref104894329"/>
      <w:r>
        <w:rPr>
          <w:rFonts w:hint="eastAsia"/>
        </w:rPr>
        <w:t>表</w:t>
      </w:r>
      <w:fldSimple w:instr=" STYLEREF 1 \s ">
        <w:r w:rsidR="00961080">
          <w:rPr>
            <w:noProof/>
          </w:rPr>
          <w:t>1</w:t>
        </w:r>
      </w:fldSimple>
      <w:r w:rsidR="00774DDF">
        <w:noBreakHyphen/>
      </w:r>
      <w:r w:rsidR="0031111A">
        <w:fldChar w:fldCharType="begin"/>
      </w:r>
      <w:r w:rsidR="00774DDF">
        <w:instrText xml:space="preserve"> </w:instrText>
      </w:r>
      <w:r w:rsidR="00774DDF">
        <w:rPr>
          <w:rFonts w:hint="eastAsia"/>
        </w:rPr>
        <w:instrText xml:space="preserve">SEQ </w:instrText>
      </w:r>
      <w:r w:rsidR="00774DDF">
        <w:rPr>
          <w:rFonts w:hint="eastAsia"/>
        </w:rPr>
        <w:instrText>表</w:instrText>
      </w:r>
      <w:r w:rsidR="00774DDF">
        <w:rPr>
          <w:rFonts w:hint="eastAsia"/>
        </w:rPr>
        <w:instrText xml:space="preserve"> \* ARABIC \s 1</w:instrText>
      </w:r>
      <w:r w:rsidR="00774DDF">
        <w:instrText xml:space="preserve"> </w:instrText>
      </w:r>
      <w:r w:rsidR="0031111A">
        <w:fldChar w:fldCharType="separate"/>
      </w:r>
      <w:r w:rsidR="00961080">
        <w:rPr>
          <w:noProof/>
        </w:rPr>
        <w:t>8</w:t>
      </w:r>
      <w:r w:rsidR="0031111A">
        <w:fldChar w:fldCharType="end"/>
      </w:r>
      <w:bookmarkEnd w:id="80"/>
      <w:r w:rsidR="00F92AE0" w:rsidRPr="00F92AE0">
        <w:rPr>
          <w:rFonts w:ascii="Calibri" w:eastAsia="宋体" w:hAnsi="宋体" w:cs="KjdjjjKrqmbjMxxxgtAdvTT5ada87cc" w:hint="eastAsia"/>
          <w:color w:val="000000"/>
        </w:rPr>
        <w:t xml:space="preserve"> eFlash</w:t>
      </w:r>
      <w:r w:rsidR="00F92AE0" w:rsidRPr="00F92AE0">
        <w:rPr>
          <w:rFonts w:ascii="Calibri" w:eastAsia="宋体" w:hAnsi="宋体" w:cs="KjdjjjKrqmbjMxxxgtAdvTT5ada87cc" w:hint="eastAsia"/>
          <w:color w:val="000000"/>
        </w:rPr>
        <w:t>硬芯片引脚列表示例</w:t>
      </w:r>
    </w:p>
    <w:p w:rsidR="00F92AE0" w:rsidRDefault="001A6DDA" w:rsidP="00CA2BAD">
      <w:pPr>
        <w:spacing w:beforeLines="50" w:afterLines="50"/>
        <w:rPr>
          <w:rFonts w:ascii="Calibri" w:hAnsi="Calibri"/>
        </w:rPr>
      </w:pPr>
      <w:r>
        <w:rPr>
          <w:rFonts w:ascii="Calibri" w:hAnsi="Calibri"/>
          <w:noProof/>
          <w:snapToGrid/>
        </w:rPr>
        <w:drawing>
          <wp:inline distT="0" distB="0" distL="0" distR="0">
            <wp:extent cx="5267325" cy="41148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cstate="print"/>
                    <a:srcRect/>
                    <a:stretch>
                      <a:fillRect/>
                    </a:stretch>
                  </pic:blipFill>
                  <pic:spPr bwMode="auto">
                    <a:xfrm>
                      <a:off x="0" y="0"/>
                      <a:ext cx="5267325" cy="4114800"/>
                    </a:xfrm>
                    <a:prstGeom prst="rect">
                      <a:avLst/>
                    </a:prstGeom>
                    <a:noFill/>
                    <a:ln w="9525">
                      <a:noFill/>
                      <a:miter lim="800000"/>
                      <a:headEnd/>
                      <a:tailEnd/>
                    </a:ln>
                  </pic:spPr>
                </pic:pic>
              </a:graphicData>
            </a:graphic>
          </wp:inline>
        </w:drawing>
      </w:r>
    </w:p>
    <w:p w:rsidR="00F92AE0" w:rsidRDefault="00513052" w:rsidP="00513052">
      <w:pPr>
        <w:pStyle w:val="af5"/>
        <w:rPr>
          <w:rFonts w:ascii="Calibri" w:eastAsia="宋体" w:hAnsi="Calibri"/>
        </w:rPr>
      </w:pPr>
      <w:bookmarkStart w:id="81" w:name="_Ref104894343"/>
      <w:r>
        <w:rPr>
          <w:rFonts w:hint="eastAsia"/>
        </w:rPr>
        <w:t>表</w:t>
      </w:r>
      <w:fldSimple w:instr=" STYLEREF 1 \s ">
        <w:r w:rsidR="00961080">
          <w:rPr>
            <w:noProof/>
          </w:rPr>
          <w:t>1</w:t>
        </w:r>
      </w:fldSimple>
      <w:r w:rsidR="00774DDF">
        <w:noBreakHyphen/>
      </w:r>
      <w:r w:rsidR="0031111A">
        <w:fldChar w:fldCharType="begin"/>
      </w:r>
      <w:r w:rsidR="00774DDF">
        <w:instrText xml:space="preserve"> </w:instrText>
      </w:r>
      <w:r w:rsidR="00774DDF">
        <w:rPr>
          <w:rFonts w:hint="eastAsia"/>
        </w:rPr>
        <w:instrText xml:space="preserve">SEQ </w:instrText>
      </w:r>
      <w:r w:rsidR="00774DDF">
        <w:rPr>
          <w:rFonts w:hint="eastAsia"/>
        </w:rPr>
        <w:instrText>表</w:instrText>
      </w:r>
      <w:r w:rsidR="00774DDF">
        <w:rPr>
          <w:rFonts w:hint="eastAsia"/>
        </w:rPr>
        <w:instrText xml:space="preserve"> \* ARABIC \s 1</w:instrText>
      </w:r>
      <w:r w:rsidR="00774DDF">
        <w:instrText xml:space="preserve"> </w:instrText>
      </w:r>
      <w:r w:rsidR="0031111A">
        <w:fldChar w:fldCharType="separate"/>
      </w:r>
      <w:r w:rsidR="00961080">
        <w:rPr>
          <w:noProof/>
        </w:rPr>
        <w:t>9</w:t>
      </w:r>
      <w:r w:rsidR="0031111A">
        <w:fldChar w:fldCharType="end"/>
      </w:r>
      <w:bookmarkEnd w:id="81"/>
      <w:r>
        <w:rPr>
          <w:rFonts w:hint="eastAsia"/>
        </w:rPr>
        <w:t xml:space="preserve"> </w:t>
      </w:r>
      <w:r w:rsidR="00F92AE0" w:rsidRPr="00F92AE0">
        <w:rPr>
          <w:rFonts w:ascii="Calibri" w:eastAsia="宋体" w:hAnsi="Calibri" w:hint="eastAsia"/>
        </w:rPr>
        <w:t>eFlash</w:t>
      </w:r>
      <w:r w:rsidR="00F92AE0" w:rsidRPr="00F92AE0">
        <w:rPr>
          <w:rFonts w:ascii="Calibri" w:eastAsia="宋体" w:hAnsi="Calibri" w:hint="eastAsia"/>
        </w:rPr>
        <w:t>硬宏规格表的例子</w:t>
      </w:r>
    </w:p>
    <w:p w:rsidR="00F92AE0" w:rsidRDefault="001A6DDA" w:rsidP="00CA2BAD">
      <w:pPr>
        <w:spacing w:beforeLines="50" w:afterLines="50"/>
        <w:rPr>
          <w:rFonts w:ascii="Calibri" w:hAnsi="Calibri"/>
        </w:rPr>
      </w:pPr>
      <w:r>
        <w:rPr>
          <w:rFonts w:ascii="Calibri" w:hAnsi="Calibri"/>
          <w:noProof/>
          <w:snapToGrid/>
        </w:rPr>
        <w:lastRenderedPageBreak/>
        <w:drawing>
          <wp:inline distT="0" distB="0" distL="0" distR="0">
            <wp:extent cx="5267325" cy="2657475"/>
            <wp:effectExtent l="1905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cstate="print"/>
                    <a:srcRect/>
                    <a:stretch>
                      <a:fillRect/>
                    </a:stretch>
                  </pic:blipFill>
                  <pic:spPr bwMode="auto">
                    <a:xfrm>
                      <a:off x="0" y="0"/>
                      <a:ext cx="5267325" cy="2657475"/>
                    </a:xfrm>
                    <a:prstGeom prst="rect">
                      <a:avLst/>
                    </a:prstGeom>
                    <a:noFill/>
                    <a:ln w="9525">
                      <a:noFill/>
                      <a:miter lim="800000"/>
                      <a:headEnd/>
                      <a:tailEnd/>
                    </a:ln>
                  </pic:spPr>
                </pic:pic>
              </a:graphicData>
            </a:graphic>
          </wp:inline>
        </w:drawing>
      </w:r>
    </w:p>
    <w:p w:rsidR="00CC1661" w:rsidRPr="00B66B75" w:rsidRDefault="00CC1661" w:rsidP="00CA2BAD">
      <w:pPr>
        <w:spacing w:beforeLines="50" w:afterLines="50"/>
        <w:rPr>
          <w:rFonts w:ascii="Calibri" w:hAnsi="Calibri"/>
        </w:rPr>
      </w:pPr>
      <w:r>
        <w:rPr>
          <w:rFonts w:ascii="Calibri" w:hAnsi="Calibri" w:hint="eastAsia"/>
        </w:rPr>
        <w:t>a</w:t>
      </w:r>
      <w:r w:rsidRPr="00CC1661">
        <w:rPr>
          <w:rFonts w:ascii="Calibri" w:hAnsi="Calibri" w:hint="eastAsia"/>
        </w:rPr>
        <w:t>在代码中经过</w:t>
      </w:r>
      <w:r w:rsidRPr="00CC1661">
        <w:rPr>
          <w:rFonts w:ascii="Calibri" w:hAnsi="Calibri" w:hint="eastAsia"/>
        </w:rPr>
        <w:t>1</w:t>
      </w:r>
      <w:r w:rsidR="00A76D4C">
        <w:rPr>
          <w:rFonts w:ascii="Calibri" w:hAnsi="Calibri" w:hint="eastAsia"/>
        </w:rPr>
        <w:t>K</w:t>
      </w:r>
      <w:r w:rsidRPr="00CC1661">
        <w:rPr>
          <w:rFonts w:ascii="Calibri" w:hAnsi="Calibri" w:hint="eastAsia"/>
        </w:rPr>
        <w:t>次循环</w:t>
      </w:r>
      <w:r w:rsidRPr="00CC1661">
        <w:rPr>
          <w:rFonts w:ascii="Calibri" w:hAnsi="Calibri" w:hint="eastAsia"/>
        </w:rPr>
        <w:t>/</w:t>
      </w:r>
      <w:r w:rsidRPr="00CC1661">
        <w:rPr>
          <w:rFonts w:ascii="Calibri" w:hAnsi="Calibri" w:hint="eastAsia"/>
        </w:rPr>
        <w:t>在数据中经过</w:t>
      </w:r>
      <w:r w:rsidRPr="00CC1661">
        <w:rPr>
          <w:rFonts w:ascii="Calibri" w:hAnsi="Calibri" w:hint="eastAsia"/>
        </w:rPr>
        <w:t>125</w:t>
      </w:r>
      <w:r w:rsidR="00A76D4C">
        <w:rPr>
          <w:rFonts w:ascii="Calibri" w:hAnsi="Calibri" w:hint="eastAsia"/>
        </w:rPr>
        <w:t>K</w:t>
      </w:r>
      <w:r w:rsidRPr="00CC1661">
        <w:rPr>
          <w:rFonts w:ascii="Calibri" w:hAnsi="Calibri" w:hint="eastAsia"/>
        </w:rPr>
        <w:t>次循环</w:t>
      </w:r>
      <w:r w:rsidR="00513052">
        <w:rPr>
          <w:rFonts w:ascii="Calibri" w:hAnsi="Calibri" w:hint="eastAsia"/>
        </w:rPr>
        <w:t>。</w:t>
      </w:r>
      <w:r w:rsidRPr="00CC1661">
        <w:rPr>
          <w:rFonts w:ascii="Calibri" w:hAnsi="Calibri" w:hint="eastAsia"/>
        </w:rPr>
        <w:t>应考虑到温度曲线</w:t>
      </w:r>
    </w:p>
    <w:p w:rsidR="00E74EA1" w:rsidRPr="00B66B75" w:rsidRDefault="00E74EA1" w:rsidP="00CA2BAD">
      <w:pPr>
        <w:spacing w:beforeLines="50" w:afterLines="50"/>
        <w:ind w:firstLineChars="200" w:firstLine="480"/>
        <w:rPr>
          <w:rFonts w:ascii="Calibri" w:hAnsi="Calibri"/>
        </w:rPr>
      </w:pPr>
      <w:r w:rsidRPr="00B66B75">
        <w:rPr>
          <w:rFonts w:ascii="Calibri" w:hAnsi="Calibri"/>
        </w:rPr>
        <w:br w:type="page"/>
      </w:r>
    </w:p>
    <w:p w:rsidR="00E74EA1" w:rsidRPr="00B66B75" w:rsidRDefault="00E74EA1" w:rsidP="0097429B">
      <w:pPr>
        <w:pStyle w:val="3"/>
      </w:pPr>
      <w:r w:rsidRPr="00B66B75">
        <w:lastRenderedPageBreak/>
        <w:t>嵌入式闪存的系统级设计</w:t>
      </w:r>
    </w:p>
    <w:p w:rsidR="00E74EA1" w:rsidRPr="00B66B75" w:rsidRDefault="00E74EA1"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如</w:t>
      </w:r>
      <w:r w:rsidR="0031111A">
        <w:rPr>
          <w:rFonts w:ascii="Calibri" w:hAnsi="宋体" w:cs="KjdjjjKrqmbjMxxxgtAdvTT5ada87cc"/>
          <w:color w:val="000000"/>
        </w:rPr>
        <w:fldChar w:fldCharType="begin"/>
      </w:r>
      <w:r w:rsidR="009500CA">
        <w:rPr>
          <w:rFonts w:ascii="Calibri" w:hAnsi="宋体" w:cs="KjdjjjKrqmbjMxxxgtAdvTT5ada87cc"/>
          <w:color w:val="000000"/>
        </w:rPr>
        <w:instrText xml:space="preserve"> REF _Ref104888501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2</w:t>
      </w:r>
      <w:r w:rsidR="0031111A">
        <w:rPr>
          <w:rFonts w:ascii="Calibri" w:hAnsi="宋体" w:cs="KjdjjjKrqmbjMxxxgtAdvTT5ada87cc"/>
          <w:color w:val="000000"/>
        </w:rPr>
        <w:fldChar w:fldCharType="end"/>
      </w:r>
      <w:r w:rsidRPr="00B66B75">
        <w:rPr>
          <w:rFonts w:ascii="Calibri" w:hAnsi="宋体" w:cs="KjdjjjKrqmbjMxxxgtAdvTT5ada87cc"/>
          <w:color w:val="000000"/>
        </w:rPr>
        <w:t>所示，一个</w:t>
      </w:r>
      <w:r w:rsidRPr="00B66B75">
        <w:rPr>
          <w:rFonts w:ascii="Calibri" w:hAnsi="Calibri" w:cs="KjdjjjKrqmbjMxxxgtAdvTT5ada87cc"/>
          <w:color w:val="000000"/>
        </w:rPr>
        <w:t>eFlash</w:t>
      </w:r>
      <w:r w:rsidRPr="00B66B75">
        <w:rPr>
          <w:rFonts w:ascii="Calibri" w:hAnsi="宋体" w:cs="KjdjjjKrqmbjMxxxgtAdvTT5ada87cc"/>
          <w:color w:val="000000"/>
        </w:rPr>
        <w:t>子系统由一个或多个</w:t>
      </w:r>
      <w:r w:rsidRPr="00B66B75">
        <w:rPr>
          <w:rFonts w:ascii="Calibri" w:hAnsi="Calibri" w:cs="KjdjjjKrqmbjMxxxgtAdvTT5ada87cc"/>
          <w:color w:val="000000"/>
        </w:rPr>
        <w:t>eFlash</w:t>
      </w:r>
      <w:r w:rsidRPr="00B66B75">
        <w:rPr>
          <w:rFonts w:ascii="Calibri" w:hAnsi="宋体" w:cs="KjdjjjKrqmbjMxxxgtAdvTT5ada87cc"/>
          <w:color w:val="000000"/>
        </w:rPr>
        <w:t>硬宏和一组专用软宏组成。这些软宏为</w:t>
      </w:r>
      <w:r w:rsidRPr="00B66B75">
        <w:rPr>
          <w:rFonts w:ascii="Calibri" w:hAnsi="Calibri" w:cs="KjdjjjKrqmbjMxxxgtAdvTT5ada87cc"/>
          <w:color w:val="000000"/>
        </w:rPr>
        <w:t>eFlash</w:t>
      </w:r>
      <w:r w:rsidRPr="00B66B75">
        <w:rPr>
          <w:rFonts w:ascii="Calibri" w:hAnsi="宋体" w:cs="KjdjjjKrqmbjMxxxgtAdvTT5ada87cc"/>
          <w:color w:val="000000"/>
        </w:rPr>
        <w:t>系统提供了灵活和多样化的功能。本节将讨论与</w:t>
      </w:r>
      <w:r w:rsidRPr="00B66B75">
        <w:rPr>
          <w:rFonts w:ascii="Calibri" w:hAnsi="Calibri" w:cs="KjdjjjKrqmbjMxxxgtAdvTT5ada87cc"/>
          <w:color w:val="000000"/>
        </w:rPr>
        <w:t>eFlash</w:t>
      </w:r>
      <w:r w:rsidRPr="00B66B75">
        <w:rPr>
          <w:rFonts w:ascii="Calibri" w:hAnsi="宋体" w:cs="KjdjjjKrqmbjMxxxgtAdvTT5ada87cc"/>
          <w:color w:val="000000"/>
        </w:rPr>
        <w:t>系统和软宏的功能有关的下列主题：（</w:t>
      </w:r>
      <w:r w:rsidRPr="00B66B75">
        <w:rPr>
          <w:rFonts w:ascii="Calibri" w:hAnsi="Calibri" w:cs="KjdjjjKrqmbjMxxxgtAdvTT5ada87cc"/>
          <w:color w:val="000000"/>
        </w:rPr>
        <w:t>1</w:t>
      </w:r>
      <w:r w:rsidRPr="00B66B75">
        <w:rPr>
          <w:rFonts w:ascii="Calibri" w:hAnsi="宋体" w:cs="KjdjjjKrqmbjMxxxgtAdvTT5ada87cc"/>
          <w:color w:val="000000"/>
        </w:rPr>
        <w:t>）低功耗设计（间歇性操作），（</w:t>
      </w:r>
      <w:r w:rsidRPr="00B66B75">
        <w:rPr>
          <w:rFonts w:ascii="Calibri" w:hAnsi="Calibri" w:cs="KjdjjjKrqmbjMxxxgtAdvTT5ada87cc"/>
          <w:color w:val="000000"/>
        </w:rPr>
        <w:t>2</w:t>
      </w:r>
      <w:r w:rsidRPr="00B66B75">
        <w:rPr>
          <w:rFonts w:ascii="Calibri" w:hAnsi="宋体" w:cs="KjdjjjKrqmbjMxxxgtAdvTT5ada87cc"/>
          <w:color w:val="000000"/>
        </w:rPr>
        <w:t>）系统层面的可靠性增强，（</w:t>
      </w:r>
      <w:r w:rsidRPr="00B66B75">
        <w:rPr>
          <w:rFonts w:ascii="Calibri" w:hAnsi="Calibri" w:cs="KjdjjjKrqmbjMxxxgtAdvTT5ada87cc"/>
          <w:color w:val="000000"/>
        </w:rPr>
        <w:t>3</w:t>
      </w:r>
      <w:r w:rsidRPr="00B66B75">
        <w:rPr>
          <w:rFonts w:ascii="Calibri" w:hAnsi="宋体" w:cs="KjdjjjKrqmbjMxxxgtAdvTT5ada87cc"/>
          <w:color w:val="000000"/>
        </w:rPr>
        <w:t>）包括</w:t>
      </w:r>
      <w:r w:rsidRPr="00B66B75">
        <w:rPr>
          <w:rFonts w:ascii="Calibri" w:hAnsi="Calibri" w:cs="KjdjjjKrqmbjMxxxgtAdvTT5ada87cc"/>
          <w:color w:val="000000"/>
        </w:rPr>
        <w:t>ECC</w:t>
      </w:r>
      <w:r w:rsidRPr="00B66B75">
        <w:rPr>
          <w:rFonts w:ascii="Calibri" w:hAnsi="宋体" w:cs="KjdjjjKrqmbjMxxxgtAdvTT5ada87cc"/>
          <w:color w:val="000000"/>
        </w:rPr>
        <w:t>在内的安全功能，以及（</w:t>
      </w:r>
      <w:r w:rsidRPr="00B66B75">
        <w:rPr>
          <w:rFonts w:ascii="Calibri" w:hAnsi="Calibri" w:cs="KjdjjjKrqmbjMxxxgtAdvTT5ada87cc"/>
          <w:color w:val="000000"/>
        </w:rPr>
        <w:t>4</w:t>
      </w:r>
      <w:r w:rsidRPr="00B66B75">
        <w:rPr>
          <w:rFonts w:ascii="Calibri" w:hAnsi="宋体" w:cs="KjdjjjKrqmbjMxxxgtAdvTT5ada87cc"/>
          <w:color w:val="000000"/>
        </w:rPr>
        <w:t>）安全功能。</w:t>
      </w:r>
    </w:p>
    <w:p w:rsidR="00E74EA1" w:rsidRPr="00B66B75" w:rsidRDefault="00E74EA1" w:rsidP="00CA2BAD">
      <w:pPr>
        <w:autoSpaceDE w:val="0"/>
        <w:autoSpaceDN w:val="0"/>
        <w:spacing w:beforeLines="50" w:afterLines="50"/>
        <w:ind w:firstLineChars="200" w:firstLine="480"/>
        <w:rPr>
          <w:rFonts w:ascii="Calibri" w:hAnsi="Calibri" w:cs="KjdjjjKrqmbjMxxxgtAdvTT5ada87cc"/>
        </w:rPr>
      </w:pPr>
    </w:p>
    <w:p w:rsidR="00E74EA1" w:rsidRPr="00B66B75" w:rsidRDefault="00E74EA1" w:rsidP="0097429B">
      <w:pPr>
        <w:pStyle w:val="4"/>
      </w:pPr>
      <w:r w:rsidRPr="00B66B75">
        <w:t>低功耗设计</w:t>
      </w:r>
      <w:r w:rsidRPr="00B66B75">
        <w:rPr>
          <w:rFonts w:hint="eastAsia"/>
        </w:rPr>
        <w:t>：</w:t>
      </w:r>
      <w:r w:rsidRPr="00B66B75">
        <w:t>间歇性操作</w:t>
      </w: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为了实现一个更加绿色的社会，即使在高端应用中，低能耗也变得至关重要。低功耗的主要设计对策之一是采用功率门控方案进行间歇性操作。在功率门控方案中，芯片中的电路被分为几个功率域，每个域的功率可以通过功率开关独立于其他域进行控制，将自己的本地电源线连接到全局电源线。这里有两个例子。基于</w:t>
      </w:r>
      <w:r w:rsidRPr="00B66B75">
        <w:rPr>
          <w:rFonts w:ascii="Calibri" w:hAnsi="Calibri" w:cs="KjdjjjKrqmbjMxxxgtAdvTT5ada87cc"/>
          <w:color w:val="000000"/>
        </w:rPr>
        <w:t>SRAM</w:t>
      </w:r>
      <w:r w:rsidRPr="00B66B75">
        <w:rPr>
          <w:rFonts w:ascii="Calibri" w:hAnsi="宋体" w:cs="KjdjjjKrqmbjMxxxgtAdvTT5ada87cc"/>
          <w:color w:val="000000"/>
        </w:rPr>
        <w:t>的操作和基于</w:t>
      </w:r>
      <w:r w:rsidRPr="00B66B75">
        <w:rPr>
          <w:rFonts w:ascii="Calibri" w:hAnsi="Calibri" w:cs="KjdjjjKrqmbjMxxxgtAdvTT5ada87cc"/>
          <w:color w:val="000000"/>
        </w:rPr>
        <w:t>eFlash</w:t>
      </w:r>
      <w:r w:rsidRPr="00B66B75">
        <w:rPr>
          <w:rFonts w:ascii="Calibri" w:hAnsi="宋体" w:cs="KjdjjjKrqmbjMxxxgtAdvTT5ada87cc"/>
          <w:color w:val="000000"/>
        </w:rPr>
        <w:t>的操作（</w:t>
      </w:r>
      <w:r w:rsidR="0031111A">
        <w:rPr>
          <w:rFonts w:ascii="Calibri" w:hAnsi="宋体" w:cs="KjdjjjKrqmbjMxxxgtAdvTT5ada87cc"/>
          <w:color w:val="000000"/>
        </w:rPr>
        <w:fldChar w:fldCharType="begin"/>
      </w:r>
      <w:r w:rsidR="001C5E66">
        <w:rPr>
          <w:rFonts w:ascii="Calibri" w:hAnsi="宋体" w:cs="KjdjjjKrqmbjMxxxgtAdvTT5ada87cc"/>
          <w:color w:val="000000"/>
        </w:rPr>
        <w:instrText xml:space="preserve"> REF _Ref104894463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75</w:t>
      </w:r>
      <w:r w:rsidR="0031111A">
        <w:rPr>
          <w:rFonts w:ascii="Calibri" w:hAnsi="宋体" w:cs="KjdjjjKrqmbjMxxxgtAdvTT5ada87cc"/>
          <w:color w:val="000000"/>
        </w:rPr>
        <w:fldChar w:fldCharType="end"/>
      </w:r>
      <w:r w:rsidRPr="00B66B75">
        <w:rPr>
          <w:rFonts w:ascii="Calibri" w:hAnsi="宋体" w:cs="KjdjjjKrqmbjMxxxgtAdvTT5ada87cc"/>
          <w:color w:val="000000"/>
        </w:rPr>
        <w:t>）。</w:t>
      </w:r>
      <w:r w:rsidRPr="00B66B75">
        <w:rPr>
          <w:rFonts w:ascii="Calibri" w:hAnsi="Calibri" w:cs="KjdjjjKrqmbjMxxxgtAdvTT5ada87cc"/>
          <w:color w:val="000000"/>
        </w:rPr>
        <w:t xml:space="preserve"> </w:t>
      </w:r>
    </w:p>
    <w:p w:rsidR="00E74EA1" w:rsidRPr="00B66B75" w:rsidRDefault="00E74EA1" w:rsidP="00CA2BAD">
      <w:pPr>
        <w:spacing w:beforeLines="50" w:afterLines="50"/>
        <w:ind w:firstLineChars="200" w:firstLine="480"/>
        <w:rPr>
          <w:rFonts w:ascii="Calibri" w:hAnsi="Calibri"/>
        </w:rPr>
      </w:pPr>
      <w:r w:rsidRPr="00B66B75">
        <w:rPr>
          <w:rFonts w:ascii="Calibri" w:hAnsi="宋体" w:cs="KjdjjjKrqmbjMxxxgtAdvTT5ada87cc"/>
          <w:color w:val="000000"/>
        </w:rPr>
        <w:t>在基于</w:t>
      </w:r>
      <w:r w:rsidRPr="00B66B75">
        <w:rPr>
          <w:rFonts w:ascii="Calibri" w:hAnsi="Calibri" w:cs="KjdjjjKrqmbjMxxxgtAdvTT5ada87cc"/>
          <w:color w:val="000000"/>
        </w:rPr>
        <w:t>SRAM</w:t>
      </w:r>
      <w:r w:rsidRPr="00B66B75">
        <w:rPr>
          <w:rFonts w:ascii="Calibri" w:hAnsi="宋体" w:cs="KjdjjjKrqmbjMxxxgtAdvTT5ada87cc"/>
          <w:color w:val="000000"/>
        </w:rPr>
        <w:t>的操作中，会出现很大的待机电流</w:t>
      </w:r>
      <w:r w:rsidRPr="00B66B75">
        <w:rPr>
          <w:rFonts w:ascii="Calibri" w:hAnsi="Calibri" w:cs="RchdgfRnyqfvPwmpkfAdvTT3713a231"/>
          <w:color w:val="000000"/>
        </w:rPr>
        <w:t>--</w:t>
      </w:r>
      <w:r w:rsidRPr="00B66B75">
        <w:rPr>
          <w:rFonts w:ascii="Calibri" w:hAnsi="宋体" w:cs="KjdjjjKrqmbjMxxxgtAdvTT5ada87cc"/>
          <w:color w:val="000000"/>
        </w:rPr>
        <w:t>特别是在高温下</w:t>
      </w:r>
      <w:r w:rsidRPr="00B66B75">
        <w:rPr>
          <w:rFonts w:ascii="Calibri" w:hAnsi="Calibri" w:cs="RchdgfRnyqfvPwmpkfAdvTT3713a231"/>
          <w:color w:val="000000"/>
        </w:rPr>
        <w:t>--</w:t>
      </w:r>
      <w:r w:rsidRPr="00B66B75">
        <w:rPr>
          <w:rFonts w:ascii="Calibri" w:hAnsi="宋体" w:cs="RchdgfRnyqfvPwmpkfAdvTT3713a231"/>
          <w:color w:val="000000"/>
        </w:rPr>
        <w:t>这</w:t>
      </w:r>
      <w:r w:rsidRPr="00B66B75">
        <w:rPr>
          <w:rFonts w:ascii="Calibri" w:hAnsi="宋体" w:cs="KjdjjjKrqmbjMxxxgtAdvTT5ada87cc"/>
          <w:color w:val="000000"/>
        </w:rPr>
        <w:t>是因为</w:t>
      </w:r>
      <w:r w:rsidRPr="00B66B75">
        <w:rPr>
          <w:rFonts w:ascii="Calibri" w:hAnsi="Calibri" w:cs="KjdjjjKrqmbjMxxxgtAdvTT5ada87cc"/>
          <w:color w:val="000000"/>
        </w:rPr>
        <w:t>SRAM</w:t>
      </w:r>
      <w:r w:rsidRPr="00B66B75">
        <w:rPr>
          <w:rFonts w:ascii="Calibri" w:hAnsi="宋体" w:cs="KjdjjjKrqmbjMxxxgtAdvTT5ada87cc"/>
          <w:color w:val="000000"/>
        </w:rPr>
        <w:t>是一种易失性存储器，而且必须始终向</w:t>
      </w:r>
      <w:r w:rsidRPr="00B66B75">
        <w:rPr>
          <w:rFonts w:ascii="Calibri" w:hAnsi="Calibri" w:cs="KjdjjjKrqmbjMxxxgtAdvTT5ada87cc"/>
          <w:color w:val="000000"/>
        </w:rPr>
        <w:t>SRAM</w:t>
      </w:r>
      <w:r w:rsidRPr="00B66B75">
        <w:rPr>
          <w:rFonts w:ascii="Calibri" w:hAnsi="宋体" w:cs="KjdjjjKrqmbjMxxxgtAdvTT5ada87cc"/>
          <w:color w:val="000000"/>
        </w:rPr>
        <w:t>供电。相反，在基于</w:t>
      </w:r>
      <w:r w:rsidRPr="00B66B75">
        <w:rPr>
          <w:rFonts w:ascii="Calibri" w:hAnsi="Calibri" w:cs="KjdjjjKrqmbjMxxxgtAdvTT5ada87cc"/>
          <w:color w:val="000000"/>
        </w:rPr>
        <w:t>eFlash</w:t>
      </w:r>
      <w:r w:rsidRPr="00B66B75">
        <w:rPr>
          <w:rFonts w:ascii="Calibri" w:hAnsi="宋体" w:cs="KjdjjjKrqmbjMxxxgtAdvTT5ada87cc"/>
          <w:color w:val="000000"/>
        </w:rPr>
        <w:t>的操作中，待机电流要小得多，因为由于</w:t>
      </w:r>
      <w:r w:rsidRPr="00B66B75">
        <w:rPr>
          <w:rFonts w:ascii="Calibri" w:hAnsi="Calibri" w:cs="KjdjjjKrqmbjMxxxgtAdvTT5ada87cc"/>
          <w:color w:val="000000"/>
        </w:rPr>
        <w:t>eFlash</w:t>
      </w:r>
      <w:r w:rsidRPr="00B66B75">
        <w:rPr>
          <w:rFonts w:ascii="Calibri" w:hAnsi="宋体" w:cs="KjdjjjKrqmbjMxxxgtAdvTT5ada87cc"/>
          <w:color w:val="000000"/>
        </w:rPr>
        <w:t>的非挥发性，对包括</w:t>
      </w:r>
      <w:r w:rsidRPr="00B66B75">
        <w:rPr>
          <w:rFonts w:ascii="Calibri" w:hAnsi="Calibri" w:cs="KjdjjjKrqmbjMxxxgtAdvTT5ada87cc"/>
          <w:color w:val="000000"/>
        </w:rPr>
        <w:t>eFlash</w:t>
      </w:r>
      <w:r w:rsidRPr="00B66B75">
        <w:rPr>
          <w:rFonts w:ascii="Calibri" w:hAnsi="宋体" w:cs="KjdjjjKrqmbjMxxxgtAdvTT5ada87cc"/>
          <w:color w:val="000000"/>
        </w:rPr>
        <w:t>在内的领域的供电可以完全切断。在这种情况下，基于</w:t>
      </w:r>
      <w:r w:rsidRPr="00B66B75">
        <w:rPr>
          <w:rFonts w:ascii="Calibri" w:hAnsi="Calibri" w:cs="KjdjjjKrqmbjMxxxgtAdvTT5ada87cc"/>
          <w:color w:val="000000"/>
        </w:rPr>
        <w:t>eFlash</w:t>
      </w:r>
      <w:r w:rsidRPr="00B66B75">
        <w:rPr>
          <w:rFonts w:ascii="Calibri" w:hAnsi="宋体" w:cs="KjdjjjKrqmbjMxxxgtAdvTT5ada87cc"/>
          <w:color w:val="000000"/>
        </w:rPr>
        <w:t>的操作更适合于实现间歇性操作的低能耗。然而，在基于</w:t>
      </w:r>
      <w:r w:rsidRPr="00B66B75">
        <w:rPr>
          <w:rFonts w:ascii="Calibri" w:hAnsi="Calibri" w:cs="KjdjjjKrqmbjMxxxgtAdvTT5ada87cc"/>
          <w:color w:val="000000"/>
        </w:rPr>
        <w:t>eFlash</w:t>
      </w:r>
      <w:r w:rsidRPr="00B66B75">
        <w:rPr>
          <w:rFonts w:ascii="Calibri" w:hAnsi="宋体" w:cs="KjdjjjKrqmbjMxxxgtAdvTT5ada87cc"/>
          <w:color w:val="000000"/>
        </w:rPr>
        <w:t>的操作中，由于内部电压的产生，包括活动期开始时</w:t>
      </w:r>
      <w:r w:rsidRPr="00B66B75">
        <w:rPr>
          <w:rFonts w:ascii="Calibri" w:hAnsi="Calibri" w:cs="KjdjjjKrqmbjMxxxgtAdvTT5ada87cc"/>
          <w:color w:val="000000"/>
        </w:rPr>
        <w:t>P/E</w:t>
      </w:r>
      <w:r w:rsidRPr="00B66B75">
        <w:rPr>
          <w:rFonts w:ascii="Calibri" w:hAnsi="宋体" w:cs="KjdjjjKrqmbjMxxxgtAdvTT5ada87cc"/>
          <w:color w:val="000000"/>
        </w:rPr>
        <w:t>操作的高电压和活动期结束时对</w:t>
      </w:r>
      <w:r w:rsidRPr="00B66B75">
        <w:rPr>
          <w:rFonts w:ascii="Calibri" w:hAnsi="Calibri" w:cs="KjdjjjKrqmbjMxxxgtAdvTT5ada87cc"/>
          <w:color w:val="000000"/>
        </w:rPr>
        <w:t>eFlash</w:t>
      </w:r>
      <w:r w:rsidRPr="00B66B75">
        <w:rPr>
          <w:rFonts w:ascii="Calibri" w:hAnsi="宋体" w:cs="KjdjjjKrqmbjMxxxgtAdvTT5ada87cc"/>
          <w:color w:val="000000"/>
        </w:rPr>
        <w:t>的长时间编程，启动和数据撤离需要很多时间。这些时间上的开销可能会在活动期间造成大量的额外电力消耗。这意味着</w:t>
      </w:r>
      <w:r w:rsidRPr="00B66B75">
        <w:rPr>
          <w:rFonts w:ascii="Calibri" w:hAnsi="宋体" w:cs="KjdjjjKrqmbjMxxxgtAdvTT5ada87cc"/>
        </w:rPr>
        <w:t>在选中基于</w:t>
      </w:r>
      <w:r w:rsidRPr="00B66B75">
        <w:rPr>
          <w:rFonts w:ascii="Calibri" w:hAnsi="Calibri" w:cs="KjdjjjKrqmbjMxxxgtAdvTT5ada87cc"/>
        </w:rPr>
        <w:t>eFlash</w:t>
      </w:r>
      <w:r w:rsidRPr="00B66B75">
        <w:rPr>
          <w:rFonts w:ascii="Calibri" w:hAnsi="宋体" w:cs="KjdjjjKrqmbjMxxxgtAdvTT5ada87cc"/>
        </w:rPr>
        <w:t>的间歇性操作以实现预期的低能耗时，</w:t>
      </w:r>
      <w:r w:rsidRPr="00B66B75">
        <w:rPr>
          <w:rFonts w:ascii="Calibri" w:hAnsi="宋体" w:cs="KjdjjjKrqmbjMxxxgtAdvTT5ada87cc"/>
          <w:color w:val="000000"/>
        </w:rPr>
        <w:t>会有一个</w:t>
      </w:r>
      <w:r w:rsidRPr="00B66B75">
        <w:rPr>
          <w:rFonts w:ascii="Calibri" w:hAnsi="Calibri" w:cs="KjdjjjKrqmbjMxxxgtAdvTT5ada87cc"/>
          <w:color w:val="000000"/>
        </w:rPr>
        <w:t xml:space="preserve"> </w:t>
      </w:r>
      <w:r w:rsidRPr="00B66B75">
        <w:rPr>
          <w:rFonts w:ascii="Calibri" w:hAnsi="Calibri" w:cs="RchdgfRnyqfvPwmpkfAdvTT3713a231"/>
          <w:color w:val="000000"/>
        </w:rPr>
        <w:t>"</w:t>
      </w:r>
      <w:r w:rsidRPr="00B66B75">
        <w:rPr>
          <w:rFonts w:ascii="Calibri" w:hAnsi="宋体" w:cs="KjdjjjKrqmbjMxxxgtAdvTT5ada87cc"/>
        </w:rPr>
        <w:t>平衡点</w:t>
      </w:r>
      <w:r w:rsidRPr="00B66B75">
        <w:rPr>
          <w:rFonts w:ascii="Calibri" w:hAnsi="Calibri" w:cs="RchdgfRnyqfvPwmpkfAdvTT3713a231"/>
        </w:rPr>
        <w:t>"</w:t>
      </w:r>
      <w:r w:rsidRPr="00B66B75">
        <w:rPr>
          <w:rFonts w:ascii="Calibri" w:hAnsi="宋体" w:cs="KjdjjjKrqmbjMxxxgtAdvTT5ada87cc"/>
        </w:rPr>
        <w:t>。在这方面，具有较短的唤醒时间和较短的编程时间的</w:t>
      </w:r>
      <w:r w:rsidRPr="00B66B75">
        <w:rPr>
          <w:rFonts w:ascii="Calibri" w:hAnsi="Calibri" w:cs="KjdjjjKrqmbjMxxxgtAdvTT5ada87cc"/>
        </w:rPr>
        <w:t>eFlash</w:t>
      </w:r>
      <w:r w:rsidRPr="00B66B75">
        <w:rPr>
          <w:rFonts w:ascii="Calibri" w:hAnsi="宋体" w:cs="KjdjjjKrqmbjMxxxgtAdvTT5ada87cc"/>
        </w:rPr>
        <w:t>系统是比较理想的。此外，不需要产生高电压的只读间歇操作将扩大基于</w:t>
      </w:r>
      <w:r w:rsidRPr="00B66B75">
        <w:rPr>
          <w:rFonts w:ascii="Calibri" w:hAnsi="Calibri" w:cs="KjdjjjKrqmbjMxxxgtAdvTT5ada87cc"/>
        </w:rPr>
        <w:t>eFlash</w:t>
      </w:r>
      <w:r w:rsidRPr="00B66B75">
        <w:rPr>
          <w:rFonts w:ascii="Calibri" w:hAnsi="宋体" w:cs="KjdjjjKrqmbjMxxxgtAdvTT5ada87cc"/>
        </w:rPr>
        <w:t>的间歇操作的应用领域。</w:t>
      </w:r>
    </w:p>
    <w:p w:rsidR="00E74EA1" w:rsidRPr="00B66B75" w:rsidRDefault="001A6DDA" w:rsidP="00CA2BAD">
      <w:pPr>
        <w:autoSpaceDE w:val="0"/>
        <w:autoSpaceDN w:val="0"/>
        <w:spacing w:beforeLines="50" w:afterLines="50"/>
        <w:ind w:firstLineChars="200" w:firstLine="480"/>
        <w:rPr>
          <w:rFonts w:ascii="Calibri" w:hAnsi="Calibri" w:cs="KjdjjjKrqmbjMxxxgtAdvTT5ada87cc"/>
        </w:rPr>
      </w:pPr>
      <w:r>
        <w:rPr>
          <w:rFonts w:ascii="Calibri" w:hAnsi="Calibri" w:cs="KjdjjjKrqmbjMxxxgtAdvTT5ada87cc"/>
          <w:noProof/>
          <w:snapToGrid/>
        </w:rPr>
        <w:drawing>
          <wp:inline distT="0" distB="0" distL="0" distR="0">
            <wp:extent cx="5276850" cy="3448050"/>
            <wp:effectExtent l="19050" t="0" r="0" b="0"/>
            <wp:docPr id="8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91" cstate="print"/>
                    <a:srcRect/>
                    <a:stretch>
                      <a:fillRect/>
                    </a:stretch>
                  </pic:blipFill>
                  <pic:spPr bwMode="auto">
                    <a:xfrm>
                      <a:off x="0" y="0"/>
                      <a:ext cx="5276850" cy="3448050"/>
                    </a:xfrm>
                    <a:prstGeom prst="rect">
                      <a:avLst/>
                    </a:prstGeom>
                    <a:noFill/>
                    <a:ln w="9525">
                      <a:noFill/>
                      <a:miter lim="800000"/>
                      <a:headEnd/>
                      <a:tailEnd/>
                    </a:ln>
                  </pic:spPr>
                </pic:pic>
              </a:graphicData>
            </a:graphic>
          </wp:inline>
        </w:drawing>
      </w:r>
    </w:p>
    <w:p w:rsidR="00E74EA1" w:rsidRPr="00B66B75" w:rsidRDefault="001C5E66" w:rsidP="001C5E66">
      <w:pPr>
        <w:pStyle w:val="af5"/>
        <w:rPr>
          <w:rFonts w:ascii="Calibri" w:eastAsia="宋体" w:hAnsi="Calibri" w:cs="KjdjjjKrqmbjMxxxgtAdvTT5ada87cc"/>
        </w:rPr>
      </w:pPr>
      <w:bookmarkStart w:id="82" w:name="_Ref104894463"/>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75</w:t>
      </w:r>
      <w:r w:rsidR="0031111A">
        <w:fldChar w:fldCharType="end"/>
      </w:r>
      <w:bookmarkEnd w:id="82"/>
      <w:r>
        <w:rPr>
          <w:rFonts w:hint="eastAsia"/>
        </w:rPr>
        <w:t xml:space="preserve"> </w:t>
      </w:r>
      <w:r w:rsidR="00E74EA1" w:rsidRPr="00B66B75">
        <w:rPr>
          <w:rFonts w:ascii="Calibri" w:eastAsia="宋体" w:hAnsi="宋体" w:cs="KjdjjjKrqmbjMxxxgtAdvTT5ada87cc"/>
        </w:rPr>
        <w:t>使用</w:t>
      </w:r>
      <w:r w:rsidR="00E74EA1" w:rsidRPr="00B66B75">
        <w:rPr>
          <w:rFonts w:ascii="Calibri" w:eastAsia="宋体" w:hAnsi="Calibri" w:cs="KjdjjjKrqmbjMxxxgtAdvTT5ada87cc"/>
        </w:rPr>
        <w:t>SRAM</w:t>
      </w:r>
      <w:r w:rsidR="00E74EA1" w:rsidRPr="00B66B75">
        <w:rPr>
          <w:rFonts w:ascii="Calibri" w:eastAsia="宋体" w:hAnsi="宋体" w:cs="KjdjjjKrqmbjMxxxgtAdvTT5ada87cc"/>
        </w:rPr>
        <w:t>或闪存的间歇性操作</w:t>
      </w:r>
    </w:p>
    <w:p w:rsidR="00E74EA1" w:rsidRPr="00B66B75" w:rsidRDefault="00E74EA1" w:rsidP="00CA2BAD">
      <w:pPr>
        <w:autoSpaceDE w:val="0"/>
        <w:autoSpaceDN w:val="0"/>
        <w:spacing w:beforeLines="50" w:afterLines="50"/>
        <w:ind w:firstLineChars="200" w:firstLine="480"/>
        <w:rPr>
          <w:rFonts w:ascii="Calibri" w:hAnsi="Calibri" w:cs="KjdjjjKrqmbjMxxxgtAdvTT5ada87cc"/>
        </w:rPr>
      </w:pPr>
    </w:p>
    <w:p w:rsidR="00E74EA1" w:rsidRPr="00B66B75" w:rsidRDefault="00E74EA1" w:rsidP="0097429B">
      <w:pPr>
        <w:pStyle w:val="4"/>
      </w:pPr>
      <w:r w:rsidRPr="00B66B75">
        <w:t>系统层面上的可靠性提升</w:t>
      </w:r>
    </w:p>
    <w:p w:rsidR="00E74EA1" w:rsidRPr="00B66B75" w:rsidRDefault="00E74EA1" w:rsidP="00CA2BAD">
      <w:pPr>
        <w:autoSpaceDE w:val="0"/>
        <w:autoSpaceDN w:val="0"/>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eFlash</w:t>
      </w:r>
      <w:r w:rsidRPr="00B66B75">
        <w:rPr>
          <w:rFonts w:ascii="Calibri" w:hAnsi="宋体" w:cs="KjdjjjKrqmbjMxxxgtAdvTT5ada87cc"/>
          <w:color w:val="000000"/>
        </w:rPr>
        <w:t>子系统可以增强数据的可靠性，作为一个系统，它超越了原始存储单元的特性。</w:t>
      </w:r>
      <w:r w:rsidR="0031111A">
        <w:rPr>
          <w:rFonts w:ascii="Calibri" w:hAnsi="宋体" w:cs="KjdjjjKrqmbjMxxxgtAdvTT5ada87cc"/>
          <w:color w:val="000000"/>
        </w:rPr>
        <w:fldChar w:fldCharType="begin"/>
      </w:r>
      <w:r w:rsidR="00400BA5">
        <w:rPr>
          <w:rFonts w:ascii="Calibri" w:hAnsi="宋体" w:cs="KjdjjjKrqmbjMxxxgtAdvTT5ada87cc"/>
          <w:color w:val="000000"/>
        </w:rPr>
        <w:instrText xml:space="preserve"> REF _Ref104895731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76</w:t>
      </w:r>
      <w:r w:rsidR="0031111A">
        <w:rPr>
          <w:rFonts w:ascii="Calibri" w:hAnsi="宋体" w:cs="KjdjjjKrqmbjMxxxgtAdvTT5ada87cc"/>
          <w:color w:val="000000"/>
        </w:rPr>
        <w:fldChar w:fldCharType="end"/>
      </w:r>
      <w:r w:rsidRPr="00B66B75">
        <w:rPr>
          <w:rFonts w:ascii="Calibri" w:hAnsi="宋体" w:cs="KjdjjjKrqmbjMxxxgtAdvTT5ada87cc"/>
          <w:color w:val="000000"/>
        </w:rPr>
        <w:t>中显示了两个例子。</w:t>
      </w:r>
    </w:p>
    <w:p w:rsidR="00E74EA1" w:rsidRPr="00B66B75" w:rsidRDefault="00E74EA1" w:rsidP="00CA2BAD">
      <w:pPr>
        <w:spacing w:beforeLines="50" w:afterLines="50"/>
        <w:ind w:firstLineChars="200" w:firstLine="480"/>
        <w:rPr>
          <w:rFonts w:ascii="Calibri" w:hAnsi="Calibri"/>
        </w:rPr>
      </w:pPr>
      <w:r w:rsidRPr="00B66B75">
        <w:rPr>
          <w:rFonts w:ascii="Calibri" w:hAnsi="宋体" w:cs="KjdjjjKrqmbjMxxxgtAdvTT5ada87cc"/>
          <w:color w:val="000000"/>
        </w:rPr>
        <w:t>第一个例子使用专用的</w:t>
      </w:r>
      <w:r w:rsidRPr="00B66B75">
        <w:rPr>
          <w:rFonts w:ascii="Calibri" w:hAnsi="Calibri" w:cs="KjdjjjKrqmbjMxxxgtAdvTT5ada87cc"/>
          <w:color w:val="000000"/>
        </w:rPr>
        <w:t>SRAM</w:t>
      </w:r>
      <w:r w:rsidRPr="00B66B75">
        <w:rPr>
          <w:rFonts w:ascii="Calibri" w:hAnsi="宋体" w:cs="KjdjjjKrqmbjMxxxgtAdvTT5ada87cc"/>
          <w:color w:val="000000"/>
        </w:rPr>
        <w:t>缓冲器，其大小是用户编程大小的</w:t>
      </w:r>
      <w:r w:rsidRPr="00B66B75">
        <w:rPr>
          <w:rFonts w:ascii="Calibri" w:hAnsi="Calibri" w:cs="KjdjjjKrqmbjMxxxgtAdvTT5ada87cc"/>
          <w:color w:val="000000"/>
        </w:rPr>
        <w:t>N</w:t>
      </w:r>
      <w:r w:rsidRPr="00D44C0B">
        <w:rPr>
          <w:rFonts w:ascii="Calibri" w:hAnsi="Calibri" w:cs="KjdjjjKrqmbjMxxxgtAdvTT5ada87cc"/>
          <w:color w:val="000000"/>
          <w:vertAlign w:val="subscript"/>
        </w:rPr>
        <w:t>S</w:t>
      </w:r>
      <w:r w:rsidRPr="00B66B75">
        <w:rPr>
          <w:rFonts w:ascii="Calibri" w:hAnsi="宋体" w:cs="KjdjjjKrqmbjMxxxgtAdvTT5ada87cc"/>
          <w:color w:val="000000"/>
        </w:rPr>
        <w:t>倍。来自用户的数据被暂时储存在</w:t>
      </w:r>
      <w:r w:rsidRPr="00B66B75">
        <w:rPr>
          <w:rFonts w:ascii="Calibri" w:hAnsi="Calibri" w:cs="KjdjjjKrqmbjMxxxgtAdvTT5ada87cc"/>
          <w:color w:val="000000"/>
        </w:rPr>
        <w:t>SRAM</w:t>
      </w:r>
      <w:r w:rsidRPr="00B66B75">
        <w:rPr>
          <w:rFonts w:ascii="Calibri" w:hAnsi="宋体" w:cs="KjdjjjKrqmbjMxxxgtAdvTT5ada87cc"/>
          <w:color w:val="000000"/>
        </w:rPr>
        <w:t>缓冲器中，直到它被填满。然后，</w:t>
      </w:r>
      <w:r w:rsidRPr="00B66B75">
        <w:rPr>
          <w:rFonts w:ascii="Calibri" w:hAnsi="Calibri" w:cs="KjdjjjKrqmbjMxxxgtAdvTT5ada87cc"/>
          <w:color w:val="000000"/>
        </w:rPr>
        <w:t>SRAM</w:t>
      </w:r>
      <w:r w:rsidRPr="00B66B75">
        <w:rPr>
          <w:rFonts w:ascii="Calibri" w:hAnsi="宋体" w:cs="KjdjjjKrqmbjMxxxgtAdvTT5ada87cc"/>
          <w:color w:val="000000"/>
        </w:rPr>
        <w:t>缓冲器中的所有数据同时被编程到</w:t>
      </w:r>
      <w:r w:rsidRPr="00B66B75">
        <w:rPr>
          <w:rFonts w:ascii="Calibri" w:hAnsi="Calibri" w:cs="KjdjjjKrqmbjMxxxgtAdvTT5ada87cc"/>
          <w:color w:val="000000"/>
        </w:rPr>
        <w:t>eFlash-</w:t>
      </w:r>
      <w:r w:rsidRPr="00B66B75">
        <w:rPr>
          <w:rFonts w:ascii="Calibri" w:hAnsi="宋体" w:cs="KjdjjjKrqmbjMxxxgtAdvTT5ada87cc"/>
          <w:color w:val="000000"/>
        </w:rPr>
        <w:t>存储器阵列的某个区域。下一次</w:t>
      </w:r>
      <w:r w:rsidRPr="00B66B75">
        <w:rPr>
          <w:rFonts w:ascii="Calibri" w:hAnsi="Calibri" w:cs="KjdjjjKrqmbjMxxxgtAdvTT5ada87cc"/>
          <w:color w:val="000000"/>
        </w:rPr>
        <w:t>SRAM</w:t>
      </w:r>
      <w:r w:rsidRPr="00B66B75">
        <w:rPr>
          <w:rFonts w:ascii="Calibri" w:hAnsi="宋体" w:cs="KjdjjjKrqmbjMxxxgtAdvTT5ada87cc"/>
          <w:color w:val="000000"/>
        </w:rPr>
        <w:t>缓冲区被填满时，缓冲区中的数据被编程到</w:t>
      </w:r>
      <w:r w:rsidRPr="00B66B75">
        <w:rPr>
          <w:rFonts w:ascii="Calibri" w:hAnsi="Calibri" w:cs="KjdjjjKrqmbjMxxxgtAdvTT5ada87cc"/>
          <w:color w:val="000000"/>
        </w:rPr>
        <w:t>eFlash</w:t>
      </w:r>
      <w:r w:rsidRPr="00B66B75">
        <w:rPr>
          <w:rFonts w:ascii="Calibri" w:hAnsi="宋体" w:cs="KjdjjjKrqmbjMxxxgtAdvTT5ada87cc"/>
          <w:color w:val="000000"/>
        </w:rPr>
        <w:t>存储器阵列中的另一个区域。专用的</w:t>
      </w:r>
      <w:r w:rsidRPr="00B66B75">
        <w:rPr>
          <w:rFonts w:ascii="Calibri" w:hAnsi="Calibri" w:cs="KjdjjjKrqmbjMxxxgtAdvTT5ada87cc"/>
          <w:color w:val="000000"/>
        </w:rPr>
        <w:t>eFlash</w:t>
      </w:r>
      <w:r w:rsidRPr="00B66B75">
        <w:rPr>
          <w:rFonts w:ascii="Calibri" w:hAnsi="宋体" w:cs="KjdjjjKrqmbjMxxxgtAdvTT5ada87cc"/>
          <w:color w:val="000000"/>
        </w:rPr>
        <w:t>软宏管理着</w:t>
      </w:r>
      <w:r w:rsidRPr="00B66B75">
        <w:rPr>
          <w:rFonts w:ascii="Calibri" w:hAnsi="Calibri" w:cs="KjdjjjKrqmbjMxxxgtAdvTT5ada87cc"/>
          <w:color w:val="000000"/>
        </w:rPr>
        <w:t>SRAM</w:t>
      </w:r>
      <w:r w:rsidRPr="00B66B75">
        <w:rPr>
          <w:rFonts w:ascii="Calibri" w:hAnsi="宋体" w:cs="KjdjjjKrqmbjMxxxgtAdvTT5ada87cc"/>
          <w:color w:val="000000"/>
        </w:rPr>
        <w:t>缓冲区中下一次数据传输的目标区域。假设</w:t>
      </w:r>
      <w:r w:rsidRPr="00B66B75">
        <w:rPr>
          <w:rFonts w:ascii="Calibri" w:hAnsi="Calibri" w:cs="KjdjjjKrqmbjMxxxgtAdvTT5ada87cc"/>
          <w:color w:val="000000"/>
        </w:rPr>
        <w:t>eFlash</w:t>
      </w:r>
      <w:r w:rsidRPr="00B66B75">
        <w:rPr>
          <w:rFonts w:ascii="Calibri" w:hAnsi="宋体" w:cs="KjdjjjKrqmbjMxxxgtAdvTT5ada87cc"/>
          <w:color w:val="000000"/>
        </w:rPr>
        <w:t>存储器阵列的大小与</w:t>
      </w:r>
      <w:r w:rsidRPr="00B66B75">
        <w:rPr>
          <w:rFonts w:ascii="Calibri" w:hAnsi="Calibri" w:cs="KjdjjjKrqmbjMxxxgtAdvTT5ada87cc"/>
          <w:color w:val="000000"/>
        </w:rPr>
        <w:t>SRAM</w:t>
      </w:r>
      <w:r w:rsidRPr="00B66B75">
        <w:rPr>
          <w:rFonts w:ascii="Calibri" w:hAnsi="宋体" w:cs="KjdjjjKrqmbjMxxxgtAdvTT5ada87cc"/>
          <w:color w:val="000000"/>
        </w:rPr>
        <w:t>缓冲区的大小之比为</w:t>
      </w:r>
      <w:r w:rsidRPr="00B66B75">
        <w:rPr>
          <w:rFonts w:ascii="Calibri" w:hAnsi="Calibri" w:cs="KjdjjjKrqmbjMxxxgtAdvTT5ada87cc"/>
          <w:color w:val="000000"/>
        </w:rPr>
        <w:t>NF</w:t>
      </w:r>
      <w:r w:rsidRPr="00B66B75">
        <w:rPr>
          <w:rFonts w:ascii="Calibri" w:hAnsi="宋体" w:cs="KjdjjjKrqmbjMxxxgtAdvTT5ada87cc"/>
          <w:color w:val="000000"/>
        </w:rPr>
        <w:t>，从用户的角度来看，与存储单元相比，等效的耐久性可以通过</w:t>
      </w:r>
      <w:r w:rsidRPr="00B66B75">
        <w:rPr>
          <w:rFonts w:ascii="Calibri" w:hAnsi="Calibri" w:cs="KjdjjjKrqmbjMxxxgtAdvTT5ada87cc"/>
          <w:color w:val="000000"/>
        </w:rPr>
        <w:t>N</w:t>
      </w:r>
      <w:r w:rsidRPr="00D44C0B">
        <w:rPr>
          <w:rFonts w:ascii="Calibri" w:hAnsi="Calibri" w:cs="KjdjjjKrqmbjMxxxgtAdvTT5ada87cc"/>
          <w:color w:val="000000"/>
          <w:vertAlign w:val="subscript"/>
        </w:rPr>
        <w:t>S</w:t>
      </w:r>
      <w:r w:rsidRPr="00B66B75">
        <w:rPr>
          <w:rFonts w:ascii="Calibri" w:hAnsi="宋体" w:cs="KjdjjjKrqmbjMxxxgtAdvTT5ada87cc"/>
          <w:color w:val="000000"/>
        </w:rPr>
        <w:t>乘以</w:t>
      </w:r>
      <w:r w:rsidRPr="00B66B75">
        <w:rPr>
          <w:rFonts w:ascii="Calibri" w:hAnsi="Calibri" w:cs="KjdjjjKrqmbjMxxxgtAdvTT5ada87cc"/>
          <w:color w:val="000000"/>
        </w:rPr>
        <w:t>NF</w:t>
      </w:r>
      <w:r w:rsidRPr="00B66B75">
        <w:rPr>
          <w:rFonts w:ascii="Calibri" w:hAnsi="宋体" w:cs="KjdjjjKrqmbjMxxxgtAdvTT5ada87cc"/>
          <w:color w:val="000000"/>
        </w:rPr>
        <w:t>的系数来增强。在第二个例子中，</w:t>
      </w:r>
      <w:r w:rsidRPr="00B66B75">
        <w:rPr>
          <w:rFonts w:ascii="Calibri" w:hAnsi="Calibri" w:cs="KjdjjjKrqmbjMxxxgtAdvTT5ada87cc"/>
          <w:color w:val="000000"/>
        </w:rPr>
        <w:t>eFlash</w:t>
      </w:r>
      <w:r w:rsidRPr="00B66B75">
        <w:rPr>
          <w:rFonts w:ascii="Calibri" w:hAnsi="宋体" w:cs="KjdjjjKrqmbjMxxxgtAdvTT5ada87cc"/>
          <w:color w:val="000000"/>
        </w:rPr>
        <w:t>存储器阵列中的多个擦除块被用来将一个擦除块交换给其他的擦除块，通过这种方式，用户可以在有限的区域内享受同等的更高的耐用性。一个块的擦除时间被监控。当它变得大于某个值时，块中的标志位被激活。如果</w:t>
      </w:r>
      <w:r w:rsidRPr="00B66B75">
        <w:rPr>
          <w:rFonts w:ascii="Calibri" w:hAnsi="Calibri" w:cs="KjdjjjKrqmbjMxxxgtAdvTT5ada87cc"/>
          <w:color w:val="000000"/>
        </w:rPr>
        <w:t>CPU</w:t>
      </w:r>
      <w:r w:rsidRPr="00B66B75">
        <w:rPr>
          <w:rFonts w:ascii="Calibri" w:hAnsi="宋体" w:cs="KjdjjjKrqmbjMxxxgtAdvTT5ada87cc"/>
          <w:color w:val="000000"/>
        </w:rPr>
        <w:t>在下一次擦除操作开始前检测到激活，它就会将该块换成新的。</w:t>
      </w:r>
    </w:p>
    <w:p w:rsidR="00E74EA1" w:rsidRPr="00B66B75" w:rsidRDefault="001A6DDA" w:rsidP="00CA2BAD">
      <w:pPr>
        <w:autoSpaceDE w:val="0"/>
        <w:autoSpaceDN w:val="0"/>
        <w:spacing w:beforeLines="50" w:afterLines="50"/>
        <w:ind w:firstLineChars="200" w:firstLine="48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76850" cy="2933700"/>
            <wp:effectExtent l="19050" t="0" r="0" b="0"/>
            <wp:docPr id="8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92" cstate="print"/>
                    <a:srcRect/>
                    <a:stretch>
                      <a:fillRect/>
                    </a:stretch>
                  </pic:blipFill>
                  <pic:spPr bwMode="auto">
                    <a:xfrm>
                      <a:off x="0" y="0"/>
                      <a:ext cx="5276850" cy="2933700"/>
                    </a:xfrm>
                    <a:prstGeom prst="rect">
                      <a:avLst/>
                    </a:prstGeom>
                    <a:noFill/>
                    <a:ln w="9525">
                      <a:noFill/>
                      <a:miter lim="800000"/>
                      <a:headEnd/>
                      <a:tailEnd/>
                    </a:ln>
                  </pic:spPr>
                </pic:pic>
              </a:graphicData>
            </a:graphic>
          </wp:inline>
        </w:drawing>
      </w:r>
    </w:p>
    <w:p w:rsidR="00E74EA1" w:rsidRPr="00B66B75" w:rsidRDefault="00400BA5" w:rsidP="00400BA5">
      <w:pPr>
        <w:pStyle w:val="af5"/>
        <w:rPr>
          <w:rFonts w:ascii="Calibri" w:eastAsia="宋体" w:hAnsi="Calibri" w:cs="KjdjjjKrqmbjMxxxgtAdvTT5ada87cc"/>
          <w:color w:val="000000"/>
        </w:rPr>
      </w:pPr>
      <w:bookmarkStart w:id="83" w:name="_Ref104895731"/>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76</w:t>
      </w:r>
      <w:r w:rsidR="0031111A">
        <w:fldChar w:fldCharType="end"/>
      </w:r>
      <w:bookmarkEnd w:id="83"/>
      <w:r w:rsidR="00E74EA1" w:rsidRPr="00B66B75">
        <w:rPr>
          <w:rFonts w:ascii="Calibri" w:eastAsia="宋体" w:hAnsi="Calibri" w:cs="YwrsnlVvltgkPvxqwlAdvTTeeee58d9"/>
          <w:color w:val="000000"/>
        </w:rPr>
        <w:t xml:space="preserve"> </w:t>
      </w:r>
      <w:r w:rsidR="00E74EA1" w:rsidRPr="00B66B75">
        <w:rPr>
          <w:rFonts w:ascii="Calibri" w:eastAsia="宋体" w:hAnsi="宋体" w:cs="KjdjjjKrqmbjMxxxgtAdvTT5ada87cc"/>
          <w:color w:val="000000"/>
        </w:rPr>
        <w:t>用于提高数据可靠性的</w:t>
      </w:r>
      <w:r w:rsidR="00E74EA1" w:rsidRPr="00B66B75">
        <w:rPr>
          <w:rFonts w:ascii="Calibri" w:eastAsia="宋体" w:hAnsi="Calibri" w:cs="KjdjjjKrqmbjMxxxgtAdvTT5ada87cc"/>
          <w:color w:val="000000"/>
        </w:rPr>
        <w:t>eFlash</w:t>
      </w:r>
      <w:r w:rsidR="00E74EA1" w:rsidRPr="00B66B75">
        <w:rPr>
          <w:rFonts w:ascii="Calibri" w:eastAsia="宋体" w:hAnsi="宋体" w:cs="KjdjjjKrqmbjMxxxgtAdvTT5ada87cc"/>
          <w:color w:val="000000"/>
        </w:rPr>
        <w:t>系统</w:t>
      </w:r>
    </w:p>
    <w:p w:rsidR="00E74EA1" w:rsidRPr="00B66B75" w:rsidRDefault="00E74EA1" w:rsidP="00CA2BAD">
      <w:pPr>
        <w:autoSpaceDE w:val="0"/>
        <w:autoSpaceDN w:val="0"/>
        <w:spacing w:beforeLines="50" w:afterLines="50"/>
        <w:ind w:firstLineChars="200" w:firstLine="480"/>
        <w:rPr>
          <w:rFonts w:ascii="Calibri" w:hAnsi="Calibri" w:cs="KjdjjjKrqmbjMxxxgtAdvTT5ada87cc"/>
          <w:color w:val="000000"/>
        </w:rPr>
      </w:pPr>
    </w:p>
    <w:p w:rsidR="00E74EA1" w:rsidRPr="00B66B75" w:rsidRDefault="00E74EA1" w:rsidP="0097429B">
      <w:pPr>
        <w:pStyle w:val="4"/>
      </w:pPr>
      <w:r w:rsidRPr="00B66B75">
        <w:t>包括</w:t>
      </w:r>
      <w:r w:rsidRPr="00B66B75">
        <w:t>ECC</w:t>
      </w:r>
      <w:r w:rsidRPr="00B66B75">
        <w:t>的安全功能</w:t>
      </w:r>
    </w:p>
    <w:p w:rsidR="00E74EA1"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安全和安保要求不仅在汽车应用中变得显著，而且在消费者</w:t>
      </w:r>
      <w:r w:rsidRPr="00B66B75">
        <w:rPr>
          <w:rFonts w:ascii="Calibri" w:hAnsi="Calibri" w:cs="KjdjjjKrqmbjMxxxgtAdvTT5ada87cc"/>
          <w:color w:val="000000"/>
        </w:rPr>
        <w:t>/IoT</w:t>
      </w:r>
      <w:r w:rsidRPr="00B66B75">
        <w:rPr>
          <w:rFonts w:ascii="Calibri" w:hAnsi="宋体" w:cs="KjdjjjKrqmbjMxxxgtAdvTT5ada87cc"/>
          <w:color w:val="000000"/>
        </w:rPr>
        <w:t>（物联网）应用中也是如此。为了实现足够的安全和安保功能，</w:t>
      </w:r>
      <w:r w:rsidRPr="00B66B75">
        <w:rPr>
          <w:rFonts w:ascii="Calibri" w:hAnsi="Calibri" w:cs="KjdjjjKrqmbjMxxxgtAdvTT5ada87cc"/>
          <w:color w:val="000000"/>
        </w:rPr>
        <w:t>eFlash</w:t>
      </w:r>
      <w:r w:rsidRPr="00B66B75">
        <w:rPr>
          <w:rFonts w:ascii="Calibri" w:hAnsi="宋体" w:cs="KjdjjjKrqmbjMxxxgtAdvTT5ada87cc"/>
          <w:color w:val="000000"/>
        </w:rPr>
        <w:t>子系统中的硬宏和软宏应该适当合作，如</w:t>
      </w:r>
      <w:r w:rsidR="0031111A">
        <w:rPr>
          <w:rFonts w:ascii="Calibri" w:hAnsi="宋体" w:cs="KjdjjjKrqmbjMxxxgtAdvTT5ada87cc"/>
          <w:color w:val="000000"/>
        </w:rPr>
        <w:fldChar w:fldCharType="begin"/>
      </w:r>
      <w:r w:rsidR="00D44C0B">
        <w:rPr>
          <w:rFonts w:ascii="Calibri" w:hAnsi="宋体" w:cs="KjdjjjKrqmbjMxxxgtAdvTT5ada87cc"/>
          <w:color w:val="000000"/>
        </w:rPr>
        <w:instrText xml:space="preserve"> REF _Ref104895902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77</w:t>
      </w:r>
      <w:r w:rsidR="0031111A">
        <w:rPr>
          <w:rFonts w:ascii="Calibri" w:hAnsi="宋体" w:cs="KjdjjjKrqmbjMxxxgtAdvTT5ada87cc"/>
          <w:color w:val="000000"/>
        </w:rPr>
        <w:fldChar w:fldCharType="end"/>
      </w:r>
      <w:r w:rsidRPr="00D44C0B">
        <w:rPr>
          <w:rFonts w:ascii="Calibri" w:hAnsi="宋体" w:cs="KjdjjjKrqmbjMxxxgtAdvTT5ada87cc"/>
        </w:rPr>
        <w:t>所述。</w:t>
      </w:r>
    </w:p>
    <w:p w:rsidR="00D44C0B" w:rsidRPr="00B66B75" w:rsidRDefault="001A6DDA" w:rsidP="00CA2BAD">
      <w:pPr>
        <w:autoSpaceDE w:val="0"/>
        <w:autoSpaceDN w:val="0"/>
        <w:spacing w:beforeLines="50" w:afterLines="50"/>
        <w:ind w:firstLineChars="200" w:firstLine="480"/>
        <w:rPr>
          <w:rFonts w:ascii="Calibri" w:hAnsi="Calibri" w:cs="KjdjjjKrqmbjMxxxgtAdvTT5ada87cc"/>
          <w:color w:val="000000"/>
        </w:rPr>
      </w:pPr>
      <w:r>
        <w:rPr>
          <w:rFonts w:ascii="Calibri" w:hAnsi="Calibri" w:cs="KjdjjjKrqmbjMxxxgtAdvTT5ada87cc"/>
          <w:noProof/>
          <w:snapToGrid/>
          <w:color w:val="000000"/>
        </w:rPr>
        <w:lastRenderedPageBreak/>
        <w:drawing>
          <wp:inline distT="0" distB="0" distL="0" distR="0">
            <wp:extent cx="5276850" cy="3267075"/>
            <wp:effectExtent l="19050" t="0" r="0" b="0"/>
            <wp:docPr id="8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93" cstate="print"/>
                    <a:srcRect/>
                    <a:stretch>
                      <a:fillRect/>
                    </a:stretch>
                  </pic:blipFill>
                  <pic:spPr bwMode="auto">
                    <a:xfrm>
                      <a:off x="0" y="0"/>
                      <a:ext cx="5276850" cy="3267075"/>
                    </a:xfrm>
                    <a:prstGeom prst="rect">
                      <a:avLst/>
                    </a:prstGeom>
                    <a:noFill/>
                    <a:ln w="9525">
                      <a:noFill/>
                      <a:miter lim="800000"/>
                      <a:headEnd/>
                      <a:tailEnd/>
                    </a:ln>
                  </pic:spPr>
                </pic:pic>
              </a:graphicData>
            </a:graphic>
          </wp:inline>
        </w:drawing>
      </w:r>
    </w:p>
    <w:p w:rsidR="00D44C0B" w:rsidRPr="00B66B75" w:rsidRDefault="00D44C0B" w:rsidP="00D44C0B">
      <w:pPr>
        <w:pStyle w:val="af5"/>
        <w:rPr>
          <w:rFonts w:ascii="Calibri" w:eastAsia="宋体" w:hAnsi="宋体" w:cs="KjdjjjKrqmbjMxxxgtAdvTT5ada87cc"/>
        </w:rPr>
      </w:pPr>
      <w:bookmarkStart w:id="84" w:name="_Ref104895902"/>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77</w:t>
      </w:r>
      <w:r w:rsidR="0031111A">
        <w:fldChar w:fldCharType="end"/>
      </w:r>
      <w:bookmarkEnd w:id="84"/>
      <w:r>
        <w:rPr>
          <w:rFonts w:hint="eastAsia"/>
        </w:rPr>
        <w:t xml:space="preserve"> </w:t>
      </w:r>
      <w:r w:rsidRPr="00B66B75">
        <w:rPr>
          <w:rFonts w:ascii="Calibri" w:eastAsia="宋体" w:hAnsi="Calibri" w:cs="KjdjjjKrqmbjMxxxgtAdvTT5ada87cc"/>
        </w:rPr>
        <w:t>eFlash</w:t>
      </w:r>
      <w:r w:rsidRPr="00B66B75">
        <w:rPr>
          <w:rFonts w:ascii="Calibri" w:eastAsia="宋体" w:hAnsi="宋体" w:cs="KjdjjjKrqmbjMxxxgtAdvTT5ada87cc"/>
        </w:rPr>
        <w:t>系统中安全和安保的角色分工</w:t>
      </w:r>
    </w:p>
    <w:p w:rsidR="00E74EA1" w:rsidRDefault="00E74EA1" w:rsidP="00CA2BAD">
      <w:pPr>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eFlash</w:t>
      </w:r>
      <w:r w:rsidRPr="00B66B75">
        <w:rPr>
          <w:rFonts w:ascii="Calibri" w:hAnsi="宋体" w:cs="KjdjjjKrqmbjMxxxgtAdvTT5ada87cc"/>
          <w:color w:val="000000"/>
        </w:rPr>
        <w:t>系统</w:t>
      </w:r>
      <w:r w:rsidR="00D44C0B">
        <w:rPr>
          <w:rFonts w:ascii="Calibri" w:hAnsi="宋体" w:cs="KjdjjjKrqmbjMxxxgtAdvTT5ada87cc" w:hint="eastAsia"/>
          <w:color w:val="000000"/>
        </w:rPr>
        <w:t>中</w:t>
      </w:r>
      <w:r w:rsidRPr="00B66B75">
        <w:rPr>
          <w:rFonts w:ascii="Calibri" w:hAnsi="宋体" w:cs="KjdjjjKrqmbjMxxxgtAdvTT5ada87cc"/>
          <w:color w:val="000000"/>
        </w:rPr>
        <w:t>的安全功能</w:t>
      </w:r>
      <w:r w:rsidR="00D44C0B">
        <w:rPr>
          <w:rFonts w:ascii="Calibri" w:hAnsi="宋体" w:cs="KjdjjjKrqmbjMxxxgtAdvTT5ada87cc" w:hint="eastAsia"/>
          <w:color w:val="000000"/>
        </w:rPr>
        <w:t>实例：</w:t>
      </w:r>
    </w:p>
    <w:p w:rsidR="00D44C0B" w:rsidRPr="00B66B75" w:rsidRDefault="00D44C0B" w:rsidP="00CA2BAD">
      <w:pPr>
        <w:pStyle w:val="af6"/>
        <w:widowControl/>
        <w:numPr>
          <w:ilvl w:val="0"/>
          <w:numId w:val="4"/>
        </w:numPr>
        <w:adjustRightInd w:val="0"/>
        <w:snapToGrid w:val="0"/>
        <w:spacing w:beforeLines="50" w:afterLines="50"/>
        <w:ind w:leftChars="500" w:left="1200" w:firstLine="480"/>
        <w:jc w:val="left"/>
        <w:rPr>
          <w:rFonts w:cs="KjdjjjKrqmbjMxxxgtAdvTT5ada87cc"/>
          <w:color w:val="000000"/>
          <w:sz w:val="24"/>
          <w:szCs w:val="24"/>
        </w:rPr>
      </w:pPr>
      <w:r w:rsidRPr="00B66B75">
        <w:rPr>
          <w:rFonts w:cs="KjdjjjKrqmbjMxxxgtAdvTT5ada87cc" w:hint="eastAsia"/>
          <w:color w:val="000000"/>
          <w:sz w:val="24"/>
          <w:szCs w:val="24"/>
        </w:rPr>
        <w:t>错误检测</w:t>
      </w:r>
      <w:r w:rsidRPr="00B66B75">
        <w:rPr>
          <w:rFonts w:cs="KjdjjjKrqmbjMxxxgtAdvTT5ada87cc" w:hint="eastAsia"/>
          <w:color w:val="000000"/>
          <w:sz w:val="24"/>
          <w:szCs w:val="24"/>
        </w:rPr>
        <w:t>/</w:t>
      </w:r>
      <w:r w:rsidRPr="00B66B75">
        <w:rPr>
          <w:rFonts w:cs="KjdjjjKrqmbjMxxxgtAdvTT5ada87cc" w:hint="eastAsia"/>
          <w:color w:val="000000"/>
          <w:sz w:val="24"/>
          <w:szCs w:val="24"/>
        </w:rPr>
        <w:t>纠正（含冗余位）</w:t>
      </w:r>
    </w:p>
    <w:p w:rsidR="00D44C0B" w:rsidRPr="00B66B75" w:rsidRDefault="00D44C0B" w:rsidP="00CA2BAD">
      <w:pPr>
        <w:pStyle w:val="af6"/>
        <w:widowControl/>
        <w:numPr>
          <w:ilvl w:val="0"/>
          <w:numId w:val="5"/>
        </w:numPr>
        <w:adjustRightInd w:val="0"/>
        <w:snapToGrid w:val="0"/>
        <w:spacing w:beforeLines="50" w:afterLines="50"/>
        <w:ind w:leftChars="691" w:left="1658" w:firstLine="480"/>
        <w:jc w:val="left"/>
        <w:rPr>
          <w:rFonts w:cs="KjdjjjKrqmbjMxxxgtAdvTT5ada87cc"/>
          <w:color w:val="000000"/>
          <w:sz w:val="24"/>
          <w:szCs w:val="24"/>
        </w:rPr>
      </w:pPr>
      <w:r w:rsidRPr="00B66B75">
        <w:rPr>
          <w:rFonts w:cs="KjdjjjKrqmbjMxxxgtAdvTT5ada87cc" w:hint="eastAsia"/>
          <w:color w:val="000000"/>
          <w:sz w:val="24"/>
          <w:szCs w:val="24"/>
        </w:rPr>
        <w:t>用于</w:t>
      </w:r>
      <w:r w:rsidRPr="00B66B75">
        <w:rPr>
          <w:rFonts w:cs="KjdjjjKrqmbjMxxxgtAdvTT5ada87cc" w:hint="eastAsia"/>
          <w:color w:val="000000"/>
          <w:sz w:val="24"/>
          <w:szCs w:val="24"/>
        </w:rPr>
        <w:t>ECC</w:t>
      </w:r>
      <w:r w:rsidRPr="00B66B75">
        <w:rPr>
          <w:rFonts w:cs="KjdjjjKrqmbjMxxxgtAdvTT5ada87cc" w:hint="eastAsia"/>
          <w:color w:val="000000"/>
          <w:sz w:val="24"/>
          <w:szCs w:val="24"/>
        </w:rPr>
        <w:t>的数据奇偶校验位</w:t>
      </w:r>
    </w:p>
    <w:p w:rsidR="00D44C0B" w:rsidRPr="00B66B75" w:rsidRDefault="00D44C0B" w:rsidP="00CA2BAD">
      <w:pPr>
        <w:pStyle w:val="af6"/>
        <w:widowControl/>
        <w:numPr>
          <w:ilvl w:val="0"/>
          <w:numId w:val="5"/>
        </w:numPr>
        <w:adjustRightInd w:val="0"/>
        <w:snapToGrid w:val="0"/>
        <w:spacing w:beforeLines="50" w:afterLines="50"/>
        <w:ind w:leftChars="691" w:left="1658" w:firstLine="480"/>
        <w:jc w:val="left"/>
        <w:rPr>
          <w:rFonts w:cs="KjdjjjKrqmbjMxxxgtAdvTT5ada87cc"/>
          <w:color w:val="000000"/>
          <w:sz w:val="24"/>
          <w:szCs w:val="24"/>
        </w:rPr>
      </w:pPr>
      <w:r w:rsidRPr="00B66B75">
        <w:rPr>
          <w:rFonts w:cs="KjdjjjKrqmbjMxxxgtAdvTT5ada87cc" w:hint="eastAsia"/>
          <w:color w:val="000000"/>
          <w:sz w:val="24"/>
          <w:szCs w:val="24"/>
        </w:rPr>
        <w:t>用于解码器故障检测的地址奇偶校验位</w:t>
      </w:r>
    </w:p>
    <w:p w:rsidR="00D44C0B" w:rsidRPr="00B66B75" w:rsidRDefault="00D44C0B" w:rsidP="00CA2BAD">
      <w:pPr>
        <w:pStyle w:val="af6"/>
        <w:widowControl/>
        <w:numPr>
          <w:ilvl w:val="0"/>
          <w:numId w:val="5"/>
        </w:numPr>
        <w:adjustRightInd w:val="0"/>
        <w:snapToGrid w:val="0"/>
        <w:spacing w:beforeLines="50" w:afterLines="50"/>
        <w:ind w:leftChars="691" w:left="1658" w:firstLine="480"/>
        <w:jc w:val="left"/>
        <w:rPr>
          <w:rFonts w:cs="KjdjjjKrqmbjMxxxgtAdvTT5ada87cc"/>
          <w:color w:val="000000"/>
          <w:sz w:val="24"/>
          <w:szCs w:val="24"/>
        </w:rPr>
      </w:pPr>
      <w:r w:rsidRPr="00B66B75">
        <w:rPr>
          <w:rFonts w:cs="KjdjjjKrqmbjMxxxgtAdvTT5ada87cc" w:hint="eastAsia"/>
          <w:color w:val="000000"/>
          <w:sz w:val="24"/>
          <w:szCs w:val="24"/>
        </w:rPr>
        <w:t>ECC</w:t>
      </w:r>
      <w:r w:rsidRPr="00B66B75">
        <w:rPr>
          <w:rFonts w:cs="KjdjjjKrqmbjMxxxgtAdvTT5ada87cc" w:hint="eastAsia"/>
          <w:color w:val="000000"/>
          <w:sz w:val="24"/>
          <w:szCs w:val="24"/>
        </w:rPr>
        <w:t>解码路径的测试功能</w:t>
      </w:r>
    </w:p>
    <w:p w:rsidR="00D44C0B" w:rsidRPr="00B66B75" w:rsidRDefault="00D44C0B" w:rsidP="00CA2BAD">
      <w:pPr>
        <w:spacing w:beforeLines="50" w:afterLines="50"/>
        <w:ind w:leftChars="900" w:left="2160" w:firstLineChars="200" w:firstLine="480"/>
        <w:rPr>
          <w:rFonts w:ascii="Calibri" w:hAnsi="Calibri" w:cs="KjdjjjKrqmbjMxxxgtAdvTT5ada87cc"/>
          <w:color w:val="000000"/>
        </w:rPr>
      </w:pPr>
      <w:r w:rsidRPr="00B66B75">
        <w:rPr>
          <w:rFonts w:ascii="Calibri" w:hAnsi="Calibri" w:cs="KjdjjjKrqmbjMxxxgtAdvTT5ada87cc" w:hint="eastAsia"/>
          <w:color w:val="000000"/>
        </w:rPr>
        <w:t>例如，通过</w:t>
      </w:r>
      <w:r w:rsidRPr="00B66B75">
        <w:rPr>
          <w:rFonts w:ascii="Calibri" w:hAnsi="Calibri" w:cs="KjdjjjKrqmbjMxxxgtAdvTT5ada87cc" w:hint="eastAsia"/>
          <w:color w:val="000000"/>
        </w:rPr>
        <w:t>"</w:t>
      </w:r>
      <w:r w:rsidRPr="00B66B75">
        <w:rPr>
          <w:rFonts w:ascii="Calibri" w:hAnsi="Calibri" w:cs="KjdjjjKrqmbjMxxxgtAdvTT5ada87cc" w:hint="eastAsia"/>
          <w:color w:val="000000"/>
        </w:rPr>
        <w:t>错误注入</w:t>
      </w:r>
      <w:r w:rsidRPr="00B66B75">
        <w:rPr>
          <w:rFonts w:ascii="Calibri" w:hAnsi="Calibri" w:cs="KjdjjjKrqmbjMxxxgtAdvTT5ada87cc" w:hint="eastAsia"/>
          <w:color w:val="000000"/>
        </w:rPr>
        <w:t>"</w:t>
      </w:r>
      <w:r w:rsidRPr="00B66B75">
        <w:rPr>
          <w:rFonts w:ascii="Calibri" w:hAnsi="Calibri" w:cs="KjdjjjKrqmbjMxxxgtAdvTT5ada87cc" w:hint="eastAsia"/>
          <w:color w:val="000000"/>
        </w:rPr>
        <w:t>进行故障检测</w:t>
      </w:r>
    </w:p>
    <w:p w:rsidR="00D44C0B" w:rsidRPr="00B66B75" w:rsidRDefault="00D44C0B" w:rsidP="00CA2BAD">
      <w:pPr>
        <w:pStyle w:val="af6"/>
        <w:widowControl/>
        <w:numPr>
          <w:ilvl w:val="0"/>
          <w:numId w:val="4"/>
        </w:numPr>
        <w:adjustRightInd w:val="0"/>
        <w:snapToGrid w:val="0"/>
        <w:spacing w:beforeLines="50" w:afterLines="50"/>
        <w:ind w:leftChars="500" w:left="1200" w:firstLine="480"/>
        <w:jc w:val="left"/>
        <w:rPr>
          <w:rFonts w:cs="KjdjjjKrqmbjMxxxgtAdvTT5ada87cc"/>
          <w:color w:val="000000"/>
          <w:sz w:val="24"/>
          <w:szCs w:val="24"/>
        </w:rPr>
      </w:pPr>
      <w:r w:rsidRPr="00B66B75">
        <w:rPr>
          <w:rFonts w:cs="KjdjjjKrqmbjMxxxgtAdvTT5ada87cc" w:hint="eastAsia"/>
          <w:color w:val="000000"/>
          <w:sz w:val="24"/>
          <w:szCs w:val="24"/>
        </w:rPr>
        <w:t>与</w:t>
      </w:r>
      <w:r w:rsidRPr="00B66B75">
        <w:rPr>
          <w:rFonts w:cs="KjdjjjKrqmbjMxxxgtAdvTT5ada87cc" w:hint="eastAsia"/>
          <w:color w:val="000000"/>
          <w:sz w:val="24"/>
          <w:szCs w:val="24"/>
        </w:rPr>
        <w:t>P/E</w:t>
      </w:r>
      <w:r w:rsidRPr="00B66B75">
        <w:rPr>
          <w:rFonts w:cs="KjdjjjKrqmbjMxxxgtAdvTT5ada87cc" w:hint="eastAsia"/>
          <w:color w:val="000000"/>
          <w:sz w:val="24"/>
          <w:szCs w:val="24"/>
        </w:rPr>
        <w:t>操作相关的数据保护</w:t>
      </w:r>
    </w:p>
    <w:p w:rsidR="00D44C0B" w:rsidRPr="00B66B75" w:rsidRDefault="00D44C0B" w:rsidP="00CA2BAD">
      <w:pPr>
        <w:pStyle w:val="af6"/>
        <w:widowControl/>
        <w:numPr>
          <w:ilvl w:val="0"/>
          <w:numId w:val="5"/>
        </w:numPr>
        <w:adjustRightInd w:val="0"/>
        <w:snapToGrid w:val="0"/>
        <w:spacing w:beforeLines="50" w:afterLines="50"/>
        <w:ind w:leftChars="691" w:left="1658" w:firstLine="480"/>
        <w:jc w:val="left"/>
        <w:rPr>
          <w:rFonts w:cs="KjdjjjKrqmbjMxxxgtAdvTT5ada87cc"/>
          <w:color w:val="000000"/>
          <w:sz w:val="24"/>
          <w:szCs w:val="24"/>
        </w:rPr>
      </w:pPr>
      <w:r w:rsidRPr="00B66B75">
        <w:rPr>
          <w:rFonts w:cs="KjdjjjKrqmbjMxxxgtAdvTT5ada87cc" w:hint="eastAsia"/>
          <w:color w:val="000000"/>
          <w:sz w:val="24"/>
          <w:szCs w:val="24"/>
        </w:rPr>
        <w:t>关键参数或启动代码的安全更新</w:t>
      </w:r>
    </w:p>
    <w:p w:rsidR="00D44C0B" w:rsidRPr="00B66B75" w:rsidRDefault="00D44C0B" w:rsidP="00CA2BAD">
      <w:pPr>
        <w:pStyle w:val="af6"/>
        <w:widowControl/>
        <w:numPr>
          <w:ilvl w:val="0"/>
          <w:numId w:val="5"/>
        </w:numPr>
        <w:adjustRightInd w:val="0"/>
        <w:snapToGrid w:val="0"/>
        <w:spacing w:beforeLines="50" w:afterLines="50"/>
        <w:ind w:leftChars="691" w:left="1658" w:firstLine="480"/>
        <w:jc w:val="left"/>
        <w:rPr>
          <w:rFonts w:cs="KjdjjjKrqmbjMxxxgtAdvTT5ada87cc"/>
          <w:color w:val="000000"/>
          <w:sz w:val="24"/>
          <w:szCs w:val="24"/>
        </w:rPr>
      </w:pPr>
      <w:r w:rsidRPr="00B66B75">
        <w:rPr>
          <w:rFonts w:cs="KjdjjjKrqmbjMxxxgtAdvTT5ada87cc" w:hint="eastAsia"/>
          <w:color w:val="000000"/>
          <w:sz w:val="24"/>
          <w:szCs w:val="24"/>
        </w:rPr>
        <w:t>区块</w:t>
      </w:r>
      <w:r w:rsidRPr="00B66B75">
        <w:rPr>
          <w:rFonts w:cs="KjdjjjKrqmbjMxxxgtAdvTT5ada87cc" w:hint="eastAsia"/>
          <w:color w:val="000000"/>
          <w:sz w:val="24"/>
          <w:szCs w:val="24"/>
        </w:rPr>
        <w:t>/</w:t>
      </w:r>
      <w:r w:rsidRPr="00B66B75">
        <w:rPr>
          <w:rFonts w:cs="KjdjjjKrqmbjMxxxgtAdvTT5ada87cc" w:hint="eastAsia"/>
          <w:color w:val="000000"/>
          <w:sz w:val="24"/>
          <w:szCs w:val="24"/>
        </w:rPr>
        <w:t>区域锁定设置，防止非故意的</w:t>
      </w:r>
      <w:r w:rsidRPr="00B66B75">
        <w:rPr>
          <w:rFonts w:cs="KjdjjjKrqmbjMxxxgtAdvTT5ada87cc" w:hint="eastAsia"/>
          <w:color w:val="000000"/>
          <w:sz w:val="24"/>
          <w:szCs w:val="24"/>
        </w:rPr>
        <w:t>P/E</w:t>
      </w:r>
      <w:r w:rsidRPr="00B66B75">
        <w:rPr>
          <w:rFonts w:cs="KjdjjjKrqmbjMxxxgtAdvTT5ada87cc" w:hint="eastAsia"/>
          <w:color w:val="000000"/>
          <w:sz w:val="24"/>
          <w:szCs w:val="24"/>
        </w:rPr>
        <w:t>操作</w:t>
      </w:r>
    </w:p>
    <w:p w:rsidR="00D44C0B" w:rsidRPr="00B66B75" w:rsidRDefault="00D44C0B" w:rsidP="00CA2BAD">
      <w:pPr>
        <w:pStyle w:val="af6"/>
        <w:widowControl/>
        <w:numPr>
          <w:ilvl w:val="0"/>
          <w:numId w:val="5"/>
        </w:numPr>
        <w:adjustRightInd w:val="0"/>
        <w:snapToGrid w:val="0"/>
        <w:spacing w:beforeLines="50" w:afterLines="50"/>
        <w:ind w:leftChars="691" w:left="1658" w:firstLine="480"/>
        <w:jc w:val="left"/>
        <w:rPr>
          <w:rFonts w:cs="KjdjjjKrqmbjMxxxgtAdvTT5ada87cc"/>
          <w:color w:val="000000"/>
          <w:sz w:val="24"/>
          <w:szCs w:val="24"/>
        </w:rPr>
      </w:pPr>
      <w:r w:rsidRPr="00B66B75">
        <w:rPr>
          <w:rFonts w:cs="KjdjjjKrqmbjMxxxgtAdvTT5ada87cc" w:hint="eastAsia"/>
          <w:color w:val="000000"/>
          <w:sz w:val="24"/>
          <w:szCs w:val="24"/>
        </w:rPr>
        <w:t>监控非法命令的发布</w:t>
      </w:r>
    </w:p>
    <w:p w:rsidR="00D44C0B" w:rsidRPr="00B66B75" w:rsidRDefault="00D44C0B" w:rsidP="00CA2BAD">
      <w:pPr>
        <w:pStyle w:val="af6"/>
        <w:widowControl/>
        <w:numPr>
          <w:ilvl w:val="0"/>
          <w:numId w:val="5"/>
        </w:numPr>
        <w:adjustRightInd w:val="0"/>
        <w:snapToGrid w:val="0"/>
        <w:spacing w:beforeLines="50" w:afterLines="50"/>
        <w:ind w:leftChars="691" w:left="1658" w:firstLine="480"/>
        <w:jc w:val="left"/>
        <w:rPr>
          <w:rFonts w:cs="KjdjjjKrqmbjMxxxgtAdvTT5ada87cc"/>
          <w:color w:val="000000"/>
          <w:sz w:val="24"/>
          <w:szCs w:val="24"/>
        </w:rPr>
      </w:pPr>
      <w:r w:rsidRPr="00B66B75">
        <w:rPr>
          <w:rFonts w:cs="KjdjjjKrqmbjMxxxgtAdvTT5ada87cc" w:hint="eastAsia"/>
          <w:color w:val="000000"/>
          <w:sz w:val="24"/>
          <w:szCs w:val="24"/>
        </w:rPr>
        <w:t>防止在</w:t>
      </w:r>
      <w:r w:rsidRPr="00B66B75">
        <w:rPr>
          <w:rFonts w:cs="KjdjjjKrqmbjMxxxgtAdvTT5ada87cc" w:hint="eastAsia"/>
          <w:color w:val="000000"/>
          <w:sz w:val="24"/>
          <w:szCs w:val="24"/>
        </w:rPr>
        <w:t>P/E</w:t>
      </w:r>
      <w:r w:rsidRPr="00B66B75">
        <w:rPr>
          <w:rFonts w:cs="KjdjjjKrqmbjMxxxgtAdvTT5ada87cc" w:hint="eastAsia"/>
          <w:color w:val="000000"/>
          <w:sz w:val="24"/>
          <w:szCs w:val="24"/>
        </w:rPr>
        <w:t>期间出现电源故障</w:t>
      </w:r>
    </w:p>
    <w:p w:rsidR="00E74EA1" w:rsidRDefault="00E74EA1" w:rsidP="00CA2BAD">
      <w:pPr>
        <w:spacing w:beforeLines="50" w:afterLines="50"/>
        <w:ind w:firstLineChars="200" w:firstLine="480"/>
        <w:rPr>
          <w:rFonts w:ascii="Calibri" w:hAnsi="宋体" w:cs="KjdjjjKrqmbjMxxxgtAdvTT5ada87cc"/>
          <w:color w:val="000000"/>
        </w:rPr>
      </w:pPr>
      <w:r w:rsidRPr="00B66B75">
        <w:rPr>
          <w:rFonts w:ascii="Calibri" w:hAnsi="Calibri" w:cs="KjdjjjKrqmbjMxxxgtAdvTT5ada87cc"/>
          <w:color w:val="000000"/>
        </w:rPr>
        <w:t>ECC</w:t>
      </w:r>
      <w:r w:rsidRPr="00B66B75">
        <w:rPr>
          <w:rFonts w:ascii="Calibri" w:hAnsi="宋体" w:cs="KjdjjjKrqmbjMxxxgtAdvTT5ada87cc"/>
          <w:color w:val="000000"/>
        </w:rPr>
        <w:t>（纠错码）是最广泛使用的安全方法，不仅在独立的</w:t>
      </w:r>
      <w:r w:rsidRPr="00B66B75">
        <w:rPr>
          <w:rFonts w:ascii="Calibri" w:hAnsi="Calibri" w:cs="KjdjjjKrqmbjMxxxgtAdvTT5ada87cc"/>
          <w:color w:val="000000"/>
        </w:rPr>
        <w:t>NVM</w:t>
      </w:r>
      <w:r w:rsidRPr="00B66B75">
        <w:rPr>
          <w:rFonts w:ascii="Calibri" w:hAnsi="宋体" w:cs="KjdjjjKrqmbjMxxxgtAdvTT5ada87cc"/>
          <w:color w:val="000000"/>
        </w:rPr>
        <w:t>（如</w:t>
      </w:r>
      <w:r w:rsidRPr="00B66B75">
        <w:rPr>
          <w:rFonts w:ascii="Calibri" w:hAnsi="Calibri" w:cs="KjdjjjKrqmbjMxxxgtAdvTT5ada87cc"/>
          <w:color w:val="000000"/>
        </w:rPr>
        <w:t>NAND</w:t>
      </w:r>
      <w:r w:rsidRPr="00B66B75">
        <w:rPr>
          <w:rFonts w:ascii="Calibri" w:hAnsi="宋体" w:cs="KjdjjjKrqmbjMxxxgtAdvTT5ada87cc"/>
          <w:color w:val="000000"/>
        </w:rPr>
        <w:t>）中，而且在嵌入式</w:t>
      </w:r>
      <w:r w:rsidRPr="00B66B75">
        <w:rPr>
          <w:rFonts w:ascii="Calibri" w:hAnsi="Calibri" w:cs="KjdjjjKrqmbjMxxxgtAdvTT5ada87cc"/>
          <w:color w:val="000000"/>
        </w:rPr>
        <w:t>NVM</w:t>
      </w:r>
      <w:r w:rsidRPr="00B66B75">
        <w:rPr>
          <w:rFonts w:ascii="Calibri" w:hAnsi="宋体" w:cs="KjdjjjKrqmbjMxxxgtAdvTT5ada87cc"/>
          <w:color w:val="000000"/>
        </w:rPr>
        <w:t>中。</w:t>
      </w:r>
      <w:r w:rsidR="0031111A">
        <w:rPr>
          <w:rFonts w:ascii="Calibri" w:hAnsi="宋体" w:cs="KjdjjjKrqmbjMxxxgtAdvTT5ada87cc"/>
          <w:color w:val="000000"/>
        </w:rPr>
        <w:fldChar w:fldCharType="begin"/>
      </w:r>
      <w:r w:rsidR="00D44C0B">
        <w:rPr>
          <w:rFonts w:ascii="Calibri" w:hAnsi="宋体" w:cs="KjdjjjKrqmbjMxxxgtAdvTT5ada87cc"/>
          <w:color w:val="000000"/>
        </w:rPr>
        <w:instrText xml:space="preserve"> REF _Ref104896099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表</w:t>
      </w:r>
      <w:r w:rsidR="00961080">
        <w:rPr>
          <w:noProof/>
        </w:rPr>
        <w:t>1</w:t>
      </w:r>
      <w:r w:rsidR="00961080">
        <w:noBreakHyphen/>
      </w:r>
      <w:r w:rsidR="00961080">
        <w:rPr>
          <w:noProof/>
        </w:rPr>
        <w:t>10</w:t>
      </w:r>
      <w:r w:rsidR="0031111A">
        <w:rPr>
          <w:rFonts w:ascii="Calibri" w:hAnsi="宋体" w:cs="KjdjjjKrqmbjMxxxgtAdvTT5ada87cc"/>
          <w:color w:val="000000"/>
        </w:rPr>
        <w:fldChar w:fldCharType="end"/>
      </w:r>
      <w:r w:rsidRPr="00B66B75">
        <w:rPr>
          <w:rFonts w:ascii="Calibri" w:hAnsi="宋体" w:cs="KjdjjjKrqmbjMxxxgtAdvTT5ada87cc"/>
          <w:color w:val="000000"/>
        </w:rPr>
        <w:t>列出了高端</w:t>
      </w:r>
      <w:r w:rsidRPr="00B66B75">
        <w:rPr>
          <w:rFonts w:ascii="Calibri" w:hAnsi="Calibri" w:cs="KjdjjjKrqmbjMxxxgtAdvTT5ada87cc"/>
          <w:color w:val="000000"/>
        </w:rPr>
        <w:t>MCU</w:t>
      </w:r>
      <w:r w:rsidRPr="00B66B75">
        <w:rPr>
          <w:rFonts w:ascii="Calibri" w:hAnsi="宋体" w:cs="KjdjjjKrqmbjMxxxgtAdvTT5ada87cc"/>
          <w:color w:val="000000"/>
        </w:rPr>
        <w:t>应用中独立闪存和嵌入式闪存的</w:t>
      </w:r>
      <w:r w:rsidRPr="00B66B75">
        <w:rPr>
          <w:rFonts w:ascii="Calibri" w:hAnsi="Calibri" w:cs="KjdjjjKrqmbjMxxxgtAdvTT5ada87cc"/>
          <w:color w:val="000000"/>
        </w:rPr>
        <w:t>ECC</w:t>
      </w:r>
      <w:r w:rsidRPr="00B66B75">
        <w:rPr>
          <w:rFonts w:ascii="Calibri" w:hAnsi="宋体" w:cs="KjdjjjKrqmbjMxxxgtAdvTT5ada87cc"/>
          <w:color w:val="000000"/>
        </w:rPr>
        <w:t>实现特点。</w:t>
      </w:r>
    </w:p>
    <w:p w:rsidR="00D44C0B" w:rsidRPr="00B66B75" w:rsidRDefault="00D44C0B" w:rsidP="00D44C0B">
      <w:pPr>
        <w:pStyle w:val="af5"/>
        <w:rPr>
          <w:rFonts w:ascii="Calibri" w:eastAsia="宋体" w:hAnsi="宋体" w:cs="KjdjjjKrqmbjMxxxgtAdvTT5ada87cc"/>
        </w:rPr>
      </w:pPr>
      <w:bookmarkStart w:id="85" w:name="_Ref104896099"/>
      <w:r>
        <w:rPr>
          <w:rFonts w:hint="eastAsia"/>
        </w:rPr>
        <w:t>表</w:t>
      </w:r>
      <w:fldSimple w:instr=" STYLEREF 1 \s ">
        <w:r w:rsidR="00961080">
          <w:rPr>
            <w:noProof/>
          </w:rPr>
          <w:t>1</w:t>
        </w:r>
      </w:fldSimple>
      <w:r w:rsidR="00774DDF">
        <w:noBreakHyphen/>
      </w:r>
      <w:r w:rsidR="0031111A">
        <w:fldChar w:fldCharType="begin"/>
      </w:r>
      <w:r w:rsidR="00774DDF">
        <w:instrText xml:space="preserve"> </w:instrText>
      </w:r>
      <w:r w:rsidR="00774DDF">
        <w:rPr>
          <w:rFonts w:hint="eastAsia"/>
        </w:rPr>
        <w:instrText xml:space="preserve">SEQ </w:instrText>
      </w:r>
      <w:r w:rsidR="00774DDF">
        <w:rPr>
          <w:rFonts w:hint="eastAsia"/>
        </w:rPr>
        <w:instrText>表</w:instrText>
      </w:r>
      <w:r w:rsidR="00774DDF">
        <w:rPr>
          <w:rFonts w:hint="eastAsia"/>
        </w:rPr>
        <w:instrText xml:space="preserve"> \* ARABIC \s 1</w:instrText>
      </w:r>
      <w:r w:rsidR="00774DDF">
        <w:instrText xml:space="preserve"> </w:instrText>
      </w:r>
      <w:r w:rsidR="0031111A">
        <w:fldChar w:fldCharType="separate"/>
      </w:r>
      <w:r w:rsidR="00961080">
        <w:rPr>
          <w:noProof/>
        </w:rPr>
        <w:t>10</w:t>
      </w:r>
      <w:r w:rsidR="0031111A">
        <w:fldChar w:fldCharType="end"/>
      </w:r>
      <w:bookmarkEnd w:id="85"/>
      <w:r w:rsidRPr="00B66B75">
        <w:rPr>
          <w:rFonts w:ascii="Calibri" w:eastAsia="宋体" w:hAnsi="Calibri" w:cs="YwrsnlVvltgkPvxqwlAdvTTeeee58d9"/>
        </w:rPr>
        <w:t xml:space="preserve"> </w:t>
      </w:r>
      <w:r w:rsidRPr="00B66B75">
        <w:rPr>
          <w:rFonts w:ascii="Calibri" w:eastAsia="宋体" w:hAnsi="Calibri" w:cs="KjdjjjKrqmbjMxxxgtAdvTT5ada87cc"/>
        </w:rPr>
        <w:t>ECC</w:t>
      </w:r>
      <w:r w:rsidRPr="00B66B75">
        <w:rPr>
          <w:rFonts w:ascii="Calibri" w:eastAsia="宋体" w:hAnsi="宋体" w:cs="KjdjjjKrqmbjMxxxgtAdvTT5ada87cc"/>
        </w:rPr>
        <w:t>功能的实现</w:t>
      </w:r>
    </w:p>
    <w:p w:rsidR="00D44C0B" w:rsidRPr="00B66B75" w:rsidRDefault="001A6DDA" w:rsidP="00CA2BAD">
      <w:pPr>
        <w:autoSpaceDE w:val="0"/>
        <w:autoSpaceDN w:val="0"/>
        <w:spacing w:beforeLines="50" w:afterLines="50"/>
        <w:ind w:firstLineChars="200" w:firstLine="480"/>
        <w:rPr>
          <w:rFonts w:ascii="Calibri" w:hAnsi="宋体" w:cs="KjdjjjKrqmbjMxxxgtAdvTT5ada87cc"/>
        </w:rPr>
      </w:pPr>
      <w:r>
        <w:rPr>
          <w:rFonts w:ascii="Calibri" w:hAnsi="宋体" w:cs="KjdjjjKrqmbjMxxxgtAdvTT5ada87cc"/>
          <w:noProof/>
          <w:snapToGrid/>
        </w:rPr>
        <w:lastRenderedPageBreak/>
        <w:drawing>
          <wp:inline distT="0" distB="0" distL="0" distR="0">
            <wp:extent cx="5276850" cy="1371600"/>
            <wp:effectExtent l="19050" t="0" r="0" b="0"/>
            <wp:docPr id="8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94" cstate="print"/>
                    <a:srcRect/>
                    <a:stretch>
                      <a:fillRect/>
                    </a:stretch>
                  </pic:blipFill>
                  <pic:spPr bwMode="auto">
                    <a:xfrm>
                      <a:off x="0" y="0"/>
                      <a:ext cx="5276850" cy="1371600"/>
                    </a:xfrm>
                    <a:prstGeom prst="rect">
                      <a:avLst/>
                    </a:prstGeom>
                    <a:noFill/>
                    <a:ln w="9525">
                      <a:noFill/>
                      <a:miter lim="800000"/>
                      <a:headEnd/>
                      <a:tailEnd/>
                    </a:ln>
                  </pic:spPr>
                </pic:pic>
              </a:graphicData>
            </a:graphic>
          </wp:inline>
        </w:drawing>
      </w:r>
    </w:p>
    <w:p w:rsidR="00D44C0B" w:rsidRPr="00B66B75" w:rsidRDefault="00D44C0B" w:rsidP="00CA2BAD">
      <w:pPr>
        <w:spacing w:beforeLines="50" w:afterLines="50"/>
        <w:ind w:firstLineChars="200" w:firstLine="480"/>
        <w:rPr>
          <w:rFonts w:ascii="Calibri" w:hAnsi="Calibri" w:cs="KjdjjjKrqmbjMxxxgtAdvTT5ada87cc"/>
          <w:color w:val="000000"/>
        </w:rPr>
      </w:pP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由于</w:t>
      </w:r>
      <w:r w:rsidRPr="00B66B75">
        <w:rPr>
          <w:rFonts w:ascii="Calibri" w:hAnsi="Calibri" w:cs="KjdjjjKrqmbjMxxxgtAdvTT5ada87cc"/>
          <w:color w:val="000000"/>
        </w:rPr>
        <w:t>eFlash</w:t>
      </w:r>
      <w:r w:rsidRPr="00B66B75">
        <w:rPr>
          <w:rFonts w:ascii="Calibri" w:hAnsi="宋体" w:cs="KjdjjjKrqmbjMxxxgtAdvTT5ada87cc"/>
          <w:color w:val="000000"/>
        </w:rPr>
        <w:t>的页面大小较小，奇偶校验位与数据位的比例变得相对较大，导致了较大的面积损失。另一个特点是对</w:t>
      </w:r>
      <w:r w:rsidRPr="00B66B75">
        <w:rPr>
          <w:rFonts w:ascii="Calibri" w:hAnsi="Calibri" w:cs="KjdjjjKrqmbjMxxxgtAdvTT5ada87cc"/>
          <w:color w:val="000000"/>
        </w:rPr>
        <w:t>ECC</w:t>
      </w:r>
      <w:r w:rsidRPr="00B66B75">
        <w:rPr>
          <w:rFonts w:ascii="Calibri" w:hAnsi="宋体" w:cs="KjdjjjKrqmbjMxxxgtAdvTT5ada87cc"/>
          <w:color w:val="000000"/>
        </w:rPr>
        <w:t>解码的速度要求。一般来说，将</w:t>
      </w:r>
      <w:r w:rsidRPr="00B66B75">
        <w:rPr>
          <w:rFonts w:ascii="Calibri" w:hAnsi="Calibri" w:cs="KjdjjjKrqmbjMxxxgtAdvTT5ada87cc"/>
          <w:color w:val="000000"/>
        </w:rPr>
        <w:t>eFlash</w:t>
      </w:r>
      <w:r w:rsidRPr="00B66B75">
        <w:rPr>
          <w:rFonts w:ascii="Calibri" w:hAnsi="宋体" w:cs="KjdjjjKrqmbjMxxxgtAdvTT5ada87cc"/>
          <w:color w:val="000000"/>
        </w:rPr>
        <w:t>与</w:t>
      </w:r>
      <w:r w:rsidRPr="00B66B75">
        <w:rPr>
          <w:rFonts w:ascii="Calibri" w:hAnsi="Calibri" w:cs="KjdjjjKrqmbjMxxxgtAdvTT5ada87cc"/>
          <w:color w:val="000000"/>
        </w:rPr>
        <w:t>CPU</w:t>
      </w:r>
      <w:r w:rsidRPr="00B66B75">
        <w:rPr>
          <w:rFonts w:ascii="Calibri" w:hAnsi="宋体" w:cs="KjdjjjKrqmbjMxxxgtAdvTT5ada87cc"/>
          <w:color w:val="000000"/>
        </w:rPr>
        <w:t>放在同一芯片上的原因之一是为了实现更高的性能。特别是在汽车</w:t>
      </w:r>
      <w:r w:rsidRPr="00B66B75">
        <w:rPr>
          <w:rFonts w:ascii="Calibri" w:hAnsi="Calibri" w:cs="KjdjjjKrqmbjMxxxgtAdvTT5ada87cc"/>
          <w:color w:val="000000"/>
        </w:rPr>
        <w:t>MCU</w:t>
      </w:r>
      <w:r w:rsidRPr="00B66B75">
        <w:rPr>
          <w:rFonts w:ascii="Calibri" w:hAnsi="宋体" w:cs="KjdjjjKrqmbjMxxxgtAdvTT5ada87cc"/>
          <w:color w:val="000000"/>
        </w:rPr>
        <w:t>应用中，从</w:t>
      </w:r>
      <w:r w:rsidRPr="00B66B75">
        <w:rPr>
          <w:rFonts w:ascii="Calibri" w:hAnsi="Calibri" w:cs="KjdjjjKrqmbjMxxxgtAdvTT5ada87cc"/>
          <w:color w:val="000000"/>
        </w:rPr>
        <w:t>eFlash</w:t>
      </w:r>
      <w:r w:rsidRPr="00B66B75">
        <w:rPr>
          <w:rFonts w:ascii="Calibri" w:hAnsi="宋体" w:cs="KjdjjjKrqmbjMxxxgtAdvTT5ada87cc"/>
          <w:color w:val="000000"/>
        </w:rPr>
        <w:t>中获取更快的代码和</w:t>
      </w:r>
      <w:r w:rsidRPr="00B66B75">
        <w:rPr>
          <w:rFonts w:ascii="Calibri" w:hAnsi="Calibri" w:cs="KjdjjjKrqmbjMxxxgtAdvTT5ada87cc"/>
          <w:color w:val="000000"/>
        </w:rPr>
        <w:t>/</w:t>
      </w:r>
      <w:r w:rsidRPr="00B66B75">
        <w:rPr>
          <w:rFonts w:ascii="Calibri" w:hAnsi="宋体" w:cs="KjdjjjKrqmbjMxxxgtAdvTT5ada87cc"/>
          <w:color w:val="000000"/>
        </w:rPr>
        <w:t>或数据对于实时操作至关重要。因此，考虑到面积和速度，具有较少奇偶校验位和较短解码时间的简单</w:t>
      </w:r>
      <w:r w:rsidRPr="00B66B75">
        <w:rPr>
          <w:rFonts w:ascii="Calibri" w:hAnsi="Calibri" w:cs="KjdjjjKrqmbjMxxxgtAdvTT5ada87cc"/>
          <w:color w:val="000000"/>
        </w:rPr>
        <w:t>ECC</w:t>
      </w:r>
      <w:r w:rsidRPr="00B66B75">
        <w:rPr>
          <w:rFonts w:ascii="Calibri" w:hAnsi="宋体" w:cs="KjdjjjKrqmbjMxxxgtAdvTT5ada87cc"/>
          <w:color w:val="000000"/>
        </w:rPr>
        <w:t>对于</w:t>
      </w:r>
      <w:r w:rsidRPr="00B66B75">
        <w:rPr>
          <w:rFonts w:ascii="Calibri" w:hAnsi="Calibri" w:cs="KjdjjjKrqmbjMxxxgtAdvTT5ada87cc"/>
          <w:color w:val="000000"/>
        </w:rPr>
        <w:t>eFlash</w:t>
      </w:r>
      <w:r w:rsidRPr="00B66B75">
        <w:rPr>
          <w:rFonts w:ascii="Calibri" w:hAnsi="宋体" w:cs="KjdjjjKrqmbjMxxxgtAdvTT5ada87cc"/>
          <w:color w:val="000000"/>
        </w:rPr>
        <w:t>来说是比较好的。换句话说，存储器单元的内在可靠性在</w:t>
      </w:r>
      <w:r w:rsidRPr="00B66B75">
        <w:rPr>
          <w:rFonts w:ascii="Calibri" w:hAnsi="Calibri" w:cs="KjdjjjKrqmbjMxxxgtAdvTT5ada87cc"/>
          <w:color w:val="000000"/>
        </w:rPr>
        <w:t>eFlash</w:t>
      </w:r>
      <w:r w:rsidRPr="00B66B75">
        <w:rPr>
          <w:rFonts w:ascii="Calibri" w:hAnsi="宋体" w:cs="KjdjjjKrqmbjMxxxgtAdvTT5ada87cc"/>
          <w:color w:val="000000"/>
        </w:rPr>
        <w:t>中具有更大的重要性。</w:t>
      </w:r>
      <w:r w:rsidRPr="00B66B75">
        <w:rPr>
          <w:rFonts w:ascii="Calibri" w:hAnsi="Calibri" w:cs="KjdjjjKrqmbjMxxxgtAdvTT5ada87cc"/>
          <w:color w:val="000000"/>
        </w:rPr>
        <w:t xml:space="preserve"> </w:t>
      </w:r>
    </w:p>
    <w:p w:rsidR="00E74EA1" w:rsidRPr="00B66B75" w:rsidRDefault="0031111A" w:rsidP="00CA2BAD">
      <w:pPr>
        <w:spacing w:beforeLines="50" w:afterLines="50"/>
        <w:ind w:firstLineChars="200" w:firstLine="480"/>
        <w:rPr>
          <w:rFonts w:ascii="Calibri" w:hAnsi="Calibri" w:cs="KjdjjjKrqmbjMxxxgtAdvTT5ada87cc"/>
          <w:color w:val="000000"/>
        </w:rPr>
      </w:pPr>
      <w:r>
        <w:rPr>
          <w:rFonts w:ascii="Calibri" w:hAnsi="宋体" w:cs="KjdjjjKrqmbjMxxxgtAdvTT5ada87cc"/>
          <w:color w:val="000000"/>
        </w:rPr>
        <w:fldChar w:fldCharType="begin"/>
      </w:r>
      <w:r w:rsidR="00D44C0B">
        <w:rPr>
          <w:rFonts w:ascii="Calibri" w:hAnsi="宋体" w:cs="KjdjjjKrqmbjMxxxgtAdvTT5ada87cc"/>
          <w:color w:val="000000"/>
        </w:rPr>
        <w:instrText xml:space="preserve"> REF _Ref104896162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78</w:t>
      </w:r>
      <w:r>
        <w:rPr>
          <w:rFonts w:ascii="Calibri" w:hAnsi="宋体" w:cs="KjdjjjKrqmbjMxxxgtAdvTT5ada87cc"/>
          <w:color w:val="000000"/>
        </w:rPr>
        <w:fldChar w:fldCharType="end"/>
      </w:r>
      <w:r w:rsidR="00E74EA1" w:rsidRPr="00B66B75">
        <w:rPr>
          <w:rFonts w:ascii="Calibri" w:hAnsi="宋体" w:cs="KjdjjjKrqmbjMxxxgtAdvTT5ada87cc"/>
          <w:color w:val="000000"/>
        </w:rPr>
        <w:t>显示了</w:t>
      </w:r>
      <w:r w:rsidR="00E74EA1" w:rsidRPr="00B66B75">
        <w:rPr>
          <w:rFonts w:ascii="Calibri" w:hAnsi="Calibri" w:cs="KjdjjjKrqmbjMxxxgtAdvTT5ada87cc"/>
          <w:color w:val="000000"/>
        </w:rPr>
        <w:t>ECC</w:t>
      </w:r>
      <w:r w:rsidR="00E74EA1" w:rsidRPr="00B66B75">
        <w:rPr>
          <w:rFonts w:ascii="Calibri" w:hAnsi="宋体" w:cs="KjdjjjKrqmbjMxxxgtAdvTT5ada87cc"/>
          <w:color w:val="000000"/>
        </w:rPr>
        <w:t>解码时间的两种情况。在单周期访问的情况下，</w:t>
      </w:r>
      <w:r w:rsidR="00E74EA1" w:rsidRPr="00B66B75">
        <w:rPr>
          <w:rFonts w:ascii="Calibri" w:hAnsi="Calibri" w:cs="KjdjjjKrqmbjMxxxgtAdvTT5ada87cc"/>
          <w:color w:val="000000"/>
        </w:rPr>
        <w:t>eFlash</w:t>
      </w:r>
      <w:r w:rsidR="00E74EA1" w:rsidRPr="00B66B75">
        <w:rPr>
          <w:rFonts w:ascii="Calibri" w:hAnsi="宋体" w:cs="KjdjjjKrqmbjMxxxgtAdvTT5ada87cc"/>
          <w:color w:val="000000"/>
        </w:rPr>
        <w:t>硬宏中的数据输出延迟和随后的</w:t>
      </w:r>
      <w:r w:rsidR="00E74EA1" w:rsidRPr="00B66B75">
        <w:rPr>
          <w:rFonts w:ascii="Calibri" w:hAnsi="Calibri" w:cs="KjdjjjKrqmbjMxxxgtAdvTT5ada87cc"/>
          <w:color w:val="000000"/>
        </w:rPr>
        <w:t>ECC</w:t>
      </w:r>
      <w:r w:rsidR="00E74EA1" w:rsidRPr="00B66B75">
        <w:rPr>
          <w:rFonts w:ascii="Calibri" w:hAnsi="宋体" w:cs="KjdjjjKrqmbjMxxxgtAdvTT5ada87cc"/>
          <w:color w:val="000000"/>
        </w:rPr>
        <w:t>解码时间必须在同一个周期内。在</w:t>
      </w:r>
      <w:r w:rsidR="00E74EA1" w:rsidRPr="00B66B75">
        <w:rPr>
          <w:rFonts w:ascii="Calibri" w:hAnsi="Calibri" w:cs="NrbftnFxvfbkPlnqpsAdvTTf2e4df62"/>
          <w:color w:val="000000"/>
        </w:rPr>
        <w:t>N</w:t>
      </w:r>
      <w:r w:rsidR="00E74EA1" w:rsidRPr="00B66B75">
        <w:rPr>
          <w:rFonts w:ascii="Calibri" w:hAnsi="Calibri" w:cs="KjdjjjKrqmbjMxxxgtAdvTT5ada87cc"/>
          <w:color w:val="000000"/>
        </w:rPr>
        <w:t>+1</w:t>
      </w:r>
      <w:r w:rsidR="00E74EA1" w:rsidRPr="00B66B75">
        <w:rPr>
          <w:rFonts w:ascii="Calibri" w:hAnsi="宋体" w:cs="KjdjjjKrqmbjMxxxgtAdvTT5ada87cc"/>
          <w:color w:val="000000"/>
        </w:rPr>
        <w:t>周期访问的情况下，也就是在高频率的情况下，</w:t>
      </w:r>
      <w:r w:rsidR="00E74EA1" w:rsidRPr="00B66B75">
        <w:rPr>
          <w:rFonts w:ascii="Calibri" w:hAnsi="Calibri" w:cs="KjdjjjKrqmbjMxxxgtAdvTT5ada87cc"/>
          <w:color w:val="000000"/>
        </w:rPr>
        <w:t>ECC</w:t>
      </w:r>
      <w:r w:rsidR="00E74EA1" w:rsidRPr="00B66B75">
        <w:rPr>
          <w:rFonts w:ascii="Calibri" w:hAnsi="宋体" w:cs="KjdjjjKrqmbjMxxxgtAdvTT5ada87cc"/>
          <w:color w:val="000000"/>
        </w:rPr>
        <w:t>解码时间必须在阵列访问周期旁边的一个周期内。在高端使用中，</w:t>
      </w:r>
      <w:r w:rsidR="00E74EA1" w:rsidRPr="00B66B75">
        <w:rPr>
          <w:rFonts w:ascii="Calibri" w:hAnsi="Calibri" w:cs="KjdjjjKrqmbjMxxxgtAdvTT5ada87cc"/>
          <w:color w:val="000000"/>
        </w:rPr>
        <w:t>ECC</w:t>
      </w:r>
      <w:r w:rsidR="00E74EA1" w:rsidRPr="00B66B75">
        <w:rPr>
          <w:rFonts w:ascii="Calibri" w:hAnsi="宋体" w:cs="KjdjjjKrqmbjMxxxgtAdvTT5ada87cc"/>
          <w:color w:val="000000"/>
        </w:rPr>
        <w:t>解码的时间预算不超过几纳秒。因此，</w:t>
      </w:r>
      <w:r w:rsidR="00E74EA1" w:rsidRPr="00B66B75">
        <w:rPr>
          <w:rFonts w:ascii="Calibri" w:hAnsi="Calibri" w:cs="KjdjjjKrqmbjMxxxgtAdvTT5ada87cc"/>
          <w:color w:val="000000"/>
        </w:rPr>
        <w:t>eFlash</w:t>
      </w:r>
      <w:r w:rsidR="00E74EA1" w:rsidRPr="00B66B75">
        <w:rPr>
          <w:rFonts w:ascii="Calibri" w:hAnsi="宋体" w:cs="KjdjjjKrqmbjMxxxgtAdvTT5ada87cc"/>
          <w:color w:val="000000"/>
        </w:rPr>
        <w:t>的数据输出路径，包括</w:t>
      </w:r>
      <w:r w:rsidR="00E74EA1" w:rsidRPr="00B66B75">
        <w:rPr>
          <w:rFonts w:ascii="Calibri" w:hAnsi="Calibri" w:cs="KjdjjjKrqmbjMxxxgtAdvTT5ada87cc"/>
          <w:color w:val="000000"/>
        </w:rPr>
        <w:t>ECC</w:t>
      </w:r>
      <w:r w:rsidR="00E74EA1" w:rsidRPr="00B66B75">
        <w:rPr>
          <w:rFonts w:ascii="Calibri" w:hAnsi="宋体" w:cs="KjdjjjKrqmbjMxxxgtAdvTT5ada87cc"/>
          <w:color w:val="000000"/>
        </w:rPr>
        <w:t>解码，需要整个芯片中最关键的时间设计之一。</w:t>
      </w:r>
      <w:r w:rsidR="00E74EA1" w:rsidRPr="00B66B75">
        <w:rPr>
          <w:rFonts w:ascii="Calibri" w:hAnsi="Calibri" w:cs="KjdjjjKrqmbjMxxxgtAdvTT5ada87cc"/>
          <w:color w:val="000000"/>
        </w:rPr>
        <w:t xml:space="preserve"> </w:t>
      </w:r>
    </w:p>
    <w:p w:rsidR="00E74EA1" w:rsidRPr="00B66B75" w:rsidRDefault="001A6DDA" w:rsidP="00CA2BAD">
      <w:pPr>
        <w:autoSpaceDE w:val="0"/>
        <w:autoSpaceDN w:val="0"/>
        <w:spacing w:beforeLines="50" w:afterLines="50"/>
        <w:ind w:firstLineChars="200" w:firstLine="480"/>
        <w:rPr>
          <w:rFonts w:ascii="Calibri" w:hAnsi="宋体" w:cs="YwrsnlVvltgkPvxqwlAdvTTeeee58d9"/>
        </w:rPr>
      </w:pPr>
      <w:r>
        <w:rPr>
          <w:rFonts w:ascii="Calibri" w:hAnsi="宋体" w:cs="YwrsnlVvltgkPvxqwlAdvTTeeee58d9"/>
          <w:noProof/>
          <w:snapToGrid/>
        </w:rPr>
        <w:drawing>
          <wp:inline distT="0" distB="0" distL="0" distR="0">
            <wp:extent cx="5276850" cy="3067050"/>
            <wp:effectExtent l="19050" t="0" r="0" b="0"/>
            <wp:docPr id="8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95" cstate="print"/>
                    <a:srcRect/>
                    <a:stretch>
                      <a:fillRect/>
                    </a:stretch>
                  </pic:blipFill>
                  <pic:spPr bwMode="auto">
                    <a:xfrm>
                      <a:off x="0" y="0"/>
                      <a:ext cx="5276850" cy="3067050"/>
                    </a:xfrm>
                    <a:prstGeom prst="rect">
                      <a:avLst/>
                    </a:prstGeom>
                    <a:noFill/>
                    <a:ln w="9525">
                      <a:noFill/>
                      <a:miter lim="800000"/>
                      <a:headEnd/>
                      <a:tailEnd/>
                    </a:ln>
                  </pic:spPr>
                </pic:pic>
              </a:graphicData>
            </a:graphic>
          </wp:inline>
        </w:drawing>
      </w:r>
    </w:p>
    <w:p w:rsidR="00E74EA1" w:rsidRPr="00B66B75" w:rsidRDefault="00D44C0B" w:rsidP="00D44C0B">
      <w:pPr>
        <w:pStyle w:val="af5"/>
        <w:rPr>
          <w:rFonts w:ascii="Calibri" w:eastAsia="宋体" w:hAnsi="Calibri" w:cs="KjdjjjKrqmbjMxxxgtAdvTT5ada87cc"/>
        </w:rPr>
      </w:pPr>
      <w:bookmarkStart w:id="86" w:name="_Ref104896162"/>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78</w:t>
      </w:r>
      <w:r w:rsidR="0031111A">
        <w:fldChar w:fldCharType="end"/>
      </w:r>
      <w:bookmarkEnd w:id="86"/>
      <w:r w:rsidR="00E74EA1" w:rsidRPr="00B66B75">
        <w:rPr>
          <w:rFonts w:ascii="Calibri" w:eastAsia="宋体" w:hAnsi="Calibri" w:cs="YwrsnlVvltgkPvxqwlAdvTTeeee58d9"/>
        </w:rPr>
        <w:t xml:space="preserve"> </w:t>
      </w:r>
      <w:r w:rsidR="00E74EA1" w:rsidRPr="00B66B75">
        <w:rPr>
          <w:rFonts w:ascii="Calibri" w:eastAsia="宋体" w:hAnsi="宋体" w:cs="KjdjjjKrqmbjMxxxgtAdvTT5ada87cc"/>
        </w:rPr>
        <w:t>包括</w:t>
      </w:r>
      <w:r w:rsidR="00E74EA1" w:rsidRPr="00B66B75">
        <w:rPr>
          <w:rFonts w:ascii="Calibri" w:eastAsia="宋体" w:hAnsi="Calibri" w:cs="KjdjjjKrqmbjMxxxgtAdvTT5ada87cc"/>
        </w:rPr>
        <w:t>ECC</w:t>
      </w:r>
      <w:r w:rsidR="00E74EA1" w:rsidRPr="00B66B75">
        <w:rPr>
          <w:rFonts w:ascii="Calibri" w:eastAsia="宋体" w:hAnsi="宋体" w:cs="KjdjjjKrqmbjMxxxgtAdvTT5ada87cc"/>
        </w:rPr>
        <w:t>解码的访问路径</w:t>
      </w:r>
    </w:p>
    <w:p w:rsidR="00D44C0B" w:rsidRPr="00B66B75" w:rsidRDefault="00D44C0B" w:rsidP="00CA2BAD">
      <w:pPr>
        <w:spacing w:beforeLines="50" w:afterLines="50"/>
        <w:ind w:firstLineChars="200" w:firstLine="480"/>
        <w:rPr>
          <w:rFonts w:ascii="Calibri" w:hAnsi="宋体" w:cs="YwrsnlVvltgkPvxqwlAdvTTeeee58d9"/>
        </w:rPr>
      </w:pPr>
      <w:r w:rsidRPr="00B66B75">
        <w:rPr>
          <w:rFonts w:ascii="Calibri" w:hAnsi="Calibri" w:cs="KjdjjjKrqmbjMxxxgtAdvTT5ada87cc"/>
          <w:color w:val="000000"/>
        </w:rPr>
        <w:t>ECC</w:t>
      </w:r>
      <w:r w:rsidRPr="00B66B75">
        <w:rPr>
          <w:rFonts w:ascii="Calibri" w:hAnsi="宋体" w:cs="KjdjjjKrqmbjMxxxgtAdvTT5ada87cc"/>
          <w:color w:val="000000"/>
        </w:rPr>
        <w:t>也可用于提高可靠性，通过纠正来自实际可靠性较差或不符合标准的单元的信息。然而，实施</w:t>
      </w:r>
      <w:r w:rsidRPr="00B66B75">
        <w:rPr>
          <w:rFonts w:ascii="Calibri" w:hAnsi="Calibri" w:cs="KjdjjjKrqmbjMxxxgtAdvTT5ada87cc"/>
          <w:color w:val="000000"/>
        </w:rPr>
        <w:t>ECC</w:t>
      </w:r>
      <w:r w:rsidRPr="00B66B75">
        <w:rPr>
          <w:rFonts w:ascii="Calibri" w:hAnsi="宋体" w:cs="KjdjjjKrqmbjMxxxgtAdvTT5ada87cc"/>
          <w:color w:val="000000"/>
        </w:rPr>
        <w:t>以提高安全性和可靠性需要花费更多的面积和访问延迟。</w:t>
      </w:r>
    </w:p>
    <w:p w:rsidR="00E74EA1" w:rsidRPr="00B66B75" w:rsidRDefault="00E74EA1" w:rsidP="00CA2BAD">
      <w:pPr>
        <w:autoSpaceDE w:val="0"/>
        <w:autoSpaceDN w:val="0"/>
        <w:spacing w:beforeLines="50" w:afterLines="50"/>
        <w:ind w:firstLineChars="200" w:firstLine="480"/>
        <w:rPr>
          <w:rFonts w:ascii="Calibri" w:hAnsi="Calibri"/>
        </w:rPr>
      </w:pPr>
    </w:p>
    <w:p w:rsidR="00E74EA1" w:rsidRPr="00B66B75" w:rsidRDefault="00E74EA1" w:rsidP="0097429B">
      <w:pPr>
        <w:pStyle w:val="4"/>
      </w:pPr>
      <w:r w:rsidRPr="00B66B75">
        <w:lastRenderedPageBreak/>
        <w:t>安全功能</w:t>
      </w:r>
    </w:p>
    <w:p w:rsidR="00E74EA1" w:rsidRPr="00B66B75" w:rsidRDefault="0031111A" w:rsidP="00CA2BAD">
      <w:pPr>
        <w:spacing w:beforeLines="50" w:afterLines="50"/>
        <w:ind w:firstLineChars="200" w:firstLine="480"/>
        <w:rPr>
          <w:rFonts w:ascii="Calibri" w:hAnsi="Calibri" w:cs="KjdjjjKrqmbjMxxxgtAdvTT5ada87cc"/>
          <w:color w:val="000000"/>
        </w:rPr>
      </w:pPr>
      <w:r>
        <w:rPr>
          <w:rFonts w:ascii="Calibri" w:hAnsi="宋体" w:cs="KjdjjjKrqmbjMxxxgtAdvTT5ada87cc"/>
          <w:color w:val="000000"/>
        </w:rPr>
        <w:fldChar w:fldCharType="begin"/>
      </w:r>
      <w:r w:rsidR="006D5779">
        <w:rPr>
          <w:rFonts w:ascii="Calibri" w:hAnsi="宋体" w:cs="KjdjjjKrqmbjMxxxgtAdvTT5ada87cc"/>
          <w:color w:val="000000"/>
        </w:rPr>
        <w:instrText xml:space="preserve"> REF _Ref104896191 \h </w:instrText>
      </w:r>
      <w:r>
        <w:rPr>
          <w:rFonts w:ascii="Calibri" w:hAnsi="宋体" w:cs="KjdjjjKrqmbjMxxxgtAdvTT5ada87cc"/>
          <w:color w:val="000000"/>
        </w:rPr>
      </w:r>
      <w:r>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79</w:t>
      </w:r>
      <w:r>
        <w:rPr>
          <w:rFonts w:ascii="Calibri" w:hAnsi="宋体" w:cs="KjdjjjKrqmbjMxxxgtAdvTT5ada87cc"/>
          <w:color w:val="000000"/>
        </w:rPr>
        <w:fldChar w:fldCharType="end"/>
      </w:r>
      <w:r w:rsidR="00E74EA1" w:rsidRPr="00B66B75">
        <w:rPr>
          <w:rFonts w:ascii="Calibri" w:hAnsi="宋体" w:cs="KjdjjjKrqmbjMxxxgtAdvTT5ada87cc"/>
          <w:color w:val="000000"/>
        </w:rPr>
        <w:t>显示了</w:t>
      </w:r>
      <w:r w:rsidR="00E74EA1" w:rsidRPr="00B66B75">
        <w:rPr>
          <w:rFonts w:ascii="Calibri" w:hAnsi="Calibri" w:cs="KjdjjjKrqmbjMxxxgtAdvTT5ada87cc"/>
          <w:color w:val="000000"/>
        </w:rPr>
        <w:t>eNVMs</w:t>
      </w:r>
      <w:r w:rsidR="00E74EA1" w:rsidRPr="00B66B75">
        <w:rPr>
          <w:rFonts w:ascii="Calibri" w:hAnsi="宋体" w:cs="KjdjjjKrqmbjMxxxgtAdvTT5ada87cc"/>
          <w:color w:val="000000"/>
        </w:rPr>
        <w:t>在</w:t>
      </w:r>
      <w:r w:rsidR="00E74EA1" w:rsidRPr="00B66B75">
        <w:rPr>
          <w:rFonts w:ascii="Calibri" w:hAnsi="Calibri" w:cs="KjdjjjKrqmbjMxxxgtAdvTT5ada87cc"/>
          <w:color w:val="000000"/>
        </w:rPr>
        <w:t>MCU</w:t>
      </w:r>
      <w:r w:rsidR="00E74EA1" w:rsidRPr="00B66B75">
        <w:rPr>
          <w:rFonts w:ascii="Calibri" w:hAnsi="宋体" w:cs="KjdjjjKrqmbjMxxxgtAdvTT5ada87cc"/>
          <w:color w:val="000000"/>
        </w:rPr>
        <w:t>应用中的安全趋势。当嵌入式存储器从掩膜</w:t>
      </w:r>
      <w:r w:rsidR="00E74EA1" w:rsidRPr="00B66B75">
        <w:rPr>
          <w:rFonts w:ascii="Calibri" w:hAnsi="Calibri" w:cs="KjdjjjKrqmbjMxxxgtAdvTT5ada87cc"/>
          <w:color w:val="000000"/>
        </w:rPr>
        <w:t>ROM</w:t>
      </w:r>
      <w:r w:rsidR="00E74EA1" w:rsidRPr="00B66B75">
        <w:rPr>
          <w:rFonts w:ascii="Calibri" w:hAnsi="宋体" w:cs="KjdjjjKrqmbjMxxxgtAdvTT5ada87cc"/>
          <w:color w:val="000000"/>
        </w:rPr>
        <w:t>变为</w:t>
      </w:r>
      <w:r w:rsidR="00E74EA1" w:rsidRPr="00B66B75">
        <w:rPr>
          <w:rFonts w:ascii="Calibri" w:hAnsi="Calibri" w:cs="KjdjjjKrqmbjMxxxgtAdvTT5ada87cc"/>
          <w:color w:val="000000"/>
        </w:rPr>
        <w:t>eFlash</w:t>
      </w:r>
      <w:r w:rsidR="00E74EA1" w:rsidRPr="00B66B75">
        <w:rPr>
          <w:rFonts w:ascii="Calibri" w:hAnsi="宋体" w:cs="KjdjjjKrqmbjMxxxgtAdvTT5ada87cc"/>
          <w:color w:val="000000"/>
        </w:rPr>
        <w:t>时，出现了第一个重大进展。</w:t>
      </w:r>
      <w:r w:rsidR="00E74EA1" w:rsidRPr="00B66B75">
        <w:rPr>
          <w:rFonts w:ascii="Calibri" w:hAnsi="Calibri" w:cs="KjdjjjKrqmbjMxxxgtAdvTT5ada87cc"/>
          <w:color w:val="000000"/>
        </w:rPr>
        <w:t>eFlash</w:t>
      </w:r>
      <w:r w:rsidR="00E74EA1" w:rsidRPr="00B66B75">
        <w:rPr>
          <w:rFonts w:ascii="Calibri" w:hAnsi="宋体" w:cs="KjdjjjKrqmbjMxxxgtAdvTT5ada87cc"/>
          <w:color w:val="000000"/>
        </w:rPr>
        <w:t>中的内容可以在车库中更新。为了保护内容免受恶意攻击，根据每个供应商</w:t>
      </w:r>
      <w:r w:rsidR="00E74EA1" w:rsidRPr="00B66B75">
        <w:rPr>
          <w:rFonts w:ascii="Calibri" w:hAnsi="宋体" w:cs="RchdgfRnyqfvPwmpkfAdvTT3713a231"/>
          <w:color w:val="000000"/>
        </w:rPr>
        <w:t>的</w:t>
      </w:r>
      <w:r w:rsidR="00E74EA1" w:rsidRPr="00B66B75">
        <w:rPr>
          <w:rFonts w:ascii="Calibri" w:hAnsi="宋体" w:cs="KjdjjjKrqmbjMxxxgtAdvTT5ada87cc"/>
          <w:color w:val="000000"/>
        </w:rPr>
        <w:t>安全政策，在</w:t>
      </w:r>
      <w:r w:rsidR="00E74EA1" w:rsidRPr="00B66B75">
        <w:rPr>
          <w:rFonts w:ascii="Calibri" w:hAnsi="Calibri" w:cs="KjdjjjKrqmbjMxxxgtAdvTT5ada87cc"/>
          <w:color w:val="000000"/>
        </w:rPr>
        <w:t>eFlash</w:t>
      </w:r>
      <w:r w:rsidR="00E74EA1" w:rsidRPr="00B66B75">
        <w:rPr>
          <w:rFonts w:ascii="Calibri" w:hAnsi="宋体" w:cs="KjdjjjKrqmbjMxxxgtAdvTT5ada87cc"/>
          <w:color w:val="000000"/>
        </w:rPr>
        <w:t>系统中引入了一些功能。现在，第二个重大进展即将到来。由于</w:t>
      </w:r>
      <w:r w:rsidR="00E74EA1" w:rsidRPr="00B66B75">
        <w:rPr>
          <w:rFonts w:ascii="Calibri" w:hAnsi="Calibri" w:cs="KjdjjjKrqmbjMxxxgtAdvTT5ada87cc"/>
          <w:color w:val="000000"/>
        </w:rPr>
        <w:t>eFlash</w:t>
      </w:r>
      <w:r w:rsidR="00E74EA1" w:rsidRPr="00B66B75">
        <w:rPr>
          <w:rFonts w:ascii="Calibri" w:hAnsi="宋体" w:cs="KjdjjjKrqmbjMxxxgtAdvTT5ada87cc"/>
          <w:color w:val="000000"/>
        </w:rPr>
        <w:t>中的内容可以通过车对车或车对基础设施的通信方式进行实时更新，因此强烈要求在整个芯片层面进行比以前更安全的保护。此外，在</w:t>
      </w:r>
      <w:r w:rsidR="00E74EA1" w:rsidRPr="00B66B75">
        <w:rPr>
          <w:rFonts w:ascii="Calibri" w:hAnsi="Calibri" w:cs="KjdjjjKrqmbjMxxxgtAdvTT5ada87cc"/>
          <w:color w:val="000000"/>
        </w:rPr>
        <w:t>EVITA</w:t>
      </w:r>
      <w:r w:rsidR="00E74EA1" w:rsidRPr="00B66B75">
        <w:rPr>
          <w:rFonts w:ascii="Calibri" w:hAnsi="宋体" w:cs="KjdjjjKrqmbjMxxxgtAdvTT5ada87cc"/>
          <w:color w:val="000000"/>
        </w:rPr>
        <w:t>等项目中正在讨论共同的安全政策。</w:t>
      </w:r>
      <w:r w:rsidR="00E74EA1" w:rsidRPr="00B66B75">
        <w:rPr>
          <w:rFonts w:ascii="Calibri" w:hAnsi="Calibri" w:cs="KjdjjjKrqmbjMxxxgtAdvTT5ada87cc"/>
          <w:color w:val="000000"/>
        </w:rPr>
        <w:t xml:space="preserve"> </w:t>
      </w:r>
    </w:p>
    <w:p w:rsidR="00E74EA1" w:rsidRPr="00B66B75" w:rsidRDefault="00E74EA1" w:rsidP="00CA2BAD">
      <w:pPr>
        <w:spacing w:beforeLines="50" w:afterLines="50"/>
        <w:ind w:firstLineChars="200" w:firstLine="480"/>
        <w:rPr>
          <w:rFonts w:ascii="Calibri" w:hAnsi="Calibri"/>
        </w:rPr>
      </w:pPr>
      <w:r w:rsidRPr="00B66B75">
        <w:rPr>
          <w:rFonts w:ascii="Calibri" w:hAnsi="宋体" w:cs="KjdjjjKrqmbjMxxxgtAdvTT5ada87cc"/>
          <w:color w:val="000000"/>
        </w:rPr>
        <w:t>为了防止</w:t>
      </w:r>
      <w:r w:rsidRPr="00B66B75">
        <w:rPr>
          <w:rFonts w:ascii="Calibri" w:hAnsi="Calibri" w:cs="KjdjjjKrqmbjMxxxgtAdvTT5ada87cc"/>
          <w:color w:val="000000"/>
        </w:rPr>
        <w:t>eFlash</w:t>
      </w:r>
      <w:r w:rsidRPr="00B66B75">
        <w:rPr>
          <w:rFonts w:ascii="Calibri" w:hAnsi="宋体" w:cs="KjdjjjKrqmbjMxxxgtAdvTT5ada87cc"/>
          <w:color w:val="000000"/>
        </w:rPr>
        <w:t>系统中的非法数据获取和</w:t>
      </w:r>
      <w:r w:rsidRPr="00B66B75">
        <w:rPr>
          <w:rFonts w:ascii="Calibri" w:hAnsi="Calibri" w:cs="KjdjjjKrqmbjMxxxgtAdvTT5ada87cc"/>
          <w:color w:val="000000"/>
        </w:rPr>
        <w:t>/</w:t>
      </w:r>
      <w:r w:rsidRPr="00B66B75">
        <w:rPr>
          <w:rFonts w:ascii="Calibri" w:hAnsi="宋体" w:cs="KjdjjjKrqmbjMxxxgtAdvTT5ada87cc"/>
          <w:color w:val="000000"/>
        </w:rPr>
        <w:t>或修改，与芯片级安全单元合作，在最新的</w:t>
      </w:r>
      <w:r w:rsidRPr="00B66B75">
        <w:rPr>
          <w:rFonts w:ascii="Calibri" w:hAnsi="Calibri" w:cs="KjdjjjKrqmbjMxxxgtAdvTT5ada87cc"/>
          <w:color w:val="000000"/>
        </w:rPr>
        <w:t>eFlash</w:t>
      </w:r>
      <w:r w:rsidRPr="00B66B75">
        <w:rPr>
          <w:rFonts w:ascii="Calibri" w:hAnsi="宋体" w:cs="KjdjjjKrqmbjMxxxgtAdvTT5ada87cc"/>
          <w:color w:val="000000"/>
        </w:rPr>
        <w:t>系统中实现了诸如</w:t>
      </w:r>
      <w:r w:rsidRPr="00B66B75">
        <w:rPr>
          <w:rFonts w:ascii="Calibri" w:hAnsi="Calibri" w:cs="KjdjjjKrqmbjMxxxgtAdvTT5ada87cc"/>
          <w:color w:val="000000"/>
        </w:rPr>
        <w:t>ID</w:t>
      </w:r>
      <w:r w:rsidRPr="00B66B75">
        <w:rPr>
          <w:rFonts w:ascii="Calibri" w:hAnsi="宋体" w:cs="KjdjjjKrqmbjMxxxgtAdvTT5ada87cc"/>
          <w:color w:val="000000"/>
        </w:rPr>
        <w:t>或密码认证和数据保护等安全功能，如</w:t>
      </w:r>
      <w:r w:rsidR="0031111A">
        <w:rPr>
          <w:rFonts w:ascii="Calibri" w:hAnsi="宋体" w:cs="KjdjjjKrqmbjMxxxgtAdvTT5ada87cc"/>
          <w:color w:val="000000"/>
        </w:rPr>
        <w:fldChar w:fldCharType="begin"/>
      </w:r>
      <w:r w:rsidR="006D5779">
        <w:rPr>
          <w:rFonts w:ascii="Calibri" w:hAnsi="宋体" w:cs="KjdjjjKrqmbjMxxxgtAdvTT5ada87cc"/>
          <w:color w:val="000000"/>
        </w:rPr>
        <w:instrText xml:space="preserve"> REF _Ref104896213 \h </w:instrText>
      </w:r>
      <w:r w:rsidR="0031111A">
        <w:rPr>
          <w:rFonts w:ascii="Calibri" w:hAnsi="宋体" w:cs="KjdjjjKrqmbjMxxxgtAdvTT5ada87cc"/>
          <w:color w:val="000000"/>
        </w:rPr>
      </w:r>
      <w:r w:rsidR="0031111A">
        <w:rPr>
          <w:rFonts w:ascii="Calibri" w:hAnsi="宋体" w:cs="KjdjjjKrqmbjMxxxgtAdvTT5ada87cc"/>
          <w:color w:val="000000"/>
        </w:rPr>
        <w:fldChar w:fldCharType="separate"/>
      </w:r>
      <w:r w:rsidR="00961080">
        <w:rPr>
          <w:rFonts w:hint="eastAsia"/>
        </w:rPr>
        <w:t>图</w:t>
      </w:r>
      <w:r w:rsidR="00961080">
        <w:rPr>
          <w:noProof/>
        </w:rPr>
        <w:t>1</w:t>
      </w:r>
      <w:r w:rsidR="00961080">
        <w:noBreakHyphen/>
      </w:r>
      <w:r w:rsidR="00961080">
        <w:rPr>
          <w:noProof/>
        </w:rPr>
        <w:t>80</w:t>
      </w:r>
      <w:r w:rsidR="0031111A">
        <w:rPr>
          <w:rFonts w:ascii="Calibri" w:hAnsi="宋体" w:cs="KjdjjjKrqmbjMxxxgtAdvTT5ada87cc"/>
          <w:color w:val="000000"/>
        </w:rPr>
        <w:fldChar w:fldCharType="end"/>
      </w:r>
      <w:r w:rsidRPr="00B66B75">
        <w:rPr>
          <w:rFonts w:ascii="Calibri" w:hAnsi="宋体" w:cs="KjdjjjKrqmbjMxxxgtAdvTT5ada87cc"/>
          <w:color w:val="000000"/>
        </w:rPr>
        <w:t>所概述的。</w:t>
      </w:r>
    </w:p>
    <w:p w:rsidR="00E74EA1" w:rsidRPr="00B66B75" w:rsidRDefault="001A6DDA" w:rsidP="00CA2BAD">
      <w:pPr>
        <w:autoSpaceDE w:val="0"/>
        <w:autoSpaceDN w:val="0"/>
        <w:spacing w:beforeLines="50" w:afterLines="50"/>
        <w:rPr>
          <w:rFonts w:ascii="Calibri" w:hAnsi="Calibri" w:cs="KjdjjjKrqmbjMxxxgtAdvTT5ada87cc"/>
          <w:color w:val="000000"/>
        </w:rPr>
      </w:pPr>
      <w:r>
        <w:rPr>
          <w:rFonts w:ascii="Calibri" w:hAnsi="Calibri" w:cs="KjdjjjKrqmbjMxxxgtAdvTT5ada87cc"/>
          <w:noProof/>
          <w:snapToGrid/>
          <w:color w:val="000000"/>
        </w:rPr>
        <w:drawing>
          <wp:inline distT="0" distB="0" distL="0" distR="0">
            <wp:extent cx="5276850" cy="3467100"/>
            <wp:effectExtent l="19050" t="0" r="0" b="0"/>
            <wp:docPr id="8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96" cstate="print"/>
                    <a:srcRect/>
                    <a:stretch>
                      <a:fillRect/>
                    </a:stretch>
                  </pic:blipFill>
                  <pic:spPr bwMode="auto">
                    <a:xfrm>
                      <a:off x="0" y="0"/>
                      <a:ext cx="5276850" cy="3467100"/>
                    </a:xfrm>
                    <a:prstGeom prst="rect">
                      <a:avLst/>
                    </a:prstGeom>
                    <a:noFill/>
                    <a:ln w="9525">
                      <a:noFill/>
                      <a:miter lim="800000"/>
                      <a:headEnd/>
                      <a:tailEnd/>
                    </a:ln>
                  </pic:spPr>
                </pic:pic>
              </a:graphicData>
            </a:graphic>
          </wp:inline>
        </w:drawing>
      </w:r>
    </w:p>
    <w:p w:rsidR="00E74EA1" w:rsidRPr="00B66B75" w:rsidRDefault="006D5779" w:rsidP="006D5779">
      <w:pPr>
        <w:pStyle w:val="af5"/>
        <w:rPr>
          <w:rFonts w:ascii="Calibri" w:eastAsia="宋体" w:hAnsi="宋体" w:cs="KjdjjjKrqmbjMxxxgtAdvTT5ada87cc"/>
        </w:rPr>
      </w:pPr>
      <w:bookmarkStart w:id="87" w:name="_Ref104896191"/>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79</w:t>
      </w:r>
      <w:r w:rsidR="0031111A">
        <w:fldChar w:fldCharType="end"/>
      </w:r>
      <w:bookmarkEnd w:id="87"/>
      <w:r w:rsidR="00E74EA1" w:rsidRPr="00B66B75">
        <w:rPr>
          <w:rFonts w:ascii="Calibri" w:eastAsia="宋体" w:hAnsi="Calibri" w:cs="YwrsnlVvltgkPvxqwlAdvTTeeee58d9"/>
        </w:rPr>
        <w:t xml:space="preserve"> </w:t>
      </w:r>
      <w:r w:rsidR="00E74EA1" w:rsidRPr="00B66B75">
        <w:rPr>
          <w:rFonts w:ascii="Calibri" w:eastAsia="宋体" w:hAnsi="Calibri" w:cs="KjdjjjKrqmbjMxxxgtAdvTT5ada87cc"/>
        </w:rPr>
        <w:t>eNVM</w:t>
      </w:r>
      <w:r w:rsidR="00E74EA1" w:rsidRPr="00B66B75">
        <w:rPr>
          <w:rFonts w:ascii="Calibri" w:eastAsia="宋体" w:hAnsi="宋体" w:cs="KjdjjjKrqmbjMxxxgtAdvTT5ada87cc"/>
        </w:rPr>
        <w:t>在</w:t>
      </w:r>
      <w:r w:rsidR="00E74EA1" w:rsidRPr="00B66B75">
        <w:rPr>
          <w:rFonts w:ascii="Calibri" w:eastAsia="宋体" w:hAnsi="Calibri" w:cs="KjdjjjKrqmbjMxxxgtAdvTT5ada87cc"/>
        </w:rPr>
        <w:t>MCU</w:t>
      </w:r>
      <w:r w:rsidR="00E74EA1" w:rsidRPr="00B66B75">
        <w:rPr>
          <w:rFonts w:ascii="Calibri" w:eastAsia="宋体" w:hAnsi="宋体" w:cs="KjdjjjKrqmbjMxxxgtAdvTT5ada87cc"/>
        </w:rPr>
        <w:t>应用中的安全趋势</w:t>
      </w:r>
    </w:p>
    <w:p w:rsidR="00E74EA1" w:rsidRPr="00B66B75" w:rsidRDefault="001A6DDA" w:rsidP="00CA2BAD">
      <w:pPr>
        <w:autoSpaceDE w:val="0"/>
        <w:autoSpaceDN w:val="0"/>
        <w:spacing w:beforeLines="50" w:afterLines="50"/>
        <w:rPr>
          <w:rFonts w:ascii="Calibri" w:hAnsi="Calibri" w:cs="KjdjjjKrqmbjMxxxgtAdvTT5ada87cc"/>
        </w:rPr>
      </w:pPr>
      <w:r>
        <w:rPr>
          <w:rFonts w:ascii="Calibri" w:hAnsi="Calibri" w:cs="KjdjjjKrqmbjMxxxgtAdvTT5ada87cc"/>
          <w:noProof/>
          <w:snapToGrid/>
        </w:rPr>
        <w:lastRenderedPageBreak/>
        <w:drawing>
          <wp:inline distT="0" distB="0" distL="0" distR="0">
            <wp:extent cx="5276850" cy="3133725"/>
            <wp:effectExtent l="19050" t="0" r="0" b="0"/>
            <wp:docPr id="9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97" cstate="print"/>
                    <a:srcRect/>
                    <a:stretch>
                      <a:fillRect/>
                    </a:stretch>
                  </pic:blipFill>
                  <pic:spPr bwMode="auto">
                    <a:xfrm>
                      <a:off x="0" y="0"/>
                      <a:ext cx="5276850" cy="3133725"/>
                    </a:xfrm>
                    <a:prstGeom prst="rect">
                      <a:avLst/>
                    </a:prstGeom>
                    <a:noFill/>
                    <a:ln w="9525">
                      <a:noFill/>
                      <a:miter lim="800000"/>
                      <a:headEnd/>
                      <a:tailEnd/>
                    </a:ln>
                  </pic:spPr>
                </pic:pic>
              </a:graphicData>
            </a:graphic>
          </wp:inline>
        </w:drawing>
      </w:r>
    </w:p>
    <w:p w:rsidR="00E74EA1" w:rsidRPr="00B66B75" w:rsidRDefault="006D5779" w:rsidP="006D5779">
      <w:pPr>
        <w:pStyle w:val="af5"/>
        <w:rPr>
          <w:rFonts w:ascii="Calibri" w:eastAsia="宋体" w:hAnsi="Calibri" w:cs="KjdjjjKrqmbjMxxxgtAdvTT5ada87cc"/>
        </w:rPr>
      </w:pPr>
      <w:bookmarkStart w:id="88" w:name="_Ref104896213"/>
      <w:r>
        <w:rPr>
          <w:rFonts w:hint="eastAsia"/>
        </w:rPr>
        <w:t>图</w:t>
      </w:r>
      <w:fldSimple w:instr=" STYLEREF 1 \s ">
        <w:r w:rsidR="00961080">
          <w:rPr>
            <w:noProof/>
          </w:rPr>
          <w:t>1</w:t>
        </w:r>
      </w:fldSimple>
      <w:r w:rsidR="001D22A6">
        <w:noBreakHyphen/>
      </w:r>
      <w:r w:rsidR="0031111A">
        <w:fldChar w:fldCharType="begin"/>
      </w:r>
      <w:r w:rsidR="001D22A6">
        <w:instrText xml:space="preserve"> </w:instrText>
      </w:r>
      <w:r w:rsidR="001D22A6">
        <w:rPr>
          <w:rFonts w:hint="eastAsia"/>
        </w:rPr>
        <w:instrText xml:space="preserve">SEQ </w:instrText>
      </w:r>
      <w:r w:rsidR="001D22A6">
        <w:rPr>
          <w:rFonts w:hint="eastAsia"/>
        </w:rPr>
        <w:instrText>图</w:instrText>
      </w:r>
      <w:r w:rsidR="001D22A6">
        <w:rPr>
          <w:rFonts w:hint="eastAsia"/>
        </w:rPr>
        <w:instrText xml:space="preserve"> \* ARABIC \s 1</w:instrText>
      </w:r>
      <w:r w:rsidR="001D22A6">
        <w:instrText xml:space="preserve"> </w:instrText>
      </w:r>
      <w:r w:rsidR="0031111A">
        <w:fldChar w:fldCharType="separate"/>
      </w:r>
      <w:r w:rsidR="00961080">
        <w:rPr>
          <w:noProof/>
        </w:rPr>
        <w:t>80</w:t>
      </w:r>
      <w:r w:rsidR="0031111A">
        <w:fldChar w:fldCharType="end"/>
      </w:r>
      <w:bookmarkEnd w:id="88"/>
      <w:r w:rsidR="00E74EA1" w:rsidRPr="00B66B75">
        <w:rPr>
          <w:rFonts w:ascii="Calibri" w:eastAsia="宋体" w:hAnsi="Calibri" w:cs="YwrsnlVvltgkPvxqwlAdvTTeeee58d9"/>
        </w:rPr>
        <w:t xml:space="preserve"> </w:t>
      </w:r>
      <w:r w:rsidR="00E74EA1" w:rsidRPr="00B66B75">
        <w:rPr>
          <w:rFonts w:ascii="Calibri" w:eastAsia="宋体" w:hAnsi="Calibri" w:cs="KjdjjjKrqmbjMxxxgtAdvTT5ada87cc"/>
        </w:rPr>
        <w:t>eFlash</w:t>
      </w:r>
      <w:r w:rsidR="00E74EA1" w:rsidRPr="00B66B75">
        <w:rPr>
          <w:rFonts w:ascii="Calibri" w:eastAsia="宋体" w:hAnsi="宋体" w:cs="KjdjjjKrqmbjMxxxgtAdvTT5ada87cc"/>
        </w:rPr>
        <w:t>系统中安全解决方案的例子</w:t>
      </w:r>
    </w:p>
    <w:p w:rsidR="00E74EA1" w:rsidRPr="00B66B75" w:rsidRDefault="00E74EA1" w:rsidP="00CA2BAD">
      <w:pPr>
        <w:spacing w:beforeLines="50" w:afterLines="50"/>
        <w:ind w:firstLineChars="200" w:firstLine="480"/>
        <w:rPr>
          <w:rFonts w:ascii="Calibri" w:hAnsi="Calibri" w:cs="KjdjjjKrqmbjMxxxgtAdvTT5ada87cc"/>
        </w:rPr>
      </w:pPr>
      <w:r w:rsidRPr="00B66B75">
        <w:rPr>
          <w:rFonts w:ascii="Calibri" w:hAnsi="Calibri" w:cs="KjdjjjKrqmbjMxxxgtAdvTT5ada87cc"/>
        </w:rPr>
        <w:br w:type="page"/>
      </w:r>
    </w:p>
    <w:p w:rsidR="00E74EA1" w:rsidRPr="00B66B75" w:rsidRDefault="00E74EA1" w:rsidP="0097429B">
      <w:pPr>
        <w:pStyle w:val="3"/>
      </w:pPr>
      <w:r w:rsidRPr="00B66B75">
        <w:lastRenderedPageBreak/>
        <w:t>结论</w:t>
      </w:r>
    </w:p>
    <w:p w:rsidR="00E74EA1" w:rsidRPr="00B66B75" w:rsidRDefault="00E74EA1" w:rsidP="00CA2BAD">
      <w:pPr>
        <w:autoSpaceDE w:val="0"/>
        <w:autoSpaceDN w:val="0"/>
        <w:spacing w:beforeLines="50" w:afterLines="50"/>
        <w:ind w:firstLineChars="200" w:firstLine="480"/>
        <w:rPr>
          <w:rFonts w:ascii="Calibri" w:hAnsi="Calibri" w:cs="KjdjjjKrqmbjMxxxgtAdvTT5ada87cc"/>
        </w:rPr>
      </w:pPr>
      <w:r w:rsidRPr="00B66B75">
        <w:rPr>
          <w:rFonts w:ascii="Calibri" w:hAnsi="宋体" w:cs="KjdjjjKrqmbjMxxxgtAdvTT5ada87cc"/>
        </w:rPr>
        <w:t>在</w:t>
      </w:r>
      <w:r w:rsidR="006D5779">
        <w:rPr>
          <w:rFonts w:ascii="Calibri" w:hAnsi="宋体" w:cs="KjdjjjKrqmbjMxxxgtAdvTT5ada87cc" w:hint="eastAsia"/>
        </w:rPr>
        <w:t>本</w:t>
      </w:r>
      <w:r w:rsidR="006D5779">
        <w:rPr>
          <w:rFonts w:ascii="Calibri" w:hAnsi="宋体" w:cs="KjdjjjKrqmbjMxxxgtAdvTT5ada87cc"/>
        </w:rPr>
        <w:t>章的最后，得出以下结论</w:t>
      </w:r>
      <w:r w:rsidR="006D5779">
        <w:rPr>
          <w:rFonts w:ascii="Calibri" w:hAnsi="宋体" w:cs="KjdjjjKrqmbjMxxxgtAdvTT5ada87cc" w:hint="eastAsia"/>
        </w:rPr>
        <w:t>：</w:t>
      </w:r>
    </w:p>
    <w:p w:rsidR="00E74EA1" w:rsidRPr="00B66B75" w:rsidRDefault="00E74EA1" w:rsidP="00CA2BAD">
      <w:pPr>
        <w:spacing w:beforeLines="50" w:afterLines="50"/>
        <w:ind w:firstLineChars="200" w:firstLine="480"/>
        <w:rPr>
          <w:rFonts w:ascii="Calibri" w:hAnsi="Calibri" w:cs="KjdjjjKrqmbjMxxxgtAdvTT5ada87cc"/>
        </w:rPr>
      </w:pPr>
      <w:r w:rsidRPr="00B66B75">
        <w:rPr>
          <w:rFonts w:ascii="Calibri" w:hAnsi="Calibri" w:cs="KjdjjjKrqmbjMxxxgtAdvTT5ada87cc"/>
        </w:rPr>
        <w:t>(1)</w:t>
      </w:r>
      <w:r w:rsidR="006D5779">
        <w:rPr>
          <w:rFonts w:ascii="Calibri" w:hAnsi="Calibri" w:cs="KjdjjjKrqmbjMxxxgtAdvTT5ada87cc" w:hint="eastAsia"/>
        </w:rPr>
        <w:t xml:space="preserve"> </w:t>
      </w:r>
      <w:r w:rsidRPr="00B66B75">
        <w:rPr>
          <w:rFonts w:ascii="Calibri" w:hAnsi="宋体" w:cs="KjdjjjKrqmbjMxxxgtAdvTT5ada87cc"/>
        </w:rPr>
        <w:t>一般来说，</w:t>
      </w:r>
      <w:r w:rsidRPr="00B66B75">
        <w:rPr>
          <w:rFonts w:ascii="Calibri" w:hAnsi="Calibri" w:cs="KjdjjjKrqmbjMxxxgtAdvTT5ada87cc"/>
        </w:rPr>
        <w:t>eNVM</w:t>
      </w:r>
      <w:r w:rsidRPr="00B66B75">
        <w:rPr>
          <w:rFonts w:ascii="Calibri" w:hAnsi="宋体" w:cs="KjdjjjKrqmbjMxxxgtAdvTT5ada87cc"/>
        </w:rPr>
        <w:t>系统应该对存储单元设计（第</w:t>
      </w:r>
      <w:r w:rsidRPr="00B66B75">
        <w:rPr>
          <w:rFonts w:ascii="Calibri" w:hAnsi="Calibri" w:cs="KjdjjjKrqmbjMxxxgtAdvTT5ada87cc"/>
        </w:rPr>
        <w:t>1</w:t>
      </w:r>
      <w:r w:rsidRPr="00B66B75">
        <w:rPr>
          <w:rFonts w:ascii="Calibri" w:hAnsi="宋体" w:cs="KjdjjjKrqmbjMxxxgtAdvTT5ada87cc"/>
        </w:rPr>
        <w:t>级）、存储阵列和相关外围电路设计（第</w:t>
      </w:r>
      <w:r w:rsidRPr="00B66B75">
        <w:rPr>
          <w:rFonts w:ascii="Calibri" w:hAnsi="Calibri" w:cs="KjdjjjKrqmbjMxxxgtAdvTT5ada87cc"/>
        </w:rPr>
        <w:t>2</w:t>
      </w:r>
      <w:r w:rsidRPr="00B66B75">
        <w:rPr>
          <w:rFonts w:ascii="Calibri" w:hAnsi="宋体" w:cs="KjdjjjKrqmbjMxxxgtAdvTT5ada87cc"/>
        </w:rPr>
        <w:t>级）、系统级设计与硬宏和专用软宏的结合（第</w:t>
      </w:r>
      <w:r w:rsidRPr="00B66B75">
        <w:rPr>
          <w:rFonts w:ascii="Calibri" w:hAnsi="Calibri" w:cs="KjdjjjKrqmbjMxxxgtAdvTT5ada87cc"/>
        </w:rPr>
        <w:t>3</w:t>
      </w:r>
      <w:r w:rsidRPr="00B66B75">
        <w:rPr>
          <w:rFonts w:ascii="Calibri" w:hAnsi="宋体" w:cs="KjdjjjKrqmbjMxxxgtAdvTT5ada87cc"/>
        </w:rPr>
        <w:t>级）等各个层次进行仔细和分层设计。尽管存储单元在很大程度上决定了系统的基本电气和可靠性特性，但适当地选中外围电路可以极大地提高系统的总体电气和可靠性特性。此外，在即将到来的万物互联（</w:t>
      </w:r>
      <w:r w:rsidRPr="00B66B75">
        <w:rPr>
          <w:rFonts w:ascii="Calibri" w:hAnsi="Calibri" w:cs="KjdjjjKrqmbjMxxxgtAdvTT5ada87cc"/>
        </w:rPr>
        <w:t>IoE</w:t>
      </w:r>
      <w:r w:rsidRPr="00B66B75">
        <w:rPr>
          <w:rFonts w:ascii="Calibri" w:hAnsi="宋体" w:cs="KjdjjjKrqmbjMxxxgtAdvTT5ada87cc"/>
        </w:rPr>
        <w:t>）时代，系统中硬宏和软宏的充分结合是至关重要的，这不仅是为了实现更高的性能和可靠性，也是为了满足客户对电子虚拟机系统中安全数据存储和访问的广泛要求。</w:t>
      </w:r>
      <w:r w:rsidRPr="00B66B75">
        <w:rPr>
          <w:rFonts w:ascii="Calibri" w:hAnsi="Calibri" w:cs="KjdjjjKrqmbjMxxxgtAdvTT5ada87cc"/>
        </w:rPr>
        <w:t xml:space="preserve"> </w:t>
      </w:r>
    </w:p>
    <w:p w:rsidR="00E74EA1" w:rsidRPr="00B66B75" w:rsidRDefault="00E74EA1" w:rsidP="00CA2BAD">
      <w:pPr>
        <w:spacing w:beforeLines="50" w:afterLines="50"/>
        <w:ind w:firstLineChars="200" w:firstLine="480"/>
        <w:rPr>
          <w:rFonts w:ascii="Calibri" w:hAnsi="Calibri" w:cs="KjdjjjKrqmbjMxxxgtAdvTT5ada87cc"/>
        </w:rPr>
      </w:pPr>
      <w:r w:rsidRPr="00B66B75">
        <w:rPr>
          <w:rFonts w:ascii="Calibri" w:hAnsi="Calibri" w:cs="KjdjjjKrqmbjMxxxgtAdvTT5ada87cc"/>
        </w:rPr>
        <w:t xml:space="preserve">(2) </w:t>
      </w:r>
      <w:r w:rsidRPr="00B66B75">
        <w:rPr>
          <w:rFonts w:ascii="Calibri" w:hAnsi="宋体" w:cs="KjdjjjKrqmbjMxxxgtAdvTT5ada87cc"/>
        </w:rPr>
        <w:t>在半导体</w:t>
      </w:r>
      <w:r w:rsidRPr="00B66B75">
        <w:rPr>
          <w:rFonts w:ascii="Calibri" w:hAnsi="Calibri" w:cs="KjdjjjKrqmbjMxxxgtAdvTT5ada87cc"/>
        </w:rPr>
        <w:t>LSI</w:t>
      </w:r>
      <w:r w:rsidRPr="00B66B75">
        <w:rPr>
          <w:rFonts w:ascii="Calibri" w:hAnsi="宋体" w:cs="KjdjjjKrqmbjMxxxgtAdvTT5ada87cc"/>
        </w:rPr>
        <w:t>芯片的研究和发展历史上，已经提出了许多不同种类的用于可编程</w:t>
      </w:r>
      <w:r w:rsidRPr="00B66B75">
        <w:rPr>
          <w:rFonts w:ascii="Calibri" w:hAnsi="Calibri" w:cs="KjdjjjKrqmbjMxxxgtAdvTT5ada87cc"/>
        </w:rPr>
        <w:t>ROM</w:t>
      </w:r>
      <w:r w:rsidRPr="00B66B75">
        <w:rPr>
          <w:rFonts w:ascii="Calibri" w:hAnsi="宋体" w:cs="KjdjjjKrqmbjMxxxgtAdvTT5ada87cc"/>
        </w:rPr>
        <w:t>的存储单元，并将其商业化和生产。这种存储单元的多样性在嵌入式应用中仍然比在独立应用中更明显，因为（</w:t>
      </w:r>
      <w:r w:rsidRPr="00B66B75">
        <w:rPr>
          <w:rFonts w:ascii="Calibri" w:hAnsi="Calibri" w:cs="KjdjjjKrqmbjMxxxgtAdvTT5ada87cc"/>
        </w:rPr>
        <w:t>1</w:t>
      </w:r>
      <w:r w:rsidRPr="00B66B75">
        <w:rPr>
          <w:rFonts w:ascii="Calibri" w:hAnsi="宋体" w:cs="KjdjjjKrqmbjMxxxgtAdvTT5ada87cc"/>
        </w:rPr>
        <w:t>）这些存储单元应该被集成到现有的基础工艺中；（</w:t>
      </w:r>
      <w:r w:rsidRPr="00B66B75">
        <w:rPr>
          <w:rFonts w:ascii="Calibri" w:hAnsi="Calibri" w:cs="KjdjjjKrqmbjMxxxgtAdvTT5ada87cc"/>
        </w:rPr>
        <w:t>2</w:t>
      </w:r>
      <w:r w:rsidRPr="00B66B75">
        <w:rPr>
          <w:rFonts w:ascii="Calibri" w:hAnsi="宋体" w:cs="KjdjjjKrqmbjMxxxgtAdvTT5ada87cc"/>
        </w:rPr>
        <w:t>）来自应用的要求也是多样化的，特别是与独立应用相比，可靠性和性能在嵌入式应用中更受重视。在逻辑</w:t>
      </w:r>
      <w:r w:rsidRPr="00B66B75">
        <w:rPr>
          <w:rFonts w:ascii="Calibri" w:hAnsi="Calibri" w:cs="KjdjjjKrqmbjMxxxgtAdvTT5ada87cc"/>
        </w:rPr>
        <w:t>CMOS</w:t>
      </w:r>
      <w:r w:rsidRPr="00B66B75">
        <w:rPr>
          <w:rFonts w:ascii="Calibri" w:hAnsi="宋体" w:cs="KjdjjjKrqmbjMxxxgtAdvTT5ada87cc"/>
        </w:rPr>
        <w:t>工艺中为嵌入式应用开发的存储单元大约根据三个观点进行分类。</w:t>
      </w:r>
      <w:r w:rsidRPr="00B66B75">
        <w:rPr>
          <w:rFonts w:ascii="Calibri" w:hAnsi="Calibri" w:cs="KjdjjjKrqmbjMxxxgtAdvTT5ada87cc"/>
        </w:rPr>
        <w:t xml:space="preserve"> </w:t>
      </w:r>
    </w:p>
    <w:p w:rsidR="00E74EA1" w:rsidRPr="00B66B75" w:rsidRDefault="00E74EA1" w:rsidP="00CA2BAD">
      <w:pPr>
        <w:pStyle w:val="af6"/>
        <w:widowControl/>
        <w:numPr>
          <w:ilvl w:val="0"/>
          <w:numId w:val="3"/>
        </w:numPr>
        <w:adjustRightInd w:val="0"/>
        <w:snapToGrid w:val="0"/>
        <w:spacing w:beforeLines="50" w:afterLines="50"/>
        <w:ind w:firstLine="480"/>
        <w:jc w:val="left"/>
        <w:rPr>
          <w:rFonts w:cs="KjdjjjKrqmbjMxxxgtAdvTT5ada87cc"/>
          <w:sz w:val="24"/>
          <w:szCs w:val="24"/>
        </w:rPr>
      </w:pPr>
      <w:r w:rsidRPr="00B66B75">
        <w:rPr>
          <w:rFonts w:hAnsi="宋体" w:cs="KjdjjjKrqmbjMxxxgtAdvTT5ada87cc"/>
          <w:sz w:val="24"/>
          <w:szCs w:val="24"/>
        </w:rPr>
        <w:t>有必要采用与现有逻辑</w:t>
      </w:r>
      <w:r w:rsidRPr="00B66B75">
        <w:rPr>
          <w:rFonts w:cs="KjdjjjKrqmbjMxxxgtAdvTT5ada87cc"/>
          <w:sz w:val="24"/>
          <w:szCs w:val="24"/>
        </w:rPr>
        <w:t>CMOS</w:t>
      </w:r>
      <w:r w:rsidRPr="00B66B75">
        <w:rPr>
          <w:rFonts w:hAnsi="宋体" w:cs="KjdjjjKrqmbjMxxxgtAdvTT5ada87cc"/>
          <w:sz w:val="24"/>
          <w:szCs w:val="24"/>
        </w:rPr>
        <w:t>晶体管不同的晶体管</w:t>
      </w:r>
      <w:r w:rsidRPr="00B66B75">
        <w:rPr>
          <w:rFonts w:cs="KjdjjjKrqmbjMxxxgtAdvTT5ada87cc"/>
          <w:sz w:val="24"/>
          <w:szCs w:val="24"/>
        </w:rPr>
        <w:t xml:space="preserve"> </w:t>
      </w:r>
    </w:p>
    <w:p w:rsidR="00E74EA1" w:rsidRPr="00B66B75" w:rsidRDefault="00E74EA1" w:rsidP="00CA2BAD">
      <w:pPr>
        <w:pStyle w:val="af6"/>
        <w:widowControl/>
        <w:numPr>
          <w:ilvl w:val="0"/>
          <w:numId w:val="3"/>
        </w:numPr>
        <w:adjustRightInd w:val="0"/>
        <w:snapToGrid w:val="0"/>
        <w:spacing w:beforeLines="50" w:afterLines="50"/>
        <w:ind w:firstLine="480"/>
        <w:jc w:val="left"/>
        <w:rPr>
          <w:rFonts w:cs="KjdjjjKrqmbjMxxxgtAdvTT5ada87cc"/>
          <w:sz w:val="24"/>
          <w:szCs w:val="24"/>
        </w:rPr>
      </w:pPr>
      <w:r w:rsidRPr="00B66B75">
        <w:rPr>
          <w:rFonts w:hAnsi="宋体" w:cs="KjdjjjKrqmbjMxxxgtAdvTT5ada87cc"/>
          <w:sz w:val="24"/>
          <w:szCs w:val="24"/>
        </w:rPr>
        <w:t>存储层的结构：浮栅或电荷陷阱</w:t>
      </w:r>
    </w:p>
    <w:p w:rsidR="00E74EA1" w:rsidRPr="00B66B75" w:rsidRDefault="00E74EA1" w:rsidP="00CA2BAD">
      <w:pPr>
        <w:pStyle w:val="af6"/>
        <w:widowControl/>
        <w:numPr>
          <w:ilvl w:val="0"/>
          <w:numId w:val="3"/>
        </w:numPr>
        <w:adjustRightInd w:val="0"/>
        <w:snapToGrid w:val="0"/>
        <w:spacing w:beforeLines="50" w:afterLines="50"/>
        <w:ind w:firstLine="480"/>
        <w:jc w:val="left"/>
        <w:rPr>
          <w:rFonts w:cs="KjdjjjKrqmbjMxxxgtAdvTT5ada87cc"/>
          <w:sz w:val="24"/>
          <w:szCs w:val="24"/>
        </w:rPr>
      </w:pPr>
      <w:r w:rsidRPr="00B66B75">
        <w:rPr>
          <w:rFonts w:hAnsi="宋体" w:cs="KjdjjjKrqmbjMxxxgtAdvTT5ada87cc"/>
          <w:sz w:val="24"/>
          <w:szCs w:val="24"/>
        </w:rPr>
        <w:t>一个存储单元中的晶体管数量</w:t>
      </w:r>
      <w:r w:rsidRPr="00B66B75">
        <w:rPr>
          <w:rFonts w:hAnsi="宋体" w:cs="KjdjjjKrqmbjMxxxgtAdvTT5ada87cc" w:hint="eastAsia"/>
          <w:sz w:val="24"/>
          <w:szCs w:val="24"/>
        </w:rPr>
        <w:t>：</w:t>
      </w:r>
      <w:r w:rsidRPr="00B66B75">
        <w:rPr>
          <w:rFonts w:cs="KjdjjjKrqmbjMxxxgtAdvTT5ada87cc"/>
          <w:sz w:val="24"/>
          <w:szCs w:val="24"/>
        </w:rPr>
        <w:t>1</w:t>
      </w:r>
      <w:r w:rsidRPr="00B66B75">
        <w:rPr>
          <w:rFonts w:cs="KjdjjjKrqmbjMxxxgtAdvTT5ada87cc" w:hint="eastAsia"/>
          <w:sz w:val="24"/>
          <w:szCs w:val="24"/>
        </w:rPr>
        <w:t>，</w:t>
      </w:r>
      <w:r w:rsidRPr="00B66B75">
        <w:rPr>
          <w:rFonts w:cs="KjdjjjKrqmbjMxxxgtAdvTT5ada87cc"/>
          <w:sz w:val="24"/>
          <w:szCs w:val="24"/>
        </w:rPr>
        <w:t>1.5</w:t>
      </w:r>
      <w:r w:rsidRPr="00B66B75">
        <w:rPr>
          <w:rFonts w:hAnsi="宋体" w:cs="KjdjjjKrqmbjMxxxgtAdvTT5ada87cc"/>
          <w:sz w:val="24"/>
          <w:szCs w:val="24"/>
        </w:rPr>
        <w:t>或</w:t>
      </w:r>
      <w:r w:rsidRPr="00B66B75">
        <w:rPr>
          <w:rFonts w:cs="KjdjjjKrqmbjMxxxgtAdvTT5ada87cc"/>
          <w:sz w:val="24"/>
          <w:szCs w:val="24"/>
        </w:rPr>
        <w:t xml:space="preserve"> 2 </w:t>
      </w:r>
    </w:p>
    <w:p w:rsidR="00E74EA1" w:rsidRPr="00B66B75" w:rsidRDefault="00E74EA1" w:rsidP="00CA2BAD">
      <w:pPr>
        <w:spacing w:beforeLines="50" w:afterLines="50"/>
        <w:ind w:firstLineChars="200" w:firstLine="480"/>
        <w:rPr>
          <w:rFonts w:ascii="Calibri" w:hAnsi="Calibri" w:cs="KjdjjjKrqmbjMxxxgtAdvTT5ada87cc"/>
        </w:rPr>
      </w:pPr>
      <w:r w:rsidRPr="00B66B75">
        <w:rPr>
          <w:rFonts w:ascii="Calibri" w:hAnsi="Calibri" w:cs="KjdjjjKrqmbjMxxxgtAdvTT5ada87cc"/>
        </w:rPr>
        <w:t>(3) eFlash</w:t>
      </w:r>
      <w:r w:rsidRPr="00B66B75">
        <w:rPr>
          <w:rFonts w:ascii="Calibri" w:hAnsi="宋体" w:cs="KjdjjjKrqmbjMxxxgtAdvTT5ada87cc"/>
        </w:rPr>
        <w:t>系统的总体性能和可靠性不仅在很大程度上取决于存储单元本身的潜力，而且还取决于系统中使用的</w:t>
      </w:r>
      <w:r w:rsidRPr="00B66B75">
        <w:rPr>
          <w:rFonts w:ascii="Calibri" w:hAnsi="Calibri" w:cs="KjdjjjKrqmbjMxxxgtAdvTT5ada87cc"/>
        </w:rPr>
        <w:t>eFlash</w:t>
      </w:r>
      <w:r w:rsidRPr="00B66B75">
        <w:rPr>
          <w:rFonts w:ascii="Calibri" w:hAnsi="宋体" w:cs="KjdjjjKrqmbjMxxxgtAdvTT5ada87cc"/>
        </w:rPr>
        <w:t>硬宏中的存储阵列和相关外围电路的质量。至于存储器阵列的设计，适当的阵列划分对于满足性能和可靠性的要求至关重要。特别是，编程干扰特性在很大程度上取决于存储阵列的结构。在外围电路设计方面，对于</w:t>
      </w:r>
      <w:r w:rsidRPr="00B66B75">
        <w:rPr>
          <w:rFonts w:ascii="Calibri" w:hAnsi="Calibri" w:cs="KjdjjjKrqmbjMxxxgtAdvTT5ada87cc"/>
        </w:rPr>
        <w:t>eFlash</w:t>
      </w:r>
      <w:r w:rsidRPr="00B66B75">
        <w:rPr>
          <w:rFonts w:ascii="Calibri" w:hAnsi="宋体" w:cs="KjdjjjKrqmbjMxxxgtAdvTT5ada87cc"/>
        </w:rPr>
        <w:t>硬盘单元中的一些电路，需要不同的电路设计技术或方法。这些差异部分来自于可用于高压电路设计的高压晶体管的规格限制。从总工艺成本的角度来看，最好用基底逻辑</w:t>
      </w:r>
      <w:r w:rsidRPr="00B66B75">
        <w:rPr>
          <w:rFonts w:ascii="Calibri" w:hAnsi="Calibri" w:cs="KjdjjjKrqmbjMxxxgtAdvTT5ada87cc"/>
        </w:rPr>
        <w:t>CMOS</w:t>
      </w:r>
      <w:r w:rsidRPr="00B66B75">
        <w:rPr>
          <w:rFonts w:ascii="Calibri" w:hAnsi="宋体" w:cs="KjdjjjKrqmbjMxxxgtAdvTT5ada87cc"/>
        </w:rPr>
        <w:t>工艺中已经配备的标准</w:t>
      </w:r>
      <w:r w:rsidRPr="00B66B75">
        <w:rPr>
          <w:rFonts w:ascii="Calibri" w:hAnsi="Calibri" w:cs="KjdjjjKrqmbjMxxxgtAdvTT5ada87cc"/>
        </w:rPr>
        <w:t>IO</w:t>
      </w:r>
      <w:r w:rsidRPr="00B66B75">
        <w:rPr>
          <w:rFonts w:ascii="Calibri" w:hAnsi="宋体" w:cs="KjdjjjKrqmbjMxxxgtAdvTT5ada87cc"/>
        </w:rPr>
        <w:t>晶体管来替代这种</w:t>
      </w:r>
      <w:r w:rsidRPr="00B66B75">
        <w:rPr>
          <w:rFonts w:ascii="Calibri" w:hAnsi="Calibri" w:cs="KjdjjjKrqmbjMxxxgtAdvTT5ada87cc"/>
        </w:rPr>
        <w:t>HV</w:t>
      </w:r>
      <w:r w:rsidRPr="00B66B75">
        <w:rPr>
          <w:rFonts w:ascii="Calibri" w:hAnsi="宋体" w:cs="KjdjjjKrqmbjMxxxgtAdvTT5ada87cc"/>
        </w:rPr>
        <w:t>晶体管，但是它们的最大击穿电压对于闪存中的</w:t>
      </w:r>
      <w:r w:rsidRPr="00B66B75">
        <w:rPr>
          <w:rFonts w:ascii="Calibri" w:hAnsi="Calibri" w:cs="KjdjjjKrqmbjMxxxgtAdvTT5ada87cc"/>
        </w:rPr>
        <w:t>HV</w:t>
      </w:r>
      <w:r w:rsidRPr="00B66B75">
        <w:rPr>
          <w:rFonts w:ascii="Calibri" w:hAnsi="宋体" w:cs="KjdjjjKrqmbjMxxxgtAdvTT5ada87cc"/>
        </w:rPr>
        <w:t>电路设计来说不够高。除了</w:t>
      </w:r>
      <w:r w:rsidRPr="00B66B75">
        <w:rPr>
          <w:rFonts w:ascii="Calibri" w:hAnsi="Calibri" w:cs="KjdjjjKrqmbjMxxxgtAdvTT5ada87cc"/>
        </w:rPr>
        <w:t>HV</w:t>
      </w:r>
      <w:r w:rsidRPr="00B66B75">
        <w:rPr>
          <w:rFonts w:ascii="Calibri" w:hAnsi="宋体" w:cs="KjdjjjKrqmbjMxxxgtAdvTT5ada87cc"/>
        </w:rPr>
        <w:t>电路设计外，读入路径设计和</w:t>
      </w:r>
      <w:r w:rsidRPr="00B66B75">
        <w:rPr>
          <w:rFonts w:ascii="Calibri" w:hAnsi="Calibri" w:cs="KjdjjjKrqmbjMxxxgtAdvTT5ada87cc"/>
        </w:rPr>
        <w:t>DFT/DFM</w:t>
      </w:r>
      <w:r w:rsidRPr="00B66B75">
        <w:rPr>
          <w:rFonts w:ascii="Calibri" w:hAnsi="宋体" w:cs="KjdjjjKrqmbjMxxxgtAdvTT5ada87cc"/>
        </w:rPr>
        <w:t>也需要仔细选中电路配置和设计方法。</w:t>
      </w:r>
      <w:r w:rsidRPr="00B66B75">
        <w:rPr>
          <w:rFonts w:ascii="Calibri" w:hAnsi="Calibri" w:cs="KjdjjjKrqmbjMxxxgtAdvTT5ada87cc"/>
        </w:rPr>
        <w:t xml:space="preserve"> </w:t>
      </w:r>
    </w:p>
    <w:p w:rsidR="00E74EA1" w:rsidRPr="00B66B75" w:rsidRDefault="00E74EA1" w:rsidP="00CA2BAD">
      <w:pPr>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 xml:space="preserve">(4) </w:t>
      </w:r>
      <w:r w:rsidRPr="00B66B75">
        <w:rPr>
          <w:rFonts w:ascii="Calibri" w:hAnsi="宋体" w:cs="KjdjjjKrqmbjMxxxgtAdvTT5ada87cc"/>
          <w:color w:val="000000"/>
        </w:rPr>
        <w:t>在</w:t>
      </w:r>
      <w:r w:rsidRPr="00B66B75">
        <w:rPr>
          <w:rFonts w:ascii="Calibri" w:hAnsi="Calibri" w:cs="KjdjjjKrqmbjMxxxgtAdvTT5ada87cc"/>
          <w:color w:val="000000"/>
        </w:rPr>
        <w:t>eFlash</w:t>
      </w:r>
      <w:r w:rsidRPr="00B66B75">
        <w:rPr>
          <w:rFonts w:ascii="Calibri" w:hAnsi="宋体" w:cs="KjdjjjKrqmbjMxxxgtAdvTT5ada87cc"/>
          <w:color w:val="000000"/>
        </w:rPr>
        <w:t>系统中适当地结合</w:t>
      </w:r>
      <w:r w:rsidRPr="00B66B75">
        <w:rPr>
          <w:rFonts w:ascii="Calibri" w:hAnsi="Calibri" w:cs="KjdjjjKrqmbjMxxxgtAdvTT5ada87cc"/>
          <w:color w:val="000000"/>
        </w:rPr>
        <w:t>eFlash</w:t>
      </w:r>
      <w:r w:rsidRPr="00B66B75">
        <w:rPr>
          <w:rFonts w:ascii="Calibri" w:hAnsi="宋体" w:cs="KjdjjjKrqmbjMxxxgtAdvTT5ada87cc"/>
          <w:color w:val="000000"/>
        </w:rPr>
        <w:t>硬宏和软宏可以极大地丰富其特性和功能。通过间歇性操作实现的低功耗和通过区块管理实现的等效的更大耐用性是在</w:t>
      </w:r>
      <w:r w:rsidRPr="00B66B75">
        <w:rPr>
          <w:rFonts w:ascii="Calibri" w:hAnsi="Calibri" w:cs="KjdjjjKrqmbjMxxxgtAdvTT5ada87cc"/>
          <w:color w:val="000000"/>
        </w:rPr>
        <w:t>eFlash</w:t>
      </w:r>
      <w:r w:rsidRPr="00B66B75">
        <w:rPr>
          <w:rFonts w:ascii="Calibri" w:hAnsi="宋体" w:cs="KjdjjjKrqmbjMxxxgtAdvTT5ada87cc"/>
          <w:color w:val="000000"/>
        </w:rPr>
        <w:t>系统层面上通过某种硬件</w:t>
      </w:r>
      <w:r w:rsidRPr="00B66B75">
        <w:rPr>
          <w:rFonts w:ascii="Calibri" w:hAnsi="Calibri" w:cs="TkwmccDjcfxyKwkqrmAdvTT5ada87cc"/>
          <w:color w:val="000000"/>
        </w:rPr>
        <w:t>-</w:t>
      </w:r>
      <w:r w:rsidRPr="00B66B75">
        <w:rPr>
          <w:rFonts w:ascii="Calibri" w:hAnsi="宋体" w:cs="KjdjjjKrqmbjMxxxgtAdvTT5ada87cc"/>
          <w:color w:val="000000"/>
        </w:rPr>
        <w:t>软件联合设计来增强特性的很好例子。在即将到来的物联网时代，安全和安全功能是而且将是强烈要求的，以确保数据存储和从外部访问。</w:t>
      </w:r>
      <w:r w:rsidRPr="00B66B75">
        <w:rPr>
          <w:rFonts w:ascii="Calibri" w:hAnsi="Calibri" w:cs="KjdjjjKrqmbjMxxxgtAdvTT5ada87cc"/>
          <w:color w:val="000000"/>
        </w:rPr>
        <w:t xml:space="preserve"> </w:t>
      </w:r>
    </w:p>
    <w:p w:rsidR="00E74EA1" w:rsidRPr="00B66B75" w:rsidRDefault="00E74EA1" w:rsidP="00CA2BAD">
      <w:pPr>
        <w:autoSpaceDE w:val="0"/>
        <w:autoSpaceDN w:val="0"/>
        <w:spacing w:beforeLines="50" w:afterLines="50"/>
        <w:ind w:firstLineChars="200" w:firstLine="480"/>
        <w:rPr>
          <w:rFonts w:ascii="Calibri" w:hAnsi="Calibri"/>
        </w:rPr>
      </w:pPr>
    </w:p>
    <w:p w:rsidR="00E74EA1" w:rsidRPr="00B66B75" w:rsidRDefault="00E74EA1" w:rsidP="00CA2BAD">
      <w:pPr>
        <w:spacing w:beforeLines="50" w:afterLines="50"/>
        <w:ind w:firstLineChars="200" w:firstLine="480"/>
        <w:sectPr w:rsidR="00E74EA1" w:rsidRPr="00B66B75" w:rsidSect="00E74EA1">
          <w:pgSz w:w="11906" w:h="16838"/>
          <w:pgMar w:top="1440" w:right="1800" w:bottom="1440" w:left="1800" w:header="708" w:footer="708" w:gutter="0"/>
          <w:cols w:space="708"/>
          <w:docGrid w:linePitch="360"/>
        </w:sectPr>
      </w:pPr>
    </w:p>
    <w:p w:rsidR="00E74EA1" w:rsidRPr="00B66B75" w:rsidRDefault="0031111A" w:rsidP="00CA2BAD">
      <w:pPr>
        <w:spacing w:beforeLines="50" w:afterLines="50"/>
        <w:ind w:firstLineChars="200" w:firstLine="480"/>
        <w:rPr>
          <w:rFonts w:ascii="Calibri" w:hAnsi="Calibri"/>
        </w:rPr>
      </w:pPr>
      <w:r w:rsidRPr="0031111A">
        <w:rPr>
          <w:rFonts w:ascii="Calibri" w:hAnsi="Calibri"/>
          <w:noProof/>
        </w:rPr>
        <w:lastRenderedPageBreak/>
        <w:pict>
          <v:shape id="_x0000_s1052" type="#_x0000_t202" style="position:absolute;left:0;text-align:left;margin-left:187.95pt;margin-top:15.9pt;width:477.9pt;height:42.8pt;z-index:251658752;visibility:visible;mso-position-horizontal-relative:page;mso-position-vertical-relative:page;mso-width-relative:margin;mso-height-relative:margin" filled="f" stroked="f" strokeweight=".5pt">
            <o:lock v:ext="edit" aspectratio="t" verticies="t" text="t" shapetype="t"/>
            <v:textbox style="mso-next-textbox:#_x0000_s1052">
              <w:txbxContent>
                <w:p w:rsidR="00C854DC" w:rsidRDefault="00C854DC"/>
              </w:txbxContent>
            </v:textbox>
            <w10:wrap anchorx="page" anchory="page"/>
          </v:shape>
        </w:pict>
      </w:r>
      <w:r w:rsidRPr="0031111A">
        <w:rPr>
          <w:rFonts w:ascii="Calibri" w:hAnsi="Calibri"/>
        </w:rPr>
        <w:pict>
          <v:shape id="_x0000_s1051" type="#_x0000_t202" alt="" style="position:absolute;left:0;text-align:left;margin-left:0;margin-top:0;width:50pt;height:50pt;z-index:251657728;visibility:hidden;mso-wrap-edited:f">
            <o:lock v:ext="edit" selection="t"/>
          </v:shape>
        </w:pict>
      </w:r>
    </w:p>
    <w:p w:rsidR="00E74EA1" w:rsidRPr="00B66B75" w:rsidRDefault="00E74EA1" w:rsidP="00CA2BAD">
      <w:pPr>
        <w:spacing w:beforeLines="50" w:afterLines="50"/>
        <w:ind w:firstLineChars="200" w:firstLine="480"/>
        <w:rPr>
          <w:rFonts w:ascii="Calibri" w:hAnsi="Calibri"/>
        </w:rPr>
      </w:pPr>
    </w:p>
    <w:p w:rsidR="00E74EA1" w:rsidRPr="00B66B75" w:rsidRDefault="00E74EA1" w:rsidP="00CA2BAD">
      <w:pPr>
        <w:spacing w:beforeLines="50" w:afterLines="50"/>
        <w:ind w:firstLineChars="200" w:firstLine="480"/>
        <w:rPr>
          <w:rFonts w:ascii="Calibri" w:hAnsi="Calibri" w:cs="YqbywhLdrghjQhlqmjAdvTTeeee58d9"/>
          <w:b/>
          <w:color w:val="000000"/>
        </w:rPr>
      </w:pPr>
      <w:r w:rsidRPr="00B66B75">
        <w:rPr>
          <w:rFonts w:ascii="Calibri" w:hAnsi="Calibri" w:cs="RxdjkvRlwhxjWqqffnAdvTT5ada87cc"/>
        </w:rPr>
        <w:br w:type="page"/>
      </w:r>
    </w:p>
    <w:p w:rsidR="0097429B" w:rsidRPr="00B66B75" w:rsidRDefault="0097429B" w:rsidP="0097429B">
      <w:pPr>
        <w:pStyle w:val="20"/>
        <w:rPr>
          <w:rFonts w:hAnsi="Calibri"/>
          <w:sz w:val="24"/>
          <w:szCs w:val="24"/>
        </w:rPr>
      </w:pPr>
      <w:r w:rsidRPr="00B66B75">
        <w:rPr>
          <w:sz w:val="24"/>
          <w:szCs w:val="24"/>
        </w:rPr>
        <w:lastRenderedPageBreak/>
        <w:t>术语和</w:t>
      </w:r>
      <w:r w:rsidR="00806CC7" w:rsidRPr="00B66B75">
        <w:rPr>
          <w:rFonts w:hint="eastAsia"/>
          <w:sz w:val="24"/>
          <w:szCs w:val="24"/>
        </w:rPr>
        <w:t>符号</w:t>
      </w:r>
      <w:r w:rsidRPr="00B66B75">
        <w:rPr>
          <w:sz w:val="24"/>
          <w:szCs w:val="24"/>
        </w:rPr>
        <w:t>的说明</w:t>
      </w:r>
    </w:p>
    <w:p w:rsidR="0097429B" w:rsidRPr="00B66B75" w:rsidRDefault="0097429B" w:rsidP="00CA2BAD">
      <w:pPr>
        <w:spacing w:beforeLines="50" w:afterLines="50"/>
        <w:ind w:firstLineChars="200" w:firstLine="480"/>
        <w:rPr>
          <w:rFonts w:ascii="Calibri" w:hAnsi="Calibri" w:cs="KjdjjjKrqmbjMxxxgtAdvTT5ada87cc"/>
          <w:color w:val="000000"/>
        </w:rPr>
      </w:pPr>
      <w:r w:rsidRPr="00B66B75">
        <w:rPr>
          <w:rFonts w:ascii="Calibri" w:hAnsi="宋体" w:cs="KjdjjjKrqmbjMxxxgtAdvTT5ada87cc"/>
          <w:color w:val="000000"/>
        </w:rPr>
        <w:t>在本</w:t>
      </w:r>
      <w:r w:rsidR="00536B1C" w:rsidRPr="00B66B75">
        <w:rPr>
          <w:rFonts w:ascii="Calibri" w:hAnsi="宋体" w:cs="KjdjjjKrqmbjMxxxgtAdvTT5ada87cc" w:hint="eastAsia"/>
          <w:color w:val="000000"/>
        </w:rPr>
        <w:t>章</w:t>
      </w:r>
      <w:r w:rsidRPr="00B66B75">
        <w:rPr>
          <w:rFonts w:ascii="Calibri" w:hAnsi="宋体" w:cs="KjdjjjKrqmbjMxxxgtAdvTT5ada87cc"/>
          <w:color w:val="000000"/>
        </w:rPr>
        <w:t>中，采用了以下符号规则</w:t>
      </w:r>
      <w:r w:rsidR="00536B1C" w:rsidRPr="00B66B75">
        <w:rPr>
          <w:rFonts w:ascii="Calibri" w:hAnsi="宋体" w:cs="KjdjjjKrqmbjMxxxgtAdvTT5ada87cc" w:hint="eastAsia"/>
          <w:color w:val="000000"/>
        </w:rPr>
        <w:t>：</w:t>
      </w:r>
    </w:p>
    <w:p w:rsidR="0097429B" w:rsidRPr="00B66B75" w:rsidRDefault="0097429B" w:rsidP="00CA2BAD">
      <w:pPr>
        <w:spacing w:beforeLines="50" w:afterLines="50"/>
        <w:ind w:firstLineChars="200" w:firstLine="480"/>
        <w:rPr>
          <w:rFonts w:ascii="Calibri" w:hAnsi="Calibri" w:cs="RchdgfRnyqfvPwmpkfAdvTT3713a231"/>
          <w:color w:val="000000"/>
        </w:rPr>
      </w:pPr>
      <w:r w:rsidRPr="00B66B75">
        <w:rPr>
          <w:rFonts w:ascii="Calibri" w:hAnsi="Calibri" w:cs="KjdjjjKrqmbjMxxxgtAdvTT5ada87cc"/>
          <w:color w:val="000000"/>
        </w:rPr>
        <w:t xml:space="preserve">(1) </w:t>
      </w:r>
      <w:r w:rsidRPr="00B66B75">
        <w:rPr>
          <w:rFonts w:ascii="Calibri" w:hAnsi="宋体" w:cs="KjdjjjKrqmbjMxxxgtAdvTT5ada87cc"/>
          <w:color w:val="000000"/>
        </w:rPr>
        <w:t>在存储容量中，</w:t>
      </w:r>
      <w:r w:rsidRPr="00B66B75">
        <w:rPr>
          <w:rFonts w:ascii="Calibri" w:hAnsi="Calibri" w:cs="RchdgfRnyqfvPwmpkfAdvTT3713a231"/>
          <w:color w:val="000000"/>
        </w:rPr>
        <w:t>"</w:t>
      </w:r>
      <w:r w:rsidRPr="00B66B75">
        <w:rPr>
          <w:rFonts w:ascii="Calibri" w:hAnsi="Calibri" w:cs="KjdjjjKrqmbjMxxxgtAdvTT5ada87cc"/>
          <w:color w:val="000000"/>
        </w:rPr>
        <w:t>bit</w:t>
      </w:r>
      <w:r w:rsidRPr="00B66B75">
        <w:rPr>
          <w:rFonts w:ascii="Calibri" w:hAnsi="Calibri" w:cs="RchdgfRnyqfvPwmpkfAdvTT3713a231"/>
          <w:color w:val="000000"/>
        </w:rPr>
        <w:t>"</w:t>
      </w:r>
      <w:r w:rsidRPr="00B66B75">
        <w:rPr>
          <w:rFonts w:ascii="Calibri" w:hAnsi="宋体" w:cs="KjdjjjKrqmbjMxxxgtAdvTT5ada87cc"/>
          <w:color w:val="000000"/>
        </w:rPr>
        <w:t>通常被缩写为</w:t>
      </w:r>
      <w:r w:rsidRPr="00B66B75">
        <w:rPr>
          <w:rFonts w:ascii="Calibri" w:hAnsi="Calibri" w:cs="RchdgfRnyqfvPwmpkfAdvTT3713a231"/>
          <w:color w:val="000000"/>
        </w:rPr>
        <w:t>"</w:t>
      </w:r>
      <w:r w:rsidRPr="00B66B75">
        <w:rPr>
          <w:rFonts w:ascii="Calibri" w:hAnsi="Calibri" w:cs="KjdjjjKrqmbjMxxxgtAdvTT5ada87cc"/>
          <w:color w:val="000000"/>
        </w:rPr>
        <w:t>b</w:t>
      </w:r>
      <w:r w:rsidRPr="00B66B75">
        <w:rPr>
          <w:rFonts w:ascii="Calibri" w:hAnsi="Calibri" w:cs="RchdgfRnyqfvPwmpkfAdvTT3713a231"/>
          <w:color w:val="000000"/>
        </w:rPr>
        <w:t>"</w:t>
      </w:r>
      <w:r w:rsidRPr="00B66B75">
        <w:rPr>
          <w:rFonts w:ascii="Calibri" w:hAnsi="宋体" w:cs="KjdjjjKrqmbjMxxxgtAdvTT5ada87cc"/>
          <w:color w:val="000000"/>
        </w:rPr>
        <w:t>，</w:t>
      </w:r>
      <w:r w:rsidRPr="00B66B75">
        <w:rPr>
          <w:rFonts w:ascii="Calibri" w:hAnsi="Calibri" w:cs="RchdgfRnyqfvPwmpkfAdvTT3713a231"/>
          <w:color w:val="000000"/>
        </w:rPr>
        <w:t>"</w:t>
      </w:r>
      <w:r w:rsidRPr="00B66B75">
        <w:rPr>
          <w:rFonts w:ascii="Calibri" w:hAnsi="Calibri" w:cs="KjdjjjKrqmbjMxxxgtAdvTT5ada87cc"/>
          <w:color w:val="000000"/>
        </w:rPr>
        <w:t>Byte</w:t>
      </w:r>
      <w:r w:rsidRPr="00B66B75">
        <w:rPr>
          <w:rFonts w:ascii="Calibri" w:hAnsi="Calibri" w:cs="RchdgfRnyqfvPwmpkfAdvTT3713a231"/>
          <w:color w:val="000000"/>
        </w:rPr>
        <w:t>"</w:t>
      </w:r>
      <w:r w:rsidRPr="00B66B75">
        <w:rPr>
          <w:rFonts w:ascii="Calibri" w:hAnsi="宋体" w:cs="KjdjjjKrqmbjMxxxgtAdvTT5ada87cc"/>
          <w:color w:val="000000"/>
        </w:rPr>
        <w:t>被缩写为</w:t>
      </w:r>
      <w:r w:rsidRPr="00B66B75">
        <w:rPr>
          <w:rFonts w:ascii="Calibri" w:hAnsi="Calibri" w:cs="RchdgfRnyqfvPwmpkfAdvTT3713a231"/>
          <w:color w:val="000000"/>
        </w:rPr>
        <w:t>"</w:t>
      </w:r>
      <w:r w:rsidRPr="00B66B75">
        <w:rPr>
          <w:rFonts w:ascii="Calibri" w:hAnsi="Calibri" w:cs="KjdjjjKrqmbjMxxxgtAdvTT5ada87cc"/>
          <w:color w:val="000000"/>
        </w:rPr>
        <w:t>B</w:t>
      </w:r>
      <w:r w:rsidRPr="00B66B75">
        <w:rPr>
          <w:rFonts w:ascii="Calibri" w:hAnsi="Calibri" w:cs="RchdgfRnyqfvPwmpkfAdvTT3713a231"/>
          <w:color w:val="000000"/>
        </w:rPr>
        <w:t>"</w:t>
      </w:r>
      <w:r w:rsidRPr="00B66B75">
        <w:rPr>
          <w:rFonts w:ascii="Calibri" w:hAnsi="宋体" w:cs="KjdjjjKrqmbjMxxxgtAdvTT5ada87cc"/>
          <w:color w:val="000000"/>
        </w:rPr>
        <w:t>。</w:t>
      </w:r>
      <w:r w:rsidRPr="00B66B75">
        <w:rPr>
          <w:rFonts w:ascii="Calibri" w:hAnsi="Calibri" w:cs="KjdjjjKrqmbjMxxxgtAdvTT5ada87cc"/>
          <w:color w:val="000000"/>
        </w:rPr>
        <w:t xml:space="preserve"> </w:t>
      </w:r>
    </w:p>
    <w:p w:rsidR="0097429B" w:rsidRPr="00B66B75" w:rsidRDefault="0097429B" w:rsidP="00CA2BAD">
      <w:pPr>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(2) SONOS</w:t>
      </w:r>
      <w:r w:rsidRPr="00B66B75">
        <w:rPr>
          <w:rFonts w:ascii="Calibri" w:hAnsi="宋体" w:cs="KjdjjjKrqmbjMxxxgtAdvTT5ada87cc"/>
          <w:color w:val="000000"/>
        </w:rPr>
        <w:t>一贯用于多晶硅</w:t>
      </w:r>
      <w:r w:rsidRPr="00B66B75">
        <w:rPr>
          <w:rFonts w:ascii="Calibri" w:hAnsi="Calibri" w:cs="TkwmccDjcfxyKwkqrmAdvTT5ada87cc"/>
          <w:color w:val="000000"/>
        </w:rPr>
        <w:t>-</w:t>
      </w:r>
      <w:r w:rsidRPr="00B66B75">
        <w:rPr>
          <w:rFonts w:ascii="Calibri" w:hAnsi="宋体" w:cs="KjdjjjKrqmbjMxxxgtAdvTT5ada87cc"/>
          <w:color w:val="000000"/>
        </w:rPr>
        <w:t>氧化氮</w:t>
      </w:r>
      <w:r w:rsidRPr="00B66B75">
        <w:rPr>
          <w:rFonts w:ascii="Calibri" w:hAnsi="Calibri" w:cs="TkwmccDjcfxyKwkqrmAdvTT5ada87cc"/>
          <w:color w:val="000000"/>
        </w:rPr>
        <w:t>-</w:t>
      </w:r>
      <w:r w:rsidRPr="00B66B75">
        <w:rPr>
          <w:rFonts w:ascii="Calibri" w:hAnsi="宋体" w:cs="KjdjjjKrqmbjMxxxgtAdvTT5ada87cc"/>
          <w:color w:val="000000"/>
        </w:rPr>
        <w:t>氧化层</w:t>
      </w:r>
      <w:r w:rsidRPr="00B66B75">
        <w:rPr>
          <w:rFonts w:ascii="Calibri" w:hAnsi="Calibri" w:cs="TkwmccDjcfxyKwkqrmAdvTT5ada87cc"/>
          <w:color w:val="000000"/>
        </w:rPr>
        <w:t>-</w:t>
      </w:r>
      <w:r w:rsidRPr="00B66B75">
        <w:rPr>
          <w:rFonts w:ascii="Calibri" w:hAnsi="宋体" w:cs="KjdjjjKrqmbjMxxxgtAdvTT5ada87cc"/>
          <w:color w:val="000000"/>
        </w:rPr>
        <w:t>硅单元结构，在文献中常被表示为</w:t>
      </w:r>
      <w:r w:rsidRPr="00B66B75">
        <w:rPr>
          <w:rFonts w:ascii="Calibri" w:hAnsi="Calibri" w:cs="KjdjjjKrqmbjMxxxgtAdvTT5ada87cc"/>
          <w:color w:val="000000"/>
        </w:rPr>
        <w:t>MONOS</w:t>
      </w:r>
      <w:r w:rsidRPr="00B66B75">
        <w:rPr>
          <w:rFonts w:ascii="Calibri" w:hAnsi="宋体" w:cs="KjdjjjKrqmbjMxxxgtAdvTT5ada87cc"/>
          <w:color w:val="000000"/>
        </w:rPr>
        <w:t>，含义相同。</w:t>
      </w:r>
      <w:r w:rsidRPr="00B66B75">
        <w:rPr>
          <w:rFonts w:ascii="Calibri" w:hAnsi="Calibri" w:cs="KjdjjjKrqmbjMxxxgtAdvTT5ada87cc"/>
          <w:color w:val="000000"/>
        </w:rPr>
        <w:t xml:space="preserve"> </w:t>
      </w:r>
    </w:p>
    <w:p w:rsidR="0097429B" w:rsidRPr="00B66B75" w:rsidRDefault="0097429B" w:rsidP="00CA2BAD">
      <w:pPr>
        <w:spacing w:beforeLines="50" w:afterLines="50"/>
        <w:ind w:firstLineChars="200" w:firstLine="480"/>
        <w:rPr>
          <w:rFonts w:ascii="Calibri" w:hAnsi="Calibri" w:cs="KjdjjjKrqmbjMxxxgtAdvTT5ada87cc"/>
          <w:color w:val="000000"/>
        </w:rPr>
      </w:pPr>
      <w:r w:rsidRPr="00B66B75">
        <w:rPr>
          <w:rFonts w:ascii="Calibri" w:hAnsi="Calibri" w:cs="KjdjjjKrqmbjMxxxgtAdvTT5ada87cc"/>
          <w:color w:val="000000"/>
        </w:rPr>
        <w:t xml:space="preserve">(3) </w:t>
      </w:r>
      <w:r w:rsidRPr="00B66B75">
        <w:rPr>
          <w:rFonts w:ascii="Calibri" w:hAnsi="宋体" w:cs="KjdjjjKrqmbjMxxxgtAdvTT5ada87cc"/>
          <w:color w:val="000000"/>
        </w:rPr>
        <w:t>分裂栅单元通常被表示为</w:t>
      </w:r>
      <w:r w:rsidRPr="00B66B75">
        <w:rPr>
          <w:rFonts w:ascii="Calibri" w:hAnsi="Calibri" w:cs="KjdjjjKrqmbjMxxxgtAdvTT5ada87cc"/>
          <w:color w:val="000000"/>
        </w:rPr>
        <w:t>1.5T</w:t>
      </w:r>
      <w:r w:rsidRPr="00B66B75">
        <w:rPr>
          <w:rFonts w:ascii="Calibri" w:hAnsi="宋体" w:cs="KjdjjjKrqmbjMxxxgtAdvTT5ada87cc"/>
          <w:color w:val="000000"/>
        </w:rPr>
        <w:t>单元，因为这是</w:t>
      </w:r>
      <w:r w:rsidR="00536B1C" w:rsidRPr="00B66B75">
        <w:rPr>
          <w:rFonts w:ascii="Calibri" w:hAnsi="宋体" w:cs="KjdjjjKrqmbjMxxxgtAdvTT5ada87cc" w:hint="eastAsia"/>
          <w:color w:val="000000"/>
        </w:rPr>
        <w:t>介于</w:t>
      </w:r>
      <w:r w:rsidRPr="00B66B75">
        <w:rPr>
          <w:rFonts w:ascii="Calibri" w:hAnsi="Calibri" w:cs="KjdjjjKrqmbjMxxxgtAdvTT5ada87cc"/>
          <w:color w:val="000000"/>
        </w:rPr>
        <w:t>1T</w:t>
      </w:r>
      <w:r w:rsidRPr="00B66B75">
        <w:rPr>
          <w:rFonts w:ascii="Calibri" w:hAnsi="宋体" w:cs="KjdjjjKrqmbjMxxxgtAdvTT5ada87cc"/>
          <w:color w:val="000000"/>
        </w:rPr>
        <w:t>和</w:t>
      </w:r>
      <w:r w:rsidRPr="00B66B75">
        <w:rPr>
          <w:rFonts w:ascii="Calibri" w:hAnsi="Calibri" w:cs="KjdjjjKrqmbjMxxxgtAdvTT5ada87cc"/>
          <w:color w:val="000000"/>
        </w:rPr>
        <w:t>2T</w:t>
      </w:r>
      <w:r w:rsidRPr="00B66B75">
        <w:rPr>
          <w:rFonts w:ascii="Calibri" w:hAnsi="宋体" w:cs="KjdjjjKrqmbjMxxxgtAdvTT5ada87cc"/>
          <w:color w:val="000000"/>
        </w:rPr>
        <w:t>单元之间的结构。</w:t>
      </w:r>
      <w:r w:rsidRPr="00B66B75">
        <w:rPr>
          <w:rFonts w:ascii="Calibri" w:hAnsi="Calibri" w:cs="KjdjjjKrqmbjMxxxgtAdvTT5ada87cc"/>
          <w:color w:val="000000"/>
        </w:rPr>
        <w:t xml:space="preserve"> </w:t>
      </w:r>
    </w:p>
    <w:p w:rsidR="0097429B" w:rsidRPr="00B66B75" w:rsidRDefault="0097429B" w:rsidP="00CA2BAD">
      <w:pPr>
        <w:spacing w:beforeLines="50" w:afterLines="50"/>
        <w:ind w:firstLineChars="200" w:firstLine="480"/>
        <w:rPr>
          <w:rFonts w:ascii="Calibri" w:hAnsi="Calibri"/>
        </w:rPr>
      </w:pPr>
      <w:r w:rsidRPr="00B66B75">
        <w:rPr>
          <w:rFonts w:ascii="Calibri" w:hAnsi="Calibri" w:cs="KjdjjjKrqmbjMxxxgtAdvTT5ada87cc"/>
          <w:color w:val="000000"/>
        </w:rPr>
        <w:t xml:space="preserve">(4) </w:t>
      </w:r>
      <w:r w:rsidRPr="00B66B75">
        <w:rPr>
          <w:rFonts w:ascii="Calibri" w:hAnsi="宋体" w:cs="KjdjjjKrqmbjMxxxgtAdvTT5ada87cc"/>
          <w:color w:val="000000"/>
        </w:rPr>
        <w:t>根据半导体物理学，术语</w:t>
      </w:r>
      <w:r w:rsidRPr="00B66B75">
        <w:rPr>
          <w:rFonts w:ascii="Calibri" w:hAnsi="Calibri" w:cs="RchdgfRnyqfvPwmpkfAdvTT3713a231"/>
          <w:color w:val="000000"/>
        </w:rPr>
        <w:t>"</w:t>
      </w:r>
      <w:r w:rsidRPr="00B66B75">
        <w:rPr>
          <w:rFonts w:ascii="Calibri" w:hAnsi="宋体" w:cs="KjdjjjKrqmbjMxxxgtAdvTT5ada87cc"/>
          <w:color w:val="000000"/>
        </w:rPr>
        <w:t>源极</w:t>
      </w:r>
      <w:r w:rsidRPr="00B66B75">
        <w:rPr>
          <w:rFonts w:ascii="Calibri" w:hAnsi="Calibri" w:cs="RchdgfRnyqfvPwmpkfAdvTT3713a231"/>
          <w:color w:val="000000"/>
        </w:rPr>
        <w:t>"</w:t>
      </w:r>
      <w:r w:rsidRPr="00B66B75">
        <w:rPr>
          <w:rFonts w:ascii="Calibri" w:hAnsi="宋体" w:cs="KjdjjjKrqmbjMxxxgtAdvTT5ada87cc"/>
          <w:color w:val="000000"/>
        </w:rPr>
        <w:t>和</w:t>
      </w:r>
      <w:r w:rsidRPr="00B66B75">
        <w:rPr>
          <w:rFonts w:ascii="Calibri" w:hAnsi="Calibri" w:cs="RchdgfRnyqfvPwmpkfAdvTT3713a231"/>
          <w:color w:val="000000"/>
        </w:rPr>
        <w:t>"</w:t>
      </w:r>
      <w:r w:rsidRPr="00B66B75">
        <w:rPr>
          <w:rFonts w:ascii="Calibri" w:hAnsi="宋体" w:cs="KjdjjjKrqmbjMxxxgtAdvTT5ada87cc"/>
          <w:color w:val="000000"/>
        </w:rPr>
        <w:t>漏极</w:t>
      </w:r>
      <w:r w:rsidRPr="00B66B75">
        <w:rPr>
          <w:rFonts w:ascii="Calibri" w:hAnsi="Calibri" w:cs="RchdgfRnyqfvPwmpkfAdvTT3713a231"/>
          <w:color w:val="000000"/>
        </w:rPr>
        <w:t>"</w:t>
      </w:r>
      <w:r w:rsidR="00536B1C" w:rsidRPr="00B66B75">
        <w:rPr>
          <w:rFonts w:ascii="Calibri" w:hAnsi="宋体" w:cs="KjdjjjKrqmbjMxxxgtAdvTT5ada87cc"/>
          <w:color w:val="000000"/>
        </w:rPr>
        <w:t>分别定义为载流子流</w:t>
      </w:r>
      <w:r w:rsidR="00536B1C" w:rsidRPr="00B66B75">
        <w:rPr>
          <w:rFonts w:ascii="Calibri" w:hAnsi="宋体" w:cs="KjdjjjKrqmbjMxxxgtAdvTT5ada87cc" w:hint="eastAsia"/>
          <w:color w:val="000000"/>
        </w:rPr>
        <w:t>入</w:t>
      </w:r>
      <w:r w:rsidRPr="00B66B75">
        <w:rPr>
          <w:rFonts w:ascii="Calibri" w:hAnsi="宋体" w:cs="KjdjjjKrqmbjMxxxgtAdvTT5ada87cc"/>
          <w:color w:val="000000"/>
        </w:rPr>
        <w:t>的</w:t>
      </w:r>
      <w:r w:rsidR="00536B1C" w:rsidRPr="00B66B75">
        <w:rPr>
          <w:rFonts w:ascii="Calibri" w:hAnsi="宋体" w:cs="KjdjjjKrqmbjMxxxgtAdvTT5ada87cc" w:hint="eastAsia"/>
          <w:color w:val="000000"/>
        </w:rPr>
        <w:t>端口</w:t>
      </w:r>
      <w:r w:rsidRPr="00B66B75">
        <w:rPr>
          <w:rFonts w:ascii="Calibri" w:hAnsi="宋体" w:cs="KjdjjjKrqmbjMxxxgtAdvTT5ada87cc"/>
          <w:color w:val="000000"/>
        </w:rPr>
        <w:t>和载流子</w:t>
      </w:r>
      <w:r w:rsidR="00536B1C" w:rsidRPr="00B66B75">
        <w:rPr>
          <w:rFonts w:ascii="Calibri" w:hAnsi="宋体" w:cs="KjdjjjKrqmbjMxxxgtAdvTT5ada87cc" w:hint="eastAsia"/>
          <w:color w:val="000000"/>
        </w:rPr>
        <w:t>流出</w:t>
      </w:r>
      <w:r w:rsidRPr="00B66B75">
        <w:rPr>
          <w:rFonts w:ascii="Calibri" w:hAnsi="宋体" w:cs="KjdjjjKrqmbjMxxxgtAdvTT5ada87cc"/>
          <w:color w:val="000000"/>
        </w:rPr>
        <w:t>的</w:t>
      </w:r>
      <w:r w:rsidR="00536B1C" w:rsidRPr="00B66B75">
        <w:rPr>
          <w:rFonts w:ascii="Calibri" w:hAnsi="宋体" w:cs="KjdjjjKrqmbjMxxxgtAdvTT5ada87cc" w:hint="eastAsia"/>
          <w:color w:val="000000"/>
        </w:rPr>
        <w:t>端口</w:t>
      </w:r>
      <w:r w:rsidRPr="00B66B75">
        <w:rPr>
          <w:rFonts w:ascii="Calibri" w:hAnsi="宋体" w:cs="KjdjjjKrqmbjMxxxgtAdvTT5ada87cc"/>
          <w:color w:val="000000"/>
        </w:rPr>
        <w:t>。在</w:t>
      </w:r>
      <w:r w:rsidRPr="00B66B75">
        <w:rPr>
          <w:rFonts w:ascii="Calibri" w:hAnsi="Calibri" w:cs="KjdjjjKrqmbjMxxxgtAdvTT5ada87cc"/>
          <w:color w:val="000000"/>
        </w:rPr>
        <w:t>n</w:t>
      </w:r>
      <w:r w:rsidRPr="00B66B75">
        <w:rPr>
          <w:rFonts w:ascii="Calibri" w:hAnsi="宋体" w:cs="KjdjjjKrqmbjMxxxgtAdvTT5ada87cc"/>
          <w:color w:val="000000"/>
        </w:rPr>
        <w:t>沟道存储器的读操作中，电子从源极流向漏极，源极偏压为</w:t>
      </w:r>
      <w:r w:rsidRPr="00B66B75">
        <w:rPr>
          <w:rFonts w:ascii="Calibri" w:hAnsi="Calibri" w:cs="KjdjjjKrqmbjMxxxgtAdvTT5ada87cc"/>
          <w:color w:val="000000"/>
        </w:rPr>
        <w:t>0V</w:t>
      </w:r>
      <w:r w:rsidRPr="00B66B75">
        <w:rPr>
          <w:rFonts w:ascii="Calibri" w:hAnsi="宋体" w:cs="KjdjjjKrqmbjMxxxgtAdvTT5ada87cc"/>
          <w:color w:val="000000"/>
        </w:rPr>
        <w:t>，漏极（</w:t>
      </w:r>
      <w:r w:rsidRPr="00B66B75">
        <w:rPr>
          <w:rFonts w:ascii="Calibri" w:hAnsi="Calibri" w:cs="KjdjjjKrqmbjMxxxgtAdvTT5ada87cc"/>
          <w:color w:val="000000"/>
        </w:rPr>
        <w:t>BL</w:t>
      </w:r>
      <w:r w:rsidRPr="00B66B75">
        <w:rPr>
          <w:rFonts w:ascii="Calibri" w:hAnsi="宋体" w:cs="KjdjjjKrqmbjMxxxgtAdvTT5ada87cc"/>
          <w:color w:val="000000"/>
        </w:rPr>
        <w:t>）偏压为正电压。然而，在编程</w:t>
      </w:r>
      <w:r w:rsidR="00536B1C" w:rsidRPr="00B66B75">
        <w:rPr>
          <w:rFonts w:ascii="Calibri" w:hAnsi="宋体" w:cs="KjdjjjKrqmbjMxxxgtAdvTT5ada87cc" w:hint="eastAsia"/>
          <w:color w:val="000000"/>
        </w:rPr>
        <w:t>操作</w:t>
      </w:r>
      <w:r w:rsidRPr="00B66B75">
        <w:rPr>
          <w:rFonts w:ascii="Calibri" w:hAnsi="宋体" w:cs="KjdjjjKrqmbjMxxxgtAdvTT5ada87cc"/>
          <w:color w:val="000000"/>
        </w:rPr>
        <w:t>期间，漏极（</w:t>
      </w:r>
      <w:r w:rsidRPr="00B66B75">
        <w:rPr>
          <w:rFonts w:ascii="Calibri" w:hAnsi="Calibri" w:cs="KjdjjjKrqmbjMxxxgtAdvTT5ada87cc"/>
          <w:color w:val="000000"/>
        </w:rPr>
        <w:t>BL</w:t>
      </w:r>
      <w:r w:rsidRPr="00B66B75">
        <w:rPr>
          <w:rFonts w:ascii="Calibri" w:hAnsi="宋体" w:cs="KjdjjjKrqmbjMxxxgtAdvTT5ada87cc"/>
          <w:color w:val="000000"/>
        </w:rPr>
        <w:t>）被偏置在</w:t>
      </w:r>
      <w:r w:rsidRPr="00B66B75">
        <w:rPr>
          <w:rFonts w:ascii="Calibri" w:hAnsi="Calibri" w:cs="KjdjjjKrqmbjMxxxgtAdvTT5ada87cc"/>
          <w:color w:val="000000"/>
        </w:rPr>
        <w:t>0 V</w:t>
      </w:r>
      <w:r w:rsidRPr="00B66B75">
        <w:rPr>
          <w:rFonts w:ascii="Calibri" w:hAnsi="宋体" w:cs="KjdjjjKrqmbjMxxxgtAdvTT5ada87cc"/>
          <w:color w:val="000000"/>
        </w:rPr>
        <w:t>或</w:t>
      </w:r>
      <w:r w:rsidRPr="00B66B75">
        <w:rPr>
          <w:rFonts w:ascii="Calibri" w:hAnsi="Calibri" w:cs="KjdjjjKrqmbjMxxxgtAdvTT5ada87cc"/>
          <w:color w:val="000000"/>
        </w:rPr>
        <w:t>Vdd</w:t>
      </w:r>
      <w:r w:rsidRPr="00B66B75">
        <w:rPr>
          <w:rFonts w:ascii="Calibri" w:hAnsi="宋体" w:cs="KjdjjjKrqmbjMxxxgtAdvTT5ada87cc"/>
          <w:color w:val="000000"/>
        </w:rPr>
        <w:t>（取决于编程数据），而源极被偏置在更高的电压，以诱发</w:t>
      </w:r>
      <w:r w:rsidRPr="00B66B75">
        <w:rPr>
          <w:rFonts w:ascii="Calibri" w:hAnsi="Calibri" w:cs="KjdjjjKrqmbjMxxxgtAdvTT5ada87cc"/>
          <w:color w:val="000000"/>
        </w:rPr>
        <w:t>CHE</w:t>
      </w:r>
      <w:r w:rsidRPr="00B66B75">
        <w:rPr>
          <w:rFonts w:ascii="Calibri" w:hAnsi="宋体" w:cs="KjdjjjKrqmbjMxxxgtAdvTT5ada87cc"/>
          <w:color w:val="000000"/>
        </w:rPr>
        <w:t>或</w:t>
      </w:r>
      <w:r w:rsidRPr="00B66B75">
        <w:rPr>
          <w:rFonts w:ascii="Calibri" w:hAnsi="Calibri" w:cs="KjdjjjKrqmbjMxxxgtAdvTT5ada87cc"/>
          <w:color w:val="000000"/>
        </w:rPr>
        <w:t>SSI</w:t>
      </w:r>
      <w:r w:rsidRPr="00B66B75">
        <w:rPr>
          <w:rFonts w:ascii="Calibri" w:hAnsi="宋体" w:cs="KjdjjjKrqmbjMxxxgtAdvTT5ada87cc"/>
          <w:color w:val="000000"/>
        </w:rPr>
        <w:t>电子注入。因此，一个物理节点在一种情况下作为源极，在另一种情况下作为漏极。传统上，基于读电流的源极和漏极的</w:t>
      </w:r>
      <w:r w:rsidR="00536B1C" w:rsidRPr="00B66B75">
        <w:rPr>
          <w:rFonts w:ascii="Calibri" w:hAnsi="宋体" w:cs="KjdjjjKrqmbjMxxxgtAdvTT5ada87cc" w:hint="eastAsia"/>
          <w:color w:val="000000"/>
        </w:rPr>
        <w:t>端口</w:t>
      </w:r>
      <w:r w:rsidRPr="00B66B75">
        <w:rPr>
          <w:rFonts w:ascii="Calibri" w:hAnsi="宋体" w:cs="KjdjjjKrqmbjMxxxgtAdvTT5ada87cc"/>
          <w:color w:val="000000"/>
        </w:rPr>
        <w:t>符号已被广泛接受。因此，除了</w:t>
      </w:r>
      <w:r w:rsidR="00536B1C" w:rsidRPr="00B66B75">
        <w:rPr>
          <w:rFonts w:ascii="Calibri" w:hAnsi="宋体" w:cs="KjdjjjKrqmbjMxxxgtAdvTT5ada87cc" w:hint="eastAsia"/>
          <w:color w:val="000000"/>
        </w:rPr>
        <w:t>本章</w:t>
      </w:r>
      <w:r w:rsidRPr="00B66B75">
        <w:rPr>
          <w:rFonts w:ascii="Calibri" w:hAnsi="宋体" w:cs="KjdjjjKrqmbjMxxxgtAdvTT5ada87cc"/>
          <w:color w:val="000000"/>
        </w:rPr>
        <w:t>中对编程机制的一些解释外，本书采用了这种符号风格。</w:t>
      </w:r>
    </w:p>
    <w:p w:rsidR="00327A78" w:rsidRDefault="00327A78" w:rsidP="001B4964">
      <w:pPr>
        <w:sectPr w:rsidR="00327A78" w:rsidSect="00297E4C">
          <w:headerReference w:type="first" r:id="rId98"/>
          <w:footerReference w:type="first" r:id="rId99"/>
          <w:pgSz w:w="11906" w:h="16838"/>
          <w:pgMar w:top="1440" w:right="1134" w:bottom="1440" w:left="1134" w:header="851" w:footer="992" w:gutter="0"/>
          <w:cols w:space="425"/>
          <w:docGrid w:type="linesAndChars" w:linePitch="312"/>
        </w:sectPr>
      </w:pPr>
    </w:p>
    <w:p w:rsidR="00327A78" w:rsidRDefault="00327A78" w:rsidP="00327A78">
      <w:pPr>
        <w:pStyle w:val="1"/>
      </w:pPr>
      <w:r>
        <w:rPr>
          <w:rFonts w:hint="eastAsia"/>
        </w:rPr>
        <w:lastRenderedPageBreak/>
        <w:t>测试与可靠性</w:t>
      </w:r>
    </w:p>
    <w:p w:rsidR="00327A78" w:rsidRDefault="00327A78" w:rsidP="00327A78">
      <w:pPr>
        <w:pStyle w:val="20"/>
        <w:rPr>
          <w:rFonts w:hAnsi="宋体"/>
        </w:rPr>
      </w:pPr>
      <w:r>
        <w:rPr>
          <w:rFonts w:hint="eastAsia"/>
        </w:rPr>
        <w:t>eFlash</w:t>
      </w:r>
      <w:r>
        <w:rPr>
          <w:rFonts w:hint="eastAsia"/>
        </w:rPr>
        <w:t>测试与</w:t>
      </w:r>
      <w:r w:rsidRPr="00B66B75">
        <w:rPr>
          <w:rFonts w:hAnsi="宋体"/>
        </w:rPr>
        <w:t>可靠性</w:t>
      </w:r>
    </w:p>
    <w:p w:rsidR="00327A78" w:rsidRPr="00B66B75" w:rsidRDefault="00327A78" w:rsidP="00327A78">
      <w:pPr>
        <w:pStyle w:val="3"/>
      </w:pPr>
      <w:r w:rsidRPr="00B66B75">
        <w:t>高温可靠性</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rPr>
        <w:t>石油勘探业已经成功地将采用</w:t>
      </w:r>
      <w:r w:rsidRPr="00B66B75">
        <w:rPr>
          <w:rFonts w:ascii="Calibri" w:hAnsi="Calibri" w:cs="RxdjkvRlwhxjWqqffnAdvTT5ada87cc"/>
        </w:rPr>
        <w:t>SuperFlash</w:t>
      </w:r>
      <w:r w:rsidRPr="00B66B75">
        <w:rPr>
          <w:rFonts w:ascii="Calibri" w:hAnsi="宋体" w:cs="RxdjkvRlwhxjWqqffnAdvTT5ada87cc"/>
        </w:rPr>
        <w:t>技术的高温电子器件应用于工作温度</w:t>
      </w:r>
      <w:r w:rsidRPr="00B66B75">
        <w:rPr>
          <w:rFonts w:ascii="Calibri" w:hAnsi="宋体" w:cs="YdmqjqNyyxrbRgbdtpAdvP4C4E74"/>
        </w:rPr>
        <w:t>为</w:t>
      </w:r>
      <w:r w:rsidRPr="00B66B75">
        <w:rPr>
          <w:rFonts w:ascii="Calibri" w:hAnsi="Calibri" w:cs="RxdjkvRlwhxjWqqffnAdvTT5ada87cc"/>
        </w:rPr>
        <w:t>220</w:t>
      </w:r>
      <w:r w:rsidRPr="00B66B75">
        <w:rPr>
          <w:rFonts w:ascii="宋体" w:hAnsi="宋体" w:cs="RxdjkvRlwhxjWqqffnAdvTT5ada87cc"/>
        </w:rPr>
        <w:t>℃</w:t>
      </w:r>
      <w:r w:rsidRPr="00B66B75">
        <w:rPr>
          <w:rFonts w:ascii="Calibri" w:hAnsi="宋体" w:cs="RxdjkvRlwhxjWqqffnAdvTT5ada87cc"/>
        </w:rPr>
        <w:t>的钻头监测器上，同时还在机械冲击和振动的恶劣条件下使用。尽管汽车高温电子器件被设计为在不太苛刻的条件下工作，但它们必须满足成本效益和更高的生产要求，零</w:t>
      </w:r>
      <w:r w:rsidRPr="00B66B75">
        <w:rPr>
          <w:rFonts w:ascii="Calibri" w:hAnsi="Calibri" w:cs="RxdjkvRlwhxjWqqffnAdvTT5ada87cc"/>
        </w:rPr>
        <w:t>ppm</w:t>
      </w:r>
      <w:r w:rsidRPr="00B66B75">
        <w:rPr>
          <w:rFonts w:ascii="Calibri" w:hAnsi="宋体" w:cs="RxdjkvRlwhxjWqqffnAdvTT5ada87cc"/>
        </w:rPr>
        <w:t>的故障容限，以及显著</w:t>
      </w:r>
      <w:r w:rsidRPr="00B66B75">
        <w:rPr>
          <w:rFonts w:ascii="Calibri" w:hAnsi="宋体" w:cs="RxdjkvRlwhxjWqqffnAdvTT5ada87cc"/>
          <w:color w:val="000000"/>
        </w:rPr>
        <w:t>延长器件的使用寿命。此外，对高性能、低功耗电子产品的需求也越来越大。</w:t>
      </w:r>
      <w:r w:rsidRPr="00B66B75">
        <w:rPr>
          <w:rFonts w:ascii="Calibri" w:hAnsi="Calibri" w:cs="RxdjkvRlwhxjWqqffnAdvTT5ada87cc"/>
          <w:color w:val="000000"/>
        </w:rPr>
        <w:t xml:space="preserve"> </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现代汽车在大多数汽车系统中使用微控制器（</w:t>
      </w:r>
      <w:r w:rsidRPr="00B66B75">
        <w:rPr>
          <w:rFonts w:ascii="Calibri" w:hAnsi="Calibri" w:cs="RxdjkvRlwhxjWqqffnAdvTT5ada87cc"/>
          <w:color w:val="000000"/>
        </w:rPr>
        <w:t>MCU</w:t>
      </w:r>
      <w:r w:rsidRPr="00B66B75">
        <w:rPr>
          <w:rFonts w:ascii="Calibri" w:hAnsi="宋体" w:cs="RxdjkvRlwhxjWqqffnAdvTT5ada87cc"/>
          <w:color w:val="000000"/>
        </w:rPr>
        <w:t>），包括发动机控制和动力系统控制电子。汽车</w:t>
      </w:r>
      <w:r w:rsidRPr="00B66B75">
        <w:rPr>
          <w:rFonts w:ascii="Calibri" w:hAnsi="Calibri" w:cs="RxdjkvRlwhxjWqqffnAdvTT5ada87cc"/>
          <w:color w:val="000000"/>
        </w:rPr>
        <w:t>MCU</w:t>
      </w:r>
      <w:r w:rsidRPr="00B66B75">
        <w:rPr>
          <w:rFonts w:ascii="Calibri" w:hAnsi="宋体" w:cs="RxdjkvRlwhxjWqqffnAdvTT5ada87cc"/>
          <w:color w:val="000000"/>
        </w:rPr>
        <w:t>的结温可以在</w:t>
      </w:r>
      <w:r w:rsidRPr="00B66B75">
        <w:rPr>
          <w:rFonts w:ascii="Calibri" w:hAnsi="Calibri" w:cs="ClrmsyShbgrtLsdpdgAdvTT5ada87cc"/>
          <w:color w:val="000000"/>
        </w:rPr>
        <w:t>-</w:t>
      </w:r>
      <w:r w:rsidRPr="00B66B75">
        <w:rPr>
          <w:rFonts w:ascii="Calibri" w:hAnsi="Calibri" w:cs="RxdjkvRlwhxjWqqffnAdvTT5ada87cc"/>
          <w:color w:val="000000"/>
        </w:rPr>
        <w:t>40</w:t>
      </w:r>
      <w:r w:rsidRPr="00B66B75">
        <w:rPr>
          <w:rFonts w:ascii="Calibri" w:hAnsi="宋体" w:cs="RxdjkvRlwhxjWqqffnAdvTT5ada87cc"/>
          <w:color w:val="000000"/>
        </w:rPr>
        <w:t>至</w:t>
      </w:r>
      <w:r w:rsidRPr="00B66B75">
        <w:rPr>
          <w:rFonts w:ascii="Calibri" w:hAnsi="Calibri" w:cs="RxdjkvRlwhxjWqqffnAdvTT5ada87cc"/>
          <w:color w:val="000000"/>
        </w:rPr>
        <w:t>175</w:t>
      </w:r>
      <w:r w:rsidRPr="00B66B75">
        <w:rPr>
          <w:rFonts w:ascii="宋体" w:hAnsi="宋体" w:cs="RxdjkvRlwhxjWqqffnAdvTT5ada87cc"/>
          <w:color w:val="000000"/>
        </w:rPr>
        <w:t>℃</w:t>
      </w:r>
      <w:r w:rsidRPr="00B66B75">
        <w:rPr>
          <w:rFonts w:ascii="Calibri" w:hAnsi="宋体" w:cs="RxdjkvRlwhxjWqqffnAdvTT5ada87cc"/>
          <w:color w:val="000000"/>
        </w:rPr>
        <w:t>之间。</w:t>
      </w:r>
      <w:r w:rsidRPr="00B66B75">
        <w:rPr>
          <w:rFonts w:ascii="Calibri" w:hAnsi="Calibri" w:cs="RxdjkvRlwhxjWqqffnAdvTT5ada87cc"/>
          <w:color w:val="000000"/>
        </w:rPr>
        <w:t xml:space="preserve"> </w:t>
      </w:r>
    </w:p>
    <w:p w:rsidR="00774DDF" w:rsidRDefault="0031111A" w:rsidP="00CA2BAD">
      <w:pPr>
        <w:spacing w:beforeLines="50" w:afterLines="50"/>
        <w:ind w:firstLineChars="200" w:firstLine="480"/>
        <w:rPr>
          <w:rFonts w:ascii="Calibri" w:hAnsi="宋体" w:cs="RxdjkvRlwhxjWqqffnAdvTT5ada87cc"/>
          <w:color w:val="000000"/>
        </w:rPr>
      </w:pPr>
      <w:r>
        <w:rPr>
          <w:rFonts w:ascii="Calibri" w:hAnsi="宋体" w:cs="RxdjkvRlwhxjWqqffnAdvTT5ada87cc"/>
          <w:color w:val="000000"/>
        </w:rPr>
        <w:fldChar w:fldCharType="begin"/>
      </w:r>
      <w:r w:rsidR="00774DDF">
        <w:rPr>
          <w:rFonts w:ascii="Calibri" w:hAnsi="宋体" w:cs="RxdjkvRlwhxjWqqffnAdvTT5ada87cc"/>
          <w:color w:val="000000"/>
        </w:rPr>
        <w:instrText xml:space="preserve"> REF _Ref104908412 \h </w:instrText>
      </w:r>
      <w:r>
        <w:rPr>
          <w:rFonts w:ascii="Calibri" w:hAnsi="宋体" w:cs="RxdjkvRlwhxjWqqffnAdvTT5ada87cc"/>
          <w:color w:val="000000"/>
        </w:rPr>
      </w:r>
      <w:r>
        <w:rPr>
          <w:rFonts w:ascii="Calibri" w:hAnsi="宋体" w:cs="RxdjkvRlwhxjWqqffnAdvTT5ada87cc"/>
          <w:color w:val="000000"/>
        </w:rPr>
        <w:fldChar w:fldCharType="separate"/>
      </w:r>
      <w:r w:rsidR="00961080">
        <w:rPr>
          <w:rFonts w:hint="eastAsia"/>
        </w:rPr>
        <w:t>表</w:t>
      </w:r>
      <w:r w:rsidR="00961080">
        <w:rPr>
          <w:noProof/>
        </w:rPr>
        <w:t>2</w:t>
      </w:r>
      <w:r w:rsidR="00961080">
        <w:noBreakHyphen/>
      </w:r>
      <w:r w:rsidR="00961080">
        <w:rPr>
          <w:noProof/>
        </w:rPr>
        <w:t>1</w:t>
      </w:r>
      <w:r>
        <w:rPr>
          <w:rFonts w:ascii="Calibri" w:hAnsi="宋体" w:cs="RxdjkvRlwhxjWqqffnAdvTT5ada87cc"/>
          <w:color w:val="000000"/>
        </w:rPr>
        <w:fldChar w:fldCharType="end"/>
      </w:r>
      <w:r w:rsidR="00327A78" w:rsidRPr="00B66B75">
        <w:rPr>
          <w:rFonts w:ascii="Calibri" w:hAnsi="宋体" w:cs="RxdjkvRlwhxjWqqffnAdvTT5ada87cc"/>
          <w:color w:val="000000"/>
        </w:rPr>
        <w:t>显示了领先的</w:t>
      </w:r>
      <w:r w:rsidR="00327A78" w:rsidRPr="00B66B75">
        <w:rPr>
          <w:rFonts w:ascii="Calibri" w:hAnsi="Calibri" w:cs="RxdjkvRlwhxjWqqffnAdvTT5ada87cc"/>
          <w:color w:val="000000"/>
        </w:rPr>
        <w:t>MCU</w:t>
      </w:r>
      <w:r w:rsidR="00327A78" w:rsidRPr="00B66B75">
        <w:rPr>
          <w:rFonts w:ascii="Calibri" w:hAnsi="宋体" w:cs="RxdjkvRlwhxjWqqffnAdvTT5ada87cc"/>
          <w:color w:val="000000"/>
        </w:rPr>
        <w:t>芯片制造商正在使用的最流行的嵌入式闪存技术。分割门嵌入式闪存解决方案正在成为高性能和低功耗</w:t>
      </w:r>
      <w:r w:rsidR="00327A78" w:rsidRPr="00B66B75">
        <w:rPr>
          <w:rFonts w:ascii="Calibri" w:hAnsi="Calibri" w:cs="RxdjkvRlwhxjWqqffnAdvTT5ada87cc"/>
          <w:color w:val="000000"/>
        </w:rPr>
        <w:t>MCU</w:t>
      </w:r>
      <w:r w:rsidR="00327A78" w:rsidRPr="00B66B75">
        <w:rPr>
          <w:rFonts w:ascii="Calibri" w:hAnsi="宋体" w:cs="RxdjkvRlwhxjWqqffnAdvTT5ada87cc"/>
          <w:color w:val="000000"/>
        </w:rPr>
        <w:t>应用的设计者的主要选择之一。由于其对过擦除问题的免疫力，高效</w:t>
      </w:r>
      <w:r w:rsidR="00327A78" w:rsidRPr="00B66B75">
        <w:rPr>
          <w:rFonts w:ascii="Calibri" w:hAnsi="宋体" w:cs="RlfqfbHdldrmFntkxfAdvTT5ada87cc"/>
          <w:color w:val="000000"/>
        </w:rPr>
        <w:t>的</w:t>
      </w:r>
      <w:r w:rsidR="00327A78" w:rsidRPr="00B66B75">
        <w:rPr>
          <w:rFonts w:ascii="Calibri" w:hAnsi="宋体" w:cs="RxdjkvRlwhxjWqqffnAdvTT5ada87cc"/>
          <w:color w:val="000000"/>
        </w:rPr>
        <w:t>热电子注入编程机制，以及更简单的设计，更高的性能和长期的可靠性，</w:t>
      </w:r>
      <w:r w:rsidR="00327A78">
        <w:rPr>
          <w:rFonts w:ascii="Calibri" w:hAnsi="宋体" w:cs="RxdjkvRlwhxjWqqffnAdvTT5ada87cc"/>
          <w:color w:val="000000"/>
        </w:rPr>
        <w:t>分裂栅</w:t>
      </w:r>
      <w:r w:rsidR="00327A78" w:rsidRPr="00B66B75">
        <w:rPr>
          <w:rFonts w:ascii="Calibri" w:hAnsi="宋体" w:cs="RxdjkvRlwhxjWqqffnAdvTT5ada87cc"/>
          <w:color w:val="000000"/>
        </w:rPr>
        <w:t>存储器单元可以在编程和擦除状态之间提供宽广的操作窗口。</w:t>
      </w:r>
    </w:p>
    <w:p w:rsidR="00774DDF" w:rsidRPr="00B66B75" w:rsidRDefault="00774DDF" w:rsidP="00774DDF">
      <w:pPr>
        <w:pStyle w:val="af5"/>
        <w:rPr>
          <w:rFonts w:ascii="Calibri" w:eastAsia="宋体" w:hAnsi="Calibri" w:cs="RxdjkvRlwhxjWqqffnAdvTT5ada87cc"/>
        </w:rPr>
      </w:pPr>
      <w:bookmarkStart w:id="89" w:name="_Ref104908412"/>
      <w:r>
        <w:rPr>
          <w:rFonts w:hint="eastAsia"/>
        </w:rPr>
        <w:t>表</w:t>
      </w:r>
      <w:fldSimple w:instr=" STYLEREF 1 \s ">
        <w:r w:rsidR="00961080">
          <w:rPr>
            <w:noProof/>
          </w:rPr>
          <w:t>2</w:t>
        </w:r>
      </w:fldSimple>
      <w:r>
        <w:noBreakHyphen/>
      </w:r>
      <w:r w:rsidR="0031111A">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31111A">
        <w:fldChar w:fldCharType="separate"/>
      </w:r>
      <w:r w:rsidR="00961080">
        <w:rPr>
          <w:noProof/>
        </w:rPr>
        <w:t>1</w:t>
      </w:r>
      <w:r w:rsidR="0031111A">
        <w:fldChar w:fldCharType="end"/>
      </w:r>
      <w:bookmarkEnd w:id="89"/>
      <w:r w:rsidRPr="00B66B75">
        <w:rPr>
          <w:rFonts w:ascii="Calibri" w:eastAsia="宋体" w:hAnsi="Calibri" w:cs="YqbywhLdrghjQhlqmjAdvTTeeee58d9"/>
        </w:rPr>
        <w:t xml:space="preserve"> </w:t>
      </w:r>
      <w:r w:rsidRPr="00B66B75">
        <w:rPr>
          <w:rFonts w:ascii="Calibri" w:eastAsia="宋体" w:hAnsi="宋体" w:cs="RxdjkvRlwhxjWqqffnAdvTT5ada87cc"/>
        </w:rPr>
        <w:t>现代</w:t>
      </w:r>
      <w:r w:rsidRPr="00B66B75">
        <w:rPr>
          <w:rFonts w:ascii="Calibri" w:eastAsia="宋体" w:hAnsi="Calibri" w:cs="RxdjkvRlwhxjWqqffnAdvTT5ada87cc"/>
        </w:rPr>
        <w:t>MCU</w:t>
      </w:r>
      <w:r w:rsidRPr="00B66B75">
        <w:rPr>
          <w:rFonts w:ascii="Calibri" w:eastAsia="宋体" w:hAnsi="宋体" w:cs="RxdjkvRlwhxjWqqffnAdvTT5ada87cc"/>
        </w:rPr>
        <w:t>产品中常用的嵌入式闪存解决方案</w:t>
      </w:r>
    </w:p>
    <w:p w:rsidR="00327A78" w:rsidRPr="00B66B75" w:rsidRDefault="001A6DDA" w:rsidP="00CA2BAD">
      <w:pPr>
        <w:spacing w:beforeLines="50" w:afterLines="50"/>
        <w:jc w:val="left"/>
        <w:rPr>
          <w:rFonts w:ascii="Calibri" w:hAnsi="Calibri" w:cs="RxdjkvRlwhxjWqqffnAdvTT5ada87cc"/>
          <w:color w:val="000000"/>
        </w:rPr>
      </w:pPr>
      <w:r>
        <w:rPr>
          <w:rFonts w:ascii="Calibri" w:hAnsi="Calibri" w:cs="RxdjkvRlwhxjWqqffnAdvTT5ada87cc"/>
          <w:noProof/>
          <w:snapToGrid/>
          <w:color w:val="000000"/>
        </w:rPr>
        <w:drawing>
          <wp:inline distT="0" distB="0" distL="0" distR="0">
            <wp:extent cx="6115050" cy="4448175"/>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cstate="print"/>
                    <a:srcRect/>
                    <a:stretch>
                      <a:fillRect/>
                    </a:stretch>
                  </pic:blipFill>
                  <pic:spPr bwMode="auto">
                    <a:xfrm>
                      <a:off x="0" y="0"/>
                      <a:ext cx="6115050" cy="4448175"/>
                    </a:xfrm>
                    <a:prstGeom prst="rect">
                      <a:avLst/>
                    </a:prstGeom>
                    <a:noFill/>
                    <a:ln w="9525">
                      <a:noFill/>
                      <a:miter lim="800000"/>
                      <a:headEnd/>
                      <a:tailEnd/>
                    </a:ln>
                  </pic:spPr>
                </pic:pic>
              </a:graphicData>
            </a:graphic>
          </wp:inline>
        </w:drawing>
      </w:r>
      <w:r w:rsidR="00327A78" w:rsidRPr="00B66B75">
        <w:rPr>
          <w:rFonts w:ascii="Calibri" w:hAnsi="Calibri" w:cs="RxdjkvRlwhxjWqqffnAdvTT5ada87cc"/>
          <w:color w:val="000000"/>
        </w:rPr>
        <w:lastRenderedPageBreak/>
        <w:t xml:space="preserve"> </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因为任何电荷存储单元都是按比例缩小的，单电子随机（统计）行为会对存储器的性能、可靠性和技术扩展产生严重影响。一般来说，随着浮动门非易失性存储器技术的不断缩小，它受到了低电子数问题的困扰。然而，</w:t>
      </w:r>
      <w:r w:rsidRPr="00B66B75">
        <w:rPr>
          <w:rFonts w:ascii="Calibri" w:hAnsi="Calibri" w:cs="RxdjkvRlwhxjWqqffnAdvTT5ada87cc"/>
          <w:color w:val="000000"/>
        </w:rPr>
        <w:t>ESF3</w:t>
      </w:r>
      <w:r w:rsidRPr="00B66B75">
        <w:rPr>
          <w:rFonts w:ascii="Calibri" w:hAnsi="宋体" w:cs="RxdjkvRlwhxjWqqffnAdvTT5ada87cc"/>
          <w:color w:val="000000"/>
        </w:rPr>
        <w:t>单元在</w:t>
      </w:r>
      <w:r w:rsidRPr="00B66B75">
        <w:rPr>
          <w:rFonts w:ascii="Calibri" w:hAnsi="Calibri" w:cs="RxdjkvRlwhxjWqqffnAdvTT5ada87cc"/>
          <w:color w:val="000000"/>
        </w:rPr>
        <w:t>28</w:t>
      </w:r>
      <w:r w:rsidRPr="00B66B75">
        <w:rPr>
          <w:rFonts w:ascii="Calibri" w:hAnsi="宋体" w:cs="RxdjkvRlwhxjWqqffnAdvTT5ada87cc"/>
          <w:color w:val="000000"/>
        </w:rPr>
        <w:t>纳米节点以下几乎不受低电子数效应的影响，如</w:t>
      </w:r>
      <w:r w:rsidR="0031111A">
        <w:rPr>
          <w:rFonts w:ascii="Calibri" w:hAnsi="宋体" w:cs="RxdjkvRlwhxjWqqffnAdvTT5ada87cc"/>
          <w:color w:val="000000"/>
        </w:rPr>
        <w:fldChar w:fldCharType="begin"/>
      </w:r>
      <w:r w:rsidR="001D22A6">
        <w:rPr>
          <w:rFonts w:ascii="Calibri" w:hAnsi="宋体" w:cs="RxdjkvRlwhxjWqqffnAdvTT5ada87cc"/>
          <w:color w:val="000000"/>
        </w:rPr>
        <w:instrText xml:space="preserve"> REF _Ref104908784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2</w:t>
      </w:r>
      <w:r w:rsidR="00961080">
        <w:noBreakHyphen/>
      </w:r>
      <w:r w:rsidR="00961080">
        <w:rPr>
          <w:noProof/>
        </w:rPr>
        <w:t>1</w:t>
      </w:r>
      <w:r w:rsidR="0031111A">
        <w:rPr>
          <w:rFonts w:ascii="Calibri" w:hAnsi="宋体" w:cs="RxdjkvRlwhxjWqqffnAdvTT5ada87cc"/>
          <w:color w:val="000000"/>
        </w:rPr>
        <w:fldChar w:fldCharType="end"/>
      </w:r>
      <w:r w:rsidRPr="00B66B75">
        <w:rPr>
          <w:rFonts w:ascii="Calibri" w:hAnsi="Calibri" w:cs="RxdjkvRlwhxjWqqffnAdvTT5ada87cc"/>
          <w:color w:val="000000"/>
        </w:rPr>
        <w:t>a</w:t>
      </w:r>
      <w:r w:rsidRPr="00B66B75">
        <w:rPr>
          <w:rFonts w:ascii="Calibri" w:hAnsi="宋体" w:cs="RxdjkvRlwhxjWqqffnAdvTT5ada87cc"/>
          <w:color w:val="000000"/>
        </w:rPr>
        <w:t>中的</w:t>
      </w:r>
      <w:r w:rsidRPr="00B66B75">
        <w:rPr>
          <w:rFonts w:ascii="Calibri" w:hAnsi="Calibri" w:cs="RxdjkvRlwhxjWqqffnAdvTT5ada87cc"/>
          <w:color w:val="000000"/>
        </w:rPr>
        <w:t>ESF</w:t>
      </w:r>
      <w:r w:rsidRPr="00B66B75">
        <w:rPr>
          <w:rFonts w:ascii="Calibri" w:hAnsi="宋体" w:cs="RxdjkvRlwhxjWqqffnAdvTT5ada87cc"/>
          <w:color w:val="000000"/>
        </w:rPr>
        <w:t>扩展趋势所示。该图说明了</w:t>
      </w:r>
      <w:r w:rsidRPr="00B66B75">
        <w:rPr>
          <w:rFonts w:ascii="Calibri" w:hAnsi="Calibri" w:cs="RxdjkvRlwhxjWqqffnAdvTT5ada87cc"/>
          <w:color w:val="000000"/>
        </w:rPr>
        <w:t>SuperFlash</w:t>
      </w:r>
      <w:r w:rsidRPr="00B66B75">
        <w:rPr>
          <w:rFonts w:ascii="Calibri" w:hAnsi="宋体" w:cs="RxdjkvRlwhxjWqqffnAdvTT5ada87cc"/>
          <w:color w:val="000000"/>
        </w:rPr>
        <w:t>存储器在编程和擦除状态之间存储电子的扩展趋势。在</w:t>
      </w:r>
      <w:r w:rsidRPr="00B66B75">
        <w:rPr>
          <w:rFonts w:ascii="Calibri" w:hAnsi="Calibri" w:cs="RxdjkvRlwhxjWqqffnAdvTT5ada87cc"/>
          <w:color w:val="000000"/>
        </w:rPr>
        <w:t>28</w:t>
      </w:r>
      <w:r w:rsidRPr="00B66B75">
        <w:rPr>
          <w:rFonts w:ascii="Calibri" w:hAnsi="宋体" w:cs="RxdjkvRlwhxjWqqffnAdvTT5ada87cc"/>
          <w:color w:val="000000"/>
        </w:rPr>
        <w:t>纳米技术节点，</w:t>
      </w:r>
      <w:r w:rsidRPr="00B66B75">
        <w:rPr>
          <w:rFonts w:ascii="Calibri" w:hAnsi="Calibri" w:cs="RxdjkvRlwhxjWqqffnAdvTT5ada87cc"/>
          <w:color w:val="000000"/>
        </w:rPr>
        <w:t>ESF3</w:t>
      </w:r>
      <w:r w:rsidRPr="00B66B75">
        <w:rPr>
          <w:rFonts w:ascii="Calibri" w:hAnsi="宋体" w:cs="RxdjkvRlwhxjWqqffnAdvTT5ada87cc"/>
          <w:color w:val="000000"/>
        </w:rPr>
        <w:t>单元中的编程状态和擦除状态相差近</w:t>
      </w:r>
      <w:r w:rsidRPr="00B66B75">
        <w:rPr>
          <w:rFonts w:ascii="Calibri" w:hAnsi="Calibri" w:cs="RxdjkvRlwhxjWqqffnAdvTT5ada87cc"/>
          <w:color w:val="000000"/>
        </w:rPr>
        <w:t>1000</w:t>
      </w:r>
      <w:r w:rsidRPr="00B66B75">
        <w:rPr>
          <w:rFonts w:ascii="Calibri" w:hAnsi="宋体" w:cs="RxdjkvRlwhxjWqqffnAdvTT5ada87cc"/>
          <w:color w:val="000000"/>
        </w:rPr>
        <w:t>个电子。编程状态和擦除状态之间的耦合门</w:t>
      </w:r>
      <w:r w:rsidRPr="00B66B75">
        <w:rPr>
          <w:rFonts w:ascii="Calibri" w:hAnsi="Calibri" w:cs="RxdjkvRlwhxjWqqffnAdvTT5ada87cc"/>
          <w:color w:val="000000"/>
        </w:rPr>
        <w:t>(CG)</w:t>
      </w:r>
      <w:r w:rsidRPr="00B66B75">
        <w:rPr>
          <w:rFonts w:ascii="Calibri" w:hAnsi="宋体" w:cs="RxdjkvRlwhxjWqqffnAdvTT5ada87cc"/>
          <w:color w:val="000000"/>
        </w:rPr>
        <w:t>阈值电压</w:t>
      </w:r>
      <w:r w:rsidRPr="00B66B75">
        <w:rPr>
          <w:rFonts w:ascii="Calibri" w:hAnsi="Calibri" w:cs="RxdjkvRlwhxjWqqffnAdvTT5ada87cc"/>
          <w:color w:val="000000"/>
        </w:rPr>
        <w:t>(VT)delta</w:t>
      </w:r>
      <w:r w:rsidRPr="00B66B75">
        <w:rPr>
          <w:rFonts w:ascii="Calibri" w:hAnsi="宋体" w:cs="RxdjkvRlwhxjWqqffnAdvTT5ada87cc"/>
          <w:color w:val="000000"/>
        </w:rPr>
        <w:t>超过</w:t>
      </w:r>
      <w:r w:rsidRPr="00B66B75">
        <w:rPr>
          <w:rFonts w:ascii="Calibri" w:hAnsi="Calibri" w:cs="RxdjkvRlwhxjWqqffnAdvTT5ada87cc"/>
          <w:color w:val="000000"/>
        </w:rPr>
        <w:t>10V</w:t>
      </w:r>
      <w:r w:rsidRPr="00B66B75">
        <w:rPr>
          <w:rFonts w:ascii="Calibri" w:hAnsi="宋体" w:cs="RxdjkvRlwhxjWqqffnAdvTT5ada87cc"/>
          <w:color w:val="000000"/>
        </w:rPr>
        <w:t>。</w:t>
      </w:r>
      <w:r w:rsidRPr="00B66B75">
        <w:rPr>
          <w:rFonts w:ascii="Calibri" w:hAnsi="Calibri" w:cs="RxdjkvRlwhxjWqqffnAdvTT5ada87cc"/>
          <w:color w:val="000000"/>
        </w:rPr>
        <w:t xml:space="preserve"> </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除了在编程状态和擦除状态之间有较大的操作窗口外，</w:t>
      </w:r>
      <w:r>
        <w:rPr>
          <w:rFonts w:ascii="Calibri" w:hAnsi="宋体" w:cs="RxdjkvRlwhxjWqqffnAdvTT5ada87cc"/>
          <w:color w:val="000000"/>
        </w:rPr>
        <w:t>分裂栅</w:t>
      </w:r>
      <w:r w:rsidRPr="00B66B75">
        <w:rPr>
          <w:rFonts w:ascii="Calibri" w:hAnsi="Calibri" w:cs="RxdjkvRlwhxjWqqffnAdvTT5ada87cc"/>
          <w:color w:val="000000"/>
        </w:rPr>
        <w:t>ESF3</w:t>
      </w:r>
      <w:r w:rsidRPr="00B66B75">
        <w:rPr>
          <w:rFonts w:ascii="Calibri" w:hAnsi="宋体" w:cs="RxdjkvRlwhxjWqqffnAdvTT5ada87cc"/>
          <w:color w:val="000000"/>
        </w:rPr>
        <w:t>存储单元还可以为读取操作提供可扩展的电源电压，低至逻辑电源（</w:t>
      </w:r>
      <w:r w:rsidRPr="00B66B75">
        <w:rPr>
          <w:rFonts w:ascii="Calibri" w:hAnsi="Calibri" w:cs="RxdjkvRlwhxjWqqffnAdvTT5ada87cc"/>
          <w:color w:val="000000"/>
        </w:rPr>
        <w:t>1.1 V</w:t>
      </w:r>
      <w:r w:rsidRPr="00B66B75">
        <w:rPr>
          <w:rFonts w:ascii="Calibri" w:hAnsi="宋体" w:cs="RxdjkvRlwhxjWqqffnAdvTT5ada87cc"/>
          <w:color w:val="000000"/>
        </w:rPr>
        <w:t>），从而使其成为需要高性能、高可靠性和低功耗解决方案的汽车应用的最佳解决方案。</w:t>
      </w:r>
      <w:r w:rsidRPr="00B66B75">
        <w:rPr>
          <w:rFonts w:ascii="Calibri" w:hAnsi="Calibri" w:cs="RxdjkvRlwhxjWqqffnAdvTT5ada87cc"/>
          <w:color w:val="000000"/>
        </w:rPr>
        <w:t xml:space="preserve"> </w:t>
      </w:r>
    </w:p>
    <w:p w:rsidR="00327A78" w:rsidRPr="00B66B75" w:rsidRDefault="0031111A" w:rsidP="00CA2BAD">
      <w:pPr>
        <w:spacing w:beforeLines="50" w:afterLines="50"/>
        <w:ind w:firstLineChars="200" w:firstLine="480"/>
        <w:rPr>
          <w:rFonts w:ascii="Calibri" w:hAnsi="Calibri" w:cs="RxdjkvRlwhxjWqqffnAdvTT5ada87cc"/>
          <w:color w:val="000000"/>
        </w:rPr>
      </w:pPr>
      <w:r>
        <w:rPr>
          <w:rFonts w:ascii="Calibri" w:hAnsi="宋体" w:cs="RxdjkvRlwhxjWqqffnAdvTT5ada87cc"/>
          <w:color w:val="000000"/>
        </w:rPr>
        <w:fldChar w:fldCharType="begin"/>
      </w:r>
      <w:r w:rsidR="001D22A6">
        <w:rPr>
          <w:rFonts w:ascii="Calibri" w:hAnsi="宋体" w:cs="RxdjkvRlwhxjWqqffnAdvTT5ada87cc"/>
          <w:color w:val="000000"/>
        </w:rPr>
        <w:instrText xml:space="preserve"> REF _Ref104908784 \h </w:instrText>
      </w:r>
      <w:r>
        <w:rPr>
          <w:rFonts w:ascii="Calibri" w:hAnsi="宋体" w:cs="RxdjkvRlwhxjWqqffnAdvTT5ada87cc"/>
          <w:color w:val="000000"/>
        </w:rPr>
      </w:r>
      <w:r>
        <w:rPr>
          <w:rFonts w:ascii="Calibri" w:hAnsi="宋体" w:cs="RxdjkvRlwhxjWqqffnAdvTT5ada87cc"/>
          <w:color w:val="000000"/>
        </w:rPr>
        <w:fldChar w:fldCharType="separate"/>
      </w:r>
      <w:r w:rsidR="00961080">
        <w:rPr>
          <w:rFonts w:hint="eastAsia"/>
        </w:rPr>
        <w:t>图</w:t>
      </w:r>
      <w:r w:rsidR="00961080">
        <w:rPr>
          <w:noProof/>
        </w:rPr>
        <w:t>2</w:t>
      </w:r>
      <w:r w:rsidR="00961080">
        <w:noBreakHyphen/>
      </w:r>
      <w:r w:rsidR="00961080">
        <w:rPr>
          <w:noProof/>
        </w:rPr>
        <w:t>1</w:t>
      </w:r>
      <w:r>
        <w:rPr>
          <w:rFonts w:ascii="Calibri" w:hAnsi="宋体" w:cs="RxdjkvRlwhxjWqqffnAdvTT5ada87cc"/>
          <w:color w:val="000000"/>
        </w:rPr>
        <w:fldChar w:fldCharType="end"/>
      </w:r>
      <w:r w:rsidR="00327A78" w:rsidRPr="00B66B75">
        <w:rPr>
          <w:rFonts w:ascii="Calibri" w:hAnsi="Calibri" w:cs="RxdjkvRlwhxjWqqffnAdvTT5ada87cc"/>
          <w:color w:val="000000"/>
        </w:rPr>
        <w:t>b</w:t>
      </w:r>
      <w:r w:rsidR="00327A78" w:rsidRPr="00B66B75">
        <w:rPr>
          <w:rFonts w:ascii="Calibri" w:hAnsi="宋体" w:cs="RxdjkvRlwhxjWqqffnAdvTT5ada87cc"/>
          <w:color w:val="000000"/>
        </w:rPr>
        <w:t>总结了</w:t>
      </w:r>
      <w:r w:rsidR="00327A78" w:rsidRPr="00B66B75">
        <w:rPr>
          <w:rFonts w:ascii="Calibri" w:hAnsi="Calibri" w:cs="RxdjkvRlwhxjWqqffnAdvTT5ada87cc"/>
          <w:color w:val="000000"/>
        </w:rPr>
        <w:t>ESF3</w:t>
      </w:r>
      <w:r w:rsidR="00327A78" w:rsidRPr="00B66B75">
        <w:rPr>
          <w:rFonts w:ascii="Calibri" w:hAnsi="宋体" w:cs="RxdjkvRlwhxjWqqffnAdvTT5ada87cc"/>
          <w:color w:val="000000"/>
        </w:rPr>
        <w:t>阵列中关键的程序干扰（</w:t>
      </w:r>
      <w:r w:rsidR="00327A78" w:rsidRPr="00B66B75">
        <w:rPr>
          <w:rFonts w:ascii="Calibri" w:hAnsi="Calibri" w:cs="RxdjkvRlwhxjWqqffnAdvTT5ada87cc"/>
          <w:color w:val="000000"/>
        </w:rPr>
        <w:t>PD</w:t>
      </w:r>
      <w:r w:rsidR="00327A78" w:rsidRPr="00B66B75">
        <w:rPr>
          <w:rFonts w:ascii="Calibri" w:hAnsi="宋体" w:cs="RxdjkvRlwhxjWqqffnAdvTT5ada87cc"/>
          <w:color w:val="000000"/>
        </w:rPr>
        <w:t>）机制。以一个由</w:t>
      </w:r>
      <w:r w:rsidR="00327A78" w:rsidRPr="00B66B75">
        <w:rPr>
          <w:rFonts w:ascii="Calibri" w:hAnsi="Calibri" w:cs="RxdjkvRlwhxjWqqffnAdvTT5ada87cc"/>
          <w:color w:val="000000"/>
        </w:rPr>
        <w:t>8</w:t>
      </w:r>
      <w:r w:rsidR="00327A78" w:rsidRPr="00B66B75">
        <w:rPr>
          <w:rFonts w:ascii="Calibri" w:hAnsi="宋体" w:cs="RxdjkvRlwhxjWqqffnAdvTT5ada87cc"/>
          <w:color w:val="000000"/>
        </w:rPr>
        <w:t>行</w:t>
      </w:r>
      <w:r w:rsidR="00327A78" w:rsidRPr="00B66B75">
        <w:rPr>
          <w:rFonts w:ascii="Calibri" w:hAnsi="Calibri" w:cs="RxdjkvRlwhxjWqqffnAdvTT5ada87cc"/>
          <w:color w:val="000000"/>
        </w:rPr>
        <w:t>4096</w:t>
      </w:r>
      <w:r w:rsidR="00327A78" w:rsidRPr="00B66B75">
        <w:rPr>
          <w:rFonts w:ascii="Calibri" w:hAnsi="宋体" w:cs="RxdjkvRlwhxjWqqffnAdvTT5ada87cc"/>
          <w:color w:val="000000"/>
        </w:rPr>
        <w:t>列组成的</w:t>
      </w:r>
      <w:r w:rsidR="00327A78" w:rsidRPr="00B66B75">
        <w:rPr>
          <w:rFonts w:ascii="Calibri" w:hAnsi="Calibri" w:cs="RxdjkvRlwhxjWqqffnAdvTT5ada87cc"/>
          <w:color w:val="000000"/>
        </w:rPr>
        <w:t>4KB</w:t>
      </w:r>
      <w:r w:rsidR="00327A78" w:rsidRPr="00B66B75">
        <w:rPr>
          <w:rFonts w:ascii="Calibri" w:hAnsi="宋体" w:cs="RxdjkvRlwhxjWqqffnAdvTT5ada87cc"/>
          <w:color w:val="000000"/>
        </w:rPr>
        <w:t>扇区为例，介绍了典型的</w:t>
      </w:r>
      <w:r w:rsidR="00327A78" w:rsidRPr="00B66B75">
        <w:rPr>
          <w:rFonts w:ascii="Calibri" w:hAnsi="Calibri" w:cs="RxdjkvRlwhxjWqqffnAdvTT5ada87cc"/>
          <w:color w:val="000000"/>
        </w:rPr>
        <w:t>PD</w:t>
      </w:r>
      <w:r w:rsidR="00327A78" w:rsidRPr="00B66B75">
        <w:rPr>
          <w:rFonts w:ascii="Calibri" w:hAnsi="宋体" w:cs="RxdjkvRlwhxjWqqffnAdvTT5ada87cc"/>
          <w:color w:val="000000"/>
        </w:rPr>
        <w:t>条件。</w:t>
      </w:r>
      <w:r w:rsidR="00327A78" w:rsidRPr="00B66B75">
        <w:rPr>
          <w:rFonts w:ascii="Calibri" w:hAnsi="Calibri" w:cs="RxdjkvRlwhxjWqqffnAdvTT5ada87cc"/>
          <w:color w:val="000000"/>
        </w:rPr>
        <w:t>ESF3</w:t>
      </w:r>
      <w:r w:rsidR="00327A78" w:rsidRPr="00B66B75">
        <w:rPr>
          <w:rFonts w:ascii="Calibri" w:hAnsi="宋体" w:cs="RxdjkvRlwhxjWqqffnAdvTT5ada87cc"/>
          <w:color w:val="000000"/>
        </w:rPr>
        <w:t>阵列结构避免或有效抑制了由通过选择门</w:t>
      </w:r>
      <w:r w:rsidR="00327A78" w:rsidRPr="00B66B75">
        <w:rPr>
          <w:rFonts w:ascii="Calibri" w:hAnsi="Calibri" w:cs="RxdjkvRlwhxjWqqffnAdvTT5ada87cc"/>
          <w:color w:val="000000"/>
        </w:rPr>
        <w:t>(SG)</w:t>
      </w:r>
      <w:r w:rsidR="00327A78" w:rsidRPr="00B66B75">
        <w:rPr>
          <w:rFonts w:ascii="Calibri" w:hAnsi="宋体" w:cs="RxdjkvRlwhxjWqqffnAdvTT5ada87cc"/>
          <w:color w:val="000000"/>
        </w:rPr>
        <w:t>晶体管的亚阈值电流</w:t>
      </w:r>
      <w:r w:rsidR="00327A78" w:rsidRPr="00B66B75">
        <w:rPr>
          <w:rFonts w:ascii="Calibri" w:hAnsi="Calibri" w:cs="RxdjkvRlwhxjWqqffnAdvTT5ada87cc"/>
          <w:color w:val="000000"/>
        </w:rPr>
        <w:t>(</w:t>
      </w:r>
      <w:r w:rsidR="00327A78" w:rsidRPr="00B66B75">
        <w:rPr>
          <w:rFonts w:ascii="Calibri" w:hAnsi="宋体" w:cs="RxdjkvRlwhxjWqqffnAdvTT5ada87cc"/>
          <w:color w:val="000000"/>
        </w:rPr>
        <w:t>机制</w:t>
      </w:r>
      <w:r w:rsidR="00327A78" w:rsidRPr="00B66B75">
        <w:rPr>
          <w:rFonts w:ascii="Calibri" w:hAnsi="Calibri" w:cs="RxdjkvRlwhxjWqqffnAdvTT5ada87cc"/>
          <w:color w:val="000000"/>
        </w:rPr>
        <w:t>4)</w:t>
      </w:r>
      <w:r w:rsidR="00327A78" w:rsidRPr="00B66B75">
        <w:rPr>
          <w:rFonts w:ascii="Calibri" w:hAnsi="宋体" w:cs="RxdjkvRlwhxjWqqffnAdvTT5ada87cc"/>
          <w:color w:val="000000"/>
        </w:rPr>
        <w:t>、通过</w:t>
      </w:r>
      <w:r w:rsidR="00327A78" w:rsidRPr="00B66B75">
        <w:rPr>
          <w:rFonts w:ascii="Calibri" w:hAnsi="Calibri" w:cs="RxdjkvRlwhxjWqqffnAdvTT5ada87cc"/>
          <w:color w:val="000000"/>
        </w:rPr>
        <w:t>FG-SG</w:t>
      </w:r>
      <w:r w:rsidR="00327A78" w:rsidRPr="00B66B75">
        <w:rPr>
          <w:rFonts w:ascii="Calibri" w:hAnsi="宋体" w:cs="RxdjkvRlwhxjWqqffnAdvTT5ada87cc"/>
          <w:color w:val="000000"/>
        </w:rPr>
        <w:t>隔离的漏电</w:t>
      </w:r>
      <w:r w:rsidR="00327A78" w:rsidRPr="00B66B75">
        <w:rPr>
          <w:rFonts w:ascii="Calibri" w:hAnsi="Calibri" w:cs="RxdjkvRlwhxjWqqffnAdvTT5ada87cc"/>
          <w:color w:val="000000"/>
        </w:rPr>
        <w:t>(</w:t>
      </w:r>
      <w:r w:rsidR="00327A78" w:rsidRPr="00B66B75">
        <w:rPr>
          <w:rFonts w:ascii="Calibri" w:hAnsi="宋体" w:cs="RxdjkvRlwhxjWqqffnAdvTT5ada87cc"/>
          <w:color w:val="000000"/>
        </w:rPr>
        <w:t>机制</w:t>
      </w:r>
      <w:r w:rsidR="00327A78" w:rsidRPr="00B66B75">
        <w:rPr>
          <w:rFonts w:ascii="Calibri" w:hAnsi="Calibri" w:cs="RxdjkvRlwhxjWqqffnAdvTT5ada87cc"/>
          <w:color w:val="000000"/>
        </w:rPr>
        <w:t>5)</w:t>
      </w:r>
      <w:r w:rsidR="00327A78" w:rsidRPr="00B66B75">
        <w:rPr>
          <w:rFonts w:ascii="Calibri" w:hAnsi="宋体" w:cs="RxdjkvRlwhxjWqqffnAdvTT5ada87cc"/>
          <w:color w:val="000000"/>
        </w:rPr>
        <w:t>以及源区的冲击电离</w:t>
      </w:r>
      <w:r w:rsidR="00327A78" w:rsidRPr="00B66B75">
        <w:rPr>
          <w:rFonts w:ascii="Calibri" w:hAnsi="Calibri" w:cs="RxdjkvRlwhxjWqqffnAdvTT5ada87cc"/>
          <w:color w:val="000000"/>
        </w:rPr>
        <w:t>(</w:t>
      </w:r>
      <w:r w:rsidR="00327A78" w:rsidRPr="00B66B75">
        <w:rPr>
          <w:rFonts w:ascii="Calibri" w:hAnsi="宋体" w:cs="RxdjkvRlwhxjWqqffnAdvTT5ada87cc"/>
          <w:color w:val="000000"/>
        </w:rPr>
        <w:t>机制</w:t>
      </w:r>
      <w:r w:rsidR="00327A78" w:rsidRPr="00B66B75">
        <w:rPr>
          <w:rFonts w:ascii="Calibri" w:hAnsi="Calibri" w:cs="RxdjkvRlwhxjWqqffnAdvTT5ada87cc"/>
          <w:color w:val="000000"/>
        </w:rPr>
        <w:t>6)</w:t>
      </w:r>
      <w:r w:rsidR="00327A78" w:rsidRPr="00B66B75">
        <w:rPr>
          <w:rFonts w:ascii="Calibri" w:hAnsi="宋体" w:cs="RxdjkvRlwhxjWqqffnAdvTT5ada87cc"/>
          <w:color w:val="000000"/>
        </w:rPr>
        <w:t>引发的</w:t>
      </w:r>
      <w:r w:rsidR="00327A78" w:rsidRPr="00B66B75">
        <w:rPr>
          <w:rFonts w:ascii="Calibri" w:hAnsi="Calibri" w:cs="RxdjkvRlwhxjWqqffnAdvTT5ada87cc"/>
          <w:color w:val="000000"/>
        </w:rPr>
        <w:t>PD</w:t>
      </w:r>
      <w:r w:rsidR="00327A78" w:rsidRPr="00B66B75">
        <w:rPr>
          <w:rFonts w:ascii="Calibri" w:hAnsi="宋体" w:cs="RxdjkvRlwhxjWqqffnAdvTT5ada87cc"/>
          <w:color w:val="000000"/>
        </w:rPr>
        <w:t>。</w:t>
      </w:r>
      <w:r w:rsidR="00327A78" w:rsidRPr="00B66B75">
        <w:rPr>
          <w:rFonts w:ascii="Calibri" w:hAnsi="Calibri" w:cs="RxdjkvRlwhxjWqqffnAdvTT5ada87cc"/>
          <w:color w:val="000000"/>
        </w:rPr>
        <w:t>ESF3</w:t>
      </w:r>
      <w:r w:rsidR="00327A78" w:rsidRPr="00B66B75">
        <w:rPr>
          <w:rFonts w:ascii="Calibri" w:hAnsi="宋体" w:cs="RxdjkvRlwhxjWqqffnAdvTT5ada87cc"/>
          <w:color w:val="000000"/>
        </w:rPr>
        <w:t>技术对这些基本的</w:t>
      </w:r>
      <w:r w:rsidR="00327A78" w:rsidRPr="00B66B75">
        <w:rPr>
          <w:rFonts w:ascii="Calibri" w:hAnsi="Calibri" w:cs="RxdjkvRlwhxjWqqffnAdvTT5ada87cc"/>
          <w:color w:val="000000"/>
        </w:rPr>
        <w:t>PD</w:t>
      </w:r>
      <w:r w:rsidR="00327A78" w:rsidRPr="00B66B75">
        <w:rPr>
          <w:rFonts w:ascii="Calibri" w:hAnsi="宋体" w:cs="RxdjkvRlwhxjWqqffnAdvTT5ada87cc"/>
          <w:color w:val="000000"/>
        </w:rPr>
        <w:t>机制的免疫力以前已经被强调和描述过。</w:t>
      </w:r>
    </w:p>
    <w:p w:rsidR="00327A78" w:rsidRDefault="0031111A" w:rsidP="00CA2BAD">
      <w:pPr>
        <w:spacing w:beforeLines="50" w:afterLines="50"/>
        <w:ind w:firstLineChars="200" w:firstLine="480"/>
        <w:rPr>
          <w:rFonts w:ascii="Calibri" w:hAnsi="Calibri" w:cs="RxdjkvRlwhxjWqqffnAdvTT5ada87cc"/>
          <w:color w:val="000000"/>
        </w:rPr>
      </w:pPr>
      <w:r>
        <w:rPr>
          <w:rFonts w:ascii="Calibri" w:hAnsi="宋体" w:cs="RxdjkvRlwhxjWqqffnAdvTT5ada87cc"/>
          <w:color w:val="000000"/>
        </w:rPr>
        <w:fldChar w:fldCharType="begin"/>
      </w:r>
      <w:r w:rsidR="001D22A6">
        <w:rPr>
          <w:rFonts w:ascii="Calibri" w:hAnsi="宋体" w:cs="RxdjkvRlwhxjWqqffnAdvTT5ada87cc"/>
          <w:color w:val="000000"/>
        </w:rPr>
        <w:instrText xml:space="preserve"> REF _Ref104908784 \h </w:instrText>
      </w:r>
      <w:r>
        <w:rPr>
          <w:rFonts w:ascii="Calibri" w:hAnsi="宋体" w:cs="RxdjkvRlwhxjWqqffnAdvTT5ada87cc"/>
          <w:color w:val="000000"/>
        </w:rPr>
      </w:r>
      <w:r>
        <w:rPr>
          <w:rFonts w:ascii="Calibri" w:hAnsi="宋体" w:cs="RxdjkvRlwhxjWqqffnAdvTT5ada87cc"/>
          <w:color w:val="000000"/>
        </w:rPr>
        <w:fldChar w:fldCharType="separate"/>
      </w:r>
      <w:r w:rsidR="00961080">
        <w:rPr>
          <w:rFonts w:hint="eastAsia"/>
        </w:rPr>
        <w:t>图</w:t>
      </w:r>
      <w:r w:rsidR="00961080">
        <w:rPr>
          <w:noProof/>
        </w:rPr>
        <w:t>2</w:t>
      </w:r>
      <w:r w:rsidR="00961080">
        <w:noBreakHyphen/>
      </w:r>
      <w:r w:rsidR="00961080">
        <w:rPr>
          <w:noProof/>
        </w:rPr>
        <w:t>1</w:t>
      </w:r>
      <w:r>
        <w:rPr>
          <w:rFonts w:ascii="Calibri" w:hAnsi="宋体" w:cs="RxdjkvRlwhxjWqqffnAdvTT5ada87cc"/>
          <w:color w:val="000000"/>
        </w:rPr>
        <w:fldChar w:fldCharType="end"/>
      </w:r>
      <w:r w:rsidR="00327A78" w:rsidRPr="00B66B75">
        <w:rPr>
          <w:rFonts w:ascii="Calibri" w:hAnsi="Calibri" w:cs="RxdjkvRlwhxjWqqffnAdvTT5ada87cc"/>
          <w:color w:val="000000"/>
        </w:rPr>
        <w:t>c</w:t>
      </w:r>
      <w:r w:rsidR="00327A78" w:rsidRPr="00B66B75">
        <w:rPr>
          <w:rFonts w:ascii="Calibri" w:hAnsi="宋体" w:cs="RxdjkvRlwhxjWqqffnAdvTT5ada87cc"/>
          <w:color w:val="000000"/>
        </w:rPr>
        <w:t>表示基于</w:t>
      </w:r>
      <w:r w:rsidR="00327A78" w:rsidRPr="00B66B75">
        <w:rPr>
          <w:rFonts w:ascii="Calibri" w:hAnsi="Calibri" w:cs="RxdjkvRlwhxjWqqffnAdvTT5ada87cc"/>
          <w:color w:val="000000"/>
        </w:rPr>
        <w:t>40</w:t>
      </w:r>
      <w:r w:rsidR="00327A78" w:rsidRPr="00B66B75">
        <w:rPr>
          <w:rFonts w:ascii="Calibri" w:hAnsi="宋体" w:cs="RxdjkvRlwhxjWqqffnAdvTT5ada87cc"/>
          <w:color w:val="000000"/>
        </w:rPr>
        <w:t>纳米技术节点的</w:t>
      </w:r>
      <w:r w:rsidR="00327A78" w:rsidRPr="00B66B75">
        <w:rPr>
          <w:rFonts w:ascii="Calibri" w:hAnsi="Calibri" w:cs="RxdjkvRlwhxjWqqffnAdvTT5ada87cc"/>
          <w:color w:val="000000"/>
        </w:rPr>
        <w:t>ESF3</w:t>
      </w:r>
      <w:r w:rsidR="00327A78" w:rsidRPr="00B66B75">
        <w:rPr>
          <w:rFonts w:ascii="Calibri" w:hAnsi="宋体" w:cs="RxdjkvRlwhxjWqqffnAdvTT5ada87cc"/>
          <w:color w:val="000000"/>
        </w:rPr>
        <w:t>技术的</w:t>
      </w:r>
      <w:r w:rsidR="00327A78" w:rsidRPr="00B66B75">
        <w:rPr>
          <w:rFonts w:ascii="Calibri" w:hAnsi="Calibri" w:cs="RxdjkvRlwhxjWqqffnAdvTT5ada87cc"/>
          <w:color w:val="000000"/>
        </w:rPr>
        <w:t>4</w:t>
      </w:r>
      <w:r w:rsidR="00327A78" w:rsidRPr="00B66B75">
        <w:rPr>
          <w:rFonts w:ascii="Calibri" w:hAnsi="宋体" w:cs="RxdjkvRlwhxjWqqffnAdvTT5ada87cc"/>
          <w:color w:val="000000"/>
        </w:rPr>
        <w:t>兆字节阵列的程序干扰分布。</w:t>
      </w:r>
      <w:r w:rsidR="00327A78" w:rsidRPr="00B66B75">
        <w:rPr>
          <w:rFonts w:ascii="Calibri" w:hAnsi="Calibri" w:cs="RxdjkvRlwhxjWqqffnAdvTT5ada87cc"/>
          <w:color w:val="000000"/>
        </w:rPr>
        <w:t>40</w:t>
      </w:r>
      <w:r w:rsidR="00327A78" w:rsidRPr="00B66B75">
        <w:rPr>
          <w:rFonts w:ascii="Calibri" w:hAnsi="宋体" w:cs="RxdjkvRlwhxjWqqffnAdvTT5ada87cc"/>
          <w:color w:val="000000"/>
        </w:rPr>
        <w:t>纳米技术节点的</w:t>
      </w:r>
      <w:r w:rsidR="00327A78" w:rsidRPr="00B66B75">
        <w:rPr>
          <w:rFonts w:ascii="Calibri" w:hAnsi="Calibri" w:cs="RxdjkvRlwhxjWqqffnAdvTT5ada87cc"/>
          <w:color w:val="000000"/>
        </w:rPr>
        <w:t>ESF3</w:t>
      </w:r>
      <w:r w:rsidR="00327A78" w:rsidRPr="00B66B75">
        <w:rPr>
          <w:rFonts w:ascii="Calibri" w:hAnsi="宋体" w:cs="RxdjkvRlwhxjWqqffnAdvTT5ada87cc"/>
          <w:color w:val="000000"/>
        </w:rPr>
        <w:t>单元在</w:t>
      </w:r>
      <w:r w:rsidR="00327A78" w:rsidRPr="00B66B75">
        <w:rPr>
          <w:rFonts w:ascii="Calibri" w:hAnsi="Calibri" w:cs="HkjhhyRcsgwpMlgwrnAdvTTdf37bfe4"/>
          <w:color w:val="000000"/>
        </w:rPr>
        <w:t>-</w:t>
      </w:r>
      <w:r w:rsidR="00327A78" w:rsidRPr="00B66B75">
        <w:rPr>
          <w:rFonts w:ascii="Calibri" w:hAnsi="Calibri" w:cs="RxdjkvRlwhxjWqqffnAdvTT5ada87cc"/>
          <w:color w:val="000000"/>
        </w:rPr>
        <w:t>45</w:t>
      </w:r>
      <w:r w:rsidR="00327A78" w:rsidRPr="00B66B75">
        <w:rPr>
          <w:rFonts w:ascii="Calibri" w:hAnsi="宋体" w:cs="RxdjkvRlwhxjWqqffnAdvTT5ada87cc"/>
          <w:color w:val="000000"/>
        </w:rPr>
        <w:t>至</w:t>
      </w:r>
      <w:r w:rsidR="00327A78" w:rsidRPr="00B66B75">
        <w:rPr>
          <w:rFonts w:ascii="Calibri" w:hAnsi="Calibri" w:cs="RxdjkvRlwhxjWqqffnAdvTT5ada87cc"/>
          <w:color w:val="000000"/>
        </w:rPr>
        <w:t>175</w:t>
      </w:r>
      <w:r w:rsidR="00327A78" w:rsidRPr="00B66B75">
        <w:rPr>
          <w:rFonts w:ascii="宋体" w:hAnsi="宋体" w:cs="RxdjkvRlwhxjWqqffnAdvTT5ada87cc"/>
          <w:color w:val="000000"/>
        </w:rPr>
        <w:t>℃</w:t>
      </w:r>
      <w:r w:rsidR="00327A78" w:rsidRPr="00B66B75">
        <w:rPr>
          <w:rFonts w:ascii="Calibri" w:hAnsi="宋体" w:cs="RxdjkvRlwhxjWqqffnAdvTT5ada87cc"/>
          <w:color w:val="000000"/>
        </w:rPr>
        <w:t>的宽结温范围内提供了良好的抗程序干扰能力。图中的编程和程序干扰条件与</w:t>
      </w:r>
      <w:r>
        <w:rPr>
          <w:rFonts w:ascii="Calibri" w:hAnsi="宋体" w:cs="RxdjkvRlwhxjWqqffnAdvTT5ada87cc"/>
          <w:color w:val="000000"/>
        </w:rPr>
        <w:fldChar w:fldCharType="begin"/>
      </w:r>
      <w:r w:rsidR="001D22A6">
        <w:rPr>
          <w:rFonts w:ascii="Calibri" w:hAnsi="宋体" w:cs="RxdjkvRlwhxjWqqffnAdvTT5ada87cc"/>
          <w:color w:val="000000"/>
        </w:rPr>
        <w:instrText xml:space="preserve"> REF _Ref104908784 \h </w:instrText>
      </w:r>
      <w:r>
        <w:rPr>
          <w:rFonts w:ascii="Calibri" w:hAnsi="宋体" w:cs="RxdjkvRlwhxjWqqffnAdvTT5ada87cc"/>
          <w:color w:val="000000"/>
        </w:rPr>
      </w:r>
      <w:r>
        <w:rPr>
          <w:rFonts w:ascii="Calibri" w:hAnsi="宋体" w:cs="RxdjkvRlwhxjWqqffnAdvTT5ada87cc"/>
          <w:color w:val="000000"/>
        </w:rPr>
        <w:fldChar w:fldCharType="separate"/>
      </w:r>
      <w:r w:rsidR="00961080">
        <w:rPr>
          <w:rFonts w:hint="eastAsia"/>
        </w:rPr>
        <w:t>图</w:t>
      </w:r>
      <w:r w:rsidR="00961080">
        <w:rPr>
          <w:noProof/>
        </w:rPr>
        <w:t>2</w:t>
      </w:r>
      <w:r w:rsidR="00961080">
        <w:noBreakHyphen/>
      </w:r>
      <w:r w:rsidR="00961080">
        <w:rPr>
          <w:noProof/>
        </w:rPr>
        <w:t>1</w:t>
      </w:r>
      <w:r>
        <w:rPr>
          <w:rFonts w:ascii="Calibri" w:hAnsi="宋体" w:cs="RxdjkvRlwhxjWqqffnAdvTT5ada87cc"/>
          <w:color w:val="000000"/>
        </w:rPr>
        <w:fldChar w:fldCharType="end"/>
      </w:r>
      <w:r w:rsidR="00327A78" w:rsidRPr="00B66B75">
        <w:rPr>
          <w:rFonts w:ascii="Calibri" w:hAnsi="Calibri" w:cs="RxdjkvRlwhxjWqqffnAdvTT5ada87cc"/>
          <w:color w:val="000000"/>
        </w:rPr>
        <w:t>b</w:t>
      </w:r>
      <w:r w:rsidR="00327A78" w:rsidRPr="00B66B75">
        <w:rPr>
          <w:rFonts w:ascii="Calibri" w:hAnsi="宋体" w:cs="RxdjkvRlwhxjWqqffnAdvTT5ada87cc"/>
          <w:color w:val="000000"/>
        </w:rPr>
        <w:t>所示相似。在这些测量中，耦合门（</w:t>
      </w:r>
      <w:r w:rsidR="00327A78" w:rsidRPr="00B66B75">
        <w:rPr>
          <w:rFonts w:ascii="Calibri" w:hAnsi="Calibri" w:cs="RxdjkvRlwhxjWqqffnAdvTT5ada87cc"/>
          <w:color w:val="000000"/>
        </w:rPr>
        <w:t>CG</w:t>
      </w:r>
      <w:r w:rsidR="00327A78" w:rsidRPr="00B66B75">
        <w:rPr>
          <w:rFonts w:ascii="Calibri" w:hAnsi="宋体" w:cs="RxdjkvRlwhxjWqqffnAdvTT5ada87cc"/>
          <w:color w:val="000000"/>
        </w:rPr>
        <w:t>）在编程过程中被解码，以尽量减少对未选择行的干扰。从这里的图表可以看出，在</w:t>
      </w:r>
      <w:r w:rsidR="00327A78" w:rsidRPr="00B66B75">
        <w:rPr>
          <w:rFonts w:ascii="Calibri" w:hAnsi="Calibri" w:cs="RxdjkvRlwhxjWqqffnAdvTT5ada87cc"/>
          <w:color w:val="000000"/>
        </w:rPr>
        <w:t>150</w:t>
      </w:r>
      <w:r w:rsidR="00327A78" w:rsidRPr="00B66B75">
        <w:rPr>
          <w:rFonts w:ascii="宋体" w:hAnsi="宋体" w:cs="RxdjkvRlwhxjWqqffnAdvTT5ada87cc"/>
          <w:color w:val="000000"/>
        </w:rPr>
        <w:t>℃</w:t>
      </w:r>
      <w:r w:rsidR="00327A78" w:rsidRPr="00B66B75">
        <w:rPr>
          <w:rFonts w:ascii="Calibri" w:hAnsi="宋体" w:cs="RxdjkvRlwhxjWqqffnAdvTT5ada87cc"/>
          <w:color w:val="000000"/>
        </w:rPr>
        <w:t>下，</w:t>
      </w:r>
      <w:r w:rsidR="00327A78" w:rsidRPr="00B66B75">
        <w:rPr>
          <w:rFonts w:ascii="Calibri" w:hAnsi="Calibri" w:cs="RxdjkvRlwhxjWqqffnAdvTT5ada87cc"/>
          <w:color w:val="000000"/>
        </w:rPr>
        <w:t>4</w:t>
      </w:r>
      <w:r w:rsidR="00327A78" w:rsidRPr="00B66B75">
        <w:rPr>
          <w:rFonts w:ascii="Calibri" w:hAnsi="宋体" w:cs="RxdjkvRlwhxjWqqffnAdvTT5ada87cc"/>
          <w:color w:val="000000"/>
        </w:rPr>
        <w:t>兆位阵列中最快的位的故障时间（</w:t>
      </w:r>
      <w:r w:rsidR="00327A78" w:rsidRPr="00B66B75">
        <w:rPr>
          <w:rFonts w:ascii="Calibri" w:hAnsi="Calibri" w:cs="RxdjkvRlwhxjWqqffnAdvTT5ada87cc"/>
          <w:color w:val="000000"/>
        </w:rPr>
        <w:t>TTF</w:t>
      </w:r>
      <w:r w:rsidR="00327A78" w:rsidRPr="00B66B75">
        <w:rPr>
          <w:rFonts w:ascii="Calibri" w:hAnsi="宋体" w:cs="RxdjkvRlwhxjWqqffnAdvTT5ada87cc"/>
          <w:color w:val="000000"/>
        </w:rPr>
        <w:t>）大约是汽车</w:t>
      </w:r>
      <w:r w:rsidR="00327A78" w:rsidRPr="00B66B75">
        <w:rPr>
          <w:rFonts w:ascii="Calibri" w:hAnsi="Calibri" w:cs="RxdjkvRlwhxjWqqffnAdvTT5ada87cc"/>
          <w:color w:val="000000"/>
        </w:rPr>
        <w:t>MCU</w:t>
      </w:r>
      <w:r w:rsidR="00327A78" w:rsidRPr="00B66B75">
        <w:rPr>
          <w:rFonts w:ascii="Calibri" w:hAnsi="宋体" w:cs="RxdjkvRlwhxjWqqffnAdvTT5ada87cc"/>
          <w:color w:val="000000"/>
        </w:rPr>
        <w:t>产品所需</w:t>
      </w:r>
      <w:r w:rsidR="00327A78" w:rsidRPr="00B66B75">
        <w:rPr>
          <w:rFonts w:ascii="Calibri" w:hAnsi="Calibri" w:cs="RxdjkvRlwhxjWqqffnAdvTT5ada87cc"/>
          <w:color w:val="000000"/>
        </w:rPr>
        <w:t>PD</w:t>
      </w:r>
      <w:r w:rsidR="00327A78" w:rsidRPr="00B66B75">
        <w:rPr>
          <w:rFonts w:ascii="Calibri" w:hAnsi="宋体" w:cs="RxdjkvRlwhxjWqqffnAdvTT5ada87cc"/>
          <w:color w:val="000000"/>
        </w:rPr>
        <w:t>时间的</w:t>
      </w:r>
      <w:r w:rsidR="00327A78" w:rsidRPr="00B66B75">
        <w:rPr>
          <w:rFonts w:ascii="Calibri" w:hAnsi="Calibri" w:cs="RxdjkvRlwhxjWqqffnAdvTT5ada87cc"/>
          <w:color w:val="000000"/>
        </w:rPr>
        <w:t>40</w:t>
      </w:r>
      <w:r w:rsidR="00327A78" w:rsidRPr="00B66B75">
        <w:rPr>
          <w:rFonts w:ascii="Calibri" w:hAnsi="宋体" w:cs="RxdjkvRlwhxjWqqffnAdvTT5ada87cc"/>
          <w:color w:val="000000"/>
        </w:rPr>
        <w:t>倍。</w:t>
      </w:r>
    </w:p>
    <w:p w:rsidR="00327A78" w:rsidRPr="00B66B75" w:rsidRDefault="00327A78" w:rsidP="00CA2BAD">
      <w:pPr>
        <w:spacing w:beforeLines="50" w:afterLines="50"/>
        <w:ind w:firstLineChars="200" w:firstLine="480"/>
        <w:rPr>
          <w:rFonts w:ascii="Calibri" w:hAnsi="Calibri"/>
        </w:rPr>
      </w:pPr>
      <w:r w:rsidRPr="00B66B75">
        <w:rPr>
          <w:rFonts w:ascii="Calibri" w:hAnsi="宋体" w:cs="RxdjkvRlwhxjWqqffnAdvTT5ada87cc"/>
          <w:color w:val="000000"/>
        </w:rPr>
        <w:t>由于更大的亚阈值电流，程序干扰（</w:t>
      </w:r>
      <w:r w:rsidRPr="00B66B75">
        <w:rPr>
          <w:rFonts w:ascii="Calibri" w:hAnsi="Calibri" w:cs="RxdjkvRlwhxjWqqffnAdvTT5ada87cc"/>
          <w:color w:val="000000"/>
        </w:rPr>
        <w:t>PD</w:t>
      </w:r>
      <w:r w:rsidRPr="00B66B75">
        <w:rPr>
          <w:rFonts w:ascii="Calibri" w:hAnsi="宋体" w:cs="RxdjkvRlwhxjWqqffnAdvTT5ada87cc"/>
          <w:color w:val="000000"/>
        </w:rPr>
        <w:t>）在温度升高时变得加速。在</w:t>
      </w:r>
      <w:r w:rsidRPr="00B66B75">
        <w:rPr>
          <w:rFonts w:ascii="Calibri" w:hAnsi="Calibri" w:cs="RxdjkvRlwhxjWqqffnAdvTT5ada87cc"/>
          <w:color w:val="000000"/>
        </w:rPr>
        <w:t>40</w:t>
      </w:r>
      <w:r w:rsidRPr="00B66B75">
        <w:rPr>
          <w:rFonts w:ascii="Calibri" w:hAnsi="宋体" w:cs="RxdjkvRlwhxjWqqffnAdvTT5ada87cc"/>
          <w:color w:val="000000"/>
        </w:rPr>
        <w:t>纳米技术节点的</w:t>
      </w:r>
      <w:r w:rsidRPr="00B66B75">
        <w:rPr>
          <w:rFonts w:ascii="Calibri" w:hAnsi="Calibri" w:cs="RxdjkvRlwhxjWqqffnAdvTT5ada87cc"/>
          <w:color w:val="000000"/>
        </w:rPr>
        <w:t>ESF3</w:t>
      </w:r>
      <w:r w:rsidRPr="00B66B75">
        <w:rPr>
          <w:rFonts w:ascii="Calibri" w:hAnsi="宋体" w:cs="RxdjkvRlwhxjWqqffnAdvTT5ada87cc"/>
          <w:color w:val="000000"/>
        </w:rPr>
        <w:t>中的高温程序干扰（</w:t>
      </w:r>
      <w:r w:rsidRPr="00B66B75">
        <w:rPr>
          <w:rFonts w:ascii="Calibri" w:hAnsi="Calibri" w:cs="RxdjkvRlwhxjWqqffnAdvTT5ada87cc"/>
          <w:color w:val="000000"/>
        </w:rPr>
        <w:t>HTPD</w:t>
      </w:r>
      <w:r w:rsidRPr="00B66B75">
        <w:rPr>
          <w:rFonts w:ascii="Calibri" w:hAnsi="宋体" w:cs="RxdjkvRlwhxjWqqffnAdvTT5ada87cc"/>
          <w:color w:val="000000"/>
        </w:rPr>
        <w:t>）机制被发现与之前的技术节点如</w:t>
      </w:r>
      <w:r w:rsidRPr="00B66B75">
        <w:rPr>
          <w:rFonts w:ascii="Calibri" w:hAnsi="Calibri" w:cs="RxdjkvRlwhxjWqqffnAdvTT5ada87cc"/>
          <w:color w:val="000000"/>
        </w:rPr>
        <w:t>90</w:t>
      </w:r>
      <w:r w:rsidRPr="00B66B75">
        <w:rPr>
          <w:rFonts w:ascii="Calibri" w:hAnsi="宋体" w:cs="RxdjkvRlwhxjWqqffnAdvTT5ada87cc"/>
          <w:color w:val="000000"/>
        </w:rPr>
        <w:t>和</w:t>
      </w:r>
      <w:r w:rsidRPr="00B66B75">
        <w:rPr>
          <w:rFonts w:ascii="Calibri" w:hAnsi="Calibri" w:cs="RxdjkvRlwhxjWqqffnAdvTT5ada87cc"/>
          <w:color w:val="000000"/>
        </w:rPr>
        <w:t>65</w:t>
      </w:r>
      <w:r w:rsidRPr="00B66B75">
        <w:rPr>
          <w:rFonts w:ascii="Calibri" w:hAnsi="宋体" w:cs="RxdjkvRlwhxjWqqffnAdvTT5ada87cc"/>
          <w:color w:val="000000"/>
        </w:rPr>
        <w:t>纳米中</w:t>
      </w:r>
      <w:r w:rsidRPr="00B66B75">
        <w:rPr>
          <w:rFonts w:ascii="Calibri" w:hAnsi="宋体" w:cs="RlfqfbHdldrmFntkxfAdvTT5ada87cc"/>
          <w:color w:val="000000"/>
        </w:rPr>
        <w:t>的机制</w:t>
      </w:r>
      <w:r w:rsidRPr="00B66B75">
        <w:rPr>
          <w:rFonts w:ascii="Calibri" w:hAnsi="宋体" w:cs="RxdjkvRlwhxjWqqffnAdvTT5ada87cc"/>
          <w:color w:val="000000"/>
        </w:rPr>
        <w:t>完全一致。它是由</w:t>
      </w:r>
      <w:r w:rsidRPr="00B66B75">
        <w:rPr>
          <w:rFonts w:ascii="Calibri" w:hAnsi="Calibri" w:cs="RxdjkvRlwhxjWqqffnAdvTT5ada87cc"/>
          <w:color w:val="000000"/>
        </w:rPr>
        <w:t>SG</w:t>
      </w:r>
      <w:r w:rsidRPr="00B66B75">
        <w:rPr>
          <w:rFonts w:ascii="Calibri" w:hAnsi="宋体" w:cs="RxdjkvRlwhxjWqqffnAdvTT5ada87cc"/>
          <w:color w:val="000000"/>
        </w:rPr>
        <w:t>通道中的电子</w:t>
      </w:r>
      <w:r w:rsidRPr="00B66B75">
        <w:rPr>
          <w:rFonts w:ascii="Calibri" w:hAnsi="Calibri" w:cs="ClrmsyShbgrtLsdpdgAdvTT5ada87cc"/>
          <w:color w:val="000000"/>
        </w:rPr>
        <w:t>-</w:t>
      </w:r>
      <w:r w:rsidRPr="00B66B75">
        <w:rPr>
          <w:rFonts w:ascii="Calibri" w:hAnsi="宋体" w:cs="RxdjkvRlwhxjWqqffnAdvTT5ada87cc"/>
          <w:color w:val="000000"/>
        </w:rPr>
        <w:t>空穴表面生成引发的，其激活能（</w:t>
      </w:r>
      <w:r w:rsidRPr="00B66B75">
        <w:rPr>
          <w:rFonts w:ascii="Calibri" w:hAnsi="Calibri" w:cs="RxdjkvRlwhxjWqqffnAdvTT5ada87cc"/>
          <w:color w:val="000000"/>
        </w:rPr>
        <w:t>Ea</w:t>
      </w:r>
      <w:r w:rsidRPr="00B66B75">
        <w:rPr>
          <w:rFonts w:ascii="Calibri" w:hAnsi="宋体" w:cs="RxdjkvRlwhxjWqqffnAdvTT5ada87cc"/>
          <w:color w:val="000000"/>
        </w:rPr>
        <w:t>）为</w:t>
      </w:r>
      <w:r w:rsidRPr="00B66B75">
        <w:rPr>
          <w:rFonts w:ascii="Calibri" w:hAnsi="Calibri" w:cs="SrxpyjHcddkpGmdcpgAdvPi1"/>
          <w:color w:val="000000"/>
        </w:rPr>
        <w:t>*</w:t>
      </w:r>
      <w:r w:rsidRPr="00B66B75">
        <w:rPr>
          <w:rFonts w:ascii="Calibri" w:hAnsi="Calibri" w:cs="RxdjkvRlwhxjWqqffnAdvTT5ada87cc"/>
          <w:color w:val="000000"/>
        </w:rPr>
        <w:t>0.5 eV</w:t>
      </w:r>
      <w:r w:rsidRPr="00B66B75">
        <w:rPr>
          <w:rFonts w:ascii="Calibri" w:hAnsi="宋体" w:cs="RxdjkvRlwhxjWqqffnAdvTT5ada87cc"/>
          <w:color w:val="000000"/>
        </w:rPr>
        <w:t>，并且已经被详细研究过。</w:t>
      </w:r>
      <w:r w:rsidRPr="00B66B75">
        <w:rPr>
          <w:rFonts w:ascii="Calibri" w:hAnsi="Calibri" w:cs="RxdjkvRlwhxjWqqffnAdvTT5ada87cc"/>
          <w:color w:val="000000"/>
        </w:rPr>
        <w:t>ESF3</w:t>
      </w:r>
      <w:r w:rsidRPr="00B66B75">
        <w:rPr>
          <w:rFonts w:ascii="Calibri" w:hAnsi="宋体" w:cs="RxdjkvRlwhxjWqqffnAdvTT5ada87cc"/>
          <w:color w:val="000000"/>
        </w:rPr>
        <w:t>技术中的</w:t>
      </w:r>
      <w:r w:rsidRPr="00B66B75">
        <w:rPr>
          <w:rFonts w:ascii="Calibri" w:hAnsi="Calibri" w:cs="RxdjkvRlwhxjWqqffnAdvTT5ada87cc"/>
          <w:color w:val="000000"/>
        </w:rPr>
        <w:t>HTPD</w:t>
      </w:r>
      <w:r w:rsidRPr="00B66B75">
        <w:rPr>
          <w:rFonts w:ascii="Calibri" w:hAnsi="宋体" w:cs="RxdjkvRlwhxjWqqffnAdvTT5ada87cc"/>
          <w:color w:val="000000"/>
        </w:rPr>
        <w:t>机制不容易受到擦除</w:t>
      </w:r>
      <w:r w:rsidRPr="00B66B75">
        <w:rPr>
          <w:rFonts w:ascii="Calibri" w:hAnsi="Calibri" w:cs="RxdjkvRlwhxjWqqffnAdvTT5ada87cc"/>
          <w:color w:val="000000"/>
        </w:rPr>
        <w:t>/</w:t>
      </w:r>
      <w:r w:rsidRPr="00B66B75">
        <w:rPr>
          <w:rFonts w:ascii="Calibri" w:hAnsi="宋体" w:cs="RxdjkvRlwhxjWqqffnAdvTT5ada87cc"/>
          <w:color w:val="000000"/>
        </w:rPr>
        <w:t>编程</w:t>
      </w:r>
      <w:r w:rsidRPr="00B66B75">
        <w:rPr>
          <w:rFonts w:ascii="Calibri" w:hAnsi="Calibri" w:cs="RxdjkvRlwhxjWqqffnAdvTT5ada87cc"/>
          <w:color w:val="000000"/>
        </w:rPr>
        <w:t>(E/P)</w:t>
      </w:r>
      <w:r w:rsidRPr="00B66B75">
        <w:rPr>
          <w:rFonts w:ascii="Calibri" w:hAnsi="宋体" w:cs="RxdjkvRlwhxjWqqffnAdvTT5ada87cc"/>
          <w:color w:val="000000"/>
        </w:rPr>
        <w:t>循环造成的压力，因为在编程操作中产生的热电子被安置在</w:t>
      </w:r>
      <w:r w:rsidRPr="00B66B75">
        <w:rPr>
          <w:rFonts w:ascii="Calibri" w:hAnsi="Calibri" w:cs="RxdjkvRlwhxjWqqffnAdvTT5ada87cc"/>
          <w:color w:val="000000"/>
        </w:rPr>
        <w:t>FG</w:t>
      </w:r>
      <w:r w:rsidRPr="00B66B75">
        <w:rPr>
          <w:rFonts w:ascii="Calibri" w:hAnsi="宋体" w:cs="RxdjkvRlwhxjWqqffnAdvTT5ada87cc"/>
          <w:color w:val="000000"/>
        </w:rPr>
        <w:t>通道内，也就是在电子供应区域之外，这可以启动程序干扰。至于擦除引起的退化，它在单元通道区域之外，并被</w:t>
      </w:r>
      <w:r w:rsidRPr="00B66B75">
        <w:rPr>
          <w:rFonts w:ascii="Calibri" w:hAnsi="宋体" w:cs="RlfqfbHdldrmFntkxfAdvTT5ada87cc"/>
          <w:color w:val="000000"/>
        </w:rPr>
        <w:t>限制</w:t>
      </w:r>
      <w:r w:rsidRPr="00B66B75">
        <w:rPr>
          <w:rFonts w:ascii="Calibri" w:hAnsi="宋体" w:cs="RxdjkvRlwhxjWqqffnAdvTT5ada87cc"/>
          <w:color w:val="000000"/>
        </w:rPr>
        <w:t>在浮动门和擦除门之间的隧道氧化物。</w:t>
      </w:r>
      <w:r w:rsidR="0031111A">
        <w:rPr>
          <w:rFonts w:ascii="Calibri" w:hAnsi="宋体" w:cs="RxdjkvRlwhxjWqqffnAdvTT5ada87cc"/>
          <w:color w:val="000000"/>
        </w:rPr>
        <w:fldChar w:fldCharType="begin"/>
      </w:r>
      <w:r w:rsidR="001D22A6">
        <w:rPr>
          <w:rFonts w:ascii="Calibri" w:hAnsi="宋体" w:cs="RxdjkvRlwhxjWqqffnAdvTT5ada87cc"/>
          <w:color w:val="000000"/>
        </w:rPr>
        <w:instrText xml:space="preserve"> REF _Ref104908784 \h </w:instrText>
      </w:r>
      <w:r w:rsidR="0031111A">
        <w:rPr>
          <w:rFonts w:ascii="Calibri" w:hAnsi="宋体" w:cs="RxdjkvRlwhxjWqqffnAdvTT5ada87cc"/>
          <w:color w:val="000000"/>
        </w:rPr>
      </w:r>
      <w:r w:rsidR="0031111A">
        <w:rPr>
          <w:rFonts w:ascii="Calibri" w:hAnsi="宋体" w:cs="RxdjkvRlwhxjWqqffnAdvTT5ada87cc"/>
          <w:color w:val="000000"/>
        </w:rPr>
        <w:fldChar w:fldCharType="separate"/>
      </w:r>
      <w:r w:rsidR="00961080">
        <w:rPr>
          <w:rFonts w:hint="eastAsia"/>
        </w:rPr>
        <w:t>图</w:t>
      </w:r>
      <w:r w:rsidR="00961080">
        <w:rPr>
          <w:noProof/>
        </w:rPr>
        <w:t>2</w:t>
      </w:r>
      <w:r w:rsidR="00961080">
        <w:noBreakHyphen/>
      </w:r>
      <w:r w:rsidR="00961080">
        <w:rPr>
          <w:noProof/>
        </w:rPr>
        <w:t>1</w:t>
      </w:r>
      <w:r w:rsidR="0031111A">
        <w:rPr>
          <w:rFonts w:ascii="Calibri" w:hAnsi="宋体" w:cs="RxdjkvRlwhxjWqqffnAdvTT5ada87cc"/>
          <w:color w:val="000000"/>
        </w:rPr>
        <w:fldChar w:fldCharType="end"/>
      </w:r>
      <w:r w:rsidRPr="00B66B75">
        <w:rPr>
          <w:rFonts w:ascii="Calibri" w:hAnsi="Calibri" w:cs="RxdjkvRlwhxjWqqffnAdvTT5ada87cc"/>
          <w:color w:val="000000"/>
        </w:rPr>
        <w:t>d</w:t>
      </w:r>
      <w:r w:rsidRPr="00B66B75">
        <w:rPr>
          <w:rFonts w:ascii="Calibri" w:hAnsi="宋体" w:cs="RxdjkvRlwhxjWqqffnAdvTT5ada87cc"/>
          <w:color w:val="000000"/>
        </w:rPr>
        <w:t>显示了在使用</w:t>
      </w:r>
      <w:r w:rsidRPr="00B66B75">
        <w:rPr>
          <w:rFonts w:ascii="Calibri" w:hAnsi="Calibri" w:cs="RxdjkvRlwhxjWqqffnAdvTT5ada87cc"/>
          <w:color w:val="000000"/>
        </w:rPr>
        <w:t>40</w:t>
      </w:r>
      <w:r w:rsidRPr="00B66B75">
        <w:rPr>
          <w:rFonts w:ascii="Calibri" w:hAnsi="宋体" w:cs="RxdjkvRlwhxjWqqffnAdvTT5ada87cc"/>
          <w:color w:val="000000"/>
        </w:rPr>
        <w:t>纳米技术节点的</w:t>
      </w:r>
      <w:r w:rsidRPr="00B66B75">
        <w:rPr>
          <w:rFonts w:ascii="Calibri" w:hAnsi="Calibri" w:cs="RxdjkvRlwhxjWqqffnAdvTT5ada87cc"/>
          <w:color w:val="000000"/>
        </w:rPr>
        <w:t>ESF3</w:t>
      </w:r>
      <w:r w:rsidRPr="00B66B75">
        <w:rPr>
          <w:rFonts w:ascii="Calibri" w:hAnsi="宋体" w:cs="RxdjkvRlwhxjWqqffnAdvTT5ada87cc"/>
          <w:color w:val="000000"/>
        </w:rPr>
        <w:t>存储器阵列上，在</w:t>
      </w:r>
      <w:r w:rsidRPr="00B66B75">
        <w:rPr>
          <w:rFonts w:ascii="Calibri" w:hAnsi="Calibri" w:cs="RxdjkvRlwhxjWqqffnAdvTT5ada87cc"/>
          <w:color w:val="000000"/>
        </w:rPr>
        <w:t>5E5 E/P</w:t>
      </w:r>
      <w:r w:rsidRPr="00B66B75">
        <w:rPr>
          <w:rFonts w:ascii="Calibri" w:hAnsi="宋体" w:cs="RxdjkvRlwhxjWqqffnAdvTT5ada87cc"/>
          <w:color w:val="000000"/>
        </w:rPr>
        <w:t>循环之前和之后测量的程序干扰分布的变化可以忽略不计。从图中可以看出，</w:t>
      </w:r>
      <w:r w:rsidRPr="00B66B75">
        <w:rPr>
          <w:rFonts w:ascii="Calibri" w:hAnsi="Calibri" w:cs="RxdjkvRlwhxjWqqffnAdvTT5ada87cc"/>
          <w:color w:val="000000"/>
        </w:rPr>
        <w:t>ESF3</w:t>
      </w:r>
      <w:r w:rsidRPr="00B66B75">
        <w:rPr>
          <w:rFonts w:ascii="Calibri" w:hAnsi="宋体" w:cs="RxdjkvRlwhxjWqqffnAdvTT5ada87cc"/>
          <w:color w:val="000000"/>
        </w:rPr>
        <w:t>技术很适合于高温嵌入式存储器的应用。</w:t>
      </w:r>
    </w:p>
    <w:p w:rsidR="001D22A6" w:rsidRDefault="001A6DDA" w:rsidP="00CA2BAD">
      <w:pPr>
        <w:spacing w:beforeLines="50" w:afterLines="50"/>
        <w:jc w:val="left"/>
        <w:rPr>
          <w:rFonts w:ascii="Calibri" w:hAnsi="Calibri" w:cs="RxdjkvRlwhxjWqqffnAdvTT5ada87cc"/>
          <w:color w:val="000000"/>
        </w:rPr>
      </w:pPr>
      <w:r>
        <w:rPr>
          <w:rFonts w:ascii="Calibri" w:hAnsi="Calibri" w:cs="RxdjkvRlwhxjWqqffnAdvTT5ada87cc"/>
          <w:noProof/>
          <w:snapToGrid/>
          <w:color w:val="000000"/>
        </w:rPr>
        <w:lastRenderedPageBreak/>
        <w:drawing>
          <wp:inline distT="0" distB="0" distL="0" distR="0">
            <wp:extent cx="6115050" cy="4114800"/>
            <wp:effectExtent l="1905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cstate="print"/>
                    <a:srcRect/>
                    <a:stretch>
                      <a:fillRect/>
                    </a:stretch>
                  </pic:blipFill>
                  <pic:spPr bwMode="auto">
                    <a:xfrm>
                      <a:off x="0" y="0"/>
                      <a:ext cx="6115050" cy="4114800"/>
                    </a:xfrm>
                    <a:prstGeom prst="rect">
                      <a:avLst/>
                    </a:prstGeom>
                    <a:noFill/>
                    <a:ln w="9525">
                      <a:noFill/>
                      <a:miter lim="800000"/>
                      <a:headEnd/>
                      <a:tailEnd/>
                    </a:ln>
                  </pic:spPr>
                </pic:pic>
              </a:graphicData>
            </a:graphic>
          </wp:inline>
        </w:drawing>
      </w:r>
    </w:p>
    <w:p w:rsidR="001D22A6" w:rsidRPr="00B66B75" w:rsidRDefault="001D22A6" w:rsidP="001D22A6">
      <w:pPr>
        <w:pStyle w:val="af5"/>
        <w:rPr>
          <w:rFonts w:ascii="Calibri" w:eastAsia="宋体" w:hAnsi="Calibri" w:cs="RxdjkvRlwhxjWqqffnAdvTT5ada87cc"/>
          <w:color w:val="000000"/>
        </w:rPr>
      </w:pPr>
      <w:bookmarkStart w:id="90" w:name="_Ref104908784"/>
      <w:r>
        <w:rPr>
          <w:rFonts w:hint="eastAsia"/>
        </w:rPr>
        <w:t>图</w:t>
      </w:r>
      <w:fldSimple w:instr=" STYLEREF 1 \s ">
        <w:r w:rsidR="00961080">
          <w:rPr>
            <w:noProof/>
          </w:rPr>
          <w:t>2</w:t>
        </w:r>
      </w:fldSimple>
      <w:r>
        <w:noBreakHyphen/>
      </w:r>
      <w:r w:rsidR="0031111A">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rsidR="0031111A">
        <w:fldChar w:fldCharType="separate"/>
      </w:r>
      <w:r w:rsidR="00961080">
        <w:rPr>
          <w:noProof/>
        </w:rPr>
        <w:t>1</w:t>
      </w:r>
      <w:r w:rsidR="0031111A">
        <w:fldChar w:fldCharType="end"/>
      </w:r>
      <w:bookmarkEnd w:id="90"/>
      <w:r w:rsidRPr="001D22A6">
        <w:rPr>
          <w:rFonts w:ascii="Calibri" w:eastAsia="宋体" w:hAnsi="Calibri" w:cs="RxdjkvRlwhxjWqqffnAdvTT5ada87cc" w:hint="eastAsia"/>
          <w:color w:val="000000"/>
        </w:rPr>
        <w:t xml:space="preserve"> a</w:t>
      </w:r>
      <w:r w:rsidRPr="001D22A6">
        <w:rPr>
          <w:rFonts w:ascii="Calibri" w:eastAsia="宋体" w:hAnsi="Calibri" w:cs="RxdjkvRlwhxjWqqffnAdvTT5ada87cc" w:hint="eastAsia"/>
          <w:color w:val="000000"/>
        </w:rPr>
        <w:t>）</w:t>
      </w:r>
      <w:r w:rsidRPr="001D22A6">
        <w:rPr>
          <w:rFonts w:ascii="Calibri" w:eastAsia="宋体" w:hAnsi="Calibri" w:cs="RxdjkvRlwhxjWqqffnAdvTT5ada87cc" w:hint="eastAsia"/>
          <w:color w:val="000000"/>
        </w:rPr>
        <w:t>SuperFlash</w:t>
      </w:r>
      <w:r w:rsidRPr="001D22A6">
        <w:rPr>
          <w:rFonts w:ascii="Calibri" w:eastAsia="宋体" w:hAnsi="Calibri" w:cs="RxdjkvRlwhxjWqqffnAdvTT5ada87cc" w:hint="eastAsia"/>
          <w:color w:val="000000"/>
        </w:rPr>
        <w:t>存储单元的比例。</w:t>
      </w:r>
      <w:r w:rsidRPr="001D22A6">
        <w:rPr>
          <w:rFonts w:ascii="Calibri" w:eastAsia="宋体" w:hAnsi="Calibri" w:cs="RxdjkvRlwhxjWqqffnAdvTT5ada87cc" w:hint="eastAsia"/>
          <w:color w:val="000000"/>
        </w:rPr>
        <w:t xml:space="preserve">b) </w:t>
      </w:r>
      <w:r w:rsidRPr="001D22A6">
        <w:rPr>
          <w:rFonts w:ascii="Calibri" w:eastAsia="宋体" w:hAnsi="Calibri" w:cs="RxdjkvRlwhxjWqqffnAdvTT5ada87cc" w:hint="eastAsia"/>
          <w:color w:val="000000"/>
        </w:rPr>
        <w:t>第三代</w:t>
      </w:r>
      <w:r w:rsidRPr="001D22A6">
        <w:rPr>
          <w:rFonts w:ascii="Calibri" w:eastAsia="宋体" w:hAnsi="Calibri" w:cs="RxdjkvRlwhxjWqqffnAdvTT5ada87cc" w:hint="eastAsia"/>
          <w:color w:val="000000"/>
        </w:rPr>
        <w:t>SuperFlash</w:t>
      </w:r>
      <w:r w:rsidRPr="001D22A6">
        <w:rPr>
          <w:rFonts w:ascii="Calibri" w:eastAsia="宋体" w:hAnsi="Calibri" w:cs="RxdjkvRlwhxjWqqffnAdvTT5ada87cc" w:hint="eastAsia"/>
          <w:color w:val="000000"/>
        </w:rPr>
        <w:t>的基本结构单元的截面示意图，包括两个单元、存储器阵列示意图和</w:t>
      </w:r>
      <w:r w:rsidRPr="001D22A6">
        <w:rPr>
          <w:rFonts w:ascii="Calibri" w:eastAsia="宋体" w:hAnsi="Calibri" w:cs="RxdjkvRlwhxjWqqffnAdvTT5ada87cc" w:hint="eastAsia"/>
          <w:color w:val="000000"/>
        </w:rPr>
        <w:t>PD</w:t>
      </w:r>
      <w:r w:rsidRPr="001D22A6">
        <w:rPr>
          <w:rFonts w:ascii="Calibri" w:eastAsia="宋体" w:hAnsi="Calibri" w:cs="RxdjkvRlwhxjWqqffnAdvTT5ada87cc" w:hint="eastAsia"/>
          <w:color w:val="000000"/>
        </w:rPr>
        <w:t>模式的定义。</w:t>
      </w:r>
      <w:r w:rsidRPr="001D22A6">
        <w:rPr>
          <w:rFonts w:ascii="Calibri" w:eastAsia="宋体" w:hAnsi="Calibri" w:cs="RxdjkvRlwhxjWqqffnAdvTT5ada87cc" w:hint="eastAsia"/>
          <w:color w:val="000000"/>
        </w:rPr>
        <w:t>c) 4</w:t>
      </w:r>
      <w:r w:rsidRPr="001D22A6">
        <w:rPr>
          <w:rFonts w:ascii="Calibri" w:eastAsia="宋体" w:hAnsi="Calibri" w:cs="RxdjkvRlwhxjWqqffnAdvTT5ada87cc" w:hint="eastAsia"/>
          <w:color w:val="000000"/>
        </w:rPr>
        <w:t>兆字节阵列的程序干扰失效时间分布。</w:t>
      </w:r>
      <w:r w:rsidRPr="001D22A6">
        <w:rPr>
          <w:rFonts w:ascii="Calibri" w:eastAsia="宋体" w:hAnsi="Calibri" w:cs="RxdjkvRlwhxjWqqffnAdvTT5ada87cc" w:hint="eastAsia"/>
          <w:color w:val="000000"/>
        </w:rPr>
        <w:t>d) 4-KB</w:t>
      </w:r>
      <w:r w:rsidRPr="001D22A6">
        <w:rPr>
          <w:rFonts w:ascii="Calibri" w:eastAsia="宋体" w:hAnsi="Calibri" w:cs="RxdjkvRlwhxjWqqffnAdvTT5ada87cc" w:hint="eastAsia"/>
          <w:color w:val="000000"/>
        </w:rPr>
        <w:t>扇区的</w:t>
      </w:r>
      <w:r w:rsidRPr="001D22A6">
        <w:rPr>
          <w:rFonts w:ascii="Calibri" w:eastAsia="宋体" w:hAnsi="Calibri" w:cs="RxdjkvRlwhxjWqqffnAdvTT5ada87cc" w:hint="eastAsia"/>
          <w:color w:val="000000"/>
        </w:rPr>
        <w:t>ESF3 PD</w:t>
      </w:r>
      <w:r w:rsidRPr="001D22A6">
        <w:rPr>
          <w:rFonts w:ascii="Calibri" w:eastAsia="宋体" w:hAnsi="Calibri" w:cs="RxdjkvRlwhxjWqqffnAdvTT5ada87cc" w:hint="eastAsia"/>
          <w:color w:val="000000"/>
        </w:rPr>
        <w:t>分布图</w:t>
      </w:r>
    </w:p>
    <w:p w:rsidR="00327A78" w:rsidRPr="00B66B75" w:rsidRDefault="00327A78" w:rsidP="00CA2BAD">
      <w:pPr>
        <w:autoSpaceDE w:val="0"/>
        <w:autoSpaceDN w:val="0"/>
        <w:spacing w:beforeLines="50" w:afterLines="50"/>
        <w:ind w:firstLineChars="200" w:firstLine="480"/>
        <w:rPr>
          <w:rFonts w:ascii="Calibri" w:hAnsi="Calibri" w:cs="RxdjkvRlwhxjWqqffnAdvTT5ada87cc"/>
          <w:color w:val="000000"/>
        </w:rPr>
      </w:pPr>
    </w:p>
    <w:p w:rsidR="00327A78" w:rsidRPr="00B66B75" w:rsidRDefault="00327A78" w:rsidP="00CA2BAD">
      <w:pPr>
        <w:autoSpaceDE w:val="0"/>
        <w:autoSpaceDN w:val="0"/>
        <w:spacing w:beforeLines="50" w:afterLines="50"/>
        <w:ind w:firstLineChars="200" w:firstLine="480"/>
        <w:rPr>
          <w:rFonts w:ascii="Calibri" w:hAnsi="Calibri" w:cs="RxdjkvRlwhxjWqqffnAdvTT5ada87cc"/>
        </w:rPr>
      </w:pPr>
    </w:p>
    <w:p w:rsidR="00327A78" w:rsidRPr="00B66B75" w:rsidRDefault="0065598E" w:rsidP="00514AEB">
      <w:pPr>
        <w:pStyle w:val="3"/>
        <w:rPr>
          <w:rFonts w:hAnsi="Calibri"/>
        </w:rPr>
      </w:pPr>
      <w:r>
        <w:rPr>
          <w:rFonts w:hint="eastAsia"/>
        </w:rPr>
        <w:t>嵌入式</w:t>
      </w:r>
      <w:r w:rsidR="00327A78" w:rsidRPr="00B66B75">
        <w:t>闪存的高</w:t>
      </w:r>
      <w:r>
        <w:rPr>
          <w:rFonts w:hint="eastAsia"/>
        </w:rPr>
        <w:t>耐</w:t>
      </w:r>
      <w:r w:rsidR="00327A78" w:rsidRPr="00B66B75">
        <w:t>久性</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智能卡应用要求快速更新嵌入式闪存。这一要求转化为快速擦除和编程的时间，对于典型的</w:t>
      </w:r>
      <w:r w:rsidRPr="00B66B75">
        <w:rPr>
          <w:rFonts w:ascii="Calibri" w:hAnsi="Calibri" w:cs="RxdjkvRlwhxjWqqffnAdvTT5ada87cc"/>
          <w:color w:val="000000"/>
        </w:rPr>
        <w:t>128 B-1 kB</w:t>
      </w:r>
      <w:r w:rsidRPr="00B66B75">
        <w:rPr>
          <w:rFonts w:ascii="Calibri" w:hAnsi="宋体" w:cs="RxdjkvRlwhxjWqqffnAdvTT5ada87cc"/>
          <w:color w:val="000000"/>
        </w:rPr>
        <w:t>的内存扇区大小，只需要几毫秒。此外，许多智能卡应用有高端耐力要求</w:t>
      </w:r>
      <w:r w:rsidRPr="00B66B75">
        <w:rPr>
          <w:rFonts w:ascii="Calibri" w:hAnsi="Calibri" w:cs="RxdjkvRlwhxjWqqffnAdvTT5ada87cc"/>
          <w:color w:val="000000"/>
        </w:rPr>
        <w:t>100K</w:t>
      </w:r>
      <w:r w:rsidRPr="00B66B75">
        <w:rPr>
          <w:rFonts w:ascii="Calibri" w:hAnsi="宋体" w:cs="RxdjkvRlwhxjWqqffnAdvTT5ada87cc"/>
          <w:color w:val="000000"/>
        </w:rPr>
        <w:t>周期。</w:t>
      </w:r>
      <w:r w:rsidRPr="00B66B75">
        <w:rPr>
          <w:rFonts w:ascii="Calibri" w:hAnsi="Calibri" w:cs="RxdjkvRlwhxjWqqffnAdvTT5ada87cc"/>
          <w:color w:val="000000"/>
        </w:rPr>
        <w:t xml:space="preserve"> </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当正电压（</w:t>
      </w:r>
      <w:r w:rsidRPr="00B66B75">
        <w:rPr>
          <w:rFonts w:ascii="Calibri" w:hAnsi="Calibri" w:cs="RxdjkvRlwhxjWqqffnAdvTT5ada87cc"/>
          <w:color w:val="000000"/>
        </w:rPr>
        <w:t>VEG</w:t>
      </w:r>
      <w:r w:rsidRPr="00B66B75">
        <w:rPr>
          <w:rFonts w:ascii="Calibri" w:hAnsi="宋体" w:cs="RxdjkvRlwhxjWqqffnAdvTT5ada87cc"/>
          <w:color w:val="000000"/>
        </w:rPr>
        <w:t>）被施加到擦除门（</w:t>
      </w:r>
      <w:r w:rsidRPr="00B66B75">
        <w:rPr>
          <w:rFonts w:ascii="Calibri" w:hAnsi="Calibri" w:cs="RxdjkvRlwhxjWqqffnAdvTT5ada87cc"/>
          <w:color w:val="000000"/>
        </w:rPr>
        <w:t>EG</w:t>
      </w:r>
      <w:r w:rsidRPr="00B66B75">
        <w:rPr>
          <w:rFonts w:ascii="Calibri" w:hAnsi="宋体" w:cs="RxdjkvRlwhxjWqqffnAdvTT5ada87cc"/>
          <w:color w:val="000000"/>
        </w:rPr>
        <w:t>）时，由于电场增强机制，电子从浮动门（</w:t>
      </w:r>
      <w:r w:rsidRPr="00B66B75">
        <w:rPr>
          <w:rFonts w:ascii="Calibri" w:hAnsi="Calibri" w:cs="RxdjkvRlwhxjWqqffnAdvTT5ada87cc"/>
          <w:color w:val="000000"/>
        </w:rPr>
        <w:t>FG</w:t>
      </w:r>
      <w:r w:rsidRPr="00B66B75">
        <w:rPr>
          <w:rFonts w:ascii="Calibri" w:hAnsi="宋体" w:cs="RxdjkvRlwhxjWqqffnAdvTT5ada87cc"/>
          <w:color w:val="000000"/>
        </w:rPr>
        <w:t>）到擦除门的隧道注入发生在</w:t>
      </w:r>
      <w:r w:rsidRPr="00B66B75">
        <w:rPr>
          <w:rFonts w:ascii="Calibri" w:hAnsi="Calibri" w:cs="RxdjkvRlwhxjWqqffnAdvTT5ada87cc"/>
          <w:color w:val="000000"/>
        </w:rPr>
        <w:t>FG</w:t>
      </w:r>
      <w:r w:rsidRPr="00B66B75">
        <w:rPr>
          <w:rFonts w:ascii="Calibri" w:hAnsi="宋体" w:cs="RxdjkvRlwhxjWqqffnAdvTT5ada87cc"/>
          <w:color w:val="000000"/>
        </w:rPr>
        <w:t>角。在擦除操作期间，隧道氧化物中的非均匀电场分布有利于电子从</w:t>
      </w:r>
      <w:r w:rsidRPr="00B66B75">
        <w:rPr>
          <w:rFonts w:ascii="Calibri" w:hAnsi="Calibri" w:cs="RxdjkvRlwhxjWqqffnAdvTT5ada87cc"/>
          <w:color w:val="000000"/>
        </w:rPr>
        <w:t>FG</w:t>
      </w:r>
      <w:r w:rsidRPr="00B66B75">
        <w:rPr>
          <w:rFonts w:ascii="Calibri" w:hAnsi="宋体" w:cs="RxdjkvRlwhxjWqqffnAdvTT5ada87cc"/>
          <w:color w:val="000000"/>
        </w:rPr>
        <w:t>角有效地向前隧道，并防止阳极空穴从</w:t>
      </w:r>
      <w:r w:rsidRPr="00B66B75">
        <w:rPr>
          <w:rFonts w:ascii="Calibri" w:hAnsi="Calibri" w:cs="RxdjkvRlwhxjWqqffnAdvTT5ada87cc"/>
          <w:color w:val="000000"/>
        </w:rPr>
        <w:t>EG</w:t>
      </w:r>
      <w:r w:rsidRPr="00B66B75">
        <w:rPr>
          <w:rFonts w:ascii="Calibri" w:hAnsi="宋体" w:cs="RxdjkvRlwhxjWqqffnAdvTT5ada87cc"/>
          <w:color w:val="000000"/>
        </w:rPr>
        <w:t>反向注入隧道氧化物。因此，在</w:t>
      </w:r>
      <w:r w:rsidRPr="00B66B75">
        <w:rPr>
          <w:rFonts w:ascii="Calibri" w:hAnsi="Calibri" w:cs="RxdjkvRlwhxjWqqffnAdvTT5ada87cc"/>
          <w:color w:val="000000"/>
        </w:rPr>
        <w:t>ESF3</w:t>
      </w:r>
      <w:r w:rsidRPr="00B66B75">
        <w:rPr>
          <w:rFonts w:ascii="Calibri" w:hAnsi="宋体" w:cs="RxdjkvRlwhxjWqqffnAdvTT5ada87cc"/>
          <w:color w:val="000000"/>
        </w:rPr>
        <w:t>技术中可以使用相对较厚的隧道氧化物，从而使其对应力引起的泄漏电流（</w:t>
      </w:r>
      <w:r w:rsidRPr="00B66B75">
        <w:rPr>
          <w:rFonts w:ascii="Calibri" w:hAnsi="Calibri" w:cs="RxdjkvRlwhxjWqqffnAdvTT5ada87cc"/>
          <w:color w:val="000000"/>
        </w:rPr>
        <w:t>SILC</w:t>
      </w:r>
      <w:r w:rsidRPr="00B66B75">
        <w:rPr>
          <w:rFonts w:ascii="Calibri" w:hAnsi="宋体" w:cs="RxdjkvRlwhxjWqqffnAdvTT5ada87cc"/>
          <w:color w:val="000000"/>
        </w:rPr>
        <w:t>）具有很强的抵抗力，因此是一种可靠和稳健的存储器解决方案</w:t>
      </w:r>
      <w:r w:rsidRPr="00B66B75">
        <w:rPr>
          <w:rFonts w:ascii="Calibri" w:hAnsi="Calibri" w:cs="RxdjkvRlwhxjWqqffnAdvTT5ada87cc"/>
          <w:color w:val="000000"/>
        </w:rPr>
        <w:t>[</w:t>
      </w:r>
      <w:r w:rsidRPr="00B66B75">
        <w:rPr>
          <w:rFonts w:ascii="Calibri" w:hAnsi="Calibri" w:cs="RxdjkvRlwhxjWqqffnAdvTT5ada87cc"/>
          <w:color w:val="0000FF"/>
        </w:rPr>
        <w:t>29</w:t>
      </w:r>
      <w:r w:rsidRPr="00B66B75">
        <w:rPr>
          <w:rFonts w:ascii="Calibri" w:hAnsi="Calibri" w:cs="RxdjkvRlwhxjWqqffnAdvTT5ada87cc"/>
          <w:color w:val="000000"/>
        </w:rPr>
        <w:t>]</w:t>
      </w:r>
      <w:r w:rsidRPr="00B66B75">
        <w:rPr>
          <w:rFonts w:ascii="Calibri" w:hAnsi="宋体" w:cs="RxdjkvRlwhxjWqqffnAdvTT5ada87cc"/>
          <w:color w:val="000000"/>
        </w:rPr>
        <w:t>。图</w:t>
      </w:r>
      <w:r w:rsidRPr="00B66B75">
        <w:rPr>
          <w:rFonts w:ascii="Calibri" w:hAnsi="Calibri" w:cs="RxdjkvRlwhxjWqqffnAdvTT5ada87cc"/>
          <w:color w:val="0000FF"/>
        </w:rPr>
        <w:t>5.</w:t>
      </w:r>
      <w:r w:rsidRPr="00B66B75">
        <w:rPr>
          <w:rFonts w:ascii="Calibri" w:hAnsi="Calibri" w:cs="RxdjkvRlwhxjWqqffnAdvTT5ada87cc"/>
          <w:color w:val="000000"/>
        </w:rPr>
        <w:t>43a</w:t>
      </w:r>
      <w:r w:rsidRPr="00B66B75">
        <w:rPr>
          <w:rFonts w:ascii="Calibri" w:hAnsi="宋体" w:cs="RxdjkvRlwhxjWqqffnAdvTT5ada87cc"/>
          <w:color w:val="000000"/>
        </w:rPr>
        <w:t>说明了在擦除操作期间，具有</w:t>
      </w:r>
      <w:r w:rsidRPr="00B66B75">
        <w:rPr>
          <w:rFonts w:ascii="Calibri" w:hAnsi="Calibri" w:cs="RxdjkvRlwhxjWqqffnAdvTT5ada87cc"/>
          <w:color w:val="000000"/>
        </w:rPr>
        <w:t>FG</w:t>
      </w:r>
      <w:r w:rsidRPr="00B66B75">
        <w:rPr>
          <w:rFonts w:ascii="Calibri" w:hAnsi="宋体" w:cs="RxdjkvRlwhxjWqqffnAdvTT5ada87cc"/>
          <w:color w:val="000000"/>
        </w:rPr>
        <w:t>角增强隧道注入的</w:t>
      </w:r>
      <w:r w:rsidRPr="00B66B75">
        <w:rPr>
          <w:rFonts w:ascii="Calibri" w:hAnsi="Calibri" w:cs="RxdjkvRlwhxjWqqffnAdvTT5ada87cc"/>
          <w:color w:val="000000"/>
        </w:rPr>
        <w:t>ESF3</w:t>
      </w:r>
      <w:r w:rsidRPr="00B66B75">
        <w:rPr>
          <w:rFonts w:ascii="Calibri" w:hAnsi="宋体" w:cs="RxdjkvRlwhxjWqqffnAdvTT5ada87cc"/>
          <w:color w:val="000000"/>
        </w:rPr>
        <w:t>单元和具有</w:t>
      </w:r>
      <w:r w:rsidRPr="00B66B75">
        <w:rPr>
          <w:rFonts w:ascii="Calibri" w:hAnsi="Calibri" w:cs="RxdjkvRlwhxjWqqffnAdvTT5ada87cc"/>
          <w:color w:val="000000"/>
        </w:rPr>
        <w:t>FG</w:t>
      </w:r>
      <w:r w:rsidRPr="00B66B75">
        <w:rPr>
          <w:rFonts w:ascii="Calibri" w:hAnsi="宋体" w:cs="RxdjkvRlwhxjWqqffnAdvTT5ada87cc"/>
          <w:color w:val="000000"/>
        </w:rPr>
        <w:t>平面隧道注入的叠层门</w:t>
      </w:r>
      <w:r w:rsidRPr="00B66B75">
        <w:rPr>
          <w:rFonts w:ascii="Calibri" w:hAnsi="Calibri" w:cs="RxdjkvRlwhxjWqqffnAdvTT5ada87cc"/>
          <w:color w:val="000000"/>
        </w:rPr>
        <w:t>NOR</w:t>
      </w:r>
      <w:r w:rsidRPr="00B66B75">
        <w:rPr>
          <w:rFonts w:ascii="Calibri" w:hAnsi="宋体" w:cs="RxdjkvRlwhxjWqqffnAdvTT5ada87cc"/>
          <w:color w:val="000000"/>
        </w:rPr>
        <w:t>单元的隧道氧化物带状图的区别。</w:t>
      </w:r>
      <w:r w:rsidRPr="00B66B75">
        <w:rPr>
          <w:rFonts w:ascii="Calibri" w:hAnsi="Calibri" w:cs="RxdjkvRlwhxjWqqffnAdvTT5ada87cc"/>
          <w:color w:val="000000"/>
        </w:rPr>
        <w:t>Ee</w:t>
      </w:r>
      <w:r w:rsidRPr="00B66B75">
        <w:rPr>
          <w:rFonts w:ascii="Calibri" w:hAnsi="宋体" w:cs="RxdjkvRlwhxjWqqffnAdvTT5ada87cc"/>
          <w:color w:val="000000"/>
        </w:rPr>
        <w:t>是转移到价带电子的电子能量，导致在阳极表面产生一个热洞，并有可能注入隧道氧化物，从而导致氧化物陷阱的产生，最终形成</w:t>
      </w:r>
      <w:r w:rsidRPr="00B66B75">
        <w:rPr>
          <w:rFonts w:ascii="Calibri" w:hAnsi="Calibri" w:cs="RxdjkvRlwhxjWqqffnAdvTT5ada87cc"/>
          <w:color w:val="000000"/>
        </w:rPr>
        <w:t>SILC</w:t>
      </w:r>
      <w:r w:rsidRPr="00B66B75">
        <w:rPr>
          <w:rFonts w:ascii="Calibri" w:hAnsi="宋体" w:cs="RxdjkvRlwhxjWqqffnAdvTT5ada87cc"/>
          <w:color w:val="000000"/>
        </w:rPr>
        <w:t>。</w:t>
      </w:r>
      <w:r w:rsidRPr="00B66B75">
        <w:rPr>
          <w:rFonts w:ascii="Calibri" w:hAnsi="Calibri" w:cs="RxdjkvRlwhxjWqqffnAdvTT5ada87cc"/>
          <w:color w:val="000000"/>
        </w:rPr>
        <w:t xml:space="preserve"> </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关于智能卡的高端耐力要求，我们测量了一系列典型的多兆内存阵列在多个技术节点上的擦除和编程时间。作为一个例子，图</w:t>
      </w:r>
      <w:r w:rsidRPr="00B66B75">
        <w:rPr>
          <w:rFonts w:ascii="Calibri" w:hAnsi="Calibri" w:cs="RxdjkvRlwhxjWqqffnAdvTT5ada87cc"/>
          <w:color w:val="0000FF"/>
        </w:rPr>
        <w:t>5.</w:t>
      </w:r>
      <w:r w:rsidRPr="00B66B75">
        <w:rPr>
          <w:rFonts w:ascii="Calibri" w:hAnsi="Calibri" w:cs="RxdjkvRlwhxjWqqffnAdvTT5ada87cc"/>
          <w:color w:val="000000"/>
        </w:rPr>
        <w:t>43b</w:t>
      </w:r>
      <w:r w:rsidRPr="00B66B75">
        <w:rPr>
          <w:rFonts w:ascii="Calibri" w:hAnsi="宋体" w:cs="RxdjkvRlwhxjWqqffnAdvTT5ada87cc"/>
          <w:color w:val="000000"/>
        </w:rPr>
        <w:t>显示，多兆位内存阵列可以在</w:t>
      </w:r>
      <w:r w:rsidRPr="00B66B75">
        <w:rPr>
          <w:rFonts w:ascii="Calibri" w:hAnsi="Calibri" w:cs="RxdjkvRlwhxjWqqffnAdvTT5ada87cc"/>
          <w:color w:val="000000"/>
        </w:rPr>
        <w:t>0.1</w:t>
      </w:r>
      <w:r w:rsidRPr="00B66B75">
        <w:rPr>
          <w:rFonts w:ascii="Calibri" w:hAnsi="宋体" w:cs="RxdjkvRlwhxjWqqffnAdvTT5ada87cc"/>
          <w:color w:val="000000"/>
        </w:rPr>
        <w:t>毫秒内擦除，以通过用户模式的读取（</w:t>
      </w:r>
      <w:r w:rsidRPr="00B66B75">
        <w:rPr>
          <w:rFonts w:ascii="Calibri" w:hAnsi="Calibri" w:cs="RxdjkvRlwhxjWqqffnAdvTT5ada87cc"/>
          <w:color w:val="000000"/>
        </w:rPr>
        <w:t>NR</w:t>
      </w:r>
      <w:r w:rsidRPr="00B66B75">
        <w:rPr>
          <w:rFonts w:ascii="Calibri" w:hAnsi="宋体" w:cs="RxdjkvRlwhxjWqqffnAdvTT5ada87cc"/>
          <w:color w:val="000000"/>
        </w:rPr>
        <w:t>）条件。</w:t>
      </w:r>
      <w:r w:rsidRPr="00B66B75">
        <w:rPr>
          <w:rFonts w:ascii="Calibri" w:hAnsi="Calibri" w:cs="RxdjkvRlwhxjWqqffnAdvTT5ada87cc"/>
          <w:color w:val="000000"/>
        </w:rPr>
        <w:t xml:space="preserve"> </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Calibri" w:cs="RxdjkvRlwhxjWqqffnAdvTT5ada87cc"/>
          <w:color w:val="000000"/>
        </w:rPr>
        <w:lastRenderedPageBreak/>
        <w:t>ESF3</w:t>
      </w:r>
      <w:r w:rsidRPr="00B66B75">
        <w:rPr>
          <w:rFonts w:ascii="Calibri" w:hAnsi="宋体" w:cs="RxdjkvRlwhxjWqqffnAdvTT5ada87cc"/>
          <w:color w:val="000000"/>
        </w:rPr>
        <w:t>的编程操作是基于高效和快速的源侧通道热电子（</w:t>
      </w:r>
      <w:r w:rsidRPr="00B66B75">
        <w:rPr>
          <w:rFonts w:ascii="Calibri" w:hAnsi="Calibri" w:cs="RxdjkvRlwhxjWqqffnAdvTT5ada87cc"/>
          <w:color w:val="000000"/>
        </w:rPr>
        <w:t>SS-CHE</w:t>
      </w:r>
      <w:r w:rsidRPr="00B66B75">
        <w:rPr>
          <w:rFonts w:ascii="Calibri" w:hAnsi="宋体" w:cs="RxdjkvRlwhxjWqqffnAdvTT5ada87cc"/>
          <w:color w:val="000000"/>
        </w:rPr>
        <w:t>）机制，该机制得到了耦合门（</w:t>
      </w:r>
      <w:r w:rsidRPr="00B66B75">
        <w:rPr>
          <w:rFonts w:ascii="Calibri" w:hAnsi="Calibri" w:cs="RxdjkvRlwhxjWqqffnAdvTT5ada87cc"/>
          <w:color w:val="000000"/>
        </w:rPr>
        <w:t>CG</w:t>
      </w:r>
      <w:r w:rsidRPr="00B66B75">
        <w:rPr>
          <w:rFonts w:ascii="Calibri" w:hAnsi="宋体" w:cs="RxdjkvRlwhxjWqqffnAdvTT5ada87cc"/>
          <w:color w:val="000000"/>
        </w:rPr>
        <w:t>）上正电压（</w:t>
      </w:r>
      <w:r w:rsidRPr="00B66B75">
        <w:rPr>
          <w:rFonts w:ascii="Calibri" w:hAnsi="Calibri" w:cs="RxdjkvRlwhxjWqqffnAdvTT5ada87cc"/>
          <w:color w:val="000000"/>
        </w:rPr>
        <w:t>VCG</w:t>
      </w:r>
      <w:r w:rsidRPr="00B66B75">
        <w:rPr>
          <w:rFonts w:ascii="Calibri" w:hAnsi="宋体" w:cs="RxdjkvRlwhxjWqqffnAdvTT5ada87cc"/>
          <w:color w:val="000000"/>
        </w:rPr>
        <w:t>）的进一步帮助。图</w:t>
      </w:r>
      <w:r w:rsidRPr="00B66B75">
        <w:rPr>
          <w:rFonts w:ascii="Calibri" w:hAnsi="Calibri" w:cs="RxdjkvRlwhxjWqqffnAdvTT5ada87cc"/>
          <w:color w:val="0000FF"/>
        </w:rPr>
        <w:t>5.</w:t>
      </w:r>
      <w:r w:rsidRPr="00B66B75">
        <w:rPr>
          <w:rFonts w:ascii="Calibri" w:hAnsi="Calibri" w:cs="RxdjkvRlwhxjWqqffnAdvTT5ada87cc"/>
          <w:color w:val="000000"/>
        </w:rPr>
        <w:t>43c</w:t>
      </w:r>
      <w:r w:rsidRPr="00B66B75">
        <w:rPr>
          <w:rFonts w:ascii="Calibri" w:hAnsi="宋体" w:cs="RxdjkvRlwhxjWqqffnAdvTT5ada87cc"/>
          <w:color w:val="000000"/>
        </w:rPr>
        <w:t>显示了使用</w:t>
      </w:r>
      <w:r w:rsidRPr="00B66B75">
        <w:rPr>
          <w:rFonts w:ascii="Calibri" w:hAnsi="Calibri" w:cs="RxdjkvRlwhxjWqqffnAdvTT5ada87cc"/>
          <w:color w:val="000000"/>
        </w:rPr>
        <w:t>1</w:t>
      </w:r>
      <w:r w:rsidRPr="00B66B75">
        <w:rPr>
          <w:rFonts w:ascii="Calibri" w:hAnsi="Calibri" w:cs="MwdqqgBlbsdjVtmdqcAdvTTec369687"/>
          <w:color w:val="000000"/>
        </w:rPr>
        <w:t>μ</w:t>
      </w:r>
      <w:r w:rsidRPr="00B66B75">
        <w:rPr>
          <w:rFonts w:ascii="Calibri" w:hAnsi="Calibri" w:cs="RxdjkvRlwhxjWqqffnAdvTT5ada87cc"/>
          <w:color w:val="000000"/>
        </w:rPr>
        <w:t>A</w:t>
      </w:r>
      <w:r w:rsidRPr="00B66B75">
        <w:rPr>
          <w:rFonts w:ascii="Calibri" w:hAnsi="宋体" w:cs="RxdjkvRlwhxjWqqffnAdvTT5ada87cc"/>
          <w:color w:val="000000"/>
        </w:rPr>
        <w:t>的低单元编程电流在多兆位阵列中的编程时间分布。如图所示，存储器阵列中最慢的位可以在</w:t>
      </w:r>
      <w:r w:rsidRPr="00B66B75">
        <w:rPr>
          <w:rFonts w:ascii="Calibri" w:hAnsi="Calibri" w:cs="RxdjkvRlwhxjWqqffnAdvTT5ada87cc"/>
          <w:color w:val="000000"/>
        </w:rPr>
        <w:t>500 nS</w:t>
      </w:r>
      <w:r w:rsidRPr="00B66B75">
        <w:rPr>
          <w:rFonts w:ascii="Calibri" w:hAnsi="宋体" w:cs="RxdjkvRlwhxjWqqffnAdvTT5ada87cc"/>
          <w:color w:val="000000"/>
        </w:rPr>
        <w:t>内编程，以通过用户模式的读取，从而产生一个</w:t>
      </w:r>
      <w:r w:rsidRPr="00B66B75">
        <w:rPr>
          <w:rFonts w:ascii="Calibri" w:hAnsi="宋体" w:cs="RlfqfbHdldrmFntkxfAdvTT5ada87cc"/>
          <w:color w:val="000000"/>
        </w:rPr>
        <w:t>足够</w:t>
      </w:r>
      <w:r w:rsidRPr="00B66B75">
        <w:rPr>
          <w:rFonts w:ascii="Calibri" w:hAnsi="宋体" w:cs="RxdjkvRlwhxjWqqffnAdvTT5ada87cc"/>
          <w:color w:val="000000"/>
        </w:rPr>
        <w:t>可靠的保护带和对温度和工艺变化的容忍度。</w:t>
      </w:r>
      <w:r w:rsidRPr="00B66B75">
        <w:rPr>
          <w:rFonts w:ascii="Calibri" w:hAnsi="Calibri" w:cs="RxdjkvRlwhxjWqqffnAdvTT5ada87cc"/>
          <w:color w:val="000000"/>
        </w:rPr>
        <w:t xml:space="preserve"> </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对于</w:t>
      </w:r>
      <w:r w:rsidRPr="00B66B75">
        <w:rPr>
          <w:rFonts w:ascii="Calibri" w:hAnsi="Calibri" w:cs="RxdjkvRlwhxjWqqffnAdvTT5ada87cc"/>
          <w:color w:val="000000"/>
        </w:rPr>
        <w:t>ESF3</w:t>
      </w:r>
      <w:r w:rsidRPr="00B66B75">
        <w:rPr>
          <w:rFonts w:ascii="Calibri" w:hAnsi="宋体" w:cs="RxdjkvRlwhxjWqqffnAdvTT5ada87cc"/>
          <w:color w:val="000000"/>
        </w:rPr>
        <w:t>技术，擦除</w:t>
      </w:r>
      <w:r w:rsidRPr="00B66B75">
        <w:rPr>
          <w:rFonts w:ascii="Calibri" w:hAnsi="Calibri" w:cs="RxdjkvRlwhxjWqqffnAdvTT5ada87cc"/>
          <w:color w:val="000000"/>
        </w:rPr>
        <w:t>/</w:t>
      </w:r>
      <w:r w:rsidRPr="00B66B75">
        <w:rPr>
          <w:rFonts w:ascii="Calibri" w:hAnsi="宋体" w:cs="RxdjkvRlwhxjWqqffnAdvTT5ada87cc"/>
          <w:color w:val="000000"/>
        </w:rPr>
        <w:t>编程循环的持久性受到来自擦除端（逻辑</w:t>
      </w:r>
      <w:r w:rsidRPr="00B66B75">
        <w:rPr>
          <w:rFonts w:ascii="Calibri" w:hAnsi="Calibri" w:cs="RxdjkvRlwhxjWqqffnAdvTT5ada87cc"/>
          <w:color w:val="000000"/>
        </w:rPr>
        <w:t xml:space="preserve"> </w:t>
      </w:r>
      <w:r w:rsidRPr="00B66B75">
        <w:rPr>
          <w:rFonts w:ascii="Calibri" w:hAnsi="Calibri" w:cs="DbvkgqGfsmljPhhkpkAdvTT3713a231"/>
          <w:color w:val="000000"/>
        </w:rPr>
        <w:t>"</w:t>
      </w:r>
      <w:r w:rsidRPr="00B66B75">
        <w:rPr>
          <w:rFonts w:ascii="Calibri" w:hAnsi="宋体" w:cs="RxdjkvRlwhxjWqqffnAdvTT5ada87cc"/>
          <w:color w:val="000000"/>
        </w:rPr>
        <w:t>一</w:t>
      </w:r>
      <w:r w:rsidRPr="00B66B75">
        <w:rPr>
          <w:rFonts w:ascii="Calibri" w:hAnsi="Calibri" w:cs="RxdjkvRlwhxjWqqffnAdvTT5ada87cc"/>
          <w:color w:val="000000"/>
        </w:rPr>
        <w:t xml:space="preserve"> </w:t>
      </w:r>
      <w:r w:rsidRPr="00B66B75">
        <w:rPr>
          <w:rFonts w:ascii="Calibri" w:hAnsi="Calibri" w:cs="DbvkgqGfsmljPhhkpkAdvTT3713a231"/>
          <w:color w:val="000000"/>
        </w:rPr>
        <w:t>"</w:t>
      </w:r>
      <w:r w:rsidRPr="00B66B75">
        <w:rPr>
          <w:rFonts w:ascii="Calibri" w:hAnsi="宋体" w:cs="RxdjkvRlwhxjWqqffnAdvTT5ada87cc"/>
          <w:color w:val="000000"/>
        </w:rPr>
        <w:t>状态）操作窗口关闭的限制。图</w:t>
      </w:r>
      <w:r w:rsidRPr="00B66B75">
        <w:rPr>
          <w:rFonts w:ascii="Calibri" w:hAnsi="Calibri" w:cs="RxdjkvRlwhxjWqqffnAdvTT5ada87cc"/>
          <w:color w:val="0000FF"/>
        </w:rPr>
        <w:t>5.</w:t>
      </w:r>
      <w:r w:rsidRPr="00B66B75">
        <w:rPr>
          <w:rFonts w:ascii="Calibri" w:hAnsi="Calibri" w:cs="RxdjkvRlwhxjWqqffnAdvTT5ada87cc"/>
          <w:color w:val="000000"/>
        </w:rPr>
        <w:t>43d</w:t>
      </w:r>
      <w:r w:rsidRPr="00B66B75">
        <w:rPr>
          <w:rFonts w:ascii="Calibri" w:hAnsi="宋体" w:cs="RxdjkvRlwhxjWqqffnAdvTT5ada87cc"/>
          <w:color w:val="000000"/>
        </w:rPr>
        <w:t>显示了</w:t>
      </w:r>
      <w:r w:rsidRPr="00B66B75">
        <w:rPr>
          <w:rFonts w:ascii="Calibri" w:hAnsi="Calibri" w:cs="RxdjkvRlwhxjWqqffnAdvTT5ada87cc"/>
          <w:color w:val="000000"/>
        </w:rPr>
        <w:t>65</w:t>
      </w:r>
      <w:r w:rsidRPr="00B66B75">
        <w:rPr>
          <w:rFonts w:ascii="Calibri" w:hAnsi="宋体" w:cs="RxdjkvRlwhxjWqqffnAdvTT5ada87cc"/>
          <w:color w:val="000000"/>
        </w:rPr>
        <w:t>纳米技术节点的</w:t>
      </w:r>
      <w:r w:rsidRPr="00B66B75">
        <w:rPr>
          <w:rFonts w:ascii="Calibri" w:hAnsi="Calibri" w:cs="RxdjkvRlwhxjWqqffnAdvTT5ada87cc"/>
          <w:color w:val="000000"/>
        </w:rPr>
        <w:t>ESF3</w:t>
      </w:r>
      <w:r w:rsidRPr="00B66B75">
        <w:rPr>
          <w:rFonts w:ascii="Calibri" w:hAnsi="宋体" w:cs="RxdjkvRlwhxjWqqffnAdvTT5ada87cc"/>
          <w:color w:val="000000"/>
        </w:rPr>
        <w:t>存储器阵列的典型循环结果。该图显示了擦除和编程窗口的关闭是</w:t>
      </w:r>
      <w:r w:rsidRPr="00B66B75">
        <w:rPr>
          <w:rFonts w:ascii="Calibri" w:hAnsi="Calibri" w:cs="RxdjkvRlwhxjWqqffnAdvTT5ada87cc"/>
          <w:color w:val="000000"/>
        </w:rPr>
        <w:t>E/P</w:t>
      </w:r>
      <w:r w:rsidRPr="00B66B75">
        <w:rPr>
          <w:rFonts w:ascii="Calibri" w:hAnsi="宋体" w:cs="RxdjkvRlwhxjWqqffnAdvTT5ada87cc"/>
          <w:color w:val="000000"/>
        </w:rPr>
        <w:t>循环的一个函数。</w:t>
      </w:r>
      <w:r w:rsidRPr="00B66B75">
        <w:rPr>
          <w:rFonts w:ascii="Calibri" w:hAnsi="Calibri" w:cs="RxdjkvRlwhxjWqqffnAdvTT5ada87cc"/>
          <w:color w:val="000000"/>
        </w:rPr>
        <w:t xml:space="preserve"> </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Calibri" w:cs="RxdjkvRlwhxjWqqffnAdvTT5ada87cc"/>
          <w:color w:val="000000"/>
        </w:rPr>
        <w:t>ESF3</w:t>
      </w:r>
      <w:r w:rsidRPr="00B66B75">
        <w:rPr>
          <w:rFonts w:ascii="Calibri" w:hAnsi="宋体" w:cs="RxdjkvRlwhxjWqqffnAdvTT5ada87cc"/>
          <w:color w:val="000000"/>
        </w:rPr>
        <w:t>技术在高端耐力特性方面表现出色，因为它有一个宽的擦除</w:t>
      </w:r>
      <w:r w:rsidRPr="00B66B75">
        <w:rPr>
          <w:rFonts w:ascii="Calibri" w:hAnsi="Calibri" w:cs="RxdjkvRlwhxjWqqffnAdvTT5ada87cc"/>
          <w:color w:val="000000"/>
        </w:rPr>
        <w:t>-</w:t>
      </w:r>
      <w:r w:rsidRPr="00B66B75">
        <w:rPr>
          <w:rFonts w:ascii="Calibri" w:hAnsi="宋体" w:cs="RxdjkvRlwhxjWqqffnAdvTT5ada87cc"/>
          <w:color w:val="000000"/>
        </w:rPr>
        <w:t>编程操作窗口。如图</w:t>
      </w:r>
      <w:r w:rsidRPr="00B66B75">
        <w:rPr>
          <w:rFonts w:ascii="Calibri" w:hAnsi="Calibri" w:cs="RxdjkvRlwhxjWqqffnAdvTT5ada87cc"/>
          <w:color w:val="0000FF"/>
        </w:rPr>
        <w:t>5.</w:t>
      </w:r>
      <w:r w:rsidRPr="00B66B75">
        <w:rPr>
          <w:rFonts w:ascii="Calibri" w:hAnsi="Calibri" w:cs="RxdjkvRlwhxjWqqffnAdvTT5ada87cc"/>
          <w:color w:val="000000"/>
        </w:rPr>
        <w:t>43d</w:t>
      </w:r>
      <w:r w:rsidRPr="00B66B75">
        <w:rPr>
          <w:rFonts w:ascii="Calibri" w:hAnsi="宋体" w:cs="RxdjkvRlwhxjWqqffnAdvTT5ada87cc"/>
          <w:color w:val="000000"/>
        </w:rPr>
        <w:t>所示，以</w:t>
      </w:r>
      <w:r w:rsidRPr="00B66B75">
        <w:rPr>
          <w:rFonts w:ascii="Calibri" w:hAnsi="Calibri" w:cs="RxdjkvRlwhxjWqqffnAdvTT5ada87cc"/>
          <w:color w:val="000000"/>
        </w:rPr>
        <w:t>CG VTmin</w:t>
      </w:r>
      <w:r w:rsidRPr="00B66B75">
        <w:rPr>
          <w:rFonts w:ascii="Calibri" w:hAnsi="宋体" w:cs="RxdjkvRlwhxjWqqffnAdvTT5ada87cc"/>
          <w:color w:val="000000"/>
        </w:rPr>
        <w:t>为特征的程序状态超过了</w:t>
      </w:r>
      <w:r w:rsidRPr="00B66B75">
        <w:rPr>
          <w:rFonts w:ascii="Calibri" w:hAnsi="Calibri" w:cs="RxdjkvRlwhxjWqqffnAdvTT5ada87cc"/>
          <w:color w:val="000000"/>
        </w:rPr>
        <w:t>+5 V</w:t>
      </w:r>
      <w:r w:rsidRPr="00B66B75">
        <w:rPr>
          <w:rFonts w:ascii="Calibri" w:hAnsi="宋体" w:cs="RxdjkvRlwhxjWqqffnAdvTT5ada87cc"/>
          <w:color w:val="000000"/>
        </w:rPr>
        <w:t>，在</w:t>
      </w:r>
      <w:r w:rsidRPr="00B66B75">
        <w:rPr>
          <w:rFonts w:ascii="Calibri" w:hAnsi="Calibri" w:cs="RxdjkvRlwhxjWqqffnAdvTT5ada87cc"/>
          <w:color w:val="000000"/>
        </w:rPr>
        <w:t>E/P</w:t>
      </w:r>
      <w:r w:rsidRPr="00B66B75">
        <w:rPr>
          <w:rFonts w:ascii="Calibri" w:hAnsi="宋体" w:cs="RxdjkvRlwhxjWqqffnAdvTT5ada87cc"/>
          <w:color w:val="000000"/>
        </w:rPr>
        <w:t>循环中不会降低，并保持在</w:t>
      </w:r>
      <w:r w:rsidRPr="00B66B75">
        <w:rPr>
          <w:rFonts w:ascii="Calibri" w:hAnsi="Calibri" w:cs="RxdjkvRlwhxjWqqffnAdvTT5ada87cc"/>
          <w:color w:val="000000"/>
        </w:rPr>
        <w:t>VCG=1.8 V</w:t>
      </w:r>
      <w:r w:rsidRPr="00B66B75">
        <w:rPr>
          <w:rFonts w:ascii="Calibri" w:hAnsi="宋体" w:cs="RxdjkvRlwhxjWqqffnAdvTT5ada87cc"/>
          <w:color w:val="000000"/>
        </w:rPr>
        <w:t>的读取水平之上。擦除状态以新阵列的读取电流分布显示，并在</w:t>
      </w:r>
      <w:r w:rsidRPr="00B66B75">
        <w:rPr>
          <w:rFonts w:ascii="Calibri" w:hAnsi="Calibri" w:cs="RxdjkvRlwhxjWqqffnAdvTT5ada87cc"/>
          <w:color w:val="000000"/>
        </w:rPr>
        <w:t>E/P</w:t>
      </w:r>
      <w:r w:rsidRPr="00B66B75">
        <w:rPr>
          <w:rFonts w:ascii="Calibri" w:hAnsi="宋体" w:cs="RxdjkvRlwhxjWqqffnAdvTT5ada87cc"/>
          <w:color w:val="000000"/>
        </w:rPr>
        <w:t>循环后逐渐移动到较低的电流水平，从而说明了在</w:t>
      </w:r>
      <w:r w:rsidRPr="00B66B75">
        <w:rPr>
          <w:rFonts w:ascii="Calibri" w:hAnsi="Calibri" w:cs="RxdjkvRlwhxjWqqffnAdvTT5ada87cc"/>
          <w:color w:val="000000"/>
        </w:rPr>
        <w:t>E/P</w:t>
      </w:r>
      <w:r w:rsidRPr="00B66B75">
        <w:rPr>
          <w:rFonts w:ascii="Calibri" w:hAnsi="宋体" w:cs="RxdjkvRlwhxjWqqffnAdvTT5ada87cc"/>
          <w:color w:val="000000"/>
        </w:rPr>
        <w:t>循环期间从擦除侧的操作窗口关闭。数据显示了内在的扇区耐久能力大于</w:t>
      </w:r>
      <w:r w:rsidRPr="00B66B75">
        <w:rPr>
          <w:rFonts w:ascii="Calibri" w:hAnsi="Calibri" w:cs="RxdjkvRlwhxjWqqffnAdvTT5ada87cc"/>
          <w:color w:val="000000"/>
        </w:rPr>
        <w:t>100</w:t>
      </w:r>
      <w:r w:rsidRPr="00B66B75">
        <w:rPr>
          <w:rFonts w:ascii="Calibri" w:hAnsi="宋体" w:cs="RxdjkvRlwhxjWqqffnAdvTT5ada87cc"/>
          <w:color w:val="000000"/>
        </w:rPr>
        <w:t>万次。一个</w:t>
      </w:r>
      <w:r w:rsidRPr="00B66B75">
        <w:rPr>
          <w:rFonts w:ascii="Calibri" w:hAnsi="Calibri" w:cs="RxdjkvRlwhxjWqqffnAdvTT5ada87cc"/>
          <w:color w:val="000000"/>
        </w:rPr>
        <w:t>32kb</w:t>
      </w:r>
      <w:r w:rsidRPr="00B66B75">
        <w:rPr>
          <w:rFonts w:ascii="Calibri" w:hAnsi="宋体" w:cs="RxdjkvRlwhxjWqqffnAdvTT5ada87cc"/>
          <w:color w:val="000000"/>
        </w:rPr>
        <w:t>的扇区在经过</w:t>
      </w:r>
      <w:r w:rsidRPr="00B66B75">
        <w:rPr>
          <w:rFonts w:ascii="Calibri" w:hAnsi="Calibri" w:cs="RxdjkvRlwhxjWqqffnAdvTT5ada87cc"/>
          <w:color w:val="000000"/>
        </w:rPr>
        <w:t>100</w:t>
      </w:r>
      <w:r w:rsidRPr="00B66B75">
        <w:rPr>
          <w:rFonts w:ascii="Calibri" w:hAnsi="宋体" w:cs="RxdjkvRlwhxjWqqffnAdvTT5ada87cc"/>
          <w:color w:val="000000"/>
        </w:rPr>
        <w:t>万次循环后的最低单元读取电流远远高于参考读取水平。</w:t>
      </w:r>
      <w:r w:rsidRPr="00B66B75">
        <w:rPr>
          <w:rFonts w:ascii="Calibri" w:hAnsi="Calibri" w:cs="RxdjkvRlwhxjWqqffnAdvTT5ada87cc"/>
          <w:color w:val="000000"/>
        </w:rPr>
        <w:t xml:space="preserve"> </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为了满足高端耐力要求，在产品层面上实现</w:t>
      </w:r>
      <w:r w:rsidRPr="00B66B75">
        <w:rPr>
          <w:rFonts w:ascii="Calibri" w:hAnsi="Calibri" w:cs="RxdjkvRlwhxjWqqffnAdvTT5ada87cc"/>
          <w:color w:val="000000"/>
        </w:rPr>
        <w:t>100</w:t>
      </w:r>
      <w:r w:rsidRPr="00B66B75">
        <w:rPr>
          <w:rFonts w:ascii="Calibri" w:hAnsi="宋体" w:cs="RxdjkvRlwhxjWqqffnAdvTT5ada87cc"/>
          <w:color w:val="000000"/>
        </w:rPr>
        <w:t>万次的擦除</w:t>
      </w:r>
      <w:r w:rsidRPr="00B66B75">
        <w:rPr>
          <w:rFonts w:ascii="Calibri" w:hAnsi="Calibri" w:cs="RxdjkvRlwhxjWqqffnAdvTT5ada87cc"/>
          <w:color w:val="000000"/>
        </w:rPr>
        <w:t>/</w:t>
      </w:r>
      <w:r w:rsidRPr="00B66B75">
        <w:rPr>
          <w:rFonts w:ascii="Calibri" w:hAnsi="宋体" w:cs="RxdjkvRlwhxjWqqffnAdvTT5ada87cc"/>
          <w:color w:val="000000"/>
        </w:rPr>
        <w:t>编程（</w:t>
      </w:r>
      <w:r w:rsidRPr="00B66B75">
        <w:rPr>
          <w:rFonts w:ascii="Calibri" w:hAnsi="Calibri" w:cs="RxdjkvRlwhxjWqqffnAdvTT5ada87cc"/>
          <w:color w:val="000000"/>
        </w:rPr>
        <w:t>E/P</w:t>
      </w:r>
      <w:r w:rsidRPr="00B66B75">
        <w:rPr>
          <w:rFonts w:ascii="Calibri" w:hAnsi="宋体" w:cs="RxdjkvRlwhxjWqqffnAdvTT5ada87cc"/>
          <w:color w:val="000000"/>
        </w:rPr>
        <w:t>）循环能力，可以对擦除和编程操作进行细致的设计优化。最佳的设计技术可以减轻在擦除和编程操作开始时在隧道氧化物和浮动门氧化物中产生的峰值场应力。图</w:t>
      </w:r>
      <w:r w:rsidRPr="00B66B75">
        <w:rPr>
          <w:rFonts w:ascii="Calibri" w:hAnsi="Calibri" w:cs="RxdjkvRlwhxjWqqffnAdvTT5ada87cc"/>
          <w:color w:val="0000FF"/>
        </w:rPr>
        <w:t>5.</w:t>
      </w:r>
      <w:r w:rsidRPr="00B66B75">
        <w:rPr>
          <w:rFonts w:ascii="Calibri" w:hAnsi="Calibri" w:cs="RxdjkvRlwhxjWqqffnAdvTT5ada87cc"/>
          <w:color w:val="000000"/>
        </w:rPr>
        <w:t>43e</w:t>
      </w:r>
      <w:r w:rsidRPr="00B66B75">
        <w:rPr>
          <w:rFonts w:ascii="Calibri" w:hAnsi="宋体" w:cs="RxdjkvRlwhxjWqqffnAdvTT5ada87cc"/>
          <w:color w:val="000000"/>
        </w:rPr>
        <w:t>显示了一个在常规编程脉冲之前实施预编程脉冲的例子的数据，以减少</w:t>
      </w:r>
      <w:r w:rsidRPr="00B66B75">
        <w:rPr>
          <w:rFonts w:ascii="Calibri" w:hAnsi="Calibri" w:cs="RxdjkvRlwhxjWqqffnAdvTT5ada87cc"/>
          <w:color w:val="000000"/>
        </w:rPr>
        <w:t>FG-</w:t>
      </w:r>
      <w:r w:rsidRPr="00B66B75">
        <w:rPr>
          <w:rFonts w:ascii="Calibri" w:hAnsi="宋体" w:cs="RxdjkvRlwhxjWqqffnAdvTT5ada87cc"/>
          <w:color w:val="000000"/>
        </w:rPr>
        <w:t>氧化物的退化。这个方案因此减缓了循环过程中擦除电压的增加。一般来说，擦除电压的增加是由隧道和</w:t>
      </w:r>
      <w:r w:rsidRPr="00B66B75">
        <w:rPr>
          <w:rFonts w:ascii="Calibri" w:hAnsi="Calibri" w:cs="RxdjkvRlwhxjWqqffnAdvTT5ada87cc"/>
          <w:color w:val="000000"/>
        </w:rPr>
        <w:t>FG</w:t>
      </w:r>
      <w:r w:rsidRPr="00B66B75">
        <w:rPr>
          <w:rFonts w:ascii="Calibri" w:hAnsi="宋体" w:cs="RxdjkvRlwhxjWqqffnAdvTT5ada87cc"/>
          <w:color w:val="000000"/>
        </w:rPr>
        <w:t>氧化物中的电子捕获引起的</w:t>
      </w:r>
      <w:r w:rsidRPr="00B66B75">
        <w:rPr>
          <w:rFonts w:ascii="Calibri" w:hAnsi="Calibri" w:cs="RxdjkvRlwhxjWqqffnAdvTT5ada87cc"/>
          <w:color w:val="000000"/>
        </w:rPr>
        <w:t>[</w:t>
      </w:r>
      <w:r w:rsidRPr="00B66B75">
        <w:rPr>
          <w:rFonts w:ascii="Calibri" w:hAnsi="Calibri" w:cs="RxdjkvRlwhxjWqqffnAdvTT5ada87cc"/>
          <w:color w:val="0000FF"/>
        </w:rPr>
        <w:t>25</w:t>
      </w:r>
      <w:r w:rsidRPr="00B66B75">
        <w:rPr>
          <w:rFonts w:ascii="Calibri" w:hAnsi="Calibri" w:cs="RxdjkvRlwhxjWqqffnAdvTT5ada87cc"/>
          <w:color w:val="000000"/>
        </w:rPr>
        <w:t>]</w:t>
      </w:r>
      <w:r w:rsidRPr="00B66B75">
        <w:rPr>
          <w:rFonts w:ascii="Calibri" w:hAnsi="宋体" w:cs="RxdjkvRlwhxjWqqffnAdvTT5ada87cc"/>
          <w:color w:val="000000"/>
        </w:rPr>
        <w:t>。同样重要的是要注意到，短的预编程脉冲的实施使得缩短主编程脉冲成为可能，使用比典型的</w:t>
      </w:r>
      <w:r w:rsidRPr="00B66B75">
        <w:rPr>
          <w:rFonts w:ascii="Calibri" w:hAnsi="Calibri" w:cs="RxdjkvRlwhxjWqqffnAdvTT5ada87cc"/>
          <w:color w:val="000000"/>
        </w:rPr>
        <w:t>VCG</w:t>
      </w:r>
      <w:r w:rsidRPr="00B66B75">
        <w:rPr>
          <w:rFonts w:ascii="Calibri" w:hAnsi="宋体" w:cs="RxdjkvRlwhxjWqqffnAdvTT5ada87cc"/>
          <w:color w:val="000000"/>
        </w:rPr>
        <w:t>编程电压更高的电压，而不会对</w:t>
      </w:r>
      <w:r w:rsidRPr="00B66B75">
        <w:rPr>
          <w:rFonts w:ascii="Calibri" w:hAnsi="Calibri" w:cs="RxdjkvRlwhxjWqqffnAdvTT5ada87cc"/>
          <w:color w:val="000000"/>
        </w:rPr>
        <w:t>FG</w:t>
      </w:r>
      <w:r w:rsidRPr="00B66B75">
        <w:rPr>
          <w:rFonts w:ascii="Calibri" w:hAnsi="宋体" w:cs="RxdjkvRlwhxjWqqffnAdvTT5ada87cc"/>
          <w:color w:val="000000"/>
        </w:rPr>
        <w:t>氧化物带来损害的风险。图</w:t>
      </w:r>
      <w:r w:rsidRPr="00B66B75">
        <w:rPr>
          <w:rFonts w:ascii="Calibri" w:hAnsi="Calibri" w:cs="RxdjkvRlwhxjWqqffnAdvTT5ada87cc"/>
          <w:color w:val="0000FF"/>
        </w:rPr>
        <w:t>5.</w:t>
      </w:r>
      <w:r w:rsidRPr="00B66B75">
        <w:rPr>
          <w:rFonts w:ascii="Calibri" w:hAnsi="Calibri" w:cs="RxdjkvRlwhxjWqqffnAdvTT5ada87cc"/>
          <w:color w:val="000000"/>
        </w:rPr>
        <w:t>43e</w:t>
      </w:r>
      <w:r w:rsidRPr="00B66B75">
        <w:rPr>
          <w:rFonts w:ascii="Calibri" w:hAnsi="宋体" w:cs="RxdjkvRlwhxjWqqffnAdvTT5ada87cc"/>
          <w:color w:val="000000"/>
        </w:rPr>
        <w:t>显示了高速编程操作的结果，总时间为</w:t>
      </w:r>
      <w:r w:rsidRPr="00B66B75">
        <w:rPr>
          <w:rFonts w:ascii="Calibri" w:hAnsi="Calibri" w:cs="RxdjkvRlwhxjWqqffnAdvTT5ada87cc"/>
          <w:color w:val="000000"/>
        </w:rPr>
        <w:t>3</w:t>
      </w:r>
      <w:r w:rsidRPr="00B66B75">
        <w:rPr>
          <w:rFonts w:ascii="Calibri" w:hAnsi="Calibri" w:cs="MwdqqgBlbsdjVtmdqcAdvTTec369687"/>
          <w:color w:val="000000"/>
        </w:rPr>
        <w:t>μ</w:t>
      </w:r>
      <w:r w:rsidRPr="00B66B75">
        <w:rPr>
          <w:rFonts w:ascii="Calibri" w:hAnsi="Calibri" w:cs="RxdjkvRlwhxjWqqffnAdvTT5ada87cc"/>
          <w:color w:val="000000"/>
        </w:rPr>
        <w:t>s</w:t>
      </w:r>
      <w:r w:rsidRPr="00B66B75">
        <w:rPr>
          <w:rFonts w:ascii="Calibri" w:hAnsi="宋体" w:cs="RxdjkvRlwhxjWqqffnAdvTT5ada87cc"/>
          <w:color w:val="000000"/>
        </w:rPr>
        <w:t>，包括一个</w:t>
      </w:r>
      <w:r w:rsidRPr="00B66B75">
        <w:rPr>
          <w:rFonts w:ascii="Calibri" w:hAnsi="Calibri" w:cs="RxdjkvRlwhxjWqqffnAdvTT5ada87cc"/>
          <w:color w:val="000000"/>
        </w:rPr>
        <w:t>1</w:t>
      </w:r>
      <w:r w:rsidRPr="00B66B75">
        <w:rPr>
          <w:rFonts w:ascii="Calibri" w:hAnsi="Calibri" w:cs="MwdqqgBlbsdjVtmdqcAdvTTec369687"/>
          <w:color w:val="000000"/>
        </w:rPr>
        <w:t>μ</w:t>
      </w:r>
      <w:r w:rsidRPr="00B66B75">
        <w:rPr>
          <w:rFonts w:ascii="Calibri" w:hAnsi="Calibri" w:cs="RxdjkvRlwhxjWqqffnAdvTT5ada87cc"/>
          <w:color w:val="000000"/>
        </w:rPr>
        <w:t>s</w:t>
      </w:r>
      <w:r w:rsidRPr="00B66B75">
        <w:rPr>
          <w:rFonts w:ascii="Calibri" w:hAnsi="宋体" w:cs="RxdjkvRlwhxjWqqffnAdvTT5ada87cc"/>
          <w:color w:val="000000"/>
        </w:rPr>
        <w:t>的预编程脉冲。该方案已在</w:t>
      </w:r>
      <w:r w:rsidRPr="00B66B75">
        <w:rPr>
          <w:rFonts w:ascii="Calibri" w:hAnsi="Calibri" w:cs="RxdjkvRlwhxjWqqffnAdvTT5ada87cc"/>
          <w:color w:val="000000"/>
        </w:rPr>
        <w:t>55</w:t>
      </w:r>
      <w:r w:rsidRPr="00B66B75">
        <w:rPr>
          <w:rFonts w:ascii="Calibri" w:hAnsi="宋体" w:cs="RxdjkvRlwhxjWqqffnAdvTT5ada87cc"/>
          <w:color w:val="000000"/>
        </w:rPr>
        <w:t>纳米技术节点的</w:t>
      </w:r>
      <w:r w:rsidRPr="00B66B75">
        <w:rPr>
          <w:rFonts w:ascii="Calibri" w:hAnsi="Calibri" w:cs="RxdjkvRlwhxjWqqffnAdvTT5ada87cc"/>
          <w:color w:val="000000"/>
        </w:rPr>
        <w:t>ESF3</w:t>
      </w:r>
      <w:r w:rsidRPr="00B66B75">
        <w:rPr>
          <w:rFonts w:ascii="Calibri" w:hAnsi="宋体" w:cs="RxdjkvRlwhxjWqqffnAdvTT5ada87cc"/>
          <w:color w:val="000000"/>
        </w:rPr>
        <w:t>单元的设计上得到证明，其循环次数超过</w:t>
      </w:r>
      <w:r w:rsidRPr="00B66B75">
        <w:rPr>
          <w:rFonts w:ascii="Calibri" w:hAnsi="Calibri" w:cs="RxdjkvRlwhxjWqqffnAdvTT5ada87cc"/>
          <w:color w:val="000000"/>
        </w:rPr>
        <w:t>500</w:t>
      </w:r>
      <w:r w:rsidRPr="00B66B75">
        <w:rPr>
          <w:rFonts w:ascii="Calibri" w:hAnsi="宋体" w:cs="RxdjkvRlwhxjWqqffnAdvTT5ada87cc"/>
          <w:color w:val="000000"/>
        </w:rPr>
        <w:t>次。</w:t>
      </w:r>
      <w:r w:rsidRPr="00B66B75">
        <w:rPr>
          <w:rFonts w:ascii="Calibri" w:hAnsi="Calibri" w:cs="RxdjkvRlwhxjWqqffnAdvTT5ada87cc"/>
          <w:color w:val="000000"/>
        </w:rPr>
        <w:t xml:space="preserve"> </w:t>
      </w:r>
    </w:p>
    <w:p w:rsidR="00327A78" w:rsidRPr="00B66B75" w:rsidRDefault="00327A78" w:rsidP="00CA2BAD">
      <w:pPr>
        <w:spacing w:beforeLines="50" w:afterLines="50"/>
        <w:ind w:firstLineChars="200" w:firstLine="480"/>
        <w:rPr>
          <w:rFonts w:ascii="Calibri" w:hAnsi="Calibri" w:cs="RxdjkvRlwhxjWqqffnAdvTT5ada87cc"/>
          <w:color w:val="000000"/>
        </w:rPr>
      </w:pPr>
      <w:r w:rsidRPr="00B66B75">
        <w:rPr>
          <w:rFonts w:ascii="Calibri" w:hAnsi="宋体" w:cs="RxdjkvRlwhxjWqqffnAdvTT5ada87cc"/>
          <w:color w:val="000000"/>
        </w:rPr>
        <w:t>典型的程序条件是基于一个单脉冲操作。</w:t>
      </w:r>
      <w:r w:rsidRPr="00B66B75">
        <w:rPr>
          <w:rFonts w:ascii="Calibri" w:hAnsi="Calibri" w:cs="RxdjkvRlwhxjWqqffnAdvTT5ada87cc"/>
          <w:color w:val="000000"/>
        </w:rPr>
        <w:t>VCG = 10.5 V</w:t>
      </w:r>
      <w:r w:rsidRPr="00B66B75">
        <w:rPr>
          <w:rFonts w:ascii="Calibri" w:hAnsi="宋体" w:cs="RxdjkvRlwhxjWqqffnAdvTT5ada87cc"/>
          <w:color w:val="000000"/>
        </w:rPr>
        <w:t>，</w:t>
      </w:r>
      <w:r w:rsidRPr="00B66B75">
        <w:rPr>
          <w:rFonts w:ascii="Calibri" w:hAnsi="Calibri" w:cs="RxdjkvRlwhxjWqqffnAdvTT5ada87cc"/>
          <w:color w:val="000000"/>
        </w:rPr>
        <w:t>VEG = VSL = 4.5 V</w:t>
      </w:r>
      <w:r w:rsidRPr="00B66B75">
        <w:rPr>
          <w:rFonts w:ascii="Calibri" w:hAnsi="宋体" w:cs="RxdjkvRlwhxjWqqffnAdvTT5ada87cc"/>
          <w:color w:val="000000"/>
        </w:rPr>
        <w:t>，</w:t>
      </w:r>
      <w:r w:rsidRPr="00B66B75">
        <w:rPr>
          <w:rFonts w:ascii="Calibri" w:hAnsi="Calibri" w:cs="RxdjkvRlwhxjWqqffnAdvTT5ada87cc"/>
          <w:color w:val="000000"/>
        </w:rPr>
        <w:t xml:space="preserve">VSG </w:t>
      </w:r>
      <w:r w:rsidRPr="00B66B75">
        <w:rPr>
          <w:rFonts w:ascii="Calibri" w:hAnsi="Calibri" w:cs="SrxpyjHcddkpGmdcpgAdvPi1"/>
          <w:color w:val="000000"/>
        </w:rPr>
        <w:t xml:space="preserve">* </w:t>
      </w:r>
      <w:r w:rsidRPr="00B66B75">
        <w:rPr>
          <w:rFonts w:ascii="Calibri" w:hAnsi="Calibri" w:cs="RxdjkvRlwhxjWqqffnAdvTT5ada87cc"/>
          <w:color w:val="000000"/>
        </w:rPr>
        <w:t>1 V</w:t>
      </w:r>
      <w:r w:rsidRPr="00B66B75">
        <w:rPr>
          <w:rFonts w:ascii="Calibri" w:hAnsi="宋体" w:cs="RxdjkvRlwhxjWqqffnAdvTT5ada87cc"/>
          <w:color w:val="000000"/>
        </w:rPr>
        <w:t>，程序电流</w:t>
      </w:r>
      <w:r w:rsidRPr="00B66B75">
        <w:rPr>
          <w:rFonts w:ascii="Calibri" w:hAnsi="Calibri" w:cs="RxdjkvRlwhxjWqqffnAdvTT5ada87cc"/>
          <w:color w:val="000000"/>
        </w:rPr>
        <w:t xml:space="preserve"> = 1 lA</w:t>
      </w:r>
      <w:r w:rsidRPr="00B66B75">
        <w:rPr>
          <w:rFonts w:ascii="Calibri" w:hAnsi="宋体" w:cs="RxdjkvRlwhxjWqqffnAdvTT5ada87cc"/>
          <w:color w:val="000000"/>
        </w:rPr>
        <w:t>，脉冲持续时间</w:t>
      </w:r>
      <w:r w:rsidRPr="00B66B75">
        <w:rPr>
          <w:rFonts w:ascii="Calibri" w:hAnsi="Calibri" w:cs="RxdjkvRlwhxjWqqffnAdvTT5ada87cc"/>
          <w:color w:val="000000"/>
        </w:rPr>
        <w:t>10</w:t>
      </w:r>
      <w:r w:rsidRPr="00B66B75">
        <w:rPr>
          <w:rFonts w:ascii="Calibri" w:hAnsi="Calibri" w:cs="FnmvsjSrfkwdVvnmphAdvPSMP13"/>
          <w:color w:val="000000"/>
        </w:rPr>
        <w:t>-</w:t>
      </w:r>
      <w:r w:rsidRPr="00B66B75">
        <w:rPr>
          <w:rFonts w:ascii="Calibri" w:hAnsi="Calibri" w:cs="RxdjkvRlwhxjWqqffnAdvTT5ada87cc"/>
          <w:color w:val="000000"/>
        </w:rPr>
        <w:t>lS</w:t>
      </w:r>
      <w:r w:rsidRPr="00B66B75">
        <w:rPr>
          <w:rFonts w:ascii="Calibri" w:hAnsi="宋体" w:cs="RxdjkvRlwhxjWqqffnAdvTT5ada87cc"/>
          <w:color w:val="000000"/>
        </w:rPr>
        <w:t>。</w:t>
      </w:r>
      <w:r w:rsidRPr="00B66B75">
        <w:rPr>
          <w:rFonts w:ascii="Calibri" w:hAnsi="Calibri" w:cs="RxdjkvRlwhxjWqqffnAdvTT5ada87cc"/>
          <w:color w:val="000000"/>
        </w:rPr>
        <w:t>Verase</w:t>
      </w:r>
      <w:r w:rsidRPr="00B66B75">
        <w:rPr>
          <w:rFonts w:ascii="Calibri" w:hAnsi="宋体" w:cs="RxdjkvRlwhxjWqqffnAdvTT5ada87cc"/>
          <w:color w:val="000000"/>
        </w:rPr>
        <w:t>循环趋势的相应数据显示为蓝色。其他数据对应于带有预编程脉冲的循环，显示出减少了</w:t>
      </w:r>
      <w:r w:rsidRPr="00B66B75">
        <w:rPr>
          <w:rFonts w:ascii="Calibri" w:hAnsi="Calibri" w:cs="RxdjkvRlwhxjWqqffnAdvTT5ada87cc"/>
          <w:color w:val="000000"/>
        </w:rPr>
        <w:t>Verase</w:t>
      </w:r>
      <w:r w:rsidRPr="00B66B75">
        <w:rPr>
          <w:rFonts w:ascii="Calibri" w:hAnsi="宋体" w:cs="RxdjkvRlwhxjWqqffnAdvTT5ada87cc"/>
          <w:color w:val="000000"/>
        </w:rPr>
        <w:t>的降解和改善了耐力。</w:t>
      </w:r>
      <w:r w:rsidRPr="00B66B75">
        <w:rPr>
          <w:rFonts w:ascii="Calibri" w:hAnsi="Calibri" w:cs="RxdjkvRlwhxjWqqffnAdvTT5ada87cc"/>
          <w:color w:val="000000"/>
        </w:rPr>
        <w:t xml:space="preserve"> </w:t>
      </w:r>
    </w:p>
    <w:p w:rsidR="00327A78" w:rsidRPr="00B66B75" w:rsidRDefault="00327A78" w:rsidP="00CA2BAD">
      <w:pPr>
        <w:spacing w:beforeLines="50" w:afterLines="50"/>
        <w:ind w:firstLineChars="200" w:firstLine="480"/>
        <w:rPr>
          <w:rFonts w:ascii="Calibri" w:hAnsi="Calibri" w:cs="RxdjkvRlwhxjWqqffnAdvTT5ada87cc"/>
        </w:rPr>
      </w:pPr>
      <w:r w:rsidRPr="00B66B75">
        <w:rPr>
          <w:rFonts w:ascii="Calibri" w:hAnsi="宋体" w:cs="RxdjkvRlwhxjWqqffnAdvTT5ada87cc"/>
          <w:color w:val="000000"/>
        </w:rPr>
        <w:t>通过高效、快速的擦除和编程操作，</w:t>
      </w:r>
      <w:r w:rsidRPr="00B66B75">
        <w:rPr>
          <w:rFonts w:ascii="Calibri" w:hAnsi="Calibri" w:cs="RxdjkvRlwhxjWqqffnAdvTT5ada87cc"/>
          <w:color w:val="000000"/>
        </w:rPr>
        <w:t>ESF3</w:t>
      </w:r>
      <w:r w:rsidRPr="00B66B75">
        <w:rPr>
          <w:rFonts w:ascii="Calibri" w:hAnsi="宋体" w:cs="RxdjkvRlwhxjWqqffnAdvTT5ada87cc"/>
          <w:color w:val="000000"/>
        </w:rPr>
        <w:t>闪存设计的能耗可以大大降低，以满足日益增长的延长</w:t>
      </w:r>
      <w:r w:rsidRPr="00B66B75">
        <w:rPr>
          <w:rFonts w:ascii="Calibri" w:hAnsi="宋体" w:cs="RxdjkvRlwhxjWqqffnAdvTT5ada87cc"/>
        </w:rPr>
        <w:t>单元寿命的应用</w:t>
      </w:r>
      <w:r w:rsidRPr="00B66B75">
        <w:rPr>
          <w:rFonts w:ascii="Calibri" w:hAnsi="宋体" w:cs="RxdjkvRlwhxjWqqffnAdvTT5ada87cc"/>
          <w:color w:val="000000"/>
        </w:rPr>
        <w:t>需求。</w:t>
      </w:r>
      <w:r w:rsidRPr="00B66B75">
        <w:rPr>
          <w:rFonts w:ascii="Calibri" w:hAnsi="Calibri" w:cs="RxdjkvRlwhxjWqqffnAdvTT5ada87cc"/>
        </w:rPr>
        <w:t>ESF3</w:t>
      </w:r>
      <w:r w:rsidRPr="00B66B75">
        <w:rPr>
          <w:rFonts w:ascii="Calibri" w:hAnsi="宋体" w:cs="RxdjkvRlwhxjWqqffnAdvTT5ada87cc"/>
        </w:rPr>
        <w:t>存储单元的另一个重要特点是其可扩展和兼容的选择门（</w:t>
      </w:r>
      <w:r w:rsidRPr="00B66B75">
        <w:rPr>
          <w:rFonts w:ascii="Calibri" w:hAnsi="Calibri" w:cs="RxdjkvRlwhxjWqqffnAdvTT5ada87cc"/>
        </w:rPr>
        <w:t>SG</w:t>
      </w:r>
      <w:r w:rsidRPr="00B66B75">
        <w:rPr>
          <w:rFonts w:ascii="Calibri" w:hAnsi="宋体" w:cs="RxdjkvRlwhxjWqqffnAdvTT5ada87cc"/>
        </w:rPr>
        <w:t>）晶体管与低电压</w:t>
      </w:r>
      <w:r w:rsidRPr="00B66B75">
        <w:rPr>
          <w:rFonts w:ascii="Calibri" w:hAnsi="Calibri" w:cs="RxdjkvRlwhxjWqqffnAdvTT5ada87cc"/>
        </w:rPr>
        <w:t>CMOS</w:t>
      </w:r>
      <w:r w:rsidRPr="00B66B75">
        <w:rPr>
          <w:rFonts w:ascii="Calibri" w:hAnsi="宋体" w:cs="RxdjkvRlwhxjWqqffnAdvTT5ada87cc"/>
        </w:rPr>
        <w:t>逻辑晶体管。读取</w:t>
      </w:r>
      <w:r w:rsidRPr="00B66B75">
        <w:rPr>
          <w:rFonts w:ascii="Calibri" w:hAnsi="Calibri" w:cs="RxdjkvRlwhxjWqqffnAdvTT5ada87cc"/>
        </w:rPr>
        <w:t>ESF3</w:t>
      </w:r>
      <w:r w:rsidRPr="00B66B75">
        <w:rPr>
          <w:rFonts w:ascii="Calibri" w:hAnsi="宋体" w:cs="RxdjkvRlwhxjWqqffnAdvTT5ada87cc"/>
        </w:rPr>
        <w:t>单元不需要高电压泵电路。</w:t>
      </w:r>
      <w:r w:rsidRPr="00B66B75">
        <w:rPr>
          <w:rFonts w:ascii="Calibri" w:hAnsi="Calibri" w:cs="RxdjkvRlwhxjWqqffnAdvTT5ada87cc"/>
        </w:rPr>
        <w:t xml:space="preserve"> </w:t>
      </w:r>
    </w:p>
    <w:p w:rsidR="00327A78" w:rsidRPr="00B66B75" w:rsidRDefault="00327A78" w:rsidP="00CA2BAD">
      <w:pPr>
        <w:spacing w:beforeLines="50" w:afterLines="50"/>
        <w:ind w:firstLineChars="200" w:firstLine="480"/>
        <w:rPr>
          <w:rFonts w:ascii="Calibri" w:hAnsi="Calibri"/>
        </w:rPr>
      </w:pPr>
      <w:r w:rsidRPr="00B66B75">
        <w:rPr>
          <w:rFonts w:ascii="Calibri" w:hAnsi="Calibri" w:cs="RxdjkvRlwhxjWqqffnAdvTT5ada87cc"/>
        </w:rPr>
        <w:t>ESF3</w:t>
      </w:r>
      <w:r w:rsidRPr="00B66B75">
        <w:rPr>
          <w:rFonts w:ascii="Calibri" w:hAnsi="宋体" w:cs="RxdjkvRlwhxjWqqffnAdvTT5ada87cc"/>
        </w:rPr>
        <w:t>技术具有低电压读取操作、快速擦除和编程操作，以及远高于</w:t>
      </w:r>
      <w:r w:rsidRPr="00B66B75">
        <w:rPr>
          <w:rFonts w:ascii="Calibri" w:hAnsi="Calibri" w:cs="RxdjkvRlwhxjWqqffnAdvTT5ada87cc"/>
        </w:rPr>
        <w:t>100K</w:t>
      </w:r>
      <w:r w:rsidRPr="00B66B75">
        <w:rPr>
          <w:rFonts w:ascii="Calibri" w:hAnsi="宋体" w:cs="RxdjkvRlwhxjWqqffnAdvTT5ada87cc"/>
        </w:rPr>
        <w:t>的高</w:t>
      </w:r>
      <w:r w:rsidRPr="00B66B75">
        <w:rPr>
          <w:rFonts w:ascii="Calibri" w:hAnsi="Calibri" w:cs="RxdjkvRlwhxjWqqffnAdvTT5ada87cc"/>
        </w:rPr>
        <w:t>E/P</w:t>
      </w:r>
      <w:r w:rsidRPr="00B66B75">
        <w:rPr>
          <w:rFonts w:ascii="Calibri" w:hAnsi="宋体" w:cs="RxdjkvRlwhxjWqqffnAdvTT5ada87cc"/>
        </w:rPr>
        <w:t>循环耐久性能力，非常适合智能卡和物联网应用。</w:t>
      </w:r>
    </w:p>
    <w:p w:rsidR="00327A78" w:rsidRPr="00B66B75" w:rsidRDefault="001A6DDA" w:rsidP="00CA2BAD">
      <w:pPr>
        <w:autoSpaceDE w:val="0"/>
        <w:autoSpaceDN w:val="0"/>
        <w:spacing w:beforeLines="50" w:afterLines="50"/>
        <w:rPr>
          <w:rFonts w:ascii="Calibri" w:hAnsi="Calibri" w:cs="RxdjkvRlwhxjWqqffnAdvTT5ada87cc"/>
        </w:rPr>
      </w:pPr>
      <w:r>
        <w:rPr>
          <w:rFonts w:ascii="Calibri" w:hAnsi="Calibri" w:cs="RxdjkvRlwhxjWqqffnAdvTT5ada87cc"/>
          <w:noProof/>
          <w:snapToGrid/>
        </w:rPr>
        <w:lastRenderedPageBreak/>
        <w:drawing>
          <wp:inline distT="0" distB="0" distL="0" distR="0">
            <wp:extent cx="6124575" cy="7867650"/>
            <wp:effectExtent l="1905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2" cstate="print"/>
                    <a:srcRect/>
                    <a:stretch>
                      <a:fillRect/>
                    </a:stretch>
                  </pic:blipFill>
                  <pic:spPr bwMode="auto">
                    <a:xfrm>
                      <a:off x="0" y="0"/>
                      <a:ext cx="6124575" cy="7867650"/>
                    </a:xfrm>
                    <a:prstGeom prst="rect">
                      <a:avLst/>
                    </a:prstGeom>
                    <a:noFill/>
                    <a:ln w="9525">
                      <a:noFill/>
                      <a:miter lim="800000"/>
                      <a:headEnd/>
                      <a:tailEnd/>
                    </a:ln>
                  </pic:spPr>
                </pic:pic>
              </a:graphicData>
            </a:graphic>
          </wp:inline>
        </w:drawing>
      </w:r>
    </w:p>
    <w:p w:rsidR="007C1437" w:rsidRPr="00B66B75" w:rsidRDefault="001D22A6" w:rsidP="0031111A">
      <w:pPr>
        <w:autoSpaceDE w:val="0"/>
        <w:autoSpaceDN w:val="0"/>
        <w:spacing w:beforeLines="50" w:afterLines="50"/>
        <w:ind w:firstLineChars="200" w:firstLine="480"/>
      </w:pPr>
      <w:r w:rsidRPr="001D22A6">
        <w:rPr>
          <w:rFonts w:ascii="Calibri" w:hAnsi="宋体" w:cs="YqbywhLdrghjQhlqmjAdvTTeeee58d9" w:hint="eastAsia"/>
        </w:rPr>
        <w:t>图</w:t>
      </w:r>
      <w:r w:rsidRPr="001D22A6">
        <w:rPr>
          <w:rFonts w:ascii="Calibri" w:hAnsi="宋体" w:cs="YqbywhLdrghjQhlqmjAdvTTeeee58d9" w:hint="eastAsia"/>
        </w:rPr>
        <w:t xml:space="preserve">5.43 </w:t>
      </w:r>
      <w:r w:rsidR="00722BBC">
        <w:rPr>
          <w:rFonts w:ascii="Calibri" w:hAnsi="宋体" w:cs="YqbywhLdrghjQhlqmjAdvTTeeee58d9" w:hint="eastAsia"/>
        </w:rPr>
        <w:t>(</w:t>
      </w:r>
      <w:r w:rsidRPr="001D22A6">
        <w:rPr>
          <w:rFonts w:ascii="Calibri" w:hAnsi="宋体" w:cs="YqbywhLdrghjQhlqmjAdvTTeeee58d9" w:hint="eastAsia"/>
        </w:rPr>
        <w:t xml:space="preserve">a) </w:t>
      </w:r>
      <w:r w:rsidRPr="001D22A6">
        <w:rPr>
          <w:rFonts w:ascii="Calibri" w:hAnsi="宋体" w:cs="YqbywhLdrghjQhlqmjAdvTTeeee58d9" w:hint="eastAsia"/>
        </w:rPr>
        <w:t>平面</w:t>
      </w:r>
      <w:r w:rsidR="003C7BC5">
        <w:rPr>
          <w:rFonts w:ascii="Calibri" w:hAnsi="宋体" w:cs="YqbywhLdrghjQhlqmjAdvTTeeee58d9" w:hint="eastAsia"/>
        </w:rPr>
        <w:t>结构</w:t>
      </w:r>
      <w:r w:rsidRPr="001D22A6">
        <w:rPr>
          <w:rFonts w:ascii="Calibri" w:hAnsi="宋体" w:cs="YqbywhLdrghjQhlqmjAdvTTeeee58d9" w:hint="eastAsia"/>
        </w:rPr>
        <w:t>(</w:t>
      </w:r>
      <w:r w:rsidR="003C7BC5">
        <w:rPr>
          <w:rFonts w:ascii="Calibri" w:hAnsi="宋体" w:cs="YqbywhLdrghjQhlqmjAdvTTeeee58d9" w:hint="eastAsia"/>
        </w:rPr>
        <w:t xml:space="preserve">a </w:t>
      </w:r>
      <w:r w:rsidRPr="001D22A6">
        <w:rPr>
          <w:rFonts w:ascii="Calibri" w:hAnsi="宋体" w:cs="YqbywhLdrghjQhlqmjAdvTTeeee58d9" w:hint="eastAsia"/>
        </w:rPr>
        <w:t>堆叠</w:t>
      </w:r>
      <w:r w:rsidR="003C7BC5">
        <w:rPr>
          <w:rFonts w:ascii="Calibri" w:hAnsi="宋体" w:cs="YqbywhLdrghjQhlqmjAdvTTeeee58d9" w:hint="eastAsia"/>
        </w:rPr>
        <w:t>栅</w:t>
      </w:r>
      <w:r w:rsidRPr="001D22A6">
        <w:rPr>
          <w:rFonts w:ascii="Calibri" w:hAnsi="宋体" w:cs="YqbywhLdrghjQhlqmjAdvTTeeee58d9" w:hint="eastAsia"/>
        </w:rPr>
        <w:t>NOR</w:t>
      </w:r>
      <w:r w:rsidRPr="001D22A6">
        <w:rPr>
          <w:rFonts w:ascii="Calibri" w:hAnsi="宋体" w:cs="YqbywhLdrghjQhlqmjAdvTTeeee58d9" w:hint="eastAsia"/>
        </w:rPr>
        <w:t>单元</w:t>
      </w:r>
      <w:r w:rsidRPr="001D22A6">
        <w:rPr>
          <w:rFonts w:ascii="Calibri" w:hAnsi="宋体" w:cs="YqbywhLdrghjQhlqmjAdvTTeeee58d9" w:hint="eastAsia"/>
        </w:rPr>
        <w:t>)</w:t>
      </w:r>
      <w:r w:rsidRPr="001D22A6">
        <w:rPr>
          <w:rFonts w:ascii="Calibri" w:hAnsi="宋体" w:cs="YqbywhLdrghjQhlqmjAdvTTeeee58d9" w:hint="eastAsia"/>
        </w:rPr>
        <w:t>和尖</w:t>
      </w:r>
      <w:r w:rsidR="003C7BC5">
        <w:rPr>
          <w:rFonts w:ascii="Calibri" w:hAnsi="宋体" w:cs="YqbywhLdrghjQhlqmjAdvTTeeee58d9" w:hint="eastAsia"/>
        </w:rPr>
        <w:t>角结构（</w:t>
      </w:r>
      <w:r w:rsidR="003C7BC5">
        <w:rPr>
          <w:rFonts w:ascii="Calibri" w:hAnsi="宋体" w:cs="YqbywhLdrghjQhlqmjAdvTTeeee58d9" w:hint="eastAsia"/>
        </w:rPr>
        <w:t xml:space="preserve">b </w:t>
      </w:r>
      <w:r w:rsidRPr="001D22A6">
        <w:rPr>
          <w:rFonts w:ascii="Calibri" w:hAnsi="宋体" w:cs="YqbywhLdrghjQhlqmjAdvTTeeee58d9" w:hint="eastAsia"/>
        </w:rPr>
        <w:t>ESF</w:t>
      </w:r>
      <w:r w:rsidRPr="001D22A6">
        <w:rPr>
          <w:rFonts w:ascii="Calibri" w:hAnsi="宋体" w:cs="YqbywhLdrghjQhlqmjAdvTTeeee58d9" w:hint="eastAsia"/>
        </w:rPr>
        <w:t>单元</w:t>
      </w:r>
      <w:r w:rsidRPr="001D22A6">
        <w:rPr>
          <w:rFonts w:ascii="Calibri" w:hAnsi="宋体" w:cs="YqbywhLdrghjQhlqmjAdvTTeeee58d9" w:hint="eastAsia"/>
        </w:rPr>
        <w:t>)</w:t>
      </w:r>
      <w:r w:rsidRPr="001D22A6">
        <w:rPr>
          <w:rFonts w:ascii="Calibri" w:hAnsi="宋体" w:cs="YqbywhLdrghjQhlqmjAdvTTeeee58d9" w:hint="eastAsia"/>
        </w:rPr>
        <w:t>擦除操作期间的简化带状图。</w:t>
      </w:r>
      <w:r w:rsidR="00722BBC">
        <w:rPr>
          <w:rFonts w:ascii="Calibri" w:hAnsi="宋体" w:cs="YqbywhLdrghjQhlqmjAdvTTeeee58d9" w:hint="eastAsia"/>
        </w:rPr>
        <w:t>(</w:t>
      </w:r>
      <w:r w:rsidRPr="001D22A6">
        <w:rPr>
          <w:rFonts w:ascii="Calibri" w:hAnsi="宋体" w:cs="YqbywhLdrghjQhlqmjAdvTTeeee58d9" w:hint="eastAsia"/>
        </w:rPr>
        <w:t xml:space="preserve">b) </w:t>
      </w:r>
      <w:r w:rsidRPr="001D22A6">
        <w:rPr>
          <w:rFonts w:ascii="Calibri" w:hAnsi="宋体" w:cs="YqbywhLdrghjQhlqmjAdvTTeeee58d9" w:hint="eastAsia"/>
        </w:rPr>
        <w:t>典型的</w:t>
      </w:r>
      <w:r w:rsidRPr="001D22A6">
        <w:rPr>
          <w:rFonts w:ascii="Calibri" w:hAnsi="宋体" w:cs="YqbywhLdrghjQhlqmjAdvTTeeee58d9" w:hint="eastAsia"/>
        </w:rPr>
        <w:t>ESF3</w:t>
      </w:r>
      <w:r w:rsidRPr="001D22A6">
        <w:rPr>
          <w:rFonts w:ascii="Calibri" w:hAnsi="宋体" w:cs="YqbywhLdrghjQhlqmjAdvTTeeee58d9" w:hint="eastAsia"/>
        </w:rPr>
        <w:t>存储阵列擦除时间。</w:t>
      </w:r>
      <w:r w:rsidR="00722BBC">
        <w:rPr>
          <w:rFonts w:ascii="Calibri" w:hAnsi="宋体" w:cs="YqbywhLdrghjQhlqmjAdvTTeeee58d9" w:hint="eastAsia"/>
        </w:rPr>
        <w:t>(</w:t>
      </w:r>
      <w:r w:rsidRPr="001D22A6">
        <w:rPr>
          <w:rFonts w:ascii="Calibri" w:hAnsi="宋体" w:cs="YqbywhLdrghjQhlqmjAdvTTeeee58d9" w:hint="eastAsia"/>
        </w:rPr>
        <w:t xml:space="preserve">c) </w:t>
      </w:r>
      <w:r w:rsidRPr="001D22A6">
        <w:rPr>
          <w:rFonts w:ascii="Calibri" w:hAnsi="宋体" w:cs="YqbywhLdrghjQhlqmjAdvTTeeee58d9" w:hint="eastAsia"/>
        </w:rPr>
        <w:t>典型的</w:t>
      </w:r>
      <w:r w:rsidRPr="001D22A6">
        <w:rPr>
          <w:rFonts w:ascii="Calibri" w:hAnsi="宋体" w:cs="YqbywhLdrghjQhlqmjAdvTTeeee58d9" w:hint="eastAsia"/>
        </w:rPr>
        <w:t>ESF3</w:t>
      </w:r>
      <w:r w:rsidR="003C7BC5">
        <w:rPr>
          <w:rFonts w:ascii="Calibri" w:hAnsi="宋体" w:cs="YqbywhLdrghjQhlqmjAdvTTeeee58d9" w:hint="eastAsia"/>
        </w:rPr>
        <w:t>存储</w:t>
      </w:r>
      <w:r w:rsidRPr="001D22A6">
        <w:rPr>
          <w:rFonts w:ascii="Calibri" w:hAnsi="宋体" w:cs="YqbywhLdrghjQhlqmjAdvTTeeee58d9" w:hint="eastAsia"/>
        </w:rPr>
        <w:t>阵列编程时间。</w:t>
      </w:r>
      <w:r w:rsidR="00722BBC">
        <w:rPr>
          <w:rFonts w:ascii="Calibri" w:hAnsi="宋体" w:cs="YqbywhLdrghjQhlqmjAdvTTeeee58d9" w:hint="eastAsia"/>
        </w:rPr>
        <w:t>(</w:t>
      </w:r>
      <w:r w:rsidRPr="001D22A6">
        <w:rPr>
          <w:rFonts w:ascii="Calibri" w:hAnsi="宋体" w:cs="YqbywhLdrghjQhlqmjAdvTTeeee58d9" w:hint="eastAsia"/>
        </w:rPr>
        <w:t xml:space="preserve">d) </w:t>
      </w:r>
      <w:r w:rsidRPr="001D22A6">
        <w:rPr>
          <w:rFonts w:ascii="Calibri" w:hAnsi="宋体" w:cs="YqbywhLdrghjQhlqmjAdvTTeeee58d9" w:hint="eastAsia"/>
        </w:rPr>
        <w:t>从擦除</w:t>
      </w:r>
      <w:r w:rsidRPr="001D22A6">
        <w:rPr>
          <w:rFonts w:ascii="Calibri" w:hAnsi="宋体" w:cs="YqbywhLdrghjQhlqmjAdvTTeeee58d9" w:hint="eastAsia"/>
        </w:rPr>
        <w:t>(</w:t>
      </w:r>
      <w:r w:rsidRPr="001D22A6">
        <w:rPr>
          <w:rFonts w:ascii="Calibri" w:hAnsi="宋体" w:cs="YqbywhLdrghjQhlqmjAdvTTeeee58d9" w:hint="eastAsia"/>
        </w:rPr>
        <w:t>单元电流</w:t>
      </w:r>
      <w:r w:rsidRPr="001D22A6">
        <w:rPr>
          <w:rFonts w:ascii="Calibri" w:hAnsi="宋体" w:cs="YqbywhLdrghjQhlqmjAdvTTeeee58d9" w:hint="eastAsia"/>
        </w:rPr>
        <w:t>)</w:t>
      </w:r>
      <w:r w:rsidRPr="001D22A6">
        <w:rPr>
          <w:rFonts w:ascii="Calibri" w:hAnsi="宋体" w:cs="YqbywhLdrghjQhlqmjAdvTTeeee58d9" w:hint="eastAsia"/>
        </w:rPr>
        <w:t>和编程</w:t>
      </w:r>
      <w:r w:rsidRPr="001D22A6">
        <w:rPr>
          <w:rFonts w:ascii="Calibri" w:hAnsi="宋体" w:cs="YqbywhLdrghjQhlqmjAdvTTeeee58d9" w:hint="eastAsia"/>
        </w:rPr>
        <w:t>(CG VT)</w:t>
      </w:r>
      <w:r w:rsidRPr="001D22A6">
        <w:rPr>
          <w:rFonts w:ascii="Calibri" w:hAnsi="宋体" w:cs="YqbywhLdrghjQhlqmjAdvTTeeee58d9" w:hint="eastAsia"/>
        </w:rPr>
        <w:t>方面的</w:t>
      </w:r>
      <w:r w:rsidRPr="001D22A6">
        <w:rPr>
          <w:rFonts w:ascii="Calibri" w:hAnsi="宋体" w:cs="YqbywhLdrghjQhlqmjAdvTTeeee58d9" w:hint="eastAsia"/>
        </w:rPr>
        <w:t>32Kb</w:t>
      </w:r>
      <w:r w:rsidRPr="001D22A6">
        <w:rPr>
          <w:rFonts w:ascii="Calibri" w:hAnsi="宋体" w:cs="YqbywhLdrghjQhlqmjAdvTTeeee58d9" w:hint="eastAsia"/>
        </w:rPr>
        <w:t>扇区操作窗口。</w:t>
      </w:r>
      <w:r w:rsidR="00722BBC">
        <w:rPr>
          <w:rFonts w:ascii="Calibri" w:hAnsi="宋体" w:cs="YqbywhLdrghjQhlqmjAdvTTeeee58d9" w:hint="eastAsia"/>
        </w:rPr>
        <w:t>(</w:t>
      </w:r>
      <w:r w:rsidRPr="001D22A6">
        <w:rPr>
          <w:rFonts w:ascii="Calibri" w:hAnsi="宋体" w:cs="YqbywhLdrghjQhlqmjAdvTTeeee58d9" w:hint="eastAsia"/>
        </w:rPr>
        <w:t xml:space="preserve">e) </w:t>
      </w:r>
      <w:r w:rsidRPr="001D22A6">
        <w:rPr>
          <w:rFonts w:ascii="Calibri" w:hAnsi="宋体" w:cs="YqbywhLdrghjQhlqmjAdvTTeeee58d9" w:hint="eastAsia"/>
        </w:rPr>
        <w:t>不同的程序操作条件对增加擦除电压的影响</w:t>
      </w:r>
    </w:p>
    <w:sectPr w:rsidR="007C1437" w:rsidRPr="00B66B75" w:rsidSect="00297E4C">
      <w:pgSz w:w="11906" w:h="16838"/>
      <w:pgMar w:top="1440" w:right="1134" w:bottom="1440" w:left="1134" w:header="851" w:footer="992" w:gutter="0"/>
      <w:cols w:space="425"/>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46A5" w:rsidRDefault="00AE46A5" w:rsidP="004C0F06">
      <w:r>
        <w:separator/>
      </w:r>
    </w:p>
  </w:endnote>
  <w:endnote w:type="continuationSeparator" w:id="1">
    <w:p w:rsidR="00AE46A5" w:rsidRDefault="00AE46A5" w:rsidP="004C0F06">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CggwmhBdbpblGqrdhbAdvPSSym">
    <w:altName w:val="Arial"/>
    <w:panose1 w:val="00000000000000000000"/>
    <w:charset w:val="00"/>
    <w:family w:val="swiss"/>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KjdjjjKrqmbjMxxxgtAdvTT5ada87cc">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HqtydxXdctlmHnrjxnAdvTT5ada87cc">
    <w:altName w:val="hakuyoxingshu7000"/>
    <w:panose1 w:val="00000000000000000000"/>
    <w:charset w:val="86"/>
    <w:family w:val="auto"/>
    <w:notTrueType/>
    <w:pitch w:val="default"/>
    <w:sig w:usb0="00000001" w:usb1="080E0000" w:usb2="00000010" w:usb3="00000000" w:csb0="00040000" w:csb1="00000000"/>
  </w:font>
  <w:font w:name="RchdgfRnyqfvPwmpkfAdvTT3713a231">
    <w:altName w:val="Arial"/>
    <w:panose1 w:val="00000000000000000000"/>
    <w:charset w:val="00"/>
    <w:family w:val="swiss"/>
    <w:notTrueType/>
    <w:pitch w:val="default"/>
    <w:sig w:usb0="00000003" w:usb1="00000000" w:usb2="00000000" w:usb3="00000000" w:csb0="00000001" w:csb1="00000000"/>
  </w:font>
  <w:font w:name="DlrwkwYgpxrvNwfxgxAdvGTIMES-R">
    <w:altName w:val="Arial"/>
    <w:panose1 w:val="00000000000000000000"/>
    <w:charset w:val="00"/>
    <w:family w:val="swiss"/>
    <w:notTrueType/>
    <w:pitch w:val="default"/>
    <w:sig w:usb0="00000003" w:usb1="00000000" w:usb2="00000000" w:usb3="00000000" w:csb0="00000001" w:csb1="00000000"/>
  </w:font>
  <w:font w:name="YwrsnlVvltgkPvxqwlAdvTTeeee58d9">
    <w:altName w:val="Times New Roman"/>
    <w:panose1 w:val="00000000000000000000"/>
    <w:charset w:val="00"/>
    <w:family w:val="roman"/>
    <w:notTrueType/>
    <w:pitch w:val="default"/>
    <w:sig w:usb0="00000003" w:usb1="00000000" w:usb2="00000000" w:usb3="00000000" w:csb0="00000001" w:csb1="00000000"/>
  </w:font>
  <w:font w:name="TkwmccDjcfxyKwkqrmAdvTT5ada87cc">
    <w:altName w:val="Arial"/>
    <w:panose1 w:val="00000000000000000000"/>
    <w:charset w:val="00"/>
    <w:family w:val="swiss"/>
    <w:notTrueType/>
    <w:pitch w:val="default"/>
    <w:sig w:usb0="00000003" w:usb1="00000000" w:usb2="00000000" w:usb3="00000000" w:csb0="00000001" w:csb1="00000000"/>
  </w:font>
  <w:font w:name="RxdjkvRlwhxjWqqffnAdvTT5ada87cc">
    <w:altName w:val="Times New Roman"/>
    <w:panose1 w:val="00000000000000000000"/>
    <w:charset w:val="00"/>
    <w:family w:val="roman"/>
    <w:notTrueType/>
    <w:pitch w:val="default"/>
    <w:sig w:usb0="00000003" w:usb1="00000000" w:usb2="00000000" w:usb3="00000000" w:csb0="00000001" w:csb1="00000000"/>
  </w:font>
  <w:font w:name="RlfqfbHdldrmFntkxfAdvTT5ada87cc">
    <w:altName w:val="hakuyoxingshu7000"/>
    <w:panose1 w:val="00000000000000000000"/>
    <w:charset w:val="86"/>
    <w:family w:val="auto"/>
    <w:notTrueType/>
    <w:pitch w:val="default"/>
    <w:sig w:usb0="00000001" w:usb1="080E0000" w:usb2="00000010" w:usb3="00000000" w:csb0="00040000" w:csb1="00000000"/>
  </w:font>
  <w:font w:name="MwdqqgBlbsdjVtmdqcAdvTTec369687">
    <w:altName w:val="Arial"/>
    <w:panose1 w:val="00000000000000000000"/>
    <w:charset w:val="00"/>
    <w:family w:val="swiss"/>
    <w:notTrueType/>
    <w:pitch w:val="default"/>
    <w:sig w:usb0="00000003" w:usb1="00000000" w:usb2="00000000" w:usb3="00000000" w:csb0="00000001" w:csb1="00000000"/>
  </w:font>
  <w:font w:name="YqbywhLdrghjQhlqmjAdvTTeeee58d9">
    <w:altName w:val="Times New Roman"/>
    <w:panose1 w:val="00000000000000000000"/>
    <w:charset w:val="00"/>
    <w:family w:val="roman"/>
    <w:notTrueType/>
    <w:pitch w:val="default"/>
    <w:sig w:usb0="00000003" w:usb1="00000000" w:usb2="00000000" w:usb3="00000000" w:csb0="00000001" w:csb1="00000000"/>
  </w:font>
  <w:font w:name="DbvkgqGfsmljPhhkpkAdvTT3713a231">
    <w:altName w:val="Arial"/>
    <w:panose1 w:val="00000000000000000000"/>
    <w:charset w:val="00"/>
    <w:family w:val="swiss"/>
    <w:notTrueType/>
    <w:pitch w:val="default"/>
    <w:sig w:usb0="00000003" w:usb1="00000000" w:usb2="00000000" w:usb3="00000000" w:csb0="00000001" w:csb1="00000000"/>
  </w:font>
  <w:font w:name="SrxpyjHcddkpGmdcpgAdvPi1">
    <w:altName w:val="Arial"/>
    <w:panose1 w:val="00000000000000000000"/>
    <w:charset w:val="00"/>
    <w:family w:val="swiss"/>
    <w:notTrueType/>
    <w:pitch w:val="default"/>
    <w:sig w:usb0="00000003" w:usb1="00000000" w:usb2="00000000" w:usb3="00000000" w:csb0="00000001" w:csb1="00000000"/>
  </w:font>
  <w:font w:name="HkmdrpQfxvmbMnnspxAdvGTIMES-R">
    <w:altName w:val="Arial"/>
    <w:panose1 w:val="00000000000000000000"/>
    <w:charset w:val="00"/>
    <w:family w:val="swiss"/>
    <w:notTrueType/>
    <w:pitch w:val="default"/>
    <w:sig w:usb0="00000003" w:usb1="00000000" w:usb2="00000000" w:usb3="00000000" w:csb0="00000001" w:csb1="00000000"/>
  </w:font>
  <w:font w:name="YdmqjqNyyxrbRgbdtpAdvP4C4E74">
    <w:altName w:val="hakuyoxingshu7000"/>
    <w:panose1 w:val="00000000000000000000"/>
    <w:charset w:val="86"/>
    <w:family w:val="auto"/>
    <w:notTrueType/>
    <w:pitch w:val="default"/>
    <w:sig w:usb0="00000001" w:usb1="080E0000" w:usb2="00000010" w:usb3="00000000" w:csb0="00040000" w:csb1="00000000"/>
  </w:font>
  <w:font w:name="ClrmsyShbgrtLsdpdgAdvTT5ada87cc">
    <w:altName w:val="Arial"/>
    <w:panose1 w:val="00000000000000000000"/>
    <w:charset w:val="00"/>
    <w:family w:val="swiss"/>
    <w:notTrueType/>
    <w:pitch w:val="default"/>
    <w:sig w:usb0="00000003" w:usb1="00000000" w:usb2="00000000" w:usb3="00000000" w:csb0="00000001" w:csb1="00000000"/>
  </w:font>
  <w:font w:name="RkvlvrMtvlgyYvlvcxAdvTT8fc4438a">
    <w:altName w:val="Arial"/>
    <w:panose1 w:val="00000000000000000000"/>
    <w:charset w:val="00"/>
    <w:family w:val="swiss"/>
    <w:notTrueType/>
    <w:pitch w:val="default"/>
    <w:sig w:usb0="00000003" w:usb1="00000000" w:usb2="00000000" w:usb3="00000000" w:csb0="00000001" w:csb1="00000000"/>
  </w:font>
  <w:font w:name="TgwnmyQcwfxsGpddxwAdvTTf2e4df62">
    <w:altName w:val="Times New Roman"/>
    <w:panose1 w:val="00000000000000000000"/>
    <w:charset w:val="00"/>
    <w:family w:val="roman"/>
    <w:notTrueType/>
    <w:pitch w:val="default"/>
    <w:sig w:usb0="00000003" w:usb1="00000000" w:usb2="00000000" w:usb3="00000000" w:csb0="00000001" w:csb1="00000000"/>
  </w:font>
  <w:font w:name="XgwchdWtlrpsGbsfdqAdvTTdf37bfe4">
    <w:altName w:val="Arial"/>
    <w:panose1 w:val="00000000000000000000"/>
    <w:charset w:val="00"/>
    <w:family w:val="swiss"/>
    <w:notTrueType/>
    <w:pitch w:val="default"/>
    <w:sig w:usb0="00000003" w:usb1="00000000" w:usb2="00000000" w:usb3="00000000" w:csb0="00000001" w:csb1="00000000"/>
  </w:font>
  <w:font w:name="VqbhftTvxlkqJtqymwAdvP4C4E74">
    <w:altName w:val="Times New Roman"/>
    <w:panose1 w:val="00000000000000000000"/>
    <w:charset w:val="00"/>
    <w:family w:val="auto"/>
    <w:notTrueType/>
    <w:pitch w:val="default"/>
    <w:sig w:usb0="00000003" w:usb1="00000000" w:usb2="00000000" w:usb3="00000000" w:csb0="00000001" w:csb1="00000000"/>
  </w:font>
  <w:font w:name="NrbftnFxvfbkPlnqpsAdvTTf2e4df62">
    <w:altName w:val="Times New Roman"/>
    <w:panose1 w:val="00000000000000000000"/>
    <w:charset w:val="00"/>
    <w:family w:val="roman"/>
    <w:notTrueType/>
    <w:pitch w:val="default"/>
    <w:sig w:usb0="00000003" w:usb1="00000000" w:usb2="00000000" w:usb3="00000000" w:csb0="00000001" w:csb1="00000000"/>
  </w:font>
  <w:font w:name="HkjhhyRcsgwpMlgwrnAdvTTdf37bfe4">
    <w:altName w:val="Arial"/>
    <w:panose1 w:val="00000000000000000000"/>
    <w:charset w:val="00"/>
    <w:family w:val="swiss"/>
    <w:notTrueType/>
    <w:pitch w:val="default"/>
    <w:sig w:usb0="00000003" w:usb1="00000000" w:usb2="00000000" w:usb3="00000000" w:csb0="00000001" w:csb1="00000000"/>
  </w:font>
  <w:font w:name="FnmvsjSrfkwdVvnmphAdvPSMP13">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54DC" w:rsidRDefault="00C854DC">
    <w:pPr>
      <w:pStyle w:val="ae"/>
    </w:pPr>
  </w:p>
  <w:p w:rsidR="00C854DC" w:rsidRPr="009D2C3D" w:rsidRDefault="00C854DC" w:rsidP="009D2C3D">
    <w:pPr>
      <w:pStyle w:val="ae"/>
      <w:rPr>
        <w:b/>
      </w:rPr>
    </w:pPr>
    <w:r w:rsidRPr="009D2C3D">
      <w:rPr>
        <w:rFonts w:hint="eastAsia"/>
        <w:b/>
        <w:szCs w:val="21"/>
      </w:rPr>
      <w:t>第</w:t>
    </w:r>
    <w:r w:rsidRPr="009D2C3D">
      <w:rPr>
        <w:rFonts w:hint="eastAsia"/>
        <w:b/>
        <w:szCs w:val="21"/>
      </w:rPr>
      <w:t xml:space="preserve"> </w:t>
    </w:r>
    <w:r w:rsidRPr="009D2C3D">
      <w:rPr>
        <w:b/>
        <w:szCs w:val="21"/>
      </w:rPr>
      <w:fldChar w:fldCharType="begin"/>
    </w:r>
    <w:r w:rsidRPr="009D2C3D">
      <w:rPr>
        <w:b/>
        <w:szCs w:val="21"/>
      </w:rPr>
      <w:instrText xml:space="preserve"> PAGE </w:instrText>
    </w:r>
    <w:r w:rsidRPr="009D2C3D">
      <w:rPr>
        <w:b/>
        <w:szCs w:val="21"/>
      </w:rPr>
      <w:fldChar w:fldCharType="separate"/>
    </w:r>
    <w:r>
      <w:rPr>
        <w:b/>
        <w:noProof/>
        <w:szCs w:val="21"/>
      </w:rPr>
      <w:t>1</w:t>
    </w:r>
    <w:r w:rsidRPr="009D2C3D">
      <w:rPr>
        <w:b/>
        <w:szCs w:val="21"/>
      </w:rPr>
      <w:fldChar w:fldCharType="end"/>
    </w:r>
    <w:r w:rsidRPr="009D2C3D">
      <w:rPr>
        <w:rFonts w:hint="eastAsia"/>
        <w:b/>
        <w:szCs w:val="21"/>
      </w:rPr>
      <w:t xml:space="preserve"> </w:t>
    </w:r>
    <w:r w:rsidRPr="009D2C3D">
      <w:rPr>
        <w:rFonts w:hint="eastAsia"/>
        <w:b/>
        <w:szCs w:val="21"/>
      </w:rPr>
      <w:t>页</w:t>
    </w:r>
    <w:r w:rsidRPr="009D2C3D">
      <w:rPr>
        <w:rFonts w:hint="eastAsia"/>
        <w:b/>
        <w:szCs w:val="21"/>
      </w:rPr>
      <w:t xml:space="preserve"> </w:t>
    </w:r>
    <w:r w:rsidRPr="009D2C3D">
      <w:rPr>
        <w:rFonts w:hint="eastAsia"/>
        <w:b/>
        <w:szCs w:val="21"/>
      </w:rPr>
      <w:t>共</w:t>
    </w:r>
    <w:r w:rsidRPr="009D2C3D">
      <w:rPr>
        <w:rFonts w:hint="eastAsia"/>
        <w:b/>
        <w:szCs w:val="21"/>
      </w:rPr>
      <w:t xml:space="preserve"> </w:t>
    </w:r>
    <w:r w:rsidRPr="009D2C3D">
      <w:rPr>
        <w:b/>
        <w:szCs w:val="21"/>
      </w:rPr>
      <w:fldChar w:fldCharType="begin"/>
    </w:r>
    <w:r w:rsidRPr="009D2C3D">
      <w:rPr>
        <w:b/>
        <w:szCs w:val="21"/>
      </w:rPr>
      <w:instrText xml:space="preserve"> NUMPAGES </w:instrText>
    </w:r>
    <w:r w:rsidRPr="009D2C3D">
      <w:rPr>
        <w:b/>
        <w:szCs w:val="21"/>
      </w:rPr>
      <w:fldChar w:fldCharType="separate"/>
    </w:r>
    <w:r>
      <w:rPr>
        <w:b/>
        <w:noProof/>
        <w:szCs w:val="21"/>
      </w:rPr>
      <w:t>7</w:t>
    </w:r>
    <w:r w:rsidRPr="009D2C3D">
      <w:rPr>
        <w:b/>
        <w:szCs w:val="21"/>
      </w:rPr>
      <w:fldChar w:fldCharType="end"/>
    </w:r>
    <w:r w:rsidRPr="009D2C3D">
      <w:rPr>
        <w:rFonts w:hint="eastAsia"/>
        <w:b/>
        <w:szCs w:val="21"/>
      </w:rPr>
      <w:t xml:space="preserve"> </w:t>
    </w:r>
    <w:r w:rsidRPr="009D2C3D">
      <w:rPr>
        <w:rFonts w:hint="eastAsia"/>
        <w:b/>
        <w:szCs w:val="21"/>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46A5" w:rsidRDefault="00AE46A5" w:rsidP="004C0F06">
      <w:r>
        <w:separator/>
      </w:r>
    </w:p>
  </w:footnote>
  <w:footnote w:type="continuationSeparator" w:id="1">
    <w:p w:rsidR="00AE46A5" w:rsidRDefault="00AE46A5" w:rsidP="004C0F0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54DC" w:rsidRPr="00DE0ED4" w:rsidRDefault="00C854DC" w:rsidP="008C0EEA">
    <w:pPr>
      <w:pStyle w:val="af0"/>
    </w:pPr>
    <w:r w:rsidRPr="00DE0ED4">
      <w:rPr>
        <w:rFonts w:hint="eastAsia"/>
      </w:rPr>
      <w:t>FMXXX</w:t>
    </w:r>
    <w:r w:rsidRPr="00DE0ED4">
      <w:rPr>
        <w:rFonts w:hint="eastAsia"/>
      </w:rPr>
      <w:t>样片测试评审文件</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72E32"/>
    <w:multiLevelType w:val="hybridMultilevel"/>
    <w:tmpl w:val="82568832"/>
    <w:lvl w:ilvl="0" w:tplc="995E3034">
      <w:numFmt w:val="bullet"/>
      <w:lvlText w:val="•"/>
      <w:lvlJc w:val="left"/>
      <w:pPr>
        <w:ind w:left="360" w:hanging="360"/>
      </w:pPr>
      <w:rPr>
        <w:rFonts w:ascii="Calibri" w:eastAsia="微软雅黑" w:hAnsi="Calibri" w:cs="CggwmhBdbpblGqrdhbAdvPSSym"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0D06236"/>
    <w:multiLevelType w:val="hybridMultilevel"/>
    <w:tmpl w:val="6568E2E4"/>
    <w:lvl w:ilvl="0" w:tplc="04090003">
      <w:start w:val="1"/>
      <w:numFmt w:val="bullet"/>
      <w:lvlText w:val=""/>
      <w:lvlJc w:val="left"/>
      <w:pPr>
        <w:ind w:left="420" w:hanging="420"/>
      </w:pPr>
      <w:rPr>
        <w:rFonts w:ascii="Wingdings" w:hAnsi="Wingdings" w:hint="default"/>
      </w:rPr>
    </w:lvl>
    <w:lvl w:ilvl="1" w:tplc="8604D9EE">
      <w:numFmt w:val="bullet"/>
      <w:lvlText w:val="-"/>
      <w:lvlJc w:val="left"/>
      <w:pPr>
        <w:ind w:left="780" w:hanging="360"/>
      </w:pPr>
      <w:rPr>
        <w:rFonts w:ascii="Calibri" w:eastAsia="宋体" w:hAnsi="Calibri" w:cs="KjdjjjKrqmbjMxxxgtAdvTT5ada87cc"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0D30018"/>
    <w:multiLevelType w:val="hybridMultilevel"/>
    <w:tmpl w:val="6E64714C"/>
    <w:lvl w:ilvl="0" w:tplc="9C26D2AC">
      <w:start w:val="1"/>
      <w:numFmt w:val="bullet"/>
      <w:pStyle w:val="2"/>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52781587"/>
    <w:multiLevelType w:val="hybridMultilevel"/>
    <w:tmpl w:val="934688FC"/>
    <w:lvl w:ilvl="0" w:tplc="995E3034">
      <w:numFmt w:val="bullet"/>
      <w:lvlText w:val="•"/>
      <w:lvlJc w:val="left"/>
      <w:pPr>
        <w:ind w:left="840" w:hanging="420"/>
      </w:pPr>
      <w:rPr>
        <w:rFonts w:ascii="Calibri" w:eastAsia="微软雅黑" w:hAnsi="Calibri" w:cs="CggwmhBdbpblGqrdhbAdvPSSym"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73030734"/>
    <w:multiLevelType w:val="multilevel"/>
    <w:tmpl w:val="93D25EB6"/>
    <w:lvl w:ilvl="0">
      <w:start w:val="1"/>
      <w:numFmt w:val="decimal"/>
      <w:pStyle w:val="1"/>
      <w:suff w:val="space"/>
      <w:lvlText w:val="%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spacing w:val="0"/>
        <w:kern w:val="0"/>
        <w:position w:val="0"/>
        <w:u w:val="none"/>
        <w:vertAlign w:val="baseline"/>
        <w:em w:val="none"/>
      </w:rPr>
    </w:lvl>
    <w:lvl w:ilvl="1">
      <w:start w:val="1"/>
      <w:numFmt w:val="decimal"/>
      <w:pStyle w:val="20"/>
      <w:suff w:val="space"/>
      <w:lvlText w:val="%1.%2."/>
      <w:lvlJc w:val="left"/>
      <w:pPr>
        <w:ind w:left="0" w:firstLine="0"/>
      </w:pPr>
      <w:rPr>
        <w:rFonts w:eastAsia="宋体" w:hint="eastAsia"/>
        <w:b/>
        <w:i w:val="0"/>
        <w:caps w:val="0"/>
        <w:strike w:val="0"/>
        <w:dstrike w:val="0"/>
        <w:snapToGrid w:val="0"/>
        <w:vanish w:val="0"/>
        <w:color w:val="auto"/>
        <w:kern w:val="0"/>
        <w:sz w:val="28"/>
        <w:szCs w:val="28"/>
        <w:u w:val="none"/>
        <w:effect w:val="none"/>
        <w:vertAlign w:val="baseline"/>
        <w:em w:val="none"/>
      </w:rPr>
    </w:lvl>
    <w:lvl w:ilvl="2">
      <w:start w:val="1"/>
      <w:numFmt w:val="decimal"/>
      <w:pStyle w:val="3"/>
      <w:suff w:val="space"/>
      <w:lvlText w:val="%1.%2.%3."/>
      <w:lvlJc w:val="left"/>
      <w:pPr>
        <w:ind w:left="0" w:firstLine="0"/>
      </w:pPr>
      <w:rPr>
        <w:rFonts w:eastAsia="宋体" w:hint="eastAsia"/>
        <w:b/>
        <w:i w:val="0"/>
        <w:caps w:val="0"/>
        <w:strike w:val="0"/>
        <w:dstrike w:val="0"/>
        <w:snapToGrid w:val="0"/>
        <w:vanish w:val="0"/>
        <w:color w:val="000000"/>
        <w:kern w:val="0"/>
        <w:sz w:val="24"/>
        <w:szCs w:val="24"/>
        <w:effect w:val="none"/>
        <w:vertAlign w:val="baseline"/>
      </w:rPr>
    </w:lvl>
    <w:lvl w:ilvl="3">
      <w:start w:val="1"/>
      <w:numFmt w:val="decimal"/>
      <w:pStyle w:val="4"/>
      <w:suff w:val="space"/>
      <w:lvlText w:val="%1.%2.%3.%4."/>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lvl w:ilvl="4">
      <w:start w:val="1"/>
      <w:numFmt w:val="decimal"/>
      <w:pStyle w:val="5"/>
      <w:suff w:val="space"/>
      <w:lvlText w:val="%1.%2.%3.%4.%5."/>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lvl w:ilvl="5">
      <w:start w:val="1"/>
      <w:numFmt w:val="decimal"/>
      <w:pStyle w:val="6"/>
      <w:suff w:val="space"/>
      <w:lvlText w:val="%1.%2.%3.%4.%5.%6."/>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lvl w:ilvl="6">
      <w:start w:val="1"/>
      <w:numFmt w:val="decimal"/>
      <w:pStyle w:val="7"/>
      <w:suff w:val="space"/>
      <w:lvlText w:val="%1.%2.%3.%4.%5.%6.%7."/>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lvl w:ilvl="7">
      <w:start w:val="1"/>
      <w:numFmt w:val="decimal"/>
      <w:pStyle w:val="8"/>
      <w:suff w:val="space"/>
      <w:lvlText w:val="%1.%2.%3.%4.%5.%6.%7.%8."/>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lvl w:ilvl="8">
      <w:start w:val="1"/>
      <w:numFmt w:val="decimal"/>
      <w:pStyle w:val="9"/>
      <w:suff w:val="space"/>
      <w:lvlText w:val="%1.%2.%3.%4.%5.%6.%7.%8.%9."/>
      <w:lvlJc w:val="left"/>
      <w:pPr>
        <w:ind w:left="0" w:firstLine="0"/>
      </w:pPr>
      <w:rPr>
        <w:rFonts w:eastAsia="宋体" w:hint="eastAsia"/>
        <w:b/>
        <w:i w:val="0"/>
        <w:caps w:val="0"/>
        <w:strike w:val="0"/>
        <w:dstrike w:val="0"/>
        <w:snapToGrid w:val="0"/>
        <w:vanish w:val="0"/>
        <w:color w:val="auto"/>
        <w:kern w:val="0"/>
        <w:sz w:val="24"/>
        <w:szCs w:val="24"/>
        <w:u w:val="none"/>
        <w:effect w:val="none"/>
        <w:vertAlign w:val="baseline"/>
        <w:em w:val="none"/>
      </w:rPr>
    </w:lvl>
  </w:abstractNum>
  <w:num w:numId="1">
    <w:abstractNumId w:val="4"/>
  </w:num>
  <w:num w:numId="2">
    <w:abstractNumId w:val="2"/>
  </w:num>
  <w:num w:numId="3">
    <w:abstractNumId w:val="0"/>
  </w:num>
  <w:num w:numId="4">
    <w:abstractNumId w:val="1"/>
  </w:num>
  <w:num w:numId="5">
    <w:abstractNumId w:val="3"/>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attachedTemplate r:id="rId1"/>
  <w:stylePaneFormatFilter w:val="3F01"/>
  <w:defaultTabStop w:val="420"/>
  <w:drawingGridHorizontalSpacing w:val="120"/>
  <w:drawingGridVerticalSpacing w:val="163"/>
  <w:displayHorizontalDrawingGridEvery w:val="0"/>
  <w:displayVerticalDrawingGridEvery w:val="2"/>
  <w:characterSpacingControl w:val="compressPunctuation"/>
  <w:hdrShapeDefaults>
    <o:shapedefaults v:ext="edit" spidmax="81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96146"/>
    <w:rsid w:val="00022763"/>
    <w:rsid w:val="00026E1F"/>
    <w:rsid w:val="000342AC"/>
    <w:rsid w:val="00035834"/>
    <w:rsid w:val="00037A76"/>
    <w:rsid w:val="00043776"/>
    <w:rsid w:val="0004485D"/>
    <w:rsid w:val="000523F1"/>
    <w:rsid w:val="00053D83"/>
    <w:rsid w:val="000547E4"/>
    <w:rsid w:val="00056BA3"/>
    <w:rsid w:val="00063B8A"/>
    <w:rsid w:val="00064B15"/>
    <w:rsid w:val="00064FBE"/>
    <w:rsid w:val="00070A11"/>
    <w:rsid w:val="00070F87"/>
    <w:rsid w:val="000711C9"/>
    <w:rsid w:val="0007350B"/>
    <w:rsid w:val="00080461"/>
    <w:rsid w:val="000822D8"/>
    <w:rsid w:val="00082B4E"/>
    <w:rsid w:val="000853F6"/>
    <w:rsid w:val="000865BD"/>
    <w:rsid w:val="00091F00"/>
    <w:rsid w:val="00092EAE"/>
    <w:rsid w:val="0009377D"/>
    <w:rsid w:val="00095531"/>
    <w:rsid w:val="000A39AF"/>
    <w:rsid w:val="000B3846"/>
    <w:rsid w:val="000B4B07"/>
    <w:rsid w:val="000C245F"/>
    <w:rsid w:val="000C35D9"/>
    <w:rsid w:val="000C7C73"/>
    <w:rsid w:val="000D14D0"/>
    <w:rsid w:val="000E1E63"/>
    <w:rsid w:val="000E3BC8"/>
    <w:rsid w:val="000E6EF4"/>
    <w:rsid w:val="000E76A7"/>
    <w:rsid w:val="00102017"/>
    <w:rsid w:val="00103A99"/>
    <w:rsid w:val="001134A5"/>
    <w:rsid w:val="00122320"/>
    <w:rsid w:val="00133656"/>
    <w:rsid w:val="001353DE"/>
    <w:rsid w:val="00136676"/>
    <w:rsid w:val="00137BDD"/>
    <w:rsid w:val="00143DD2"/>
    <w:rsid w:val="0014520E"/>
    <w:rsid w:val="0015122B"/>
    <w:rsid w:val="00164906"/>
    <w:rsid w:val="00165FC7"/>
    <w:rsid w:val="00171630"/>
    <w:rsid w:val="0017253D"/>
    <w:rsid w:val="00173B33"/>
    <w:rsid w:val="00184442"/>
    <w:rsid w:val="00194DC3"/>
    <w:rsid w:val="001A6DDA"/>
    <w:rsid w:val="001B4964"/>
    <w:rsid w:val="001B6CB4"/>
    <w:rsid w:val="001C1FE9"/>
    <w:rsid w:val="001C50F8"/>
    <w:rsid w:val="001C5E66"/>
    <w:rsid w:val="001C7528"/>
    <w:rsid w:val="001D22A6"/>
    <w:rsid w:val="001E03FD"/>
    <w:rsid w:val="001E17A1"/>
    <w:rsid w:val="001E3621"/>
    <w:rsid w:val="001E69C1"/>
    <w:rsid w:val="001E6EF2"/>
    <w:rsid w:val="001F26D8"/>
    <w:rsid w:val="001F4FA2"/>
    <w:rsid w:val="0020089E"/>
    <w:rsid w:val="0020498E"/>
    <w:rsid w:val="0021002A"/>
    <w:rsid w:val="00211A20"/>
    <w:rsid w:val="00211BE5"/>
    <w:rsid w:val="00221735"/>
    <w:rsid w:val="00226E81"/>
    <w:rsid w:val="00227B49"/>
    <w:rsid w:val="0023027B"/>
    <w:rsid w:val="00230E16"/>
    <w:rsid w:val="00233A10"/>
    <w:rsid w:val="002374B9"/>
    <w:rsid w:val="002374C6"/>
    <w:rsid w:val="0024243E"/>
    <w:rsid w:val="00244286"/>
    <w:rsid w:val="00244E24"/>
    <w:rsid w:val="00251115"/>
    <w:rsid w:val="00251A3C"/>
    <w:rsid w:val="0025366C"/>
    <w:rsid w:val="00253DA3"/>
    <w:rsid w:val="00261A3C"/>
    <w:rsid w:val="00262A9B"/>
    <w:rsid w:val="00263ABD"/>
    <w:rsid w:val="0026461D"/>
    <w:rsid w:val="00270AFC"/>
    <w:rsid w:val="00277D1D"/>
    <w:rsid w:val="00286FAB"/>
    <w:rsid w:val="00287680"/>
    <w:rsid w:val="002937AF"/>
    <w:rsid w:val="00294559"/>
    <w:rsid w:val="00297E4C"/>
    <w:rsid w:val="002A1FD2"/>
    <w:rsid w:val="002A7E0D"/>
    <w:rsid w:val="002B02EB"/>
    <w:rsid w:val="002B0858"/>
    <w:rsid w:val="002B40E7"/>
    <w:rsid w:val="002C2932"/>
    <w:rsid w:val="002C4041"/>
    <w:rsid w:val="002C4D47"/>
    <w:rsid w:val="002E07C8"/>
    <w:rsid w:val="002E1A5D"/>
    <w:rsid w:val="002E2805"/>
    <w:rsid w:val="002E2E97"/>
    <w:rsid w:val="002F02F9"/>
    <w:rsid w:val="002F1C50"/>
    <w:rsid w:val="0030458A"/>
    <w:rsid w:val="0031111A"/>
    <w:rsid w:val="003162DF"/>
    <w:rsid w:val="00316F26"/>
    <w:rsid w:val="00320E59"/>
    <w:rsid w:val="00325E0C"/>
    <w:rsid w:val="0032639B"/>
    <w:rsid w:val="00327A78"/>
    <w:rsid w:val="00332F0C"/>
    <w:rsid w:val="00342E33"/>
    <w:rsid w:val="003552AC"/>
    <w:rsid w:val="00357414"/>
    <w:rsid w:val="00360B36"/>
    <w:rsid w:val="00363487"/>
    <w:rsid w:val="00370C55"/>
    <w:rsid w:val="003723F6"/>
    <w:rsid w:val="00374AF9"/>
    <w:rsid w:val="0038285B"/>
    <w:rsid w:val="00383CE3"/>
    <w:rsid w:val="00394C5B"/>
    <w:rsid w:val="0039611D"/>
    <w:rsid w:val="003A33A5"/>
    <w:rsid w:val="003A3CE2"/>
    <w:rsid w:val="003A41E6"/>
    <w:rsid w:val="003A4B60"/>
    <w:rsid w:val="003A5731"/>
    <w:rsid w:val="003B4211"/>
    <w:rsid w:val="003B4E51"/>
    <w:rsid w:val="003B61C9"/>
    <w:rsid w:val="003B6C84"/>
    <w:rsid w:val="003C4D6B"/>
    <w:rsid w:val="003C5E33"/>
    <w:rsid w:val="003C7BC5"/>
    <w:rsid w:val="003D26E9"/>
    <w:rsid w:val="003E308F"/>
    <w:rsid w:val="003E5739"/>
    <w:rsid w:val="003E7459"/>
    <w:rsid w:val="003F1D4A"/>
    <w:rsid w:val="003F29EA"/>
    <w:rsid w:val="00400BA5"/>
    <w:rsid w:val="0040455B"/>
    <w:rsid w:val="00415567"/>
    <w:rsid w:val="0041793E"/>
    <w:rsid w:val="004235D4"/>
    <w:rsid w:val="0043259E"/>
    <w:rsid w:val="00434A34"/>
    <w:rsid w:val="00440D2D"/>
    <w:rsid w:val="00444F23"/>
    <w:rsid w:val="00450424"/>
    <w:rsid w:val="004705D0"/>
    <w:rsid w:val="004819D7"/>
    <w:rsid w:val="00483F85"/>
    <w:rsid w:val="00484ACF"/>
    <w:rsid w:val="004911AC"/>
    <w:rsid w:val="00497B2C"/>
    <w:rsid w:val="004A1EC4"/>
    <w:rsid w:val="004A318C"/>
    <w:rsid w:val="004A4282"/>
    <w:rsid w:val="004A4D6F"/>
    <w:rsid w:val="004A50EA"/>
    <w:rsid w:val="004B035D"/>
    <w:rsid w:val="004C0E23"/>
    <w:rsid w:val="004C0F06"/>
    <w:rsid w:val="004C65A8"/>
    <w:rsid w:val="004C7F94"/>
    <w:rsid w:val="004D7913"/>
    <w:rsid w:val="004E10F1"/>
    <w:rsid w:val="004E3F7E"/>
    <w:rsid w:val="004E5ED8"/>
    <w:rsid w:val="004F1268"/>
    <w:rsid w:val="004F17F6"/>
    <w:rsid w:val="004F1863"/>
    <w:rsid w:val="004F2F8D"/>
    <w:rsid w:val="004F5187"/>
    <w:rsid w:val="00501EC7"/>
    <w:rsid w:val="00502BF7"/>
    <w:rsid w:val="00502FAC"/>
    <w:rsid w:val="00511840"/>
    <w:rsid w:val="00513052"/>
    <w:rsid w:val="00514974"/>
    <w:rsid w:val="00514AEB"/>
    <w:rsid w:val="00523BBC"/>
    <w:rsid w:val="005347CB"/>
    <w:rsid w:val="00536B1C"/>
    <w:rsid w:val="00536FD9"/>
    <w:rsid w:val="00541C3B"/>
    <w:rsid w:val="005476E0"/>
    <w:rsid w:val="00555A46"/>
    <w:rsid w:val="00555E7D"/>
    <w:rsid w:val="00557FE3"/>
    <w:rsid w:val="005601C3"/>
    <w:rsid w:val="00563428"/>
    <w:rsid w:val="005723EE"/>
    <w:rsid w:val="005727BC"/>
    <w:rsid w:val="005737A5"/>
    <w:rsid w:val="00581451"/>
    <w:rsid w:val="00584FF6"/>
    <w:rsid w:val="0058630B"/>
    <w:rsid w:val="00586DB8"/>
    <w:rsid w:val="00595923"/>
    <w:rsid w:val="005A4977"/>
    <w:rsid w:val="005B52C3"/>
    <w:rsid w:val="005C22F7"/>
    <w:rsid w:val="005C4233"/>
    <w:rsid w:val="005D3756"/>
    <w:rsid w:val="005D4BEC"/>
    <w:rsid w:val="005D5C7B"/>
    <w:rsid w:val="005E0251"/>
    <w:rsid w:val="005E02D1"/>
    <w:rsid w:val="005E073B"/>
    <w:rsid w:val="005E13AB"/>
    <w:rsid w:val="005E2993"/>
    <w:rsid w:val="005E2D3A"/>
    <w:rsid w:val="005E2F31"/>
    <w:rsid w:val="005E3A77"/>
    <w:rsid w:val="005E4CBA"/>
    <w:rsid w:val="005E5629"/>
    <w:rsid w:val="005E7F03"/>
    <w:rsid w:val="005F22F6"/>
    <w:rsid w:val="005F4AEE"/>
    <w:rsid w:val="005F4E4F"/>
    <w:rsid w:val="006146BB"/>
    <w:rsid w:val="00616E89"/>
    <w:rsid w:val="00623313"/>
    <w:rsid w:val="00624E20"/>
    <w:rsid w:val="00633861"/>
    <w:rsid w:val="00640F28"/>
    <w:rsid w:val="006417E4"/>
    <w:rsid w:val="006500A1"/>
    <w:rsid w:val="006507DD"/>
    <w:rsid w:val="00653E69"/>
    <w:rsid w:val="00654EA6"/>
    <w:rsid w:val="0065598E"/>
    <w:rsid w:val="00656271"/>
    <w:rsid w:val="00663693"/>
    <w:rsid w:val="00664CD0"/>
    <w:rsid w:val="006706DE"/>
    <w:rsid w:val="006910F3"/>
    <w:rsid w:val="006B106D"/>
    <w:rsid w:val="006B292C"/>
    <w:rsid w:val="006B2FF3"/>
    <w:rsid w:val="006B32B0"/>
    <w:rsid w:val="006C0063"/>
    <w:rsid w:val="006C1C11"/>
    <w:rsid w:val="006C2EF6"/>
    <w:rsid w:val="006D4801"/>
    <w:rsid w:val="006D5779"/>
    <w:rsid w:val="006E19C4"/>
    <w:rsid w:val="006E19D3"/>
    <w:rsid w:val="006E2742"/>
    <w:rsid w:val="006E7EFF"/>
    <w:rsid w:val="006F2737"/>
    <w:rsid w:val="006F6D55"/>
    <w:rsid w:val="007070A8"/>
    <w:rsid w:val="0070776C"/>
    <w:rsid w:val="00722BBC"/>
    <w:rsid w:val="00723ACD"/>
    <w:rsid w:val="00725BF2"/>
    <w:rsid w:val="00732342"/>
    <w:rsid w:val="00733497"/>
    <w:rsid w:val="00733C6C"/>
    <w:rsid w:val="00737456"/>
    <w:rsid w:val="0074087F"/>
    <w:rsid w:val="007438F0"/>
    <w:rsid w:val="0074405C"/>
    <w:rsid w:val="007451A7"/>
    <w:rsid w:val="007479A4"/>
    <w:rsid w:val="00750694"/>
    <w:rsid w:val="007518E3"/>
    <w:rsid w:val="0075553E"/>
    <w:rsid w:val="00756BB4"/>
    <w:rsid w:val="007622A6"/>
    <w:rsid w:val="0076242C"/>
    <w:rsid w:val="00764818"/>
    <w:rsid w:val="00774DDF"/>
    <w:rsid w:val="007761D0"/>
    <w:rsid w:val="0078133A"/>
    <w:rsid w:val="007839E2"/>
    <w:rsid w:val="00784A76"/>
    <w:rsid w:val="0078792F"/>
    <w:rsid w:val="00787FE1"/>
    <w:rsid w:val="007913C8"/>
    <w:rsid w:val="007B165B"/>
    <w:rsid w:val="007B1941"/>
    <w:rsid w:val="007B3803"/>
    <w:rsid w:val="007C1437"/>
    <w:rsid w:val="007C6617"/>
    <w:rsid w:val="007C7133"/>
    <w:rsid w:val="007D3197"/>
    <w:rsid w:val="007D39F7"/>
    <w:rsid w:val="007D6632"/>
    <w:rsid w:val="007D784E"/>
    <w:rsid w:val="00806238"/>
    <w:rsid w:val="00806CC7"/>
    <w:rsid w:val="00810458"/>
    <w:rsid w:val="008127DD"/>
    <w:rsid w:val="0081699E"/>
    <w:rsid w:val="008278A1"/>
    <w:rsid w:val="00830DD5"/>
    <w:rsid w:val="00831303"/>
    <w:rsid w:val="00835D88"/>
    <w:rsid w:val="008450C6"/>
    <w:rsid w:val="008502B1"/>
    <w:rsid w:val="00853EBC"/>
    <w:rsid w:val="00855219"/>
    <w:rsid w:val="008576D7"/>
    <w:rsid w:val="00864C99"/>
    <w:rsid w:val="00865696"/>
    <w:rsid w:val="00867092"/>
    <w:rsid w:val="00867626"/>
    <w:rsid w:val="00873440"/>
    <w:rsid w:val="00874A8A"/>
    <w:rsid w:val="00884609"/>
    <w:rsid w:val="00894DA8"/>
    <w:rsid w:val="008A42B2"/>
    <w:rsid w:val="008A53B6"/>
    <w:rsid w:val="008B2146"/>
    <w:rsid w:val="008B480D"/>
    <w:rsid w:val="008B63C4"/>
    <w:rsid w:val="008C0EEA"/>
    <w:rsid w:val="008C583A"/>
    <w:rsid w:val="008E439A"/>
    <w:rsid w:val="008F054C"/>
    <w:rsid w:val="008F10F9"/>
    <w:rsid w:val="008F56E4"/>
    <w:rsid w:val="008F69E3"/>
    <w:rsid w:val="0090086F"/>
    <w:rsid w:val="0090709D"/>
    <w:rsid w:val="00910A1F"/>
    <w:rsid w:val="009159AE"/>
    <w:rsid w:val="00916FAD"/>
    <w:rsid w:val="009205C1"/>
    <w:rsid w:val="00920712"/>
    <w:rsid w:val="00921ADC"/>
    <w:rsid w:val="00926546"/>
    <w:rsid w:val="00931012"/>
    <w:rsid w:val="00936BC3"/>
    <w:rsid w:val="0094379C"/>
    <w:rsid w:val="0094384B"/>
    <w:rsid w:val="0094497C"/>
    <w:rsid w:val="009500CA"/>
    <w:rsid w:val="0095597C"/>
    <w:rsid w:val="0095716F"/>
    <w:rsid w:val="009579B4"/>
    <w:rsid w:val="00960D78"/>
    <w:rsid w:val="00960F60"/>
    <w:rsid w:val="00961080"/>
    <w:rsid w:val="009631EB"/>
    <w:rsid w:val="00963340"/>
    <w:rsid w:val="0096404A"/>
    <w:rsid w:val="00964ED5"/>
    <w:rsid w:val="00970EBF"/>
    <w:rsid w:val="00972094"/>
    <w:rsid w:val="0097429B"/>
    <w:rsid w:val="009946FC"/>
    <w:rsid w:val="009B108F"/>
    <w:rsid w:val="009B32FB"/>
    <w:rsid w:val="009C0B89"/>
    <w:rsid w:val="009D1031"/>
    <w:rsid w:val="009D1C66"/>
    <w:rsid w:val="009D1D3A"/>
    <w:rsid w:val="009D2C3D"/>
    <w:rsid w:val="009D4D81"/>
    <w:rsid w:val="009F6D04"/>
    <w:rsid w:val="009F6F8D"/>
    <w:rsid w:val="009F7E36"/>
    <w:rsid w:val="00A00626"/>
    <w:rsid w:val="00A02A4D"/>
    <w:rsid w:val="00A055DB"/>
    <w:rsid w:val="00A05BDC"/>
    <w:rsid w:val="00A0767D"/>
    <w:rsid w:val="00A20EB6"/>
    <w:rsid w:val="00A218C2"/>
    <w:rsid w:val="00A22345"/>
    <w:rsid w:val="00A227A2"/>
    <w:rsid w:val="00A2333B"/>
    <w:rsid w:val="00A36822"/>
    <w:rsid w:val="00A371DA"/>
    <w:rsid w:val="00A50FC4"/>
    <w:rsid w:val="00A5163F"/>
    <w:rsid w:val="00A51941"/>
    <w:rsid w:val="00A5356C"/>
    <w:rsid w:val="00A60265"/>
    <w:rsid w:val="00A66FD2"/>
    <w:rsid w:val="00A76D4C"/>
    <w:rsid w:val="00A77810"/>
    <w:rsid w:val="00A77D31"/>
    <w:rsid w:val="00A81099"/>
    <w:rsid w:val="00A841C8"/>
    <w:rsid w:val="00A92BDC"/>
    <w:rsid w:val="00A92DF5"/>
    <w:rsid w:val="00A94696"/>
    <w:rsid w:val="00AB217B"/>
    <w:rsid w:val="00AB2288"/>
    <w:rsid w:val="00AB5C24"/>
    <w:rsid w:val="00AC6A88"/>
    <w:rsid w:val="00AE3C3D"/>
    <w:rsid w:val="00AE46A5"/>
    <w:rsid w:val="00AE47AE"/>
    <w:rsid w:val="00AE493F"/>
    <w:rsid w:val="00AE5213"/>
    <w:rsid w:val="00AE73AD"/>
    <w:rsid w:val="00AF3CEF"/>
    <w:rsid w:val="00AF402F"/>
    <w:rsid w:val="00AF5986"/>
    <w:rsid w:val="00B02B38"/>
    <w:rsid w:val="00B16C08"/>
    <w:rsid w:val="00B17F16"/>
    <w:rsid w:val="00B23262"/>
    <w:rsid w:val="00B25942"/>
    <w:rsid w:val="00B26227"/>
    <w:rsid w:val="00B34EBB"/>
    <w:rsid w:val="00B40CBB"/>
    <w:rsid w:val="00B424C7"/>
    <w:rsid w:val="00B4285C"/>
    <w:rsid w:val="00B55FBD"/>
    <w:rsid w:val="00B5663D"/>
    <w:rsid w:val="00B57C0A"/>
    <w:rsid w:val="00B57C8A"/>
    <w:rsid w:val="00B620BC"/>
    <w:rsid w:val="00B66B75"/>
    <w:rsid w:val="00B7116D"/>
    <w:rsid w:val="00B713DC"/>
    <w:rsid w:val="00B77652"/>
    <w:rsid w:val="00B81A0B"/>
    <w:rsid w:val="00B83017"/>
    <w:rsid w:val="00B84E34"/>
    <w:rsid w:val="00B87104"/>
    <w:rsid w:val="00B92230"/>
    <w:rsid w:val="00B9509E"/>
    <w:rsid w:val="00BB1FA0"/>
    <w:rsid w:val="00BB48B8"/>
    <w:rsid w:val="00BC0915"/>
    <w:rsid w:val="00BC30AE"/>
    <w:rsid w:val="00BC53EC"/>
    <w:rsid w:val="00BC7136"/>
    <w:rsid w:val="00BE27D7"/>
    <w:rsid w:val="00BE4FE0"/>
    <w:rsid w:val="00BE503F"/>
    <w:rsid w:val="00BE6DC1"/>
    <w:rsid w:val="00BF44A3"/>
    <w:rsid w:val="00BF6884"/>
    <w:rsid w:val="00C014A4"/>
    <w:rsid w:val="00C05DDA"/>
    <w:rsid w:val="00C06A44"/>
    <w:rsid w:val="00C07E5B"/>
    <w:rsid w:val="00C10D50"/>
    <w:rsid w:val="00C20BFD"/>
    <w:rsid w:val="00C24B70"/>
    <w:rsid w:val="00C256D3"/>
    <w:rsid w:val="00C320DF"/>
    <w:rsid w:val="00C36917"/>
    <w:rsid w:val="00C45E6B"/>
    <w:rsid w:val="00C46A05"/>
    <w:rsid w:val="00C47459"/>
    <w:rsid w:val="00C63F8E"/>
    <w:rsid w:val="00C64873"/>
    <w:rsid w:val="00C67532"/>
    <w:rsid w:val="00C70EF5"/>
    <w:rsid w:val="00C80FD3"/>
    <w:rsid w:val="00C81547"/>
    <w:rsid w:val="00C81B59"/>
    <w:rsid w:val="00C854DC"/>
    <w:rsid w:val="00C86905"/>
    <w:rsid w:val="00C92745"/>
    <w:rsid w:val="00C93D27"/>
    <w:rsid w:val="00CA1269"/>
    <w:rsid w:val="00CA2BAD"/>
    <w:rsid w:val="00CA4755"/>
    <w:rsid w:val="00CB0C0F"/>
    <w:rsid w:val="00CB1188"/>
    <w:rsid w:val="00CC1661"/>
    <w:rsid w:val="00CC188B"/>
    <w:rsid w:val="00CC2D42"/>
    <w:rsid w:val="00CC3272"/>
    <w:rsid w:val="00CD341D"/>
    <w:rsid w:val="00CD5F86"/>
    <w:rsid w:val="00CD68BE"/>
    <w:rsid w:val="00CD6CF4"/>
    <w:rsid w:val="00CD6E9B"/>
    <w:rsid w:val="00CE2AA0"/>
    <w:rsid w:val="00CE64D1"/>
    <w:rsid w:val="00CF3B84"/>
    <w:rsid w:val="00CF7499"/>
    <w:rsid w:val="00D00A10"/>
    <w:rsid w:val="00D00B9B"/>
    <w:rsid w:val="00D00EEF"/>
    <w:rsid w:val="00D01EDD"/>
    <w:rsid w:val="00D021AA"/>
    <w:rsid w:val="00D061F2"/>
    <w:rsid w:val="00D07939"/>
    <w:rsid w:val="00D13131"/>
    <w:rsid w:val="00D1479F"/>
    <w:rsid w:val="00D25D7F"/>
    <w:rsid w:val="00D36EE7"/>
    <w:rsid w:val="00D406B2"/>
    <w:rsid w:val="00D40F38"/>
    <w:rsid w:val="00D427E2"/>
    <w:rsid w:val="00D44C0B"/>
    <w:rsid w:val="00D47355"/>
    <w:rsid w:val="00D50618"/>
    <w:rsid w:val="00D626D5"/>
    <w:rsid w:val="00D63ED0"/>
    <w:rsid w:val="00D65180"/>
    <w:rsid w:val="00D875CF"/>
    <w:rsid w:val="00D87E98"/>
    <w:rsid w:val="00D91A03"/>
    <w:rsid w:val="00D95807"/>
    <w:rsid w:val="00D96E7B"/>
    <w:rsid w:val="00DA7A3E"/>
    <w:rsid w:val="00DB02E2"/>
    <w:rsid w:val="00DB1585"/>
    <w:rsid w:val="00DB6C36"/>
    <w:rsid w:val="00DB79A6"/>
    <w:rsid w:val="00DC0262"/>
    <w:rsid w:val="00DC32C5"/>
    <w:rsid w:val="00DC51C2"/>
    <w:rsid w:val="00DD069C"/>
    <w:rsid w:val="00DD0CFB"/>
    <w:rsid w:val="00DD5C19"/>
    <w:rsid w:val="00DE0783"/>
    <w:rsid w:val="00DE0ED4"/>
    <w:rsid w:val="00DE34F7"/>
    <w:rsid w:val="00DE5738"/>
    <w:rsid w:val="00DF4BE3"/>
    <w:rsid w:val="00DF569C"/>
    <w:rsid w:val="00E0150A"/>
    <w:rsid w:val="00E03986"/>
    <w:rsid w:val="00E0476D"/>
    <w:rsid w:val="00E0504A"/>
    <w:rsid w:val="00E06BF7"/>
    <w:rsid w:val="00E2577B"/>
    <w:rsid w:val="00E30110"/>
    <w:rsid w:val="00E3321B"/>
    <w:rsid w:val="00E33D87"/>
    <w:rsid w:val="00E35B5B"/>
    <w:rsid w:val="00E43B2D"/>
    <w:rsid w:val="00E477C0"/>
    <w:rsid w:val="00E602D0"/>
    <w:rsid w:val="00E60BF7"/>
    <w:rsid w:val="00E64542"/>
    <w:rsid w:val="00E64F4E"/>
    <w:rsid w:val="00E669FF"/>
    <w:rsid w:val="00E72DAF"/>
    <w:rsid w:val="00E73A09"/>
    <w:rsid w:val="00E7445C"/>
    <w:rsid w:val="00E74EA1"/>
    <w:rsid w:val="00E778CC"/>
    <w:rsid w:val="00E8079C"/>
    <w:rsid w:val="00E930E4"/>
    <w:rsid w:val="00E96146"/>
    <w:rsid w:val="00EA0D16"/>
    <w:rsid w:val="00EA145B"/>
    <w:rsid w:val="00EB0004"/>
    <w:rsid w:val="00EB0B43"/>
    <w:rsid w:val="00EC3EA3"/>
    <w:rsid w:val="00EC4702"/>
    <w:rsid w:val="00EC5895"/>
    <w:rsid w:val="00ED30CE"/>
    <w:rsid w:val="00ED3B55"/>
    <w:rsid w:val="00EE0EA8"/>
    <w:rsid w:val="00EE342D"/>
    <w:rsid w:val="00EF142E"/>
    <w:rsid w:val="00EF4156"/>
    <w:rsid w:val="00F05848"/>
    <w:rsid w:val="00F062A9"/>
    <w:rsid w:val="00F17B9A"/>
    <w:rsid w:val="00F17FCB"/>
    <w:rsid w:val="00F46A52"/>
    <w:rsid w:val="00F513B0"/>
    <w:rsid w:val="00F572E1"/>
    <w:rsid w:val="00F65C31"/>
    <w:rsid w:val="00F66E83"/>
    <w:rsid w:val="00F70398"/>
    <w:rsid w:val="00F7311B"/>
    <w:rsid w:val="00F749FA"/>
    <w:rsid w:val="00F8034A"/>
    <w:rsid w:val="00F806A3"/>
    <w:rsid w:val="00F87A82"/>
    <w:rsid w:val="00F87BA9"/>
    <w:rsid w:val="00F92AE0"/>
    <w:rsid w:val="00F9400F"/>
    <w:rsid w:val="00F9611E"/>
    <w:rsid w:val="00FA6B73"/>
    <w:rsid w:val="00FA7634"/>
    <w:rsid w:val="00FA7B29"/>
    <w:rsid w:val="00FC2F8A"/>
    <w:rsid w:val="00FC48AA"/>
    <w:rsid w:val="00FD0388"/>
    <w:rsid w:val="00FD25DC"/>
    <w:rsid w:val="00FD4233"/>
    <w:rsid w:val="00FD790D"/>
    <w:rsid w:val="00FE1501"/>
    <w:rsid w:val="00FE19FE"/>
    <w:rsid w:val="00FE1D6F"/>
    <w:rsid w:val="00FE685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nhideWhenUsed="1" w:qFormat="1"/>
    <w:lsdException w:name="Title" w:qFormat="1"/>
    <w:lsdException w:name="Default Paragraph Font" w:uiPriority="1"/>
    <w:lsdException w:name="Body Text" w:uiPriority="99"/>
    <w:lsdException w:name="Subtitle" w:qFormat="1"/>
    <w:lsdException w:name="Hyperlink" w:uiPriority="99"/>
    <w:lsdException w:name="Strong" w:qFormat="1"/>
    <w:lsdException w:name="Emphasis" w:qFormat="1"/>
    <w:lsdException w:name="Document Map"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8079C"/>
    <w:pPr>
      <w:widowControl w:val="0"/>
      <w:jc w:val="both"/>
    </w:pPr>
    <w:rPr>
      <w:snapToGrid w:val="0"/>
      <w:sz w:val="24"/>
      <w:szCs w:val="24"/>
    </w:rPr>
  </w:style>
  <w:style w:type="paragraph" w:styleId="1">
    <w:name w:val="heading 1"/>
    <w:basedOn w:val="a"/>
    <w:next w:val="a0"/>
    <w:link w:val="1Char"/>
    <w:qFormat/>
    <w:rsid w:val="00E8079C"/>
    <w:pPr>
      <w:keepNext/>
      <w:keepLines/>
      <w:numPr>
        <w:numId w:val="1"/>
      </w:numPr>
      <w:spacing w:before="340" w:after="260"/>
      <w:outlineLvl w:val="0"/>
    </w:pPr>
    <w:rPr>
      <w:b/>
      <w:bCs/>
      <w:sz w:val="32"/>
      <w:szCs w:val="32"/>
    </w:rPr>
  </w:style>
  <w:style w:type="paragraph" w:styleId="20">
    <w:name w:val="heading 2"/>
    <w:basedOn w:val="a"/>
    <w:next w:val="a0"/>
    <w:link w:val="2Char"/>
    <w:qFormat/>
    <w:rsid w:val="00E8079C"/>
    <w:pPr>
      <w:keepNext/>
      <w:keepLines/>
      <w:numPr>
        <w:ilvl w:val="1"/>
        <w:numId w:val="1"/>
      </w:numPr>
      <w:spacing w:before="260" w:after="140"/>
      <w:outlineLvl w:val="1"/>
    </w:pPr>
    <w:rPr>
      <w:b/>
      <w:bCs/>
      <w:sz w:val="28"/>
      <w:szCs w:val="28"/>
    </w:rPr>
  </w:style>
  <w:style w:type="paragraph" w:styleId="3">
    <w:name w:val="heading 3"/>
    <w:basedOn w:val="a"/>
    <w:next w:val="a0"/>
    <w:link w:val="3Char"/>
    <w:qFormat/>
    <w:rsid w:val="00E8079C"/>
    <w:pPr>
      <w:keepNext/>
      <w:keepLines/>
      <w:numPr>
        <w:ilvl w:val="2"/>
        <w:numId w:val="1"/>
      </w:numPr>
      <w:spacing w:before="140" w:after="60"/>
      <w:outlineLvl w:val="2"/>
    </w:pPr>
    <w:rPr>
      <w:b/>
      <w:bCs/>
    </w:rPr>
  </w:style>
  <w:style w:type="paragraph" w:styleId="4">
    <w:name w:val="heading 4"/>
    <w:basedOn w:val="a"/>
    <w:next w:val="a0"/>
    <w:link w:val="4Char"/>
    <w:qFormat/>
    <w:rsid w:val="00E8079C"/>
    <w:pPr>
      <w:keepNext/>
      <w:keepLines/>
      <w:numPr>
        <w:ilvl w:val="3"/>
        <w:numId w:val="1"/>
      </w:numPr>
      <w:spacing w:before="60" w:after="60"/>
      <w:outlineLvl w:val="3"/>
    </w:pPr>
    <w:rPr>
      <w:b/>
      <w:bCs/>
    </w:rPr>
  </w:style>
  <w:style w:type="paragraph" w:styleId="5">
    <w:name w:val="heading 5"/>
    <w:basedOn w:val="a"/>
    <w:next w:val="a0"/>
    <w:link w:val="5Char"/>
    <w:qFormat/>
    <w:rsid w:val="00E8079C"/>
    <w:pPr>
      <w:keepNext/>
      <w:keepLines/>
      <w:numPr>
        <w:ilvl w:val="4"/>
        <w:numId w:val="1"/>
      </w:numPr>
      <w:spacing w:before="60" w:after="60"/>
      <w:outlineLvl w:val="4"/>
    </w:pPr>
    <w:rPr>
      <w:b/>
      <w:bCs/>
      <w:sz w:val="28"/>
      <w:szCs w:val="28"/>
    </w:rPr>
  </w:style>
  <w:style w:type="paragraph" w:styleId="6">
    <w:name w:val="heading 6"/>
    <w:basedOn w:val="a"/>
    <w:next w:val="a0"/>
    <w:link w:val="6Char"/>
    <w:qFormat/>
    <w:rsid w:val="00E8079C"/>
    <w:pPr>
      <w:keepNext/>
      <w:keepLines/>
      <w:numPr>
        <w:ilvl w:val="5"/>
        <w:numId w:val="1"/>
      </w:numPr>
      <w:spacing w:before="60" w:after="60"/>
      <w:outlineLvl w:val="5"/>
    </w:pPr>
    <w:rPr>
      <w:b/>
      <w:bCs/>
    </w:rPr>
  </w:style>
  <w:style w:type="paragraph" w:styleId="7">
    <w:name w:val="heading 7"/>
    <w:basedOn w:val="a"/>
    <w:next w:val="a0"/>
    <w:link w:val="7Char"/>
    <w:qFormat/>
    <w:rsid w:val="00E8079C"/>
    <w:pPr>
      <w:keepNext/>
      <w:keepLines/>
      <w:numPr>
        <w:ilvl w:val="6"/>
        <w:numId w:val="1"/>
      </w:numPr>
      <w:spacing w:before="60" w:after="60"/>
      <w:outlineLvl w:val="6"/>
    </w:pPr>
    <w:rPr>
      <w:b/>
      <w:bCs/>
    </w:rPr>
  </w:style>
  <w:style w:type="paragraph" w:styleId="8">
    <w:name w:val="heading 8"/>
    <w:basedOn w:val="a"/>
    <w:next w:val="a0"/>
    <w:link w:val="8Char"/>
    <w:qFormat/>
    <w:rsid w:val="00E8079C"/>
    <w:pPr>
      <w:keepNext/>
      <w:keepLines/>
      <w:numPr>
        <w:ilvl w:val="7"/>
        <w:numId w:val="1"/>
      </w:numPr>
      <w:spacing w:before="60" w:after="60"/>
      <w:outlineLvl w:val="7"/>
    </w:pPr>
    <w:rPr>
      <w:b/>
    </w:rPr>
  </w:style>
  <w:style w:type="paragraph" w:styleId="9">
    <w:name w:val="heading 9"/>
    <w:basedOn w:val="a"/>
    <w:next w:val="a0"/>
    <w:link w:val="9Char"/>
    <w:qFormat/>
    <w:rsid w:val="00E8079C"/>
    <w:pPr>
      <w:keepNext/>
      <w:keepLines/>
      <w:numPr>
        <w:ilvl w:val="8"/>
        <w:numId w:val="1"/>
      </w:numPr>
      <w:spacing w:before="60" w:after="60"/>
      <w:outlineLvl w:val="8"/>
    </w:pPr>
    <w:rPr>
      <w:b/>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Char">
    <w:name w:val="批注框文本 Char"/>
    <w:link w:val="a4"/>
    <w:uiPriority w:val="99"/>
    <w:semiHidden/>
    <w:rsid w:val="00E8079C"/>
    <w:rPr>
      <w:snapToGrid/>
      <w:sz w:val="18"/>
      <w:szCs w:val="18"/>
    </w:rPr>
  </w:style>
  <w:style w:type="paragraph" w:styleId="a4">
    <w:name w:val="Balloon Text"/>
    <w:basedOn w:val="a"/>
    <w:link w:val="Char"/>
    <w:uiPriority w:val="99"/>
    <w:semiHidden/>
    <w:unhideWhenUsed/>
    <w:rsid w:val="00E8079C"/>
    <w:rPr>
      <w:sz w:val="18"/>
      <w:szCs w:val="18"/>
    </w:rPr>
  </w:style>
  <w:style w:type="character" w:customStyle="1" w:styleId="Char0">
    <w:name w:val="正文首行缩进 Char"/>
    <w:link w:val="a0"/>
    <w:rsid w:val="00E8079C"/>
    <w:rPr>
      <w:snapToGrid/>
      <w:sz w:val="24"/>
      <w:szCs w:val="24"/>
    </w:rPr>
  </w:style>
  <w:style w:type="paragraph" w:styleId="a5">
    <w:name w:val="Body Text"/>
    <w:basedOn w:val="a"/>
    <w:link w:val="Char1"/>
    <w:uiPriority w:val="99"/>
    <w:semiHidden/>
    <w:unhideWhenUsed/>
    <w:rsid w:val="00E8079C"/>
    <w:pPr>
      <w:spacing w:after="120"/>
    </w:pPr>
  </w:style>
  <w:style w:type="paragraph" w:styleId="a0">
    <w:name w:val="Body Text First Indent"/>
    <w:basedOn w:val="a"/>
    <w:link w:val="Char0"/>
    <w:rsid w:val="00E8079C"/>
    <w:pPr>
      <w:ind w:firstLineChars="200" w:firstLine="200"/>
    </w:pPr>
  </w:style>
  <w:style w:type="character" w:customStyle="1" w:styleId="Char1">
    <w:name w:val="正文文本 Char"/>
    <w:link w:val="a5"/>
    <w:uiPriority w:val="99"/>
    <w:semiHidden/>
    <w:rsid w:val="00E8079C"/>
    <w:rPr>
      <w:snapToGrid/>
      <w:sz w:val="24"/>
      <w:szCs w:val="24"/>
    </w:rPr>
  </w:style>
  <w:style w:type="character" w:customStyle="1" w:styleId="9Char">
    <w:name w:val="标题 9 Char"/>
    <w:link w:val="9"/>
    <w:rsid w:val="00E8079C"/>
    <w:rPr>
      <w:b/>
      <w:snapToGrid w:val="0"/>
      <w:sz w:val="24"/>
      <w:szCs w:val="24"/>
    </w:rPr>
  </w:style>
  <w:style w:type="character" w:customStyle="1" w:styleId="8Char">
    <w:name w:val="标题 8 Char"/>
    <w:link w:val="8"/>
    <w:rsid w:val="00E8079C"/>
    <w:rPr>
      <w:b/>
      <w:snapToGrid w:val="0"/>
      <w:sz w:val="24"/>
      <w:szCs w:val="24"/>
    </w:rPr>
  </w:style>
  <w:style w:type="character" w:customStyle="1" w:styleId="7Char">
    <w:name w:val="标题 7 Char"/>
    <w:link w:val="7"/>
    <w:rsid w:val="00E8079C"/>
    <w:rPr>
      <w:b/>
      <w:bCs/>
      <w:snapToGrid w:val="0"/>
      <w:sz w:val="24"/>
      <w:szCs w:val="24"/>
    </w:rPr>
  </w:style>
  <w:style w:type="character" w:customStyle="1" w:styleId="gongjunhui">
    <w:name w:val="gongjunhui"/>
    <w:semiHidden/>
    <w:rsid w:val="00D875CF"/>
    <w:rPr>
      <w:rFonts w:ascii="Arial" w:eastAsia="宋体" w:hAnsi="Arial" w:cs="Arial"/>
      <w:color w:val="auto"/>
      <w:sz w:val="18"/>
      <w:szCs w:val="20"/>
    </w:rPr>
  </w:style>
  <w:style w:type="table" w:customStyle="1" w:styleId="a6">
    <w:name w:val="表格格式"/>
    <w:basedOn w:val="a2"/>
    <w:rsid w:val="00E8079C"/>
    <w:pPr>
      <w:jc w:val="center"/>
    </w:pPr>
    <w:rPr>
      <w:snapToGrid w:val="0"/>
      <w:sz w:val="21"/>
      <w:szCs w:val="21"/>
    </w:rPr>
    <w:tblPr>
      <w:tblStyleRowBandSize w:val="1"/>
      <w:tblStyleColBandSize w:val="1"/>
      <w:jc w:val="cente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rPr>
      <w:jc w:val="center"/>
    </w:trPr>
    <w:tcPr>
      <w:vAlign w:val="center"/>
    </w:tcPr>
    <w:tblStylePr w:type="firstRow">
      <w:pPr>
        <w:wordWrap/>
        <w:adjustRightInd w:val="0"/>
        <w:snapToGrid w:val="0"/>
        <w:spacing w:beforeLines="0" w:beforeAutospacing="0" w:afterLines="0" w:afterAutospacing="0" w:line="240" w:lineRule="auto"/>
        <w:ind w:leftChars="0" w:left="0" w:rightChars="0" w:right="0" w:firstLineChars="0" w:firstLine="0"/>
        <w:contextualSpacing w:val="0"/>
      </w:pPr>
      <w:rPr>
        <w:rFonts w:ascii="Times New Roman" w:eastAsia="宋体" w:hAnsi="Times New Roman"/>
        <w:b/>
        <w:i w:val="0"/>
        <w:caps w:val="0"/>
        <w:smallCaps w:val="0"/>
        <w:strike w:val="0"/>
        <w:dstrike w:val="0"/>
        <w:snapToGrid w:val="0"/>
        <w:vanish w:val="0"/>
        <w:color w:val="auto"/>
        <w:kern w:val="0"/>
        <w:sz w:val="21"/>
        <w:u w:val="none"/>
        <w:vertAlign w:val="baseline"/>
        <w:em w:val="none"/>
      </w:rPr>
      <w:tblPr/>
      <w:trPr>
        <w:tblHeader/>
      </w:trPr>
      <w:tcPr>
        <w:shd w:val="clear" w:color="auto" w:fill="D9D9D9"/>
      </w:tcPr>
    </w:tblStylePr>
    <w:tblStylePr w:type="lastRow">
      <w:rPr>
        <w:rFonts w:eastAsia="宋体"/>
        <w:sz w:val="21"/>
      </w:rPr>
    </w:tblStylePr>
    <w:tblStylePr w:type="firstCol">
      <w:rPr>
        <w:rFonts w:eastAsia="宋体"/>
        <w:sz w:val="21"/>
      </w:rPr>
    </w:tblStylePr>
    <w:tblStylePr w:type="lastCol">
      <w:rPr>
        <w:rFonts w:eastAsia="宋体"/>
        <w:sz w:val="21"/>
      </w:rPr>
    </w:tblStylePr>
    <w:tblStylePr w:type="band1Vert">
      <w:rPr>
        <w:rFonts w:eastAsia="宋体"/>
        <w:sz w:val="21"/>
      </w:rPr>
    </w:tblStylePr>
    <w:tblStylePr w:type="band2Vert">
      <w:rPr>
        <w:rFonts w:eastAsia="宋体"/>
        <w:sz w:val="21"/>
      </w:rPr>
    </w:tblStylePr>
    <w:tblStylePr w:type="band1Horz">
      <w:rPr>
        <w:rFonts w:eastAsia="宋体"/>
        <w:sz w:val="21"/>
      </w:rPr>
    </w:tblStylePr>
    <w:tblStylePr w:type="band2Horz">
      <w:rPr>
        <w:rFonts w:eastAsia="宋体"/>
        <w:sz w:val="21"/>
      </w:rPr>
    </w:tblStylePr>
    <w:tblStylePr w:type="neCell">
      <w:rPr>
        <w:rFonts w:eastAsia="宋体"/>
        <w:sz w:val="21"/>
      </w:rPr>
    </w:tblStylePr>
    <w:tblStylePr w:type="nwCell">
      <w:rPr>
        <w:rFonts w:eastAsia="宋体"/>
        <w:sz w:val="21"/>
      </w:rPr>
    </w:tblStylePr>
    <w:tblStylePr w:type="seCell">
      <w:rPr>
        <w:rFonts w:eastAsia="宋体"/>
        <w:b w:val="0"/>
        <w:sz w:val="21"/>
      </w:rPr>
    </w:tblStylePr>
    <w:tblStylePr w:type="swCell">
      <w:rPr>
        <w:rFonts w:eastAsia="宋体"/>
        <w:sz w:val="21"/>
      </w:rPr>
    </w:tblStylePr>
  </w:style>
  <w:style w:type="character" w:styleId="a7">
    <w:name w:val="Hyperlink"/>
    <w:uiPriority w:val="99"/>
    <w:rsid w:val="00E8079C"/>
    <w:rPr>
      <w:color w:val="0000FF"/>
      <w:u w:val="single"/>
    </w:rPr>
  </w:style>
  <w:style w:type="paragraph" w:styleId="10">
    <w:name w:val="toc 1"/>
    <w:basedOn w:val="a"/>
    <w:next w:val="a"/>
    <w:uiPriority w:val="39"/>
    <w:rsid w:val="00E8079C"/>
    <w:pPr>
      <w:spacing w:before="120" w:after="120"/>
      <w:jc w:val="left"/>
    </w:pPr>
    <w:rPr>
      <w:rFonts w:ascii="Calibri" w:hAnsi="Calibri" w:cs="Calibri"/>
      <w:b/>
      <w:bCs/>
      <w:caps/>
      <w:sz w:val="20"/>
      <w:szCs w:val="20"/>
    </w:rPr>
  </w:style>
  <w:style w:type="paragraph" w:styleId="21">
    <w:name w:val="toc 2"/>
    <w:basedOn w:val="a"/>
    <w:next w:val="a"/>
    <w:uiPriority w:val="39"/>
    <w:rsid w:val="00E8079C"/>
    <w:pPr>
      <w:ind w:left="240"/>
      <w:jc w:val="left"/>
    </w:pPr>
    <w:rPr>
      <w:rFonts w:ascii="Calibri" w:hAnsi="Calibri" w:cs="Calibri"/>
      <w:smallCaps/>
      <w:sz w:val="20"/>
      <w:szCs w:val="20"/>
    </w:rPr>
  </w:style>
  <w:style w:type="paragraph" w:styleId="30">
    <w:name w:val="toc 3"/>
    <w:basedOn w:val="a"/>
    <w:next w:val="a"/>
    <w:uiPriority w:val="39"/>
    <w:rsid w:val="00E8079C"/>
    <w:pPr>
      <w:ind w:left="480"/>
      <w:jc w:val="left"/>
    </w:pPr>
    <w:rPr>
      <w:rFonts w:ascii="Calibri" w:hAnsi="Calibri" w:cs="Calibri"/>
      <w:i/>
      <w:iCs/>
      <w:sz w:val="20"/>
      <w:szCs w:val="20"/>
    </w:rPr>
  </w:style>
  <w:style w:type="paragraph" w:styleId="40">
    <w:name w:val="toc 4"/>
    <w:basedOn w:val="a"/>
    <w:next w:val="a"/>
    <w:autoRedefine/>
    <w:rsid w:val="00E8079C"/>
    <w:pPr>
      <w:ind w:left="720"/>
      <w:jc w:val="left"/>
    </w:pPr>
    <w:rPr>
      <w:rFonts w:ascii="Calibri" w:hAnsi="Calibri" w:cs="Calibri"/>
      <w:sz w:val="18"/>
      <w:szCs w:val="18"/>
    </w:rPr>
  </w:style>
  <w:style w:type="paragraph" w:styleId="50">
    <w:name w:val="toc 5"/>
    <w:basedOn w:val="a"/>
    <w:next w:val="a"/>
    <w:autoRedefine/>
    <w:rsid w:val="00E8079C"/>
    <w:pPr>
      <w:ind w:left="960"/>
      <w:jc w:val="left"/>
    </w:pPr>
    <w:rPr>
      <w:rFonts w:ascii="Calibri" w:hAnsi="Calibri" w:cs="Calibri"/>
      <w:sz w:val="18"/>
      <w:szCs w:val="18"/>
    </w:rPr>
  </w:style>
  <w:style w:type="paragraph" w:styleId="60">
    <w:name w:val="toc 6"/>
    <w:basedOn w:val="a"/>
    <w:next w:val="a"/>
    <w:autoRedefine/>
    <w:rsid w:val="00E8079C"/>
    <w:pPr>
      <w:ind w:left="1200"/>
      <w:jc w:val="left"/>
    </w:pPr>
    <w:rPr>
      <w:rFonts w:ascii="Calibri" w:hAnsi="Calibri" w:cs="Calibri"/>
      <w:sz w:val="18"/>
      <w:szCs w:val="18"/>
    </w:rPr>
  </w:style>
  <w:style w:type="paragraph" w:styleId="70">
    <w:name w:val="toc 7"/>
    <w:basedOn w:val="a"/>
    <w:next w:val="a"/>
    <w:autoRedefine/>
    <w:rsid w:val="00E8079C"/>
    <w:pPr>
      <w:ind w:left="1440"/>
      <w:jc w:val="left"/>
    </w:pPr>
    <w:rPr>
      <w:rFonts w:ascii="Calibri" w:hAnsi="Calibri" w:cs="Calibri"/>
      <w:sz w:val="18"/>
      <w:szCs w:val="18"/>
    </w:rPr>
  </w:style>
  <w:style w:type="paragraph" w:styleId="80">
    <w:name w:val="toc 8"/>
    <w:basedOn w:val="a"/>
    <w:next w:val="a"/>
    <w:autoRedefine/>
    <w:rsid w:val="00E8079C"/>
    <w:pPr>
      <w:ind w:left="1680"/>
      <w:jc w:val="left"/>
    </w:pPr>
    <w:rPr>
      <w:rFonts w:ascii="Calibri" w:hAnsi="Calibri" w:cs="Calibri"/>
      <w:sz w:val="18"/>
      <w:szCs w:val="18"/>
    </w:rPr>
  </w:style>
  <w:style w:type="paragraph" w:styleId="90">
    <w:name w:val="toc 9"/>
    <w:basedOn w:val="a"/>
    <w:next w:val="a"/>
    <w:autoRedefine/>
    <w:rsid w:val="00E8079C"/>
    <w:pPr>
      <w:ind w:left="1920"/>
      <w:jc w:val="left"/>
    </w:pPr>
    <w:rPr>
      <w:rFonts w:ascii="Calibri" w:hAnsi="Calibri" w:cs="Calibri"/>
      <w:sz w:val="18"/>
      <w:szCs w:val="18"/>
    </w:rPr>
  </w:style>
  <w:style w:type="paragraph" w:customStyle="1" w:styleId="a8">
    <w:name w:val="目录标题"/>
    <w:basedOn w:val="a"/>
    <w:next w:val="a"/>
    <w:rsid w:val="00E8079C"/>
    <w:pPr>
      <w:keepNext/>
      <w:pageBreakBefore/>
      <w:widowControl/>
      <w:spacing w:after="120"/>
      <w:jc w:val="center"/>
    </w:pPr>
    <w:rPr>
      <w:rFonts w:eastAsia="黑体"/>
      <w:b/>
      <w:sz w:val="32"/>
    </w:rPr>
  </w:style>
  <w:style w:type="paragraph" w:customStyle="1" w:styleId="a9">
    <w:name w:val="题注表格"/>
    <w:basedOn w:val="a"/>
    <w:link w:val="CharChar"/>
    <w:rsid w:val="00E8079C"/>
    <w:pPr>
      <w:keepNext/>
      <w:widowControl/>
      <w:jc w:val="center"/>
    </w:pPr>
    <w:rPr>
      <w:sz w:val="21"/>
      <w:szCs w:val="20"/>
    </w:rPr>
  </w:style>
  <w:style w:type="character" w:customStyle="1" w:styleId="CharChar">
    <w:name w:val="题注表格 Char Char"/>
    <w:link w:val="a9"/>
    <w:rsid w:val="00E8079C"/>
    <w:rPr>
      <w:rFonts w:cs="Arial"/>
      <w:snapToGrid/>
      <w:sz w:val="21"/>
    </w:rPr>
  </w:style>
  <w:style w:type="paragraph" w:customStyle="1" w:styleId="aa">
    <w:name w:val="题注图片"/>
    <w:basedOn w:val="a9"/>
    <w:rsid w:val="00E8079C"/>
    <w:pPr>
      <w:keepNext w:val="0"/>
    </w:pPr>
  </w:style>
  <w:style w:type="table" w:styleId="ab">
    <w:name w:val="Table Grid"/>
    <w:basedOn w:val="a2"/>
    <w:uiPriority w:val="59"/>
    <w:rsid w:val="00E807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lock Text"/>
    <w:basedOn w:val="a"/>
    <w:rsid w:val="00E8079C"/>
    <w:pPr>
      <w:ind w:left="-360" w:right="-516"/>
    </w:pPr>
    <w:rPr>
      <w:rFonts w:ascii="楷体_GB2312" w:eastAsia="楷体_GB2312"/>
      <w:kern w:val="10"/>
      <w:sz w:val="28"/>
      <w:szCs w:val="20"/>
    </w:rPr>
  </w:style>
  <w:style w:type="paragraph" w:styleId="ad">
    <w:name w:val="Document Map"/>
    <w:basedOn w:val="a"/>
    <w:link w:val="Char2"/>
    <w:uiPriority w:val="99"/>
    <w:semiHidden/>
    <w:rsid w:val="00E8079C"/>
    <w:pPr>
      <w:shd w:val="clear" w:color="auto" w:fill="000080"/>
    </w:pPr>
  </w:style>
  <w:style w:type="paragraph" w:styleId="ae">
    <w:name w:val="footer"/>
    <w:basedOn w:val="a"/>
    <w:link w:val="Char3"/>
    <w:uiPriority w:val="99"/>
    <w:rsid w:val="00E8079C"/>
    <w:pPr>
      <w:tabs>
        <w:tab w:val="center" w:pos="4153"/>
        <w:tab w:val="right" w:pos="8306"/>
      </w:tabs>
      <w:snapToGrid w:val="0"/>
      <w:jc w:val="center"/>
    </w:pPr>
    <w:rPr>
      <w:sz w:val="18"/>
      <w:szCs w:val="18"/>
    </w:rPr>
  </w:style>
  <w:style w:type="character" w:styleId="af">
    <w:name w:val="page number"/>
    <w:rsid w:val="00E8079C"/>
  </w:style>
  <w:style w:type="paragraph" w:styleId="af0">
    <w:name w:val="header"/>
    <w:basedOn w:val="a"/>
    <w:link w:val="Char4"/>
    <w:uiPriority w:val="99"/>
    <w:rsid w:val="00E8079C"/>
    <w:pPr>
      <w:tabs>
        <w:tab w:val="center" w:pos="4153"/>
        <w:tab w:val="right" w:pos="8306"/>
      </w:tabs>
      <w:snapToGrid w:val="0"/>
      <w:jc w:val="center"/>
    </w:pPr>
    <w:rPr>
      <w:sz w:val="18"/>
      <w:szCs w:val="18"/>
    </w:rPr>
  </w:style>
  <w:style w:type="paragraph" w:customStyle="1" w:styleId="af1">
    <w:name w:val="页眉修改"/>
    <w:basedOn w:val="af0"/>
    <w:rsid w:val="00E8079C"/>
  </w:style>
  <w:style w:type="paragraph" w:styleId="af2">
    <w:name w:val="Normal Indent"/>
    <w:basedOn w:val="a"/>
    <w:rsid w:val="00E8079C"/>
    <w:pPr>
      <w:ind w:firstLineChars="200" w:firstLine="420"/>
    </w:pPr>
  </w:style>
  <w:style w:type="paragraph" w:styleId="af3">
    <w:name w:val="Body Text Indent"/>
    <w:basedOn w:val="a"/>
    <w:semiHidden/>
    <w:rsid w:val="00D875CF"/>
    <w:pPr>
      <w:ind w:firstLineChars="200" w:firstLine="560"/>
    </w:pPr>
    <w:rPr>
      <w:rFonts w:eastAsia="楷体_GB2312"/>
      <w:sz w:val="28"/>
    </w:rPr>
  </w:style>
  <w:style w:type="table" w:customStyle="1" w:styleId="11">
    <w:name w:val="浅色底纹1"/>
    <w:basedOn w:val="a2"/>
    <w:uiPriority w:val="60"/>
    <w:rsid w:val="00E8079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Char3">
    <w:name w:val="页脚 Char"/>
    <w:link w:val="ae"/>
    <w:uiPriority w:val="99"/>
    <w:rsid w:val="00E8079C"/>
    <w:rPr>
      <w:snapToGrid/>
      <w:sz w:val="18"/>
      <w:szCs w:val="18"/>
    </w:rPr>
  </w:style>
  <w:style w:type="character" w:customStyle="1" w:styleId="1Char">
    <w:name w:val="标题 1 Char"/>
    <w:link w:val="1"/>
    <w:rsid w:val="00E8079C"/>
    <w:rPr>
      <w:b/>
      <w:bCs/>
      <w:snapToGrid w:val="0"/>
      <w:sz w:val="32"/>
      <w:szCs w:val="32"/>
    </w:rPr>
  </w:style>
  <w:style w:type="character" w:customStyle="1" w:styleId="2Char">
    <w:name w:val="标题 2 Char"/>
    <w:link w:val="20"/>
    <w:rsid w:val="00E8079C"/>
    <w:rPr>
      <w:b/>
      <w:bCs/>
      <w:snapToGrid w:val="0"/>
      <w:sz w:val="28"/>
      <w:szCs w:val="28"/>
    </w:rPr>
  </w:style>
  <w:style w:type="character" w:customStyle="1" w:styleId="3Char">
    <w:name w:val="标题 3 Char"/>
    <w:link w:val="3"/>
    <w:rsid w:val="00E8079C"/>
    <w:rPr>
      <w:b/>
      <w:bCs/>
      <w:snapToGrid w:val="0"/>
      <w:sz w:val="24"/>
      <w:szCs w:val="24"/>
    </w:rPr>
  </w:style>
  <w:style w:type="character" w:customStyle="1" w:styleId="4Char">
    <w:name w:val="标题 4 Char"/>
    <w:link w:val="4"/>
    <w:rsid w:val="00E8079C"/>
    <w:rPr>
      <w:b/>
      <w:bCs/>
      <w:snapToGrid w:val="0"/>
      <w:sz w:val="24"/>
      <w:szCs w:val="24"/>
    </w:rPr>
  </w:style>
  <w:style w:type="character" w:customStyle="1" w:styleId="5Char">
    <w:name w:val="标题 5 Char"/>
    <w:link w:val="5"/>
    <w:rsid w:val="00E8079C"/>
    <w:rPr>
      <w:b/>
      <w:bCs/>
      <w:snapToGrid w:val="0"/>
      <w:sz w:val="28"/>
      <w:szCs w:val="28"/>
    </w:rPr>
  </w:style>
  <w:style w:type="character" w:customStyle="1" w:styleId="6Char">
    <w:name w:val="标题 6 Char"/>
    <w:link w:val="6"/>
    <w:rsid w:val="00E8079C"/>
    <w:rPr>
      <w:b/>
      <w:bCs/>
      <w:snapToGrid w:val="0"/>
      <w:sz w:val="24"/>
      <w:szCs w:val="24"/>
    </w:rPr>
  </w:style>
  <w:style w:type="paragraph" w:customStyle="1" w:styleId="af4">
    <w:name w:val="说明文字"/>
    <w:basedOn w:val="a"/>
    <w:next w:val="a0"/>
    <w:qFormat/>
    <w:rsid w:val="008C0EEA"/>
    <w:pPr>
      <w:adjustRightInd w:val="0"/>
      <w:snapToGrid w:val="0"/>
      <w:ind w:firstLineChars="200" w:firstLine="200"/>
    </w:pPr>
    <w:rPr>
      <w:i/>
      <w:color w:val="0070C0"/>
    </w:rPr>
  </w:style>
  <w:style w:type="paragraph" w:styleId="af5">
    <w:name w:val="caption"/>
    <w:basedOn w:val="a"/>
    <w:next w:val="a"/>
    <w:qFormat/>
    <w:rsid w:val="00E8079C"/>
    <w:rPr>
      <w:rFonts w:ascii="Arial" w:eastAsia="黑体" w:hAnsi="Arial" w:cs="Arial"/>
      <w:sz w:val="20"/>
      <w:szCs w:val="20"/>
    </w:rPr>
  </w:style>
  <w:style w:type="character" w:customStyle="1" w:styleId="Char2">
    <w:name w:val="文档结构图 Char"/>
    <w:link w:val="ad"/>
    <w:uiPriority w:val="99"/>
    <w:semiHidden/>
    <w:rsid w:val="00E8079C"/>
    <w:rPr>
      <w:snapToGrid/>
      <w:sz w:val="24"/>
      <w:szCs w:val="24"/>
      <w:shd w:val="clear" w:color="auto" w:fill="000080"/>
    </w:rPr>
  </w:style>
  <w:style w:type="paragraph" w:customStyle="1" w:styleId="31">
    <w:name w:val="样式 标题 3 + 小四 行距: 单倍行距"/>
    <w:basedOn w:val="3"/>
    <w:rsid w:val="00E8079C"/>
    <w:pPr>
      <w:numPr>
        <w:ilvl w:val="0"/>
        <w:numId w:val="0"/>
      </w:numPr>
    </w:pPr>
    <w:rPr>
      <w:rFonts w:cs="宋体"/>
      <w:bCs w:val="0"/>
    </w:rPr>
  </w:style>
  <w:style w:type="character" w:customStyle="1" w:styleId="Char4">
    <w:name w:val="页眉 Char"/>
    <w:link w:val="af0"/>
    <w:uiPriority w:val="99"/>
    <w:rsid w:val="00E8079C"/>
    <w:rPr>
      <w:snapToGrid/>
      <w:sz w:val="18"/>
      <w:szCs w:val="18"/>
    </w:rPr>
  </w:style>
  <w:style w:type="paragraph" w:customStyle="1" w:styleId="2">
    <w:name w:val="样式 正文缩进 + 首行缩进:  2 字符"/>
    <w:basedOn w:val="af2"/>
    <w:next w:val="a0"/>
    <w:rsid w:val="008C0EEA"/>
    <w:pPr>
      <w:numPr>
        <w:numId w:val="2"/>
      </w:numPr>
      <w:adjustRightInd w:val="0"/>
      <w:snapToGrid w:val="0"/>
      <w:ind w:firstLineChars="0" w:firstLine="0"/>
    </w:pPr>
    <w:rPr>
      <w:rFonts w:cs="宋体"/>
      <w:szCs w:val="20"/>
    </w:rPr>
  </w:style>
  <w:style w:type="paragraph" w:styleId="af6">
    <w:name w:val="List Paragraph"/>
    <w:basedOn w:val="a"/>
    <w:uiPriority w:val="34"/>
    <w:qFormat/>
    <w:rsid w:val="00E73A09"/>
    <w:pPr>
      <w:ind w:firstLineChars="200" w:firstLine="420"/>
    </w:pPr>
    <w:rPr>
      <w:rFonts w:ascii="Calibri" w:hAnsi="Calibri"/>
      <w:snapToGrid/>
      <w:kern w:val="2"/>
      <w:sz w:val="21"/>
      <w:szCs w:val="22"/>
    </w:rPr>
  </w:style>
  <w:style w:type="paragraph" w:styleId="af7">
    <w:name w:val="Title"/>
    <w:basedOn w:val="a"/>
    <w:next w:val="a"/>
    <w:link w:val="Char5"/>
    <w:qFormat/>
    <w:rsid w:val="00E74EA1"/>
    <w:pPr>
      <w:spacing w:before="240" w:after="60"/>
      <w:jc w:val="center"/>
      <w:outlineLvl w:val="0"/>
    </w:pPr>
    <w:rPr>
      <w:rFonts w:ascii="Cambria" w:hAnsi="Cambria"/>
      <w:b/>
      <w:bCs/>
      <w:sz w:val="32"/>
      <w:szCs w:val="32"/>
    </w:rPr>
  </w:style>
  <w:style w:type="character" w:customStyle="1" w:styleId="Char5">
    <w:name w:val="标题 Char"/>
    <w:basedOn w:val="a1"/>
    <w:link w:val="af7"/>
    <w:rsid w:val="00E74EA1"/>
    <w:rPr>
      <w:rFonts w:ascii="Cambria" w:hAnsi="Cambria" w:cs="Times New Roman"/>
      <w:b/>
      <w:bCs/>
      <w:snapToGrid w:val="0"/>
      <w:sz w:val="32"/>
      <w:szCs w:val="32"/>
    </w:rPr>
  </w:style>
</w:styles>
</file>

<file path=word/webSettings.xml><?xml version="1.0" encoding="utf-8"?>
<w:webSettings xmlns:r="http://schemas.openxmlformats.org/officeDocument/2006/relationships" xmlns:w="http://schemas.openxmlformats.org/wordprocessingml/2006/main">
  <w:divs>
    <w:div w:id="133836558">
      <w:bodyDiv w:val="1"/>
      <w:marLeft w:val="0"/>
      <w:marRight w:val="0"/>
      <w:marTop w:val="0"/>
      <w:marBottom w:val="0"/>
      <w:divBdr>
        <w:top w:val="none" w:sz="0" w:space="0" w:color="auto"/>
        <w:left w:val="none" w:sz="0" w:space="0" w:color="auto"/>
        <w:bottom w:val="none" w:sz="0" w:space="0" w:color="auto"/>
        <w:right w:val="none" w:sz="0" w:space="0" w:color="auto"/>
      </w:divBdr>
    </w:div>
    <w:div w:id="171529157">
      <w:bodyDiv w:val="1"/>
      <w:marLeft w:val="0"/>
      <w:marRight w:val="0"/>
      <w:marTop w:val="0"/>
      <w:marBottom w:val="0"/>
      <w:divBdr>
        <w:top w:val="none" w:sz="0" w:space="0" w:color="auto"/>
        <w:left w:val="none" w:sz="0" w:space="0" w:color="auto"/>
        <w:bottom w:val="none" w:sz="0" w:space="0" w:color="auto"/>
        <w:right w:val="none" w:sz="0" w:space="0" w:color="auto"/>
      </w:divBdr>
    </w:div>
    <w:div w:id="239410102">
      <w:bodyDiv w:val="1"/>
      <w:marLeft w:val="0"/>
      <w:marRight w:val="0"/>
      <w:marTop w:val="0"/>
      <w:marBottom w:val="0"/>
      <w:divBdr>
        <w:top w:val="none" w:sz="0" w:space="0" w:color="auto"/>
        <w:left w:val="none" w:sz="0" w:space="0" w:color="auto"/>
        <w:bottom w:val="none" w:sz="0" w:space="0" w:color="auto"/>
        <w:right w:val="none" w:sz="0" w:space="0" w:color="auto"/>
      </w:divBdr>
    </w:div>
    <w:div w:id="242759363">
      <w:bodyDiv w:val="1"/>
      <w:marLeft w:val="0"/>
      <w:marRight w:val="0"/>
      <w:marTop w:val="0"/>
      <w:marBottom w:val="0"/>
      <w:divBdr>
        <w:top w:val="none" w:sz="0" w:space="0" w:color="auto"/>
        <w:left w:val="none" w:sz="0" w:space="0" w:color="auto"/>
        <w:bottom w:val="none" w:sz="0" w:space="0" w:color="auto"/>
        <w:right w:val="none" w:sz="0" w:space="0" w:color="auto"/>
      </w:divBdr>
    </w:div>
    <w:div w:id="476580151">
      <w:bodyDiv w:val="1"/>
      <w:marLeft w:val="0"/>
      <w:marRight w:val="0"/>
      <w:marTop w:val="0"/>
      <w:marBottom w:val="0"/>
      <w:divBdr>
        <w:top w:val="none" w:sz="0" w:space="0" w:color="auto"/>
        <w:left w:val="none" w:sz="0" w:space="0" w:color="auto"/>
        <w:bottom w:val="none" w:sz="0" w:space="0" w:color="auto"/>
        <w:right w:val="none" w:sz="0" w:space="0" w:color="auto"/>
      </w:divBdr>
    </w:div>
    <w:div w:id="878198994">
      <w:bodyDiv w:val="1"/>
      <w:marLeft w:val="0"/>
      <w:marRight w:val="0"/>
      <w:marTop w:val="0"/>
      <w:marBottom w:val="0"/>
      <w:divBdr>
        <w:top w:val="none" w:sz="0" w:space="0" w:color="auto"/>
        <w:left w:val="none" w:sz="0" w:space="0" w:color="auto"/>
        <w:bottom w:val="none" w:sz="0" w:space="0" w:color="auto"/>
        <w:right w:val="none" w:sz="0" w:space="0" w:color="auto"/>
      </w:divBdr>
    </w:div>
    <w:div w:id="158256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emf"/><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emf"/><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wangxueyan\Application%20Data\Microsoft\Templates\&#19978;&#28023;&#22797;&#26086;&#24494;&#30005;&#23376;&#32929;&#20221;&#26377;&#38480;&#20844;&#21496;.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3F670D-6003-4CDD-BADC-64395AFE7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上海复旦微电子股份有限公司.dot</Template>
  <TotalTime>21</TotalTime>
  <Pages>82</Pages>
  <Words>8607</Words>
  <Characters>49064</Characters>
  <Application>Microsoft Office Word</Application>
  <DocSecurity>0</DocSecurity>
  <Lines>408</Lines>
  <Paragraphs>115</Paragraphs>
  <ScaleCrop>false</ScaleCrop>
  <Company/>
  <LinksUpToDate>false</LinksUpToDate>
  <CharactersWithSpaces>57556</CharactersWithSpaces>
  <SharedDoc>false</SharedDoc>
  <HLinks>
    <vt:vector size="6" baseType="variant">
      <vt:variant>
        <vt:i4>2293856</vt:i4>
      </vt:variant>
      <vt:variant>
        <vt:i4>0</vt:i4>
      </vt:variant>
      <vt:variant>
        <vt:i4>0</vt:i4>
      </vt:variant>
      <vt:variant>
        <vt:i4>5</vt:i4>
      </vt:variant>
      <vt:variant>
        <vt:lpwstr>https://www.deepl.com/pro?cta=edit-document</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刘岐</cp:lastModifiedBy>
  <cp:revision>6</cp:revision>
  <dcterms:created xsi:type="dcterms:W3CDTF">2022-06-20T05:48:00Z</dcterms:created>
  <dcterms:modified xsi:type="dcterms:W3CDTF">2022-06-20T06:07:00Z</dcterms:modified>
</cp:coreProperties>
</file>